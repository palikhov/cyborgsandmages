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CFA7B" w14:textId="3866333B" w:rsidR="00423D00" w:rsidRDefault="00DA21D1" w:rsidP="0027756E">
      <w:pPr>
        <w:pStyle w:val="CoreBody"/>
        <w:jc w:val="center"/>
      </w:pPr>
      <w:r w:rsidRPr="001A25A6">
        <w:rPr>
          <w:noProof/>
        </w:rPr>
        <w:drawing>
          <wp:anchor distT="0" distB="0" distL="114300" distR="114300" simplePos="0" relativeHeight="251659264" behindDoc="0" locked="0" layoutInCell="1" allowOverlap="1" wp14:anchorId="43C8295D" wp14:editId="70E7A0D6">
            <wp:simplePos x="0" y="0"/>
            <wp:positionH relativeFrom="column">
              <wp:posOffset>0</wp:posOffset>
            </wp:positionH>
            <wp:positionV relativeFrom="paragraph">
              <wp:posOffset>0</wp:posOffset>
            </wp:positionV>
            <wp:extent cx="1208598" cy="812678"/>
            <wp:effectExtent l="0" t="0" r="0" b="6985"/>
            <wp:wrapNone/>
            <wp:docPr id="3" name="Рисунок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a:hlinkClick r:id="rId12"/>
                    </pic:cNvPr>
                    <pic:cNvPicPr/>
                  </pic:nvPicPr>
                  <pic:blipFill>
                    <a:blip r:embed="rId13">
                      <a:extLst>
                        <a:ext uri="{28A0092B-C50C-407E-A947-70E740481C1C}">
                          <a14:useLocalDpi xmlns:a14="http://schemas.microsoft.com/office/drawing/2010/main" val="0"/>
                        </a:ext>
                      </a:extLst>
                    </a:blip>
                    <a:stretch>
                      <a:fillRect/>
                    </a:stretch>
                  </pic:blipFill>
                  <pic:spPr>
                    <a:xfrm>
                      <a:off x="0" y="0"/>
                      <a:ext cx="1208598" cy="812678"/>
                    </a:xfrm>
                    <a:prstGeom prst="rect">
                      <a:avLst/>
                    </a:prstGeom>
                  </pic:spPr>
                </pic:pic>
              </a:graphicData>
            </a:graphic>
            <wp14:sizeRelH relativeFrom="margin">
              <wp14:pctWidth>0</wp14:pctWidth>
            </wp14:sizeRelH>
            <wp14:sizeRelV relativeFrom="margin">
              <wp14:pctHeight>0</wp14:pctHeight>
            </wp14:sizeRelV>
          </wp:anchor>
        </w:drawing>
      </w:r>
      <w:r w:rsidR="0027756E">
        <w:rPr>
          <w:noProof/>
        </w:rPr>
        <w:drawing>
          <wp:inline distT="0" distB="0" distL="0" distR="0" wp14:anchorId="16D1D85B" wp14:editId="0BD9F527">
            <wp:extent cx="3531600" cy="26507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4"/>
                    <a:stretch>
                      <a:fillRect/>
                    </a:stretch>
                  </pic:blipFill>
                  <pic:spPr>
                    <a:xfrm>
                      <a:off x="0" y="0"/>
                      <a:ext cx="3531600" cy="2650736"/>
                    </a:xfrm>
                    <a:prstGeom prst="rect">
                      <a:avLst/>
                    </a:prstGeom>
                  </pic:spPr>
                </pic:pic>
              </a:graphicData>
            </a:graphic>
          </wp:inline>
        </w:drawing>
      </w:r>
    </w:p>
    <w:p w14:paraId="740F63E9" w14:textId="77777777" w:rsidR="006268DC" w:rsidRDefault="006268DC" w:rsidP="006268DC">
      <w:pPr>
        <w:pStyle w:val="CoreBody"/>
      </w:pPr>
    </w:p>
    <w:p w14:paraId="6DDC1F05" w14:textId="031FDE08" w:rsidR="00423D00" w:rsidRPr="006B5289" w:rsidRDefault="00AF41BB" w:rsidP="003945AA">
      <w:pPr>
        <w:pStyle w:val="DocumentSubtitle"/>
        <w:rPr>
          <w:lang w:val="uk-UA"/>
        </w:rPr>
      </w:pPr>
      <w:r w:rsidRPr="006B5289">
        <w:t xml:space="preserve">Руководство </w:t>
      </w:r>
      <w:r w:rsidR="006B5289" w:rsidRPr="006B5289">
        <w:t>Игрока</w:t>
      </w:r>
    </w:p>
    <w:p w14:paraId="24AF5A4E" w14:textId="77777777" w:rsidR="00423D00" w:rsidRPr="003945AA" w:rsidRDefault="00423D00" w:rsidP="006268DC">
      <w:pPr>
        <w:pStyle w:val="CoreBody"/>
        <w:rPr>
          <w:lang w:val="ru-RU"/>
        </w:rPr>
      </w:pPr>
    </w:p>
    <w:p w14:paraId="37A0BCE2" w14:textId="3EFA5B22" w:rsidR="00423D00" w:rsidRPr="006B5289" w:rsidRDefault="003945AA" w:rsidP="003945AA">
      <w:pPr>
        <w:pStyle w:val="Version"/>
        <w:rPr>
          <w:rFonts w:asciiTheme="minorHAnsi" w:hAnsiTheme="minorHAnsi"/>
          <w:lang w:val="uk-UA"/>
        </w:rPr>
      </w:pPr>
      <w:r w:rsidRPr="006B5289">
        <w:t>Версия 9.</w:t>
      </w:r>
      <w:r w:rsidR="000B6984">
        <w:rPr>
          <w:rFonts w:asciiTheme="minorHAnsi" w:hAnsiTheme="minorHAnsi"/>
        </w:rPr>
        <w:t>1</w:t>
      </w:r>
      <w:r w:rsidR="006B5289">
        <w:rPr>
          <w:rFonts w:asciiTheme="minorHAnsi" w:hAnsiTheme="minorHAnsi"/>
          <w:lang w:val="uk-UA"/>
        </w:rPr>
        <w:t xml:space="preserve"> </w:t>
      </w:r>
    </w:p>
    <w:p w14:paraId="46DB9462" w14:textId="77777777" w:rsidR="00423D00" w:rsidRPr="003945AA" w:rsidRDefault="00423D00" w:rsidP="006268DC">
      <w:pPr>
        <w:pStyle w:val="CoreBody"/>
        <w:rPr>
          <w:lang w:val="ru-RU"/>
        </w:rPr>
      </w:pPr>
    </w:p>
    <w:p w14:paraId="309EE9B2" w14:textId="3C91F7A3" w:rsidR="00423D00" w:rsidRPr="003945AA" w:rsidRDefault="00AF41BB" w:rsidP="003945AA">
      <w:pPr>
        <w:pStyle w:val="DocumentTitle"/>
      </w:pPr>
      <w:r w:rsidRPr="003945AA">
        <w:t xml:space="preserve">Восхождение </w:t>
      </w:r>
      <w:proofErr w:type="spellStart"/>
      <w:r w:rsidRPr="003945AA">
        <w:t>Авернуса</w:t>
      </w:r>
      <w:proofErr w:type="spellEnd"/>
    </w:p>
    <w:p w14:paraId="77415091" w14:textId="77777777" w:rsidR="00423D00" w:rsidRPr="00AF41BB" w:rsidRDefault="00423D00" w:rsidP="006268DC">
      <w:pPr>
        <w:pStyle w:val="CoreBody"/>
        <w:rPr>
          <w:lang w:val="ru-RU"/>
        </w:rPr>
      </w:pPr>
    </w:p>
    <w:p w14:paraId="6130BA2B" w14:textId="1FE486B0" w:rsidR="00423D00" w:rsidRPr="003945AA" w:rsidRDefault="00AF41BB" w:rsidP="00423D00">
      <w:pPr>
        <w:pStyle w:val="CampaignSupporting"/>
        <w:rPr>
          <w:b w:val="0"/>
          <w:bCs w:val="0"/>
          <w:lang w:val="ru-RU"/>
        </w:rPr>
      </w:pPr>
      <w:r w:rsidRPr="003945AA">
        <w:rPr>
          <w:b w:val="0"/>
          <w:bCs w:val="0"/>
          <w:lang w:val="ru-RU"/>
        </w:rPr>
        <w:t>Вспомогательная кампания для</w:t>
      </w:r>
    </w:p>
    <w:p w14:paraId="16653488" w14:textId="77777777" w:rsidR="00423D00" w:rsidRPr="00AF41BB" w:rsidRDefault="00423D00" w:rsidP="006268DC">
      <w:pPr>
        <w:pStyle w:val="CoreBody"/>
        <w:rPr>
          <w:lang w:val="ru-RU"/>
        </w:rPr>
      </w:pPr>
    </w:p>
    <w:p w14:paraId="6F4110D4" w14:textId="0E956570" w:rsidR="00423D00" w:rsidRDefault="00AF41BB" w:rsidP="003945AA">
      <w:pPr>
        <w:pStyle w:val="HardcoverName"/>
      </w:pPr>
      <w:r>
        <w:t>Врат</w:t>
      </w:r>
      <w:r w:rsidR="003945AA" w:rsidRPr="003945AA">
        <w:t>а</w:t>
      </w:r>
      <w:r>
        <w:t xml:space="preserve"> </w:t>
      </w:r>
      <w:proofErr w:type="spellStart"/>
      <w:r>
        <w:t>Балдура</w:t>
      </w:r>
      <w:proofErr w:type="spellEnd"/>
      <w:r>
        <w:t xml:space="preserve">: снисхождение в </w:t>
      </w:r>
      <w:proofErr w:type="spellStart"/>
      <w:r>
        <w:t>Авернус</w:t>
      </w:r>
      <w:proofErr w:type="spellEnd"/>
    </w:p>
    <w:p w14:paraId="4C1E032B" w14:textId="63A7E244" w:rsidR="003945AA" w:rsidRPr="00AF41BB" w:rsidRDefault="003945AA" w:rsidP="003945AA">
      <w:pPr>
        <w:pStyle w:val="HardcoverName"/>
      </w:pPr>
      <w:r>
        <w:rPr>
          <w:noProof/>
        </w:rPr>
        <w:drawing>
          <wp:inline distT="0" distB="0" distL="0" distR="0" wp14:anchorId="3AA047C2" wp14:editId="2C00767C">
            <wp:extent cx="1598213" cy="1630830"/>
            <wp:effectExtent l="0" t="0" r="2540" b="7620"/>
            <wp:docPr id="5" name="Picture 5" descr="DnD_DIA_Glyph-Bhaal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D_DIA_Glyph-Bhaal_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8605" cy="1641434"/>
                    </a:xfrm>
                    <a:prstGeom prst="rect">
                      <a:avLst/>
                    </a:prstGeom>
                    <a:noFill/>
                    <a:ln>
                      <a:noFill/>
                    </a:ln>
                  </pic:spPr>
                </pic:pic>
              </a:graphicData>
            </a:graphic>
          </wp:inline>
        </w:drawing>
      </w:r>
    </w:p>
    <w:p w14:paraId="44100653" w14:textId="77777777" w:rsidR="00423D00" w:rsidRPr="00AF41BB" w:rsidRDefault="00423D00" w:rsidP="006268DC">
      <w:pPr>
        <w:pStyle w:val="CoreBody"/>
        <w:rPr>
          <w:rStyle w:val="BoldSerif"/>
          <w:lang w:val="ru-RU"/>
        </w:rPr>
      </w:pPr>
    </w:p>
    <w:p w14:paraId="3800D214" w14:textId="561E0AF9" w:rsidR="00423D00" w:rsidRPr="006B5289" w:rsidRDefault="00AF41BB" w:rsidP="00423D00">
      <w:pPr>
        <w:pStyle w:val="CreditsCover"/>
        <w:rPr>
          <w:rStyle w:val="BoldSerif"/>
        </w:rPr>
      </w:pPr>
      <w:r>
        <w:rPr>
          <w:rStyle w:val="BoldSerif"/>
          <w:lang w:val="ru-RU"/>
        </w:rPr>
        <w:t>Над</w:t>
      </w:r>
      <w:r w:rsidRPr="006B5289">
        <w:rPr>
          <w:rStyle w:val="BoldSerif"/>
        </w:rPr>
        <w:t xml:space="preserve"> </w:t>
      </w:r>
      <w:r>
        <w:rPr>
          <w:rStyle w:val="BoldSerif"/>
          <w:lang w:val="ru-RU"/>
        </w:rPr>
        <w:t>документом</w:t>
      </w:r>
      <w:r w:rsidRPr="006B5289">
        <w:rPr>
          <w:rStyle w:val="BoldSerif"/>
        </w:rPr>
        <w:t xml:space="preserve"> </w:t>
      </w:r>
      <w:r>
        <w:rPr>
          <w:rStyle w:val="BoldSerif"/>
          <w:lang w:val="ru-RU"/>
        </w:rPr>
        <w:t>работали</w:t>
      </w:r>
      <w:r w:rsidRPr="006B5289">
        <w:rPr>
          <w:rStyle w:val="BoldSerif"/>
        </w:rPr>
        <w:t>:</w:t>
      </w:r>
    </w:p>
    <w:p w14:paraId="12881C5D" w14:textId="1A0806F7" w:rsidR="00423D00" w:rsidRPr="006268DC" w:rsidRDefault="00423D00" w:rsidP="006268DC">
      <w:pPr>
        <w:pStyle w:val="Credits2"/>
        <w:rPr>
          <w:rStyle w:val="BoldSerif"/>
        </w:rPr>
      </w:pPr>
      <w:r w:rsidRPr="006268DC">
        <w:rPr>
          <w:rStyle w:val="BoldSerif"/>
          <w:bCs w:val="0"/>
        </w:rPr>
        <w:t>D&amp;D Staff-Head Dungeon Master:</w:t>
      </w:r>
      <w:r w:rsidRPr="006268DC">
        <w:rPr>
          <w:rStyle w:val="BoldSerif"/>
        </w:rPr>
        <w:t xml:space="preserve"> </w:t>
      </w:r>
      <w:r w:rsidRPr="006268DC">
        <w:t>Chris Lindsay</w:t>
      </w:r>
    </w:p>
    <w:p w14:paraId="0AB4E020" w14:textId="6A0E58E0" w:rsidR="00423D00" w:rsidRPr="006268DC" w:rsidRDefault="000436E6" w:rsidP="006268DC">
      <w:pPr>
        <w:pStyle w:val="Credits2"/>
      </w:pPr>
      <w:r>
        <w:rPr>
          <w:rStyle w:val="BoldSerif"/>
          <w:lang w:val="ru-RU"/>
        </w:rPr>
        <w:t>Администраторы</w:t>
      </w:r>
      <w:r w:rsidRPr="000436E6">
        <w:rPr>
          <w:rStyle w:val="BoldSerif"/>
        </w:rPr>
        <w:t xml:space="preserve"> </w:t>
      </w:r>
      <w:r>
        <w:rPr>
          <w:rStyle w:val="BoldSerif"/>
          <w:lang w:val="ru-RU"/>
        </w:rPr>
        <w:t>Лиги</w:t>
      </w:r>
      <w:r w:rsidRPr="000436E6">
        <w:rPr>
          <w:rStyle w:val="BoldSerif"/>
        </w:rPr>
        <w:t xml:space="preserve"> </w:t>
      </w:r>
      <w:r>
        <w:rPr>
          <w:rStyle w:val="BoldSerif"/>
          <w:lang w:val="ru-RU"/>
        </w:rPr>
        <w:t>Авантюристов</w:t>
      </w:r>
      <w:r w:rsidRPr="000436E6">
        <w:rPr>
          <w:rStyle w:val="BoldSerif"/>
        </w:rPr>
        <w:t xml:space="preserve"> </w:t>
      </w:r>
      <w:r w:rsidR="00423D00" w:rsidRPr="006268DC">
        <w:rPr>
          <w:rStyle w:val="BoldSerif"/>
        </w:rPr>
        <w:t xml:space="preserve">D&amp;D: </w:t>
      </w:r>
      <w:r w:rsidR="00423D00" w:rsidRPr="006268DC">
        <w:t xml:space="preserve">Alan Patrick, Amy Lynn </w:t>
      </w:r>
      <w:proofErr w:type="spellStart"/>
      <w:r w:rsidR="00423D00" w:rsidRPr="006268DC">
        <w:t>Dzura</w:t>
      </w:r>
      <w:proofErr w:type="spellEnd"/>
      <w:r w:rsidR="00423D00" w:rsidRPr="006268DC">
        <w:t>, Travis Woodall,</w:t>
      </w:r>
    </w:p>
    <w:p w14:paraId="5806D1EA" w14:textId="343411FD" w:rsidR="00423D00" w:rsidRPr="006268DC" w:rsidRDefault="00423D00" w:rsidP="006268DC">
      <w:pPr>
        <w:pStyle w:val="Credits2"/>
      </w:pPr>
      <w:proofErr w:type="spellStart"/>
      <w:r w:rsidRPr="006268DC">
        <w:t>Lysa</w:t>
      </w:r>
      <w:proofErr w:type="spellEnd"/>
      <w:r w:rsidRPr="006268DC">
        <w:t xml:space="preserve"> Penrose, Claire Hoffman, Greg Marks</w:t>
      </w:r>
    </w:p>
    <w:p w14:paraId="18AFD0E2" w14:textId="77777777" w:rsidR="00423D00" w:rsidRPr="006268DC" w:rsidRDefault="00423D00" w:rsidP="006268DC">
      <w:pPr>
        <w:pStyle w:val="CreditsCover"/>
        <w:rPr>
          <w:rStyle w:val="BoldSerif"/>
        </w:rPr>
      </w:pPr>
    </w:p>
    <w:p w14:paraId="2BED1D88" w14:textId="5BDD3BEC" w:rsidR="00423D00" w:rsidRPr="00FA08CC" w:rsidRDefault="000436E6" w:rsidP="006268DC">
      <w:pPr>
        <w:pStyle w:val="CreditsCover"/>
        <w:rPr>
          <w:rStyle w:val="BoldSerif"/>
        </w:rPr>
      </w:pPr>
      <w:r>
        <w:rPr>
          <w:rStyle w:val="BoldSerif"/>
          <w:lang w:val="ru-RU"/>
        </w:rPr>
        <w:t>Действует</w:t>
      </w:r>
      <w:r w:rsidRPr="00FA08CC">
        <w:rPr>
          <w:rStyle w:val="BoldSerif"/>
        </w:rPr>
        <w:t xml:space="preserve"> </w:t>
      </w:r>
      <w:r>
        <w:rPr>
          <w:rStyle w:val="BoldSerif"/>
          <w:lang w:val="ru-RU"/>
        </w:rPr>
        <w:t>с</w:t>
      </w:r>
    </w:p>
    <w:p w14:paraId="6F9C7832" w14:textId="5FF4B680" w:rsidR="00423D00" w:rsidRPr="006268DC" w:rsidRDefault="000B6984" w:rsidP="006268DC">
      <w:pPr>
        <w:pStyle w:val="Credits2"/>
        <w:rPr>
          <w:b w:val="0"/>
        </w:rPr>
      </w:pPr>
      <w:r>
        <w:rPr>
          <w:lang w:val="ru-RU"/>
        </w:rPr>
        <w:t>Сентябрь</w:t>
      </w:r>
      <w:r w:rsidR="00423D00" w:rsidRPr="00AF41BB">
        <w:t xml:space="preserve"> 17, 2019</w:t>
      </w:r>
    </w:p>
    <w:p w14:paraId="77657E00" w14:textId="25E65C7F" w:rsidR="00423D00" w:rsidRDefault="00423D00" w:rsidP="006268DC">
      <w:pPr>
        <w:pStyle w:val="CoreBody"/>
      </w:pPr>
    </w:p>
    <w:p w14:paraId="27AF903D" w14:textId="77777777" w:rsidR="00423D00" w:rsidRPr="001F343C" w:rsidRDefault="00423D00" w:rsidP="00423D00">
      <w:pPr>
        <w:pStyle w:val="Legalese"/>
      </w:pPr>
      <w:r w:rsidRPr="001F343C">
        <w:t xml:space="preserve">DUNGEONS &amp; DRAGONS, D&amp;D, Wizards of the Coast, Forgotten Realms, the dragon ampersand, </w:t>
      </w:r>
      <w:r w:rsidRPr="006A0B22">
        <w:rPr>
          <w:rStyle w:val="ItalicSerif"/>
          <w:rFonts w:eastAsia="ヒラギノ角ゴ Pro W3"/>
        </w:rPr>
        <w:t>Player’s Handbook, Monster Manual, Dungeon Master’s Guide,</w:t>
      </w:r>
      <w:r w:rsidRPr="001F343C">
        <w:t xml:space="preserve"> D&amp;D Adventurers League,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14:paraId="153D30A1" w14:textId="77777777" w:rsidR="00423D00" w:rsidRPr="001F343C" w:rsidRDefault="00423D00" w:rsidP="006268DC">
      <w:pPr>
        <w:pStyle w:val="CoreBody"/>
      </w:pPr>
    </w:p>
    <w:p w14:paraId="677F5A5E" w14:textId="77777777" w:rsidR="00423D00" w:rsidRDefault="00423D00" w:rsidP="00423D00">
      <w:pPr>
        <w:pStyle w:val="Legalese"/>
      </w:pPr>
      <w:r>
        <w:t>©2019</w:t>
      </w:r>
      <w:r w:rsidRPr="001F343C">
        <w:t xml:space="preserve"> Wizards of the Coast LLC, PO Box 707, Renton, WA 98057-0707, USA. Manufactured by Hasbro SA, Rue Emile-</w:t>
      </w:r>
      <w:proofErr w:type="spellStart"/>
      <w:r w:rsidRPr="001F343C">
        <w:t>Boéchat</w:t>
      </w:r>
      <w:proofErr w:type="spellEnd"/>
      <w:r w:rsidRPr="001F343C">
        <w:t xml:space="preserve"> 31, 2800 </w:t>
      </w:r>
      <w:proofErr w:type="spellStart"/>
      <w:r w:rsidRPr="001F343C">
        <w:t>Delémont</w:t>
      </w:r>
      <w:proofErr w:type="spellEnd"/>
      <w:r w:rsidRPr="001F343C">
        <w:t>, CH. Represented by Hasbro Europe, 4 The Square,</w:t>
      </w:r>
      <w:r w:rsidRPr="00AC3447">
        <w:t xml:space="preserve"> Stockley Park, Uxbridge, Middlesex, UB11 1ET, UK.</w:t>
      </w:r>
    </w:p>
    <w:p w14:paraId="047293EC" w14:textId="77777777" w:rsidR="0027756E" w:rsidRDefault="0027756E" w:rsidP="006B5289">
      <w:pPr>
        <w:pStyle w:val="CoreBody"/>
        <w:rPr>
          <w:rFonts w:ascii="Forum" w:eastAsiaTheme="majorEastAsia" w:hAnsi="Forum" w:cstheme="majorBidi"/>
          <w:color w:val="943634"/>
          <w:sz w:val="36"/>
          <w:szCs w:val="40"/>
        </w:rPr>
      </w:pPr>
      <w:r>
        <w:br w:type="page"/>
      </w:r>
    </w:p>
    <w:p w14:paraId="5021FDF3" w14:textId="21102BF2" w:rsidR="008856BC" w:rsidRPr="006B5289" w:rsidRDefault="0027756E" w:rsidP="0027756E">
      <w:pPr>
        <w:pStyle w:val="1"/>
        <w:rPr>
          <w:lang w:val="ru-RU"/>
        </w:rPr>
      </w:pPr>
      <w:r w:rsidRPr="006B5289">
        <w:rPr>
          <w:lang w:val="ru-RU"/>
        </w:rPr>
        <w:lastRenderedPageBreak/>
        <w:t>Часть 1. Создание персонажа</w:t>
      </w:r>
    </w:p>
    <w:p w14:paraId="55730613" w14:textId="4D3B3AF5" w:rsidR="0027756E" w:rsidRPr="0027756E" w:rsidRDefault="0027756E" w:rsidP="0027756E">
      <w:pPr>
        <w:pStyle w:val="CoreBody"/>
        <w:rPr>
          <w:lang w:val="ru-RU"/>
        </w:rPr>
      </w:pPr>
      <w:r w:rsidRPr="0027756E">
        <w:rPr>
          <w:lang w:val="ru-RU"/>
        </w:rPr>
        <w:t xml:space="preserve">Этот документ является руководством по созданию развивающегося персонажа </w:t>
      </w:r>
      <w:r w:rsidRPr="0027756E">
        <w:t>D</w:t>
      </w:r>
      <w:r w:rsidRPr="0027756E">
        <w:rPr>
          <w:lang w:val="ru-RU"/>
        </w:rPr>
        <w:t>&amp;</w:t>
      </w:r>
      <w:r w:rsidRPr="0027756E">
        <w:t>D</w:t>
      </w:r>
      <w:r w:rsidRPr="0027756E">
        <w:rPr>
          <w:lang w:val="ru-RU"/>
        </w:rPr>
        <w:t xml:space="preserve"> для игры в кампании в сеттинге </w:t>
      </w:r>
      <w:r w:rsidRPr="0027756E">
        <w:t>Forgotten</w:t>
      </w:r>
      <w:r w:rsidRPr="0027756E">
        <w:rPr>
          <w:lang w:val="ru-RU"/>
        </w:rPr>
        <w:t xml:space="preserve"> </w:t>
      </w:r>
      <w:r w:rsidRPr="0027756E">
        <w:t>Realms</w:t>
      </w:r>
      <w:r w:rsidRPr="0027756E">
        <w:rPr>
          <w:lang w:val="ru-RU"/>
        </w:rPr>
        <w:t xml:space="preserve"> представляющем Врата </w:t>
      </w:r>
      <w:proofErr w:type="spellStart"/>
      <w:r w:rsidRPr="0027756E">
        <w:rPr>
          <w:lang w:val="ru-RU"/>
        </w:rPr>
        <w:t>Балдура</w:t>
      </w:r>
      <w:proofErr w:type="spellEnd"/>
      <w:r w:rsidRPr="0027756E">
        <w:rPr>
          <w:lang w:val="ru-RU"/>
        </w:rPr>
        <w:t xml:space="preserve">: Спуск в </w:t>
      </w:r>
      <w:proofErr w:type="spellStart"/>
      <w:r w:rsidRPr="0027756E">
        <w:rPr>
          <w:lang w:val="ru-RU"/>
        </w:rPr>
        <w:t>Авернус</w:t>
      </w:r>
      <w:proofErr w:type="spellEnd"/>
      <w:r w:rsidRPr="0027756E">
        <w:rPr>
          <w:lang w:val="ru-RU"/>
        </w:rPr>
        <w:t xml:space="preserve"> и управляемый Лигой Авантюристов. Правила представленные в этом </w:t>
      </w:r>
      <w:r w:rsidRPr="006B5289">
        <w:rPr>
          <w:lang w:val="ru-RU"/>
        </w:rPr>
        <w:t>документы</w:t>
      </w:r>
      <w:r w:rsidRPr="0027756E">
        <w:rPr>
          <w:lang w:val="ru-RU"/>
        </w:rPr>
        <w:t xml:space="preserve"> дополняются </w:t>
      </w:r>
      <w:r w:rsidRPr="0027756E">
        <w:t>FAQ</w:t>
      </w:r>
      <w:r w:rsidRPr="0027756E">
        <w:rPr>
          <w:lang w:val="ru-RU"/>
        </w:rPr>
        <w:t xml:space="preserve"> Лиги искателей приключений (он тоже входит в Пакет игрока Лиги искателей приключений [</w:t>
      </w:r>
      <w:r w:rsidRPr="0027756E">
        <w:t>Adventurers</w:t>
      </w:r>
      <w:r w:rsidRPr="0027756E">
        <w:rPr>
          <w:lang w:val="ru-RU"/>
        </w:rPr>
        <w:t xml:space="preserve"> </w:t>
      </w:r>
      <w:r w:rsidRPr="0027756E">
        <w:t>League</w:t>
      </w:r>
      <w:r w:rsidRPr="0027756E">
        <w:rPr>
          <w:lang w:val="ru-RU"/>
        </w:rPr>
        <w:t xml:space="preserve"> </w:t>
      </w:r>
      <w:r w:rsidRPr="0027756E">
        <w:t>Player</w:t>
      </w:r>
      <w:r w:rsidRPr="0027756E">
        <w:rPr>
          <w:lang w:val="ru-RU"/>
        </w:rPr>
        <w:t>'</w:t>
      </w:r>
      <w:r w:rsidRPr="0027756E">
        <w:t>s</w:t>
      </w:r>
      <w:r w:rsidRPr="0027756E">
        <w:rPr>
          <w:lang w:val="ru-RU"/>
        </w:rPr>
        <w:t xml:space="preserve"> </w:t>
      </w:r>
      <w:r w:rsidRPr="0027756E">
        <w:t>Pack</w:t>
      </w:r>
      <w:r w:rsidRPr="0027756E">
        <w:rPr>
          <w:lang w:val="ru-RU"/>
        </w:rPr>
        <w:t>]).</w:t>
      </w:r>
    </w:p>
    <w:p w14:paraId="0794B6D9" w14:textId="77777777" w:rsidR="005510B0" w:rsidRPr="0027756E" w:rsidRDefault="005510B0" w:rsidP="006268DC">
      <w:pPr>
        <w:pStyle w:val="CoreBody"/>
        <w:ind w:left="-142"/>
        <w:rPr>
          <w:lang w:val="ru-RU"/>
        </w:rPr>
      </w:pPr>
    </w:p>
    <w:p w14:paraId="43183BCD" w14:textId="1F61D77E" w:rsidR="0027756E" w:rsidRPr="0027756E" w:rsidRDefault="0027756E" w:rsidP="006268DC">
      <w:pPr>
        <w:pStyle w:val="CoreBody"/>
        <w:ind w:left="-142"/>
        <w:rPr>
          <w:lang w:val="ru-RU"/>
        </w:rPr>
        <w:sectPr w:rsidR="0027756E" w:rsidRPr="0027756E" w:rsidSect="0027756E">
          <w:headerReference w:type="default" r:id="rId16"/>
          <w:footerReference w:type="even" r:id="rId17"/>
          <w:footerReference w:type="default" r:id="rId18"/>
          <w:pgSz w:w="11906" w:h="16838" w:code="9"/>
          <w:pgMar w:top="720" w:right="720" w:bottom="720" w:left="720" w:header="510" w:footer="576" w:gutter="0"/>
          <w:cols w:space="720"/>
          <w:docGrid w:linePitch="360"/>
        </w:sectPr>
      </w:pPr>
    </w:p>
    <w:p w14:paraId="7B128114" w14:textId="14320715" w:rsidR="0027756E" w:rsidRPr="0027756E" w:rsidRDefault="0027756E" w:rsidP="0027756E">
      <w:pPr>
        <w:pStyle w:val="2"/>
        <w:rPr>
          <w:lang w:val="ru-RU"/>
        </w:rPr>
      </w:pPr>
      <w:r w:rsidRPr="0027756E">
        <w:rPr>
          <w:lang w:val="ru-RU"/>
        </w:rPr>
        <w:t>Что нужно для игры</w:t>
      </w:r>
    </w:p>
    <w:p w14:paraId="0FEEE6F6" w14:textId="77777777" w:rsidR="0027756E" w:rsidRPr="0027756E" w:rsidRDefault="0027756E" w:rsidP="0027756E">
      <w:pPr>
        <w:pStyle w:val="CoreBody"/>
        <w:rPr>
          <w:lang w:val="ru-RU"/>
        </w:rPr>
      </w:pPr>
      <w:r w:rsidRPr="0027756E">
        <w:rPr>
          <w:lang w:val="ru-RU"/>
        </w:rPr>
        <w:t>Для участия в играх Лиги авантюристов вам потребуется доступ, по крайней мере, к следующему:</w:t>
      </w:r>
    </w:p>
    <w:p w14:paraId="5B1F273C" w14:textId="549230BA" w:rsidR="0027756E" w:rsidRPr="0027756E" w:rsidRDefault="0027756E" w:rsidP="0027756E">
      <w:pPr>
        <w:pStyle w:val="CoreBody"/>
        <w:rPr>
          <w:lang w:val="ru-RU"/>
        </w:rPr>
      </w:pPr>
      <w:r w:rsidRPr="00A06370">
        <w:rPr>
          <w:rStyle w:val="InlineSubhead"/>
          <w:lang w:val="ru-RU"/>
        </w:rPr>
        <w:t xml:space="preserve">Основные правила </w:t>
      </w:r>
      <w:r w:rsidRPr="00A06370">
        <w:rPr>
          <w:rStyle w:val="InlineSubhead"/>
        </w:rPr>
        <w:t>D</w:t>
      </w:r>
      <w:r w:rsidRPr="00A06370">
        <w:rPr>
          <w:rStyle w:val="InlineSubhead"/>
          <w:lang w:val="ru-RU"/>
        </w:rPr>
        <w:t>&amp;</w:t>
      </w:r>
      <w:r w:rsidRPr="00A06370">
        <w:rPr>
          <w:rStyle w:val="InlineSubhead"/>
        </w:rPr>
        <w:t>D</w:t>
      </w:r>
      <w:r w:rsidRPr="00A06370">
        <w:rPr>
          <w:rStyle w:val="InlineSubhead"/>
          <w:lang w:val="ru-RU"/>
        </w:rPr>
        <w:t>.</w:t>
      </w:r>
      <w:r w:rsidRPr="0027756E">
        <w:rPr>
          <w:lang w:val="ru-RU"/>
        </w:rPr>
        <w:t xml:space="preserve"> Этот </w:t>
      </w:r>
      <w:r>
        <w:t>pdf</w:t>
      </w:r>
      <w:r w:rsidRPr="0027756E">
        <w:rPr>
          <w:lang w:val="ru-RU"/>
        </w:rPr>
        <w:t xml:space="preserve"> документ является бесплатным, распространяется на веб-сайте </w:t>
      </w:r>
      <w:r>
        <w:t>Wizards</w:t>
      </w:r>
      <w:r w:rsidRPr="0027756E">
        <w:rPr>
          <w:lang w:val="ru-RU"/>
        </w:rPr>
        <w:t xml:space="preserve"> </w:t>
      </w:r>
      <w:r>
        <w:t>of</w:t>
      </w:r>
      <w:r w:rsidRPr="0027756E">
        <w:rPr>
          <w:lang w:val="ru-RU"/>
        </w:rPr>
        <w:t xml:space="preserve"> </w:t>
      </w:r>
      <w:r>
        <w:t>the</w:t>
      </w:r>
      <w:r w:rsidRPr="0027756E">
        <w:rPr>
          <w:lang w:val="ru-RU"/>
        </w:rPr>
        <w:t xml:space="preserve"> </w:t>
      </w:r>
      <w:r>
        <w:t>Coast</w:t>
      </w:r>
      <w:r w:rsidRPr="0027756E">
        <w:rPr>
          <w:lang w:val="ru-RU"/>
        </w:rPr>
        <w:t xml:space="preserve"> и содержит все основные правила игры. </w:t>
      </w:r>
      <w:r w:rsidR="000436E6" w:rsidRPr="0027756E">
        <w:rPr>
          <w:lang w:val="ru-RU"/>
        </w:rPr>
        <w:t>Для более полного опыта</w:t>
      </w:r>
      <w:r w:rsidRPr="0027756E">
        <w:rPr>
          <w:lang w:val="ru-RU"/>
        </w:rPr>
        <w:t xml:space="preserve"> мы рекомендуем вам использовать Книгу Игрока по </w:t>
      </w:r>
      <w:r>
        <w:t>D</w:t>
      </w:r>
      <w:r w:rsidRPr="0027756E">
        <w:rPr>
          <w:lang w:val="ru-RU"/>
        </w:rPr>
        <w:t>&amp;</w:t>
      </w:r>
      <w:r>
        <w:t>D</w:t>
      </w:r>
      <w:r w:rsidRPr="0027756E">
        <w:rPr>
          <w:lang w:val="ru-RU"/>
        </w:rPr>
        <w:t xml:space="preserve"> пятой редакции.</w:t>
      </w:r>
    </w:p>
    <w:p w14:paraId="553107A8" w14:textId="67535582" w:rsidR="0027756E" w:rsidRPr="0027756E" w:rsidRDefault="0027756E" w:rsidP="0027756E">
      <w:pPr>
        <w:pStyle w:val="CoreBody"/>
        <w:rPr>
          <w:lang w:val="ru-RU"/>
        </w:rPr>
      </w:pPr>
      <w:r w:rsidRPr="00A06370">
        <w:rPr>
          <w:rStyle w:val="InlineSubhead"/>
          <w:lang w:val="ru-RU"/>
        </w:rPr>
        <w:t>Лист персонажа и журнал приключений.</w:t>
      </w:r>
      <w:r w:rsidRPr="0027756E">
        <w:rPr>
          <w:lang w:val="ru-RU"/>
        </w:rPr>
        <w:t xml:space="preserve"> Вы можете использовать любой лист </w:t>
      </w:r>
      <w:r w:rsidR="000436E6" w:rsidRPr="0027756E">
        <w:rPr>
          <w:lang w:val="ru-RU"/>
        </w:rPr>
        <w:t>персонажа,</w:t>
      </w:r>
      <w:r w:rsidRPr="0027756E">
        <w:rPr>
          <w:lang w:val="ru-RU"/>
        </w:rPr>
        <w:t xml:space="preserve"> предназначенный для пятой редакции </w:t>
      </w:r>
      <w:r>
        <w:t>D</w:t>
      </w:r>
      <w:r w:rsidRPr="0027756E">
        <w:rPr>
          <w:lang w:val="ru-RU"/>
        </w:rPr>
        <w:t>&amp;</w:t>
      </w:r>
      <w:r>
        <w:t>D</w:t>
      </w:r>
      <w:r w:rsidRPr="0027756E">
        <w:rPr>
          <w:lang w:val="ru-RU"/>
        </w:rPr>
        <w:t xml:space="preserve">, и журнал приключений, который вам подходит. Вы можете найти некоторые в </w:t>
      </w:r>
      <w:r>
        <w:t>D</w:t>
      </w:r>
      <w:r w:rsidRPr="0027756E">
        <w:rPr>
          <w:lang w:val="ru-RU"/>
        </w:rPr>
        <w:t>&amp;</w:t>
      </w:r>
      <w:r>
        <w:t>D</w:t>
      </w:r>
      <w:r w:rsidRPr="0027756E">
        <w:rPr>
          <w:lang w:val="ru-RU"/>
        </w:rPr>
        <w:t xml:space="preserve"> </w:t>
      </w:r>
      <w:r>
        <w:t>Adventurers</w:t>
      </w:r>
      <w:r w:rsidRPr="0027756E">
        <w:rPr>
          <w:lang w:val="ru-RU"/>
        </w:rPr>
        <w:t xml:space="preserve"> </w:t>
      </w:r>
      <w:r>
        <w:t>League</w:t>
      </w:r>
      <w:r w:rsidRPr="0027756E">
        <w:rPr>
          <w:lang w:val="ru-RU"/>
        </w:rPr>
        <w:t xml:space="preserve"> </w:t>
      </w:r>
      <w:r>
        <w:t>Resources</w:t>
      </w:r>
      <w:r w:rsidRPr="0027756E">
        <w:rPr>
          <w:lang w:val="ru-RU"/>
        </w:rPr>
        <w:t>.</w:t>
      </w:r>
    </w:p>
    <w:p w14:paraId="54FF9039" w14:textId="13AEFE33" w:rsidR="0027756E" w:rsidRPr="0027756E" w:rsidRDefault="0027756E" w:rsidP="0027756E">
      <w:pPr>
        <w:pStyle w:val="2"/>
        <w:rPr>
          <w:lang w:val="ru-RU"/>
        </w:rPr>
      </w:pPr>
      <w:r w:rsidRPr="0027756E">
        <w:rPr>
          <w:lang w:val="ru-RU"/>
        </w:rPr>
        <w:t>Создание персонажа</w:t>
      </w:r>
    </w:p>
    <w:p w14:paraId="6B4CAC87" w14:textId="0FBD946D" w:rsidR="0027756E" w:rsidRPr="0027756E" w:rsidRDefault="0027756E" w:rsidP="0027756E">
      <w:pPr>
        <w:pStyle w:val="CoreBody"/>
        <w:rPr>
          <w:lang w:val="ru-RU"/>
        </w:rPr>
      </w:pPr>
      <w:r w:rsidRPr="0027756E">
        <w:rPr>
          <w:lang w:val="ru-RU"/>
        </w:rPr>
        <w:t xml:space="preserve">Вам также понадобится персонаж, созданный для Лиги </w:t>
      </w:r>
      <w:r w:rsidR="00B41640" w:rsidRPr="0027756E">
        <w:rPr>
          <w:lang w:val="ru-RU"/>
        </w:rPr>
        <w:t>Авантюристов.</w:t>
      </w:r>
      <w:r w:rsidRPr="0027756E">
        <w:rPr>
          <w:lang w:val="ru-RU"/>
        </w:rPr>
        <w:t xml:space="preserve"> Все персонажи начинают с 1-го уровня.</w:t>
      </w:r>
    </w:p>
    <w:p w14:paraId="77839E5E" w14:textId="479F1263" w:rsidR="0027756E" w:rsidRPr="0027756E" w:rsidRDefault="0027756E" w:rsidP="0027756E">
      <w:pPr>
        <w:pStyle w:val="3"/>
        <w:rPr>
          <w:lang w:val="ru-RU"/>
        </w:rPr>
      </w:pPr>
      <w:r w:rsidRPr="0027756E">
        <w:rPr>
          <w:lang w:val="ru-RU"/>
        </w:rPr>
        <w:t>Шаг 1. Выбор расы и класса.</w:t>
      </w:r>
    </w:p>
    <w:p w14:paraId="0F5F6893" w14:textId="77777777" w:rsidR="0027756E" w:rsidRPr="0027756E" w:rsidRDefault="0027756E" w:rsidP="0027756E">
      <w:pPr>
        <w:pStyle w:val="CoreBody"/>
        <w:rPr>
          <w:lang w:val="ru-RU"/>
        </w:rPr>
      </w:pPr>
      <w:r w:rsidRPr="0027756E">
        <w:rPr>
          <w:lang w:val="ru-RU"/>
        </w:rPr>
        <w:t xml:space="preserve">Персонажи в </w:t>
      </w:r>
      <w:r>
        <w:t>Forgotten</w:t>
      </w:r>
      <w:r w:rsidRPr="0027756E">
        <w:rPr>
          <w:lang w:val="ru-RU"/>
        </w:rPr>
        <w:t xml:space="preserve"> </w:t>
      </w:r>
      <w:r>
        <w:t>Realms</w:t>
      </w:r>
      <w:r w:rsidRPr="0027756E">
        <w:rPr>
          <w:lang w:val="ru-RU"/>
        </w:rPr>
        <w:t xml:space="preserve"> могут выбирать расы и классы параметры из Книги Игрока и еще одного источника. Это правило называется "</w:t>
      </w:r>
      <w:r>
        <w:t>PHB</w:t>
      </w:r>
      <w:r w:rsidRPr="0027756E">
        <w:rPr>
          <w:lang w:val="ru-RU"/>
        </w:rPr>
        <w:t>+1”. Дополнительные ресурсы включают следующие продукты:</w:t>
      </w:r>
    </w:p>
    <w:p w14:paraId="5A3B7C95" w14:textId="77777777" w:rsidR="0027756E" w:rsidRPr="0027756E" w:rsidRDefault="0027756E" w:rsidP="0027756E">
      <w:pPr>
        <w:pStyle w:val="CoreBody"/>
        <w:rPr>
          <w:lang w:val="ru-RU"/>
        </w:rPr>
      </w:pPr>
      <w:r w:rsidRPr="0027756E">
        <w:rPr>
          <w:lang w:val="ru-RU"/>
        </w:rPr>
        <w:t xml:space="preserve">- Компаньон игрока </w:t>
      </w:r>
      <w:r>
        <w:t>Elemental</w:t>
      </w:r>
      <w:r w:rsidRPr="0027756E">
        <w:rPr>
          <w:lang w:val="ru-RU"/>
        </w:rPr>
        <w:t xml:space="preserve"> </w:t>
      </w:r>
      <w:r>
        <w:t>Evil</w:t>
      </w:r>
      <w:r w:rsidRPr="0027756E">
        <w:rPr>
          <w:lang w:val="ru-RU"/>
        </w:rPr>
        <w:t xml:space="preserve"> (</w:t>
      </w:r>
      <w:r>
        <w:t>EEPC</w:t>
      </w:r>
      <w:r w:rsidRPr="0027756E">
        <w:rPr>
          <w:lang w:val="ru-RU"/>
        </w:rPr>
        <w:t>)</w:t>
      </w:r>
    </w:p>
    <w:p w14:paraId="37274E46" w14:textId="77777777" w:rsidR="0027756E" w:rsidRPr="0027756E" w:rsidRDefault="0027756E" w:rsidP="0027756E">
      <w:pPr>
        <w:pStyle w:val="CoreBody"/>
        <w:rPr>
          <w:lang w:val="ru-RU"/>
        </w:rPr>
      </w:pPr>
      <w:r w:rsidRPr="0027756E">
        <w:rPr>
          <w:lang w:val="ru-RU"/>
        </w:rPr>
        <w:t>- Путеводитель авантюриста по побережью Меча [</w:t>
      </w:r>
      <w:r>
        <w:t>Sword</w:t>
      </w:r>
      <w:r w:rsidRPr="0027756E">
        <w:rPr>
          <w:lang w:val="ru-RU"/>
        </w:rPr>
        <w:t xml:space="preserve"> </w:t>
      </w:r>
      <w:r>
        <w:t>Coast</w:t>
      </w:r>
      <w:r w:rsidRPr="0027756E">
        <w:rPr>
          <w:lang w:val="ru-RU"/>
        </w:rPr>
        <w:t xml:space="preserve"> </w:t>
      </w:r>
      <w:r>
        <w:t>Adventurer</w:t>
      </w:r>
      <w:r w:rsidRPr="0027756E">
        <w:rPr>
          <w:lang w:val="ru-RU"/>
        </w:rPr>
        <w:t>’</w:t>
      </w:r>
      <w:r>
        <w:t>s</w:t>
      </w:r>
      <w:r w:rsidRPr="0027756E">
        <w:rPr>
          <w:lang w:val="ru-RU"/>
        </w:rPr>
        <w:t xml:space="preserve"> </w:t>
      </w:r>
      <w:r>
        <w:t>Guide</w:t>
      </w:r>
      <w:r w:rsidRPr="0027756E">
        <w:rPr>
          <w:lang w:val="ru-RU"/>
        </w:rPr>
        <w:t>] (</w:t>
      </w:r>
      <w:r>
        <w:t>SCAG</w:t>
      </w:r>
      <w:r w:rsidRPr="0027756E">
        <w:rPr>
          <w:lang w:val="ru-RU"/>
        </w:rPr>
        <w:t>)</w:t>
      </w:r>
    </w:p>
    <w:p w14:paraId="79F2ADB7" w14:textId="77777777" w:rsidR="0027756E" w:rsidRPr="0027756E" w:rsidRDefault="0027756E" w:rsidP="0027756E">
      <w:pPr>
        <w:pStyle w:val="CoreBody"/>
        <w:rPr>
          <w:lang w:val="ru-RU"/>
        </w:rPr>
      </w:pPr>
      <w:r w:rsidRPr="0027756E">
        <w:rPr>
          <w:lang w:val="ru-RU"/>
        </w:rPr>
        <w:t xml:space="preserve">- Справочник </w:t>
      </w:r>
      <w:proofErr w:type="spellStart"/>
      <w:r w:rsidRPr="0027756E">
        <w:rPr>
          <w:lang w:val="ru-RU"/>
        </w:rPr>
        <w:t>Воло</w:t>
      </w:r>
      <w:proofErr w:type="spellEnd"/>
      <w:r w:rsidRPr="0027756E">
        <w:rPr>
          <w:lang w:val="ru-RU"/>
        </w:rPr>
        <w:t xml:space="preserve"> по монстрам [</w:t>
      </w:r>
      <w:r>
        <w:t>Volo</w:t>
      </w:r>
      <w:r w:rsidRPr="0027756E">
        <w:rPr>
          <w:lang w:val="ru-RU"/>
        </w:rPr>
        <w:t>’</w:t>
      </w:r>
      <w:r>
        <w:t>s</w:t>
      </w:r>
      <w:r w:rsidRPr="0027756E">
        <w:rPr>
          <w:lang w:val="ru-RU"/>
        </w:rPr>
        <w:t xml:space="preserve"> </w:t>
      </w:r>
      <w:r>
        <w:t>Guide</w:t>
      </w:r>
      <w:r w:rsidRPr="0027756E">
        <w:rPr>
          <w:lang w:val="ru-RU"/>
        </w:rPr>
        <w:t xml:space="preserve"> </w:t>
      </w:r>
      <w:proofErr w:type="spellStart"/>
      <w:r>
        <w:t>toMonsters</w:t>
      </w:r>
      <w:proofErr w:type="spellEnd"/>
      <w:r w:rsidRPr="0027756E">
        <w:rPr>
          <w:lang w:val="ru-RU"/>
        </w:rPr>
        <w:t>] (</w:t>
      </w:r>
      <w:r>
        <w:t>VGM</w:t>
      </w:r>
      <w:r w:rsidRPr="0027756E">
        <w:rPr>
          <w:lang w:val="ru-RU"/>
        </w:rPr>
        <w:t>)</w:t>
      </w:r>
    </w:p>
    <w:p w14:paraId="6DFF40F6" w14:textId="77777777" w:rsidR="0027756E" w:rsidRDefault="0027756E" w:rsidP="0027756E">
      <w:pPr>
        <w:pStyle w:val="CoreBody"/>
      </w:pPr>
      <w:r>
        <w:t xml:space="preserve">- </w:t>
      </w:r>
      <w:proofErr w:type="spellStart"/>
      <w:r>
        <w:t>Xanathar's</w:t>
      </w:r>
      <w:proofErr w:type="spellEnd"/>
      <w:r>
        <w:t xml:space="preserve"> Guide to Everything (XGE) </w:t>
      </w:r>
    </w:p>
    <w:p w14:paraId="746C0464" w14:textId="77777777" w:rsidR="0027756E" w:rsidRPr="0027756E" w:rsidRDefault="0027756E" w:rsidP="0027756E">
      <w:pPr>
        <w:pStyle w:val="CoreBody"/>
        <w:rPr>
          <w:lang w:val="ru-RU"/>
        </w:rPr>
      </w:pPr>
      <w:r w:rsidRPr="0027756E">
        <w:rPr>
          <w:lang w:val="ru-RU"/>
        </w:rPr>
        <w:t xml:space="preserve">- Том </w:t>
      </w:r>
      <w:proofErr w:type="spellStart"/>
      <w:r w:rsidRPr="0027756E">
        <w:rPr>
          <w:lang w:val="ru-RU"/>
        </w:rPr>
        <w:t>Морденкайнена</w:t>
      </w:r>
      <w:proofErr w:type="spellEnd"/>
      <w:r w:rsidRPr="0027756E">
        <w:rPr>
          <w:lang w:val="ru-RU"/>
        </w:rPr>
        <w:t xml:space="preserve"> о врагах (</w:t>
      </w:r>
      <w:proofErr w:type="spellStart"/>
      <w:r>
        <w:t>ToF</w:t>
      </w:r>
      <w:proofErr w:type="spellEnd"/>
      <w:r w:rsidRPr="0027756E">
        <w:rPr>
          <w:lang w:val="ru-RU"/>
        </w:rPr>
        <w:t xml:space="preserve">) </w:t>
      </w:r>
    </w:p>
    <w:p w14:paraId="6EF1673D" w14:textId="77777777" w:rsidR="0027756E" w:rsidRPr="0027756E" w:rsidRDefault="0027756E" w:rsidP="0027756E">
      <w:pPr>
        <w:pStyle w:val="CoreBody"/>
        <w:rPr>
          <w:lang w:val="ru-RU"/>
        </w:rPr>
      </w:pPr>
      <w:r w:rsidRPr="0027756E">
        <w:rPr>
          <w:lang w:val="ru-RU"/>
        </w:rPr>
        <w:t>Кроме того, при выборе дополнительного источника при создании персонажа доступны следующие варианты или дополнительные правила:</w:t>
      </w:r>
    </w:p>
    <w:p w14:paraId="3E127331" w14:textId="77777777" w:rsidR="0027756E" w:rsidRPr="0027756E" w:rsidRDefault="0027756E" w:rsidP="0027756E">
      <w:pPr>
        <w:pStyle w:val="CoreBody"/>
        <w:rPr>
          <w:lang w:val="ru-RU"/>
        </w:rPr>
      </w:pPr>
      <w:r w:rsidRPr="0027756E">
        <w:rPr>
          <w:lang w:val="ru-RU"/>
        </w:rPr>
        <w:t>-</w:t>
      </w:r>
      <w:r w:rsidRPr="0027756E">
        <w:rPr>
          <w:lang w:val="ru-RU"/>
        </w:rPr>
        <w:tab/>
        <w:t>Альтернативные особенности людей [</w:t>
      </w:r>
      <w:r>
        <w:t>Variant</w:t>
      </w:r>
      <w:r w:rsidRPr="0027756E">
        <w:rPr>
          <w:lang w:val="ru-RU"/>
        </w:rPr>
        <w:t xml:space="preserve"> </w:t>
      </w:r>
      <w:proofErr w:type="spellStart"/>
      <w:r>
        <w:t>HumanTraits</w:t>
      </w:r>
      <w:proofErr w:type="spellEnd"/>
      <w:r w:rsidRPr="0027756E">
        <w:rPr>
          <w:lang w:val="ru-RU"/>
        </w:rPr>
        <w:t>] (</w:t>
      </w:r>
      <w:r>
        <w:t>PHB</w:t>
      </w:r>
      <w:r w:rsidRPr="0027756E">
        <w:rPr>
          <w:lang w:val="ru-RU"/>
        </w:rPr>
        <w:t>)</w:t>
      </w:r>
    </w:p>
    <w:p w14:paraId="64D9E528" w14:textId="77777777" w:rsidR="0027756E" w:rsidRDefault="0027756E" w:rsidP="0027756E">
      <w:pPr>
        <w:pStyle w:val="CoreBody"/>
      </w:pPr>
      <w:r>
        <w:t>-</w:t>
      </w:r>
      <w:r>
        <w:tab/>
      </w:r>
      <w:proofErr w:type="spellStart"/>
      <w:r>
        <w:t>Варианты</w:t>
      </w:r>
      <w:proofErr w:type="spellEnd"/>
      <w:r>
        <w:t xml:space="preserve"> </w:t>
      </w:r>
      <w:proofErr w:type="spellStart"/>
      <w:r>
        <w:t>полуэльфов</w:t>
      </w:r>
      <w:proofErr w:type="spellEnd"/>
      <w:r>
        <w:t xml:space="preserve"> [Half-Elf Variants] и </w:t>
      </w:r>
      <w:proofErr w:type="spellStart"/>
      <w:proofErr w:type="gramStart"/>
      <w:r>
        <w:t>тифлингов</w:t>
      </w:r>
      <w:proofErr w:type="spellEnd"/>
      <w:r>
        <w:t>[</w:t>
      </w:r>
      <w:proofErr w:type="gramEnd"/>
      <w:r>
        <w:t>Tiefling Variants] (SCAG)</w:t>
      </w:r>
    </w:p>
    <w:p w14:paraId="16391EE1" w14:textId="7BD03CB3" w:rsidR="0027756E" w:rsidRPr="0027756E" w:rsidRDefault="0027756E" w:rsidP="0027756E">
      <w:pPr>
        <w:pStyle w:val="CoreBody"/>
        <w:rPr>
          <w:lang w:val="ru-RU"/>
        </w:rPr>
      </w:pPr>
      <w:r w:rsidRPr="0027756E">
        <w:rPr>
          <w:lang w:val="ru-RU"/>
        </w:rPr>
        <w:t>-</w:t>
      </w:r>
      <w:r w:rsidRPr="0027756E">
        <w:rPr>
          <w:lang w:val="ru-RU"/>
        </w:rPr>
        <w:tab/>
        <w:t>Вариант: Человеческие языки (</w:t>
      </w:r>
      <w:r>
        <w:t>SCAG</w:t>
      </w:r>
      <w:r w:rsidRPr="0027756E">
        <w:rPr>
          <w:lang w:val="ru-RU"/>
        </w:rPr>
        <w:t>)</w:t>
      </w:r>
    </w:p>
    <w:p w14:paraId="28624E12" w14:textId="77777777" w:rsidR="0027756E" w:rsidRPr="0027756E" w:rsidRDefault="0027756E" w:rsidP="0027756E">
      <w:pPr>
        <w:pStyle w:val="CoreBody"/>
        <w:rPr>
          <w:lang w:val="ru-RU"/>
        </w:rPr>
      </w:pPr>
      <w:r w:rsidRPr="0027756E">
        <w:rPr>
          <w:lang w:val="ru-RU"/>
        </w:rPr>
        <w:t xml:space="preserve">Благословение </w:t>
      </w:r>
      <w:proofErr w:type="spellStart"/>
      <w:proofErr w:type="gramStart"/>
      <w:r w:rsidRPr="0027756E">
        <w:rPr>
          <w:lang w:val="ru-RU"/>
        </w:rPr>
        <w:t>Кореллона</w:t>
      </w:r>
      <w:proofErr w:type="spellEnd"/>
      <w:r w:rsidRPr="0027756E">
        <w:rPr>
          <w:lang w:val="ru-RU"/>
        </w:rPr>
        <w:t>(</w:t>
      </w:r>
      <w:proofErr w:type="spellStart"/>
      <w:proofErr w:type="gramEnd"/>
      <w:r>
        <w:t>ToF</w:t>
      </w:r>
      <w:proofErr w:type="spellEnd"/>
      <w:r w:rsidRPr="0027756E">
        <w:rPr>
          <w:lang w:val="ru-RU"/>
        </w:rPr>
        <w:t xml:space="preserve">) </w:t>
      </w:r>
    </w:p>
    <w:p w14:paraId="5E59C215" w14:textId="77777777" w:rsidR="0027756E" w:rsidRPr="0027756E" w:rsidRDefault="0027756E" w:rsidP="0027756E">
      <w:pPr>
        <w:pStyle w:val="CoreBody"/>
        <w:rPr>
          <w:lang w:val="ru-RU"/>
        </w:rPr>
      </w:pPr>
      <w:r w:rsidRPr="0027756E">
        <w:rPr>
          <w:lang w:val="ru-RU"/>
        </w:rPr>
        <w:t xml:space="preserve"> </w:t>
      </w:r>
      <w:r w:rsidRPr="00A06370">
        <w:rPr>
          <w:rStyle w:val="BoldSerif"/>
          <w:lang w:val="ru-RU"/>
        </w:rPr>
        <w:t>ЗАМЕЧАНИЕ:</w:t>
      </w:r>
      <w:r w:rsidRPr="0027756E">
        <w:rPr>
          <w:lang w:val="ru-RU"/>
        </w:rPr>
        <w:t xml:space="preserve"> Раса, дающая на 1-ом уровне скорость полётом и опции, представленные в других источниках (например, Руководство Мастера Подземелий (</w:t>
      </w:r>
      <w:r>
        <w:t>DMG</w:t>
      </w:r>
      <w:r w:rsidRPr="0027756E">
        <w:rPr>
          <w:lang w:val="ru-RU"/>
        </w:rPr>
        <w:t xml:space="preserve">), продукты </w:t>
      </w:r>
      <w:r>
        <w:t>Guild</w:t>
      </w:r>
      <w:r w:rsidRPr="0027756E">
        <w:rPr>
          <w:lang w:val="ru-RU"/>
        </w:rPr>
        <w:t xml:space="preserve"> </w:t>
      </w:r>
      <w:r>
        <w:t>Adept</w:t>
      </w:r>
      <w:r w:rsidRPr="0027756E">
        <w:rPr>
          <w:lang w:val="ru-RU"/>
        </w:rPr>
        <w:t xml:space="preserve">, статьи </w:t>
      </w:r>
      <w:r>
        <w:t>Unearthed</w:t>
      </w:r>
      <w:r w:rsidRPr="0027756E">
        <w:rPr>
          <w:lang w:val="ru-RU"/>
        </w:rPr>
        <w:t xml:space="preserve"> </w:t>
      </w:r>
      <w:r>
        <w:t>Arcana</w:t>
      </w:r>
      <w:r w:rsidRPr="0027756E">
        <w:rPr>
          <w:lang w:val="ru-RU"/>
        </w:rPr>
        <w:t xml:space="preserve">), не мо­гут быть использованы в играх, если только не указано иное в документах определённой компании. Некоторые персонажи 9 сезона могут получить крылья на 5-м уровне (см. </w:t>
      </w:r>
      <w:r w:rsidRPr="00A06370">
        <w:rPr>
          <w:rStyle w:val="BoldSerif"/>
          <w:lang w:val="ru-RU"/>
        </w:rPr>
        <w:t>Приложение 2: "Персонажи 9 Сезона").</w:t>
      </w:r>
    </w:p>
    <w:p w14:paraId="34778CA7" w14:textId="77777777" w:rsidR="0027756E" w:rsidRPr="0027756E" w:rsidRDefault="0027756E" w:rsidP="0027756E">
      <w:pPr>
        <w:pStyle w:val="CoreBody"/>
        <w:rPr>
          <w:lang w:val="ru-RU"/>
        </w:rPr>
      </w:pPr>
      <w:r w:rsidRPr="0027756E">
        <w:rPr>
          <w:lang w:val="ru-RU"/>
        </w:rPr>
        <w:t xml:space="preserve">Кроме того, ваш персонаж должен принадлежать </w:t>
      </w:r>
      <w:r w:rsidRPr="00A06370">
        <w:rPr>
          <w:rStyle w:val="BoldSerif"/>
          <w:lang w:val="ru-RU"/>
        </w:rPr>
        <w:t>сезону</w:t>
      </w:r>
      <w:r w:rsidRPr="0027756E">
        <w:rPr>
          <w:lang w:val="ru-RU"/>
        </w:rPr>
        <w:t xml:space="preserve">. Этот выбор предоставляет вашему персонажу дополнительные правила, в ином случае он не имеет доступа к расовым или классовым </w:t>
      </w:r>
      <w:r w:rsidRPr="0027756E">
        <w:rPr>
          <w:lang w:val="ru-RU"/>
        </w:rPr>
        <w:t>чертам, или другим правилам, уникальным для сезона.</w:t>
      </w:r>
    </w:p>
    <w:p w14:paraId="695BA128" w14:textId="67C0F7BA" w:rsidR="0027756E" w:rsidRPr="0027756E" w:rsidRDefault="0027756E" w:rsidP="0027756E">
      <w:pPr>
        <w:pStyle w:val="3"/>
        <w:rPr>
          <w:lang w:val="ru-RU"/>
        </w:rPr>
      </w:pPr>
      <w:r w:rsidRPr="0027756E">
        <w:rPr>
          <w:lang w:val="ru-RU"/>
        </w:rPr>
        <w:t>Шаг 2. Определение значений характеристик.</w:t>
      </w:r>
    </w:p>
    <w:p w14:paraId="7B426819" w14:textId="77777777" w:rsidR="0027756E" w:rsidRPr="0027756E" w:rsidRDefault="0027756E" w:rsidP="0027756E">
      <w:pPr>
        <w:pStyle w:val="CoreBody"/>
        <w:rPr>
          <w:lang w:val="ru-RU"/>
        </w:rPr>
      </w:pPr>
      <w:r w:rsidRPr="0027756E">
        <w:rPr>
          <w:lang w:val="ru-RU"/>
        </w:rPr>
        <w:t>Значения характеристик вашего персонажа определя­ются одним из следующих методов:</w:t>
      </w:r>
    </w:p>
    <w:p w14:paraId="3DA08EDA" w14:textId="77777777" w:rsidR="0027756E" w:rsidRPr="0027756E" w:rsidRDefault="0027756E" w:rsidP="0027756E">
      <w:pPr>
        <w:pStyle w:val="CoreBody"/>
        <w:rPr>
          <w:lang w:val="ru-RU"/>
        </w:rPr>
      </w:pPr>
      <w:r w:rsidRPr="0027756E">
        <w:rPr>
          <w:lang w:val="ru-RU"/>
        </w:rPr>
        <w:t>Стандартный набор (15, 14, 13, 12, 10, 8)</w:t>
      </w:r>
    </w:p>
    <w:p w14:paraId="53952021" w14:textId="77777777" w:rsidR="0027756E" w:rsidRPr="0027756E" w:rsidRDefault="0027756E" w:rsidP="0027756E">
      <w:pPr>
        <w:pStyle w:val="CoreBody"/>
        <w:rPr>
          <w:lang w:val="ru-RU"/>
        </w:rPr>
      </w:pPr>
      <w:r w:rsidRPr="0027756E">
        <w:rPr>
          <w:lang w:val="ru-RU"/>
        </w:rPr>
        <w:t>Вариант: Настройка значений характеристик (РНВ).</w:t>
      </w:r>
    </w:p>
    <w:p w14:paraId="1AFE7126" w14:textId="1BABC2B0" w:rsidR="0027756E" w:rsidRPr="0027756E" w:rsidRDefault="0027756E" w:rsidP="0027756E">
      <w:pPr>
        <w:pStyle w:val="3"/>
        <w:rPr>
          <w:lang w:val="ru-RU"/>
        </w:rPr>
      </w:pPr>
      <w:r w:rsidRPr="0027756E">
        <w:rPr>
          <w:lang w:val="ru-RU"/>
        </w:rPr>
        <w:t>Шаг 3: Опишите своего персонажа.</w:t>
      </w:r>
    </w:p>
    <w:p w14:paraId="2E478C82" w14:textId="77777777" w:rsidR="0027756E" w:rsidRPr="0027756E" w:rsidRDefault="0027756E" w:rsidP="0027756E">
      <w:pPr>
        <w:pStyle w:val="CoreBody"/>
        <w:rPr>
          <w:lang w:val="ru-RU"/>
        </w:rPr>
      </w:pPr>
      <w:r w:rsidRPr="0027756E">
        <w:rPr>
          <w:lang w:val="ru-RU"/>
        </w:rPr>
        <w:t>Опишите своего персонажа и выберите предысторию.</w:t>
      </w:r>
    </w:p>
    <w:p w14:paraId="09E61891" w14:textId="77777777" w:rsidR="0027756E" w:rsidRPr="0027756E" w:rsidRDefault="0027756E" w:rsidP="0027756E">
      <w:pPr>
        <w:pStyle w:val="CoreBody"/>
        <w:rPr>
          <w:lang w:val="ru-RU"/>
        </w:rPr>
      </w:pPr>
      <w:r w:rsidRPr="0027756E">
        <w:rPr>
          <w:rStyle w:val="BoldSerif"/>
          <w:lang w:val="ru-RU"/>
        </w:rPr>
        <w:t>Предыстория.</w:t>
      </w:r>
      <w:r w:rsidRPr="0027756E">
        <w:rPr>
          <w:lang w:val="ru-RU"/>
        </w:rPr>
        <w:t xml:space="preserve"> Выберите или создайте предысторию, используя Книгу игрока или другие ресурсы кампании. Дополнительные ресурсы определены в каталоге контента Лиги искателей приключений (</w:t>
      </w:r>
      <w:r>
        <w:t>ALCC</w:t>
      </w:r>
      <w:r w:rsidRPr="0027756E">
        <w:rPr>
          <w:lang w:val="ru-RU"/>
        </w:rPr>
        <w:t>).</w:t>
      </w:r>
    </w:p>
    <w:p w14:paraId="5B493523" w14:textId="77777777" w:rsidR="0027756E" w:rsidRPr="0027756E" w:rsidRDefault="0027756E" w:rsidP="0027756E">
      <w:pPr>
        <w:pStyle w:val="CoreBody"/>
        <w:rPr>
          <w:lang w:val="ru-RU"/>
        </w:rPr>
      </w:pPr>
      <w:r w:rsidRPr="00A06370">
        <w:rPr>
          <w:rStyle w:val="BoldSerif"/>
          <w:lang w:val="ru-RU"/>
        </w:rPr>
        <w:t>Мировоззрение.</w:t>
      </w:r>
      <w:r w:rsidRPr="0027756E">
        <w:rPr>
          <w:lang w:val="ru-RU"/>
        </w:rPr>
        <w:t xml:space="preserve"> Как правило, персонажи </w:t>
      </w:r>
      <w:r>
        <w:t>Forgotten</w:t>
      </w:r>
      <w:r w:rsidRPr="0027756E">
        <w:rPr>
          <w:lang w:val="ru-RU"/>
        </w:rPr>
        <w:t xml:space="preserve"> </w:t>
      </w:r>
      <w:r>
        <w:t>Realms</w:t>
      </w:r>
      <w:r w:rsidRPr="0027756E">
        <w:rPr>
          <w:lang w:val="ru-RU"/>
        </w:rPr>
        <w:t xml:space="preserve"> могут быть любого мировоззрения, кроме злого. Однако члены Альянса Лордов или фракции </w:t>
      </w:r>
      <w:proofErr w:type="spellStart"/>
      <w:r w:rsidRPr="0027756E">
        <w:rPr>
          <w:lang w:val="ru-RU"/>
        </w:rPr>
        <w:t>Зентарим</w:t>
      </w:r>
      <w:proofErr w:type="spellEnd"/>
      <w:r w:rsidRPr="0027756E">
        <w:rPr>
          <w:lang w:val="ru-RU"/>
        </w:rPr>
        <w:t xml:space="preserve"> (см. шаг 5 ниже) могут быть законопослушно-злыми.</w:t>
      </w:r>
    </w:p>
    <w:p w14:paraId="22885DFA" w14:textId="657CC25B" w:rsidR="0027756E" w:rsidRPr="0027756E" w:rsidRDefault="0027756E" w:rsidP="0027756E">
      <w:pPr>
        <w:pStyle w:val="CoreBody"/>
        <w:rPr>
          <w:lang w:val="ru-RU"/>
        </w:rPr>
      </w:pPr>
      <w:r w:rsidRPr="00A06370">
        <w:rPr>
          <w:rStyle w:val="BoldSerif"/>
          <w:lang w:val="ru-RU"/>
        </w:rPr>
        <w:t>Божества.</w:t>
      </w:r>
      <w:r w:rsidRPr="0027756E">
        <w:rPr>
          <w:lang w:val="ru-RU"/>
        </w:rPr>
        <w:t xml:space="preserve"> Ваш персонаж может выбрать любое божество, перечисленное в </w:t>
      </w:r>
      <w:r w:rsidR="00B41640" w:rsidRPr="0027756E">
        <w:rPr>
          <w:lang w:val="ru-RU"/>
        </w:rPr>
        <w:t>таблицах «</w:t>
      </w:r>
      <w:r w:rsidRPr="0027756E">
        <w:rPr>
          <w:lang w:val="ru-RU"/>
        </w:rPr>
        <w:t>Боги мира Забытых Королевств» и «Нечеловеческие божества» в Книге игрока, или любое из тех, которые упомянуты в источниках, перечисленных в шаге 1 выше. Жрецы должны поклоняться одному, определенному божеству, но не ограничиваются доменами, рекомендованными для их божества. Другие персонажи не обязаны иметь божество.</w:t>
      </w:r>
    </w:p>
    <w:p w14:paraId="648A06A0" w14:textId="3999D326" w:rsidR="0027756E" w:rsidRPr="0027756E" w:rsidRDefault="0027756E" w:rsidP="0027756E">
      <w:pPr>
        <w:pStyle w:val="3"/>
        <w:rPr>
          <w:lang w:val="ru-RU"/>
        </w:rPr>
      </w:pPr>
      <w:r w:rsidRPr="0027756E">
        <w:rPr>
          <w:lang w:val="ru-RU"/>
        </w:rPr>
        <w:t>Шаг 4. Выберите снаряжение.</w:t>
      </w:r>
    </w:p>
    <w:p w14:paraId="1E2D1AEB" w14:textId="77777777" w:rsidR="0027756E" w:rsidRPr="0027756E" w:rsidRDefault="0027756E" w:rsidP="0027756E">
      <w:pPr>
        <w:pStyle w:val="CoreBody"/>
        <w:rPr>
          <w:lang w:val="ru-RU"/>
        </w:rPr>
      </w:pPr>
      <w:r w:rsidRPr="0027756E">
        <w:rPr>
          <w:lang w:val="ru-RU"/>
        </w:rPr>
        <w:t>Класс и предыстория вашего персонажа определяют снаряжение и золото; вы не используете метод наброски для определения начального богатства.</w:t>
      </w:r>
    </w:p>
    <w:p w14:paraId="436E6756" w14:textId="02CCDB0B" w:rsidR="0027756E" w:rsidRPr="0027756E" w:rsidRDefault="0027756E" w:rsidP="0027756E">
      <w:pPr>
        <w:pStyle w:val="CoreBody"/>
        <w:rPr>
          <w:lang w:val="ru-RU"/>
        </w:rPr>
      </w:pPr>
      <w:r w:rsidRPr="0027756E">
        <w:rPr>
          <w:lang w:val="ru-RU"/>
        </w:rPr>
        <w:t>Безделушки. Вы начинаете с безделушкой [</w:t>
      </w:r>
      <w:r>
        <w:t>trinket</w:t>
      </w:r>
      <w:r w:rsidRPr="0027756E">
        <w:rPr>
          <w:lang w:val="ru-RU"/>
        </w:rPr>
        <w:t>] из таблицы в главе 5 Книги игрока</w:t>
      </w:r>
      <w:r w:rsidR="00B41640" w:rsidRPr="0027756E">
        <w:rPr>
          <w:lang w:val="ru-RU"/>
        </w:rPr>
        <w:t>- выбрав</w:t>
      </w:r>
      <w:r w:rsidRPr="0027756E">
        <w:rPr>
          <w:lang w:val="ru-RU"/>
        </w:rPr>
        <w:t xml:space="preserve"> одну самостоятельно или определив её случайным образом (вы решаете как).</w:t>
      </w:r>
    </w:p>
    <w:p w14:paraId="7D7F3065" w14:textId="77777777" w:rsidR="0027756E" w:rsidRPr="0027756E" w:rsidRDefault="0027756E" w:rsidP="0027756E">
      <w:pPr>
        <w:pStyle w:val="CoreBody"/>
        <w:rPr>
          <w:lang w:val="ru-RU"/>
        </w:rPr>
      </w:pPr>
      <w:r w:rsidRPr="00A06370">
        <w:rPr>
          <w:rStyle w:val="BoldSerif"/>
          <w:lang w:val="ru-RU"/>
        </w:rPr>
        <w:t>Снаряжение.</w:t>
      </w:r>
      <w:r w:rsidRPr="0027756E">
        <w:rPr>
          <w:lang w:val="ru-RU"/>
        </w:rPr>
        <w:t xml:space="preserve"> Ваш персонаж может продавать или покупать компоненты заклинаний и снаряжение, найденные в Книге игрока или любых игровых источниках.</w:t>
      </w:r>
    </w:p>
    <w:p w14:paraId="137090F3" w14:textId="7E88257B" w:rsidR="0027756E" w:rsidRPr="0027756E" w:rsidRDefault="0027756E" w:rsidP="0027756E">
      <w:pPr>
        <w:pStyle w:val="3"/>
        <w:rPr>
          <w:lang w:val="ru-RU"/>
        </w:rPr>
      </w:pPr>
      <w:r w:rsidRPr="0027756E">
        <w:rPr>
          <w:lang w:val="ru-RU"/>
        </w:rPr>
        <w:t xml:space="preserve">Шаг 5. Выберите </w:t>
      </w:r>
      <w:r w:rsidR="00B41640">
        <w:rPr>
          <w:lang w:val="ru-RU"/>
        </w:rPr>
        <w:t>организацию</w:t>
      </w:r>
      <w:r w:rsidRPr="0027756E">
        <w:rPr>
          <w:lang w:val="ru-RU"/>
        </w:rPr>
        <w:t xml:space="preserve"> (необязательно).</w:t>
      </w:r>
    </w:p>
    <w:p w14:paraId="6075704D" w14:textId="39B38C22" w:rsidR="0027756E" w:rsidRPr="0027756E" w:rsidRDefault="0027756E" w:rsidP="0027756E">
      <w:pPr>
        <w:pStyle w:val="CoreBody"/>
        <w:rPr>
          <w:lang w:val="ru-RU"/>
        </w:rPr>
      </w:pPr>
      <w:r w:rsidRPr="0027756E">
        <w:rPr>
          <w:lang w:val="ru-RU"/>
        </w:rPr>
        <w:t xml:space="preserve">Ваш персонаж может быть членом </w:t>
      </w:r>
      <w:r w:rsidR="00B41640">
        <w:rPr>
          <w:lang w:val="ru-RU"/>
        </w:rPr>
        <w:t xml:space="preserve">организации </w:t>
      </w:r>
      <w:r w:rsidRPr="0027756E">
        <w:rPr>
          <w:lang w:val="ru-RU"/>
        </w:rPr>
        <w:t xml:space="preserve">только в том случае, если у него есть особенность </w:t>
      </w:r>
      <w:r w:rsidRPr="00A06370">
        <w:rPr>
          <w:rStyle w:val="BoldSerif"/>
          <w:lang w:val="ru-RU"/>
        </w:rPr>
        <w:t xml:space="preserve">Безопасное </w:t>
      </w:r>
      <w:r w:rsidR="00A06370" w:rsidRPr="006B5289">
        <w:rPr>
          <w:rStyle w:val="BoldSerif"/>
          <w:lang w:val="ru-RU"/>
        </w:rPr>
        <w:t>убежище</w:t>
      </w:r>
      <w:r w:rsidR="00A06370" w:rsidRPr="0027756E">
        <w:rPr>
          <w:lang w:val="ru-RU"/>
        </w:rPr>
        <w:t xml:space="preserve"> (</w:t>
      </w:r>
      <w:r w:rsidRPr="0027756E">
        <w:rPr>
          <w:lang w:val="ru-RU"/>
        </w:rPr>
        <w:t xml:space="preserve">предыстория Агента </w:t>
      </w:r>
      <w:r w:rsidR="00B41640">
        <w:rPr>
          <w:lang w:val="ru-RU"/>
        </w:rPr>
        <w:t>Организации</w:t>
      </w:r>
      <w:r w:rsidRPr="0027756E">
        <w:rPr>
          <w:lang w:val="ru-RU"/>
        </w:rPr>
        <w:t xml:space="preserve"> из Руководства авантюриста по Побережью Меча).</w:t>
      </w:r>
    </w:p>
    <w:p w14:paraId="78CE8C09" w14:textId="4CA089BF" w:rsidR="0027756E" w:rsidRPr="006B5289" w:rsidRDefault="0027756E" w:rsidP="0027756E">
      <w:pPr>
        <w:pStyle w:val="CoreBody"/>
        <w:rPr>
          <w:lang w:val="ru-RU"/>
        </w:rPr>
      </w:pPr>
      <w:r w:rsidRPr="0027756E">
        <w:rPr>
          <w:lang w:val="ru-RU"/>
        </w:rPr>
        <w:t xml:space="preserve">Члены </w:t>
      </w:r>
      <w:r w:rsidR="00B41640">
        <w:rPr>
          <w:lang w:val="ru-RU"/>
        </w:rPr>
        <w:t>организации</w:t>
      </w:r>
      <w:r w:rsidRPr="0027756E">
        <w:rPr>
          <w:lang w:val="ru-RU"/>
        </w:rPr>
        <w:t xml:space="preserve"> получают опознавательный знак своей </w:t>
      </w:r>
      <w:r w:rsidR="00B41640">
        <w:rPr>
          <w:lang w:val="ru-RU"/>
        </w:rPr>
        <w:t>организации</w:t>
      </w:r>
      <w:r w:rsidRPr="0027756E">
        <w:rPr>
          <w:lang w:val="ru-RU"/>
        </w:rPr>
        <w:t xml:space="preserve">: булавку, повязку или специальную монету. Кроме того, они также могут идентифицировать себя другими способами, такими как одежда, татуировки или тайные рукопожатия. </w:t>
      </w:r>
      <w:r w:rsidRPr="006B5289">
        <w:rPr>
          <w:lang w:val="ru-RU"/>
        </w:rPr>
        <w:t xml:space="preserve">Дополнительную информацию </w:t>
      </w:r>
      <w:proofErr w:type="gramStart"/>
      <w:r w:rsidRPr="006B5289">
        <w:rPr>
          <w:lang w:val="ru-RU"/>
        </w:rPr>
        <w:t xml:space="preserve">о </w:t>
      </w:r>
      <w:r w:rsidR="00B41640">
        <w:rPr>
          <w:lang w:val="ru-RU"/>
        </w:rPr>
        <w:t>организациях</w:t>
      </w:r>
      <w:proofErr w:type="gramEnd"/>
      <w:r w:rsidRPr="006B5289">
        <w:rPr>
          <w:lang w:val="ru-RU"/>
        </w:rPr>
        <w:t xml:space="preserve"> можно найти в </w:t>
      </w:r>
      <w:r w:rsidRPr="006B5289">
        <w:rPr>
          <w:rStyle w:val="BoldSerif"/>
          <w:lang w:val="ru-RU"/>
        </w:rPr>
        <w:t>Приложении 1: "Известность".</w:t>
      </w:r>
    </w:p>
    <w:p w14:paraId="1B2DDE2F" w14:textId="77777777" w:rsidR="0027756E" w:rsidRPr="006B5289" w:rsidRDefault="0027756E" w:rsidP="0027756E">
      <w:pPr>
        <w:pStyle w:val="CoreBody"/>
        <w:rPr>
          <w:lang w:val="ru-RU"/>
        </w:rPr>
        <w:sectPr w:rsidR="0027756E" w:rsidRPr="006B5289" w:rsidSect="0027756E">
          <w:type w:val="continuous"/>
          <w:pgSz w:w="11906" w:h="16838" w:code="9"/>
          <w:pgMar w:top="720" w:right="720" w:bottom="720" w:left="720" w:header="576" w:footer="576" w:gutter="0"/>
          <w:cols w:num="2" w:space="720"/>
          <w:docGrid w:linePitch="360"/>
        </w:sectPr>
      </w:pPr>
    </w:p>
    <w:p w14:paraId="09491FA5" w14:textId="2281F5E1" w:rsidR="0027756E" w:rsidRPr="0027756E" w:rsidRDefault="0027756E" w:rsidP="0027756E">
      <w:pPr>
        <w:pStyle w:val="1"/>
        <w:rPr>
          <w:lang w:val="ru-RU"/>
        </w:rPr>
      </w:pPr>
      <w:r w:rsidRPr="0027756E">
        <w:rPr>
          <w:lang w:val="ru-RU"/>
        </w:rPr>
        <w:lastRenderedPageBreak/>
        <w:t>Часть 2. Игра в Лиге Авантюристов</w:t>
      </w:r>
    </w:p>
    <w:p w14:paraId="18653161" w14:textId="6256DD4A" w:rsidR="006B5289" w:rsidRDefault="0027756E" w:rsidP="0027756E">
      <w:pPr>
        <w:pStyle w:val="CoreBody"/>
        <w:rPr>
          <w:lang w:val="ru-RU"/>
        </w:rPr>
        <w:sectPr w:rsidR="006B5289" w:rsidSect="006B5289">
          <w:pgSz w:w="11906" w:h="16838" w:code="9"/>
          <w:pgMar w:top="720" w:right="720" w:bottom="720" w:left="720" w:header="576" w:footer="576" w:gutter="0"/>
          <w:cols w:space="720"/>
          <w:docGrid w:linePitch="360"/>
        </w:sectPr>
      </w:pPr>
      <w:r w:rsidRPr="0027756E">
        <w:rPr>
          <w:lang w:val="ru-RU"/>
        </w:rPr>
        <w:t xml:space="preserve">Чтобы участвовать в приключении, ваш персонаж должен </w:t>
      </w:r>
      <w:r w:rsidR="00A06370" w:rsidRPr="0027756E">
        <w:rPr>
          <w:lang w:val="ru-RU"/>
        </w:rPr>
        <w:t>находиться</w:t>
      </w:r>
      <w:r w:rsidRPr="0027756E">
        <w:rPr>
          <w:lang w:val="ru-RU"/>
        </w:rPr>
        <w:t xml:space="preserve"> в диапазоне уровней приключения. Как только вы начинаете книжное приключение, вы можете продолжать играть в него, даже если вы выходите из его диапазона уровней, </w:t>
      </w:r>
      <w:r w:rsidR="00B41640" w:rsidRPr="0027756E">
        <w:rPr>
          <w:lang w:val="ru-RU"/>
        </w:rPr>
        <w:t>но,</w:t>
      </w:r>
      <w:r w:rsidRPr="0027756E">
        <w:rPr>
          <w:lang w:val="ru-RU"/>
        </w:rPr>
        <w:t xml:space="preserve"> если вы начнете играть в другое книжное приключение, вы не сможете вернуться к первому.</w:t>
      </w:r>
    </w:p>
    <w:p w14:paraId="7CAFAFD5" w14:textId="77777777" w:rsidR="006B5289" w:rsidRPr="006B5289" w:rsidRDefault="006B5289" w:rsidP="006B5289">
      <w:pPr>
        <w:pStyle w:val="2"/>
        <w:rPr>
          <w:lang w:val="ru-RU"/>
        </w:rPr>
      </w:pPr>
      <w:bookmarkStart w:id="0" w:name="bookmark18"/>
      <w:bookmarkStart w:id="1" w:name="bookmark19"/>
      <w:r w:rsidRPr="006B5289">
        <w:rPr>
          <w:lang w:val="ru-RU"/>
        </w:rPr>
        <w:t>Во время ваших приключений</w:t>
      </w:r>
      <w:bookmarkEnd w:id="0"/>
      <w:bookmarkEnd w:id="1"/>
    </w:p>
    <w:p w14:paraId="7AF97DC1" w14:textId="3FD66654" w:rsidR="006B5289" w:rsidRPr="006B5289" w:rsidRDefault="006B5289" w:rsidP="006B5289">
      <w:pPr>
        <w:pStyle w:val="CoreBody"/>
        <w:rPr>
          <w:lang w:val="ru-RU"/>
        </w:rPr>
      </w:pPr>
      <w:r w:rsidRPr="006B5289">
        <w:rPr>
          <w:lang w:val="ru-RU"/>
        </w:rPr>
        <w:t xml:space="preserve">Ваш персонаж может продавать или покупать снаряжение, используя правила, приведенные в </w:t>
      </w:r>
      <w:r w:rsidRPr="006B5289">
        <w:rPr>
          <w:i/>
          <w:iCs/>
          <w:lang w:val="ru-RU"/>
        </w:rPr>
        <w:t>Книге игрока</w:t>
      </w:r>
      <w:r w:rsidRPr="006B5289">
        <w:rPr>
          <w:lang w:val="ru-RU"/>
        </w:rPr>
        <w:t xml:space="preserve">. </w:t>
      </w:r>
      <w:r w:rsidR="00B41640" w:rsidRPr="006B5289">
        <w:rPr>
          <w:rStyle w:val="BoldSerif"/>
          <w:lang w:val="ru-RU"/>
        </w:rPr>
        <w:t>Между сессиями</w:t>
      </w:r>
      <w:r w:rsidRPr="006B5289">
        <w:rPr>
          <w:lang w:val="ru-RU"/>
        </w:rPr>
        <w:t xml:space="preserve"> ваш персонаж может приобрести оборудование, найденное в любом источнике из </w:t>
      </w:r>
      <w:r w:rsidRPr="006B5289">
        <w:rPr>
          <w:rStyle w:val="BoldSerif"/>
          <w:lang w:val="ru-RU"/>
        </w:rPr>
        <w:t>шага 2</w:t>
      </w:r>
      <w:r w:rsidRPr="006B5289">
        <w:rPr>
          <w:lang w:val="ru-RU"/>
        </w:rPr>
        <w:t xml:space="preserve">, выше. Некоторые приключения, однако, накладывают ограничения на то, что можно приобрести </w:t>
      </w:r>
      <w:r w:rsidRPr="006B5289">
        <w:rPr>
          <w:rStyle w:val="BoldSerif"/>
          <w:lang w:val="ru-RU"/>
        </w:rPr>
        <w:t>во время сессии.</w:t>
      </w:r>
      <w:r w:rsidRPr="006B5289">
        <w:rPr>
          <w:lang w:val="ru-RU"/>
        </w:rPr>
        <w:t xml:space="preserve"> Деньги и снаряжение не могут быть переданы другому персонажу, но:</w:t>
      </w:r>
    </w:p>
    <w:p w14:paraId="505A4D39" w14:textId="77777777" w:rsidR="006B5289" w:rsidRPr="006B5289" w:rsidRDefault="006B5289" w:rsidP="006B5289">
      <w:pPr>
        <w:pStyle w:val="CoreBody"/>
        <w:rPr>
          <w:lang w:val="ru-RU"/>
        </w:rPr>
      </w:pPr>
      <w:r w:rsidRPr="006B5289">
        <w:rPr>
          <w:lang w:val="ru-RU"/>
        </w:rPr>
        <w:t xml:space="preserve">Снаряжение и расходные материалы могут быть </w:t>
      </w:r>
      <w:r w:rsidRPr="006B5289">
        <w:rPr>
          <w:rStyle w:val="BoldSerif"/>
          <w:lang w:val="ru-RU"/>
        </w:rPr>
        <w:t xml:space="preserve">предоставлены </w:t>
      </w:r>
      <w:r w:rsidRPr="006B5289">
        <w:rPr>
          <w:lang w:val="ru-RU"/>
        </w:rPr>
        <w:t>другим персонажам за вашим столом, но должны быть возвращены в конце сессии (если только они не были потрачены).</w:t>
      </w:r>
    </w:p>
    <w:p w14:paraId="33516424" w14:textId="77777777" w:rsidR="006B5289" w:rsidRPr="006B5289" w:rsidRDefault="006B5289" w:rsidP="006B5289">
      <w:pPr>
        <w:pStyle w:val="CoreBody"/>
        <w:rPr>
          <w:lang w:val="ru-RU"/>
        </w:rPr>
      </w:pPr>
      <w:r w:rsidRPr="006B5289">
        <w:rPr>
          <w:lang w:val="ru-RU"/>
        </w:rPr>
        <w:t xml:space="preserve">Постоянные волшебные предметы могут быть </w:t>
      </w:r>
      <w:proofErr w:type="gramStart"/>
      <w:r w:rsidRPr="006B5289">
        <w:rPr>
          <w:rStyle w:val="BoldSerif"/>
          <w:lang w:val="ru-RU"/>
        </w:rPr>
        <w:t>обменяны</w:t>
      </w:r>
      <w:r w:rsidRPr="006B5289">
        <w:rPr>
          <w:lang w:val="ru-RU"/>
        </w:rPr>
        <w:t>(</w:t>
      </w:r>
      <w:proofErr w:type="gramEnd"/>
      <w:r w:rsidRPr="006B5289">
        <w:rPr>
          <w:lang w:val="ru-RU"/>
        </w:rPr>
        <w:t xml:space="preserve">см. ниже).Персонажи могут </w:t>
      </w:r>
      <w:r w:rsidRPr="006B5289">
        <w:rPr>
          <w:rStyle w:val="BoldSerif"/>
          <w:lang w:val="ru-RU"/>
        </w:rPr>
        <w:t xml:space="preserve">разделить </w:t>
      </w:r>
      <w:r w:rsidRPr="006B5289">
        <w:rPr>
          <w:lang w:val="ru-RU"/>
        </w:rPr>
        <w:t>стоимость услуг заклинателей НИП, полученных во время приключения.</w:t>
      </w:r>
    </w:p>
    <w:p w14:paraId="226FC22D" w14:textId="28981A6B" w:rsidR="006B5289" w:rsidRPr="006B5289" w:rsidRDefault="006B5289" w:rsidP="006B5289">
      <w:pPr>
        <w:pStyle w:val="CoreBody"/>
        <w:rPr>
          <w:lang w:val="ru-RU"/>
        </w:rPr>
      </w:pPr>
      <w:bookmarkStart w:id="2" w:name="bookmark20"/>
      <w:bookmarkStart w:id="3" w:name="bookmark21"/>
      <w:r w:rsidRPr="006B5289">
        <w:rPr>
          <w:rStyle w:val="BoldSerif"/>
          <w:b/>
          <w:bCs/>
          <w:i/>
          <w:iCs/>
          <w:lang w:val="ru-RU"/>
        </w:rPr>
        <w:t>Покупка зелий и свитков</w:t>
      </w:r>
      <w:bookmarkEnd w:id="2"/>
      <w:bookmarkEnd w:id="3"/>
      <w:r w:rsidRPr="006B5289">
        <w:rPr>
          <w:rStyle w:val="BoldSerif"/>
          <w:lang w:val="ru-RU"/>
        </w:rPr>
        <w:t xml:space="preserve">. </w:t>
      </w:r>
      <w:r w:rsidRPr="006B5289">
        <w:rPr>
          <w:lang w:val="ru-RU"/>
        </w:rPr>
        <w:t>Ваш персонаж может купить зелья и свитки, как показано ниже:</w:t>
      </w:r>
    </w:p>
    <w:tbl>
      <w:tblPr>
        <w:tblStyle w:val="11"/>
        <w:tblW w:w="5035" w:type="dxa"/>
        <w:tblLayout w:type="fixed"/>
        <w:tblLook w:val="0420" w:firstRow="1" w:lastRow="0" w:firstColumn="0" w:lastColumn="0" w:noHBand="0" w:noVBand="1"/>
      </w:tblPr>
      <w:tblGrid>
        <w:gridCol w:w="1187"/>
        <w:gridCol w:w="1328"/>
        <w:gridCol w:w="1260"/>
        <w:gridCol w:w="1260"/>
      </w:tblGrid>
      <w:tr w:rsidR="006B5289" w:rsidRPr="006B5289" w14:paraId="2ADE7F20" w14:textId="77777777" w:rsidTr="006B5289">
        <w:trPr>
          <w:cnfStyle w:val="100000000000" w:firstRow="1" w:lastRow="0" w:firstColumn="0" w:lastColumn="0" w:oddVBand="0" w:evenVBand="0" w:oddHBand="0" w:evenHBand="0" w:firstRowFirstColumn="0" w:firstRowLastColumn="0" w:lastRowFirstColumn="0" w:lastRowLastColumn="0"/>
        </w:trPr>
        <w:tc>
          <w:tcPr>
            <w:tcW w:w="1187" w:type="dxa"/>
          </w:tcPr>
          <w:p w14:paraId="3479012E" w14:textId="77777777" w:rsidR="006B5289" w:rsidRPr="006B5289" w:rsidRDefault="006B5289" w:rsidP="006B5289">
            <w:pPr>
              <w:pStyle w:val="TableHeader"/>
              <w:rPr>
                <w:lang w:val="ru-RU" w:bidi="en-US"/>
              </w:rPr>
            </w:pPr>
            <w:r w:rsidRPr="006B5289">
              <w:rPr>
                <w:lang w:val="ru-RU" w:bidi="en-US"/>
              </w:rPr>
              <w:t>Зелье...</w:t>
            </w:r>
          </w:p>
        </w:tc>
        <w:tc>
          <w:tcPr>
            <w:tcW w:w="1328" w:type="dxa"/>
          </w:tcPr>
          <w:p w14:paraId="212F0A78" w14:textId="77777777" w:rsidR="006B5289" w:rsidRPr="006B5289" w:rsidRDefault="006B5289" w:rsidP="006B5289">
            <w:pPr>
              <w:pStyle w:val="TableHeader"/>
              <w:rPr>
                <w:lang w:val="ru-RU" w:bidi="en-US"/>
              </w:rPr>
            </w:pPr>
            <w:r w:rsidRPr="006B5289">
              <w:rPr>
                <w:lang w:val="ru-RU" w:bidi="en-US"/>
              </w:rPr>
              <w:t>Стоимость*</w:t>
            </w:r>
          </w:p>
        </w:tc>
        <w:tc>
          <w:tcPr>
            <w:tcW w:w="1260" w:type="dxa"/>
          </w:tcPr>
          <w:p w14:paraId="24B15F62" w14:textId="77777777" w:rsidR="006B5289" w:rsidRPr="006B5289" w:rsidRDefault="006B5289" w:rsidP="006B5289">
            <w:pPr>
              <w:pStyle w:val="TableHeader"/>
              <w:rPr>
                <w:lang w:val="ru-RU" w:bidi="en-US"/>
              </w:rPr>
            </w:pPr>
            <w:r w:rsidRPr="006B5289">
              <w:rPr>
                <w:lang w:val="ru-RU" w:bidi="en-US"/>
              </w:rPr>
              <w:t>Зелье...</w:t>
            </w:r>
          </w:p>
        </w:tc>
        <w:tc>
          <w:tcPr>
            <w:tcW w:w="1260" w:type="dxa"/>
          </w:tcPr>
          <w:p w14:paraId="43A4F882" w14:textId="77777777" w:rsidR="006B5289" w:rsidRPr="006B5289" w:rsidRDefault="006B5289" w:rsidP="006B5289">
            <w:pPr>
              <w:pStyle w:val="TableHeader"/>
              <w:rPr>
                <w:lang w:val="ru-RU" w:bidi="en-US"/>
              </w:rPr>
            </w:pPr>
            <w:r w:rsidRPr="006B5289">
              <w:rPr>
                <w:lang w:val="ru-RU" w:bidi="en-US"/>
              </w:rPr>
              <w:t>Стоимость*</w:t>
            </w:r>
          </w:p>
        </w:tc>
      </w:tr>
      <w:tr w:rsidR="006B5289" w:rsidRPr="006B5289" w14:paraId="00326633" w14:textId="77777777" w:rsidTr="006B5289">
        <w:trPr>
          <w:cnfStyle w:val="000000100000" w:firstRow="0" w:lastRow="0" w:firstColumn="0" w:lastColumn="0" w:oddVBand="0" w:evenVBand="0" w:oddHBand="1" w:evenHBand="0" w:firstRowFirstColumn="0" w:firstRowLastColumn="0" w:lastRowFirstColumn="0" w:lastRowLastColumn="0"/>
        </w:trPr>
        <w:tc>
          <w:tcPr>
            <w:tcW w:w="1187" w:type="dxa"/>
          </w:tcPr>
          <w:p w14:paraId="34BFB7AE" w14:textId="77777777" w:rsidR="006B5289" w:rsidRPr="006B5289" w:rsidRDefault="006B5289" w:rsidP="006B5289">
            <w:pPr>
              <w:pStyle w:val="TableBody"/>
              <w:rPr>
                <w:lang w:val="ru-RU" w:bidi="en-US"/>
              </w:rPr>
            </w:pPr>
            <w:r w:rsidRPr="006B5289">
              <w:rPr>
                <w:lang w:val="ru-RU" w:bidi="en-US"/>
              </w:rPr>
              <w:t>Исцеления</w:t>
            </w:r>
          </w:p>
        </w:tc>
        <w:tc>
          <w:tcPr>
            <w:tcW w:w="1328" w:type="dxa"/>
          </w:tcPr>
          <w:p w14:paraId="39F66BDF" w14:textId="77777777" w:rsidR="006B5289" w:rsidRPr="006B5289" w:rsidRDefault="006B5289" w:rsidP="006B5289">
            <w:pPr>
              <w:pStyle w:val="TableBody"/>
              <w:rPr>
                <w:lang w:val="ru-RU" w:bidi="en-US"/>
              </w:rPr>
            </w:pPr>
            <w:r w:rsidRPr="006B5289">
              <w:rPr>
                <w:lang w:val="ru-RU" w:bidi="en-US"/>
              </w:rPr>
              <w:t>50 зм</w:t>
            </w:r>
          </w:p>
        </w:tc>
        <w:tc>
          <w:tcPr>
            <w:tcW w:w="1260" w:type="dxa"/>
          </w:tcPr>
          <w:p w14:paraId="3D9525CD" w14:textId="77777777" w:rsidR="006B5289" w:rsidRPr="006B5289" w:rsidRDefault="006B5289" w:rsidP="006B5289">
            <w:pPr>
              <w:pStyle w:val="TableBody"/>
              <w:rPr>
                <w:lang w:val="ru-RU" w:bidi="en-US"/>
              </w:rPr>
            </w:pPr>
            <w:r w:rsidRPr="006B5289">
              <w:rPr>
                <w:lang w:val="ru-RU" w:bidi="en-US"/>
              </w:rPr>
              <w:t>Подводного дыхания</w:t>
            </w:r>
          </w:p>
        </w:tc>
        <w:tc>
          <w:tcPr>
            <w:tcW w:w="1260" w:type="dxa"/>
          </w:tcPr>
          <w:p w14:paraId="1DD7F082" w14:textId="77777777" w:rsidR="006B5289" w:rsidRPr="006B5289" w:rsidRDefault="006B5289" w:rsidP="006B5289">
            <w:pPr>
              <w:pStyle w:val="TableBody"/>
              <w:rPr>
                <w:lang w:val="ru-RU" w:bidi="en-US"/>
              </w:rPr>
            </w:pPr>
            <w:r w:rsidRPr="006B5289">
              <w:rPr>
                <w:lang w:val="ru-RU" w:bidi="en-US"/>
              </w:rPr>
              <w:t>100 зм</w:t>
            </w:r>
          </w:p>
        </w:tc>
      </w:tr>
      <w:tr w:rsidR="006B5289" w:rsidRPr="006B5289" w14:paraId="18A35F60" w14:textId="77777777" w:rsidTr="006B5289">
        <w:tc>
          <w:tcPr>
            <w:tcW w:w="1187" w:type="dxa"/>
          </w:tcPr>
          <w:p w14:paraId="28876422" w14:textId="77777777" w:rsidR="006B5289" w:rsidRPr="006B5289" w:rsidRDefault="006B5289" w:rsidP="006B5289">
            <w:pPr>
              <w:pStyle w:val="TableBody"/>
              <w:rPr>
                <w:lang w:val="ru-RU" w:bidi="en-US"/>
              </w:rPr>
            </w:pPr>
            <w:r w:rsidRPr="006B5289">
              <w:rPr>
                <w:lang w:val="ru-RU" w:bidi="en-US"/>
              </w:rPr>
              <w:t xml:space="preserve"> Лазанья</w:t>
            </w:r>
          </w:p>
        </w:tc>
        <w:tc>
          <w:tcPr>
            <w:tcW w:w="1328" w:type="dxa"/>
          </w:tcPr>
          <w:p w14:paraId="6D192944" w14:textId="77777777" w:rsidR="006B5289" w:rsidRPr="006B5289" w:rsidRDefault="006B5289" w:rsidP="006B5289">
            <w:pPr>
              <w:pStyle w:val="TableBody"/>
              <w:rPr>
                <w:lang w:val="ru-RU" w:bidi="en-US"/>
              </w:rPr>
            </w:pPr>
            <w:r w:rsidRPr="006B5289">
              <w:rPr>
                <w:lang w:val="ru-RU" w:bidi="en-US"/>
              </w:rPr>
              <w:t>75 зм</w:t>
            </w:r>
          </w:p>
        </w:tc>
        <w:tc>
          <w:tcPr>
            <w:tcW w:w="1260" w:type="dxa"/>
          </w:tcPr>
          <w:p w14:paraId="795117C7" w14:textId="77777777" w:rsidR="006B5289" w:rsidRPr="006B5289" w:rsidRDefault="006B5289" w:rsidP="006B5289">
            <w:pPr>
              <w:pStyle w:val="TableBody"/>
              <w:rPr>
                <w:lang w:val="ru-RU" w:bidi="en-US"/>
              </w:rPr>
            </w:pPr>
            <w:r w:rsidRPr="006B5289">
              <w:rPr>
                <w:lang w:val="ru-RU" w:bidi="en-US"/>
              </w:rPr>
              <w:t>Отличного лечения</w:t>
            </w:r>
          </w:p>
        </w:tc>
        <w:tc>
          <w:tcPr>
            <w:tcW w:w="1260" w:type="dxa"/>
          </w:tcPr>
          <w:p w14:paraId="370A13B9" w14:textId="77777777" w:rsidR="006B5289" w:rsidRPr="006B5289" w:rsidRDefault="006B5289" w:rsidP="006B5289">
            <w:pPr>
              <w:pStyle w:val="TableBody"/>
              <w:rPr>
                <w:lang w:val="ru-RU" w:bidi="en-US"/>
              </w:rPr>
            </w:pPr>
            <w:r w:rsidRPr="006B5289">
              <w:rPr>
                <w:lang w:val="ru-RU" w:bidi="en-US"/>
              </w:rPr>
              <w:t>500 зм</w:t>
            </w:r>
          </w:p>
        </w:tc>
      </w:tr>
      <w:tr w:rsidR="006B5289" w:rsidRPr="006B5289" w14:paraId="0C47B76D" w14:textId="77777777" w:rsidTr="006B5289">
        <w:trPr>
          <w:cnfStyle w:val="000000100000" w:firstRow="0" w:lastRow="0" w:firstColumn="0" w:lastColumn="0" w:oddVBand="0" w:evenVBand="0" w:oddHBand="1" w:evenHBand="0" w:firstRowFirstColumn="0" w:firstRowLastColumn="0" w:lastRowFirstColumn="0" w:lastRowLastColumn="0"/>
        </w:trPr>
        <w:tc>
          <w:tcPr>
            <w:tcW w:w="1187" w:type="dxa"/>
          </w:tcPr>
          <w:p w14:paraId="4E8E9E12" w14:textId="77777777" w:rsidR="006B5289" w:rsidRPr="006B5289" w:rsidRDefault="006B5289" w:rsidP="006B5289">
            <w:pPr>
              <w:pStyle w:val="TableBody"/>
              <w:rPr>
                <w:lang w:val="ru-RU" w:bidi="en-US"/>
              </w:rPr>
            </w:pPr>
            <w:r w:rsidRPr="006B5289">
              <w:rPr>
                <w:lang w:val="ru-RU" w:bidi="en-US"/>
              </w:rPr>
              <w:t xml:space="preserve">Дружба животных </w:t>
            </w:r>
          </w:p>
        </w:tc>
        <w:tc>
          <w:tcPr>
            <w:tcW w:w="1328" w:type="dxa"/>
          </w:tcPr>
          <w:p w14:paraId="5052FB38" w14:textId="77777777" w:rsidR="006B5289" w:rsidRPr="006B5289" w:rsidRDefault="006B5289" w:rsidP="006B5289">
            <w:pPr>
              <w:pStyle w:val="TableBody"/>
              <w:rPr>
                <w:lang w:val="ru-RU" w:bidi="en-US"/>
              </w:rPr>
            </w:pPr>
            <w:r w:rsidRPr="006B5289">
              <w:rPr>
                <w:lang w:val="ru-RU" w:bidi="en-US"/>
              </w:rPr>
              <w:t>100 зм</w:t>
            </w:r>
          </w:p>
        </w:tc>
        <w:tc>
          <w:tcPr>
            <w:tcW w:w="1260" w:type="dxa"/>
          </w:tcPr>
          <w:p w14:paraId="1A7C75A7" w14:textId="77777777" w:rsidR="006B5289" w:rsidRPr="006B5289" w:rsidRDefault="006B5289" w:rsidP="006B5289">
            <w:pPr>
              <w:pStyle w:val="TableBody"/>
              <w:rPr>
                <w:lang w:val="ru-RU" w:bidi="en-US"/>
              </w:rPr>
            </w:pPr>
            <w:r w:rsidRPr="006B5289">
              <w:rPr>
                <w:lang w:val="ru-RU" w:bidi="en-US"/>
              </w:rPr>
              <w:t>Высшее исцеление</w:t>
            </w:r>
          </w:p>
        </w:tc>
        <w:tc>
          <w:tcPr>
            <w:tcW w:w="1260" w:type="dxa"/>
          </w:tcPr>
          <w:p w14:paraId="33BA4722" w14:textId="77777777" w:rsidR="006B5289" w:rsidRPr="006B5289" w:rsidRDefault="006B5289" w:rsidP="006B5289">
            <w:pPr>
              <w:pStyle w:val="TableBody"/>
              <w:rPr>
                <w:lang w:val="ru-RU" w:bidi="en-US"/>
              </w:rPr>
            </w:pPr>
            <w:r w:rsidRPr="006B5289">
              <w:rPr>
                <w:lang w:val="ru-RU" w:bidi="en-US"/>
              </w:rPr>
              <w:t>5,000 зм</w:t>
            </w:r>
          </w:p>
        </w:tc>
      </w:tr>
      <w:tr w:rsidR="006B5289" w:rsidRPr="006B5289" w14:paraId="2C41F793" w14:textId="77777777" w:rsidTr="006B5289">
        <w:tc>
          <w:tcPr>
            <w:tcW w:w="1187" w:type="dxa"/>
          </w:tcPr>
          <w:p w14:paraId="36547C6E" w14:textId="77777777" w:rsidR="006B5289" w:rsidRPr="006B5289" w:rsidRDefault="006B5289" w:rsidP="006B5289">
            <w:pPr>
              <w:pStyle w:val="TableBody"/>
              <w:rPr>
                <w:lang w:val="ru-RU" w:bidi="en-US"/>
              </w:rPr>
            </w:pPr>
            <w:r w:rsidRPr="006B5289">
              <w:rPr>
                <w:lang w:val="ru-RU" w:bidi="en-US"/>
              </w:rPr>
              <w:t>Большее исцеление</w:t>
            </w:r>
          </w:p>
        </w:tc>
        <w:tc>
          <w:tcPr>
            <w:tcW w:w="1328" w:type="dxa"/>
          </w:tcPr>
          <w:p w14:paraId="62366BC3" w14:textId="77777777" w:rsidR="006B5289" w:rsidRPr="006B5289" w:rsidRDefault="006B5289" w:rsidP="006B5289">
            <w:pPr>
              <w:pStyle w:val="TableBody"/>
              <w:rPr>
                <w:lang w:val="ru-RU" w:bidi="en-US"/>
              </w:rPr>
            </w:pPr>
            <w:r w:rsidRPr="006B5289">
              <w:rPr>
                <w:lang w:val="ru-RU" w:bidi="en-US"/>
              </w:rPr>
              <w:t>100 зм</w:t>
            </w:r>
          </w:p>
        </w:tc>
        <w:tc>
          <w:tcPr>
            <w:tcW w:w="1260" w:type="dxa"/>
          </w:tcPr>
          <w:p w14:paraId="5CD115F1" w14:textId="77777777" w:rsidR="006B5289" w:rsidRPr="006B5289" w:rsidRDefault="006B5289" w:rsidP="006B5289">
            <w:pPr>
              <w:pStyle w:val="TableBody"/>
              <w:rPr>
                <w:lang w:val="ru-RU" w:bidi="en-US"/>
              </w:rPr>
            </w:pPr>
            <w:r w:rsidRPr="006B5289">
              <w:rPr>
                <w:lang w:val="ru-RU" w:bidi="en-US"/>
              </w:rPr>
              <w:t>Невидимость</w:t>
            </w:r>
          </w:p>
        </w:tc>
        <w:tc>
          <w:tcPr>
            <w:tcW w:w="1260" w:type="dxa"/>
          </w:tcPr>
          <w:p w14:paraId="5C43B34A" w14:textId="77777777" w:rsidR="006B5289" w:rsidRPr="006B5289" w:rsidRDefault="006B5289" w:rsidP="006B5289">
            <w:pPr>
              <w:pStyle w:val="TableBody"/>
              <w:rPr>
                <w:lang w:val="ru-RU" w:bidi="en-US"/>
              </w:rPr>
            </w:pPr>
            <w:r w:rsidRPr="006B5289">
              <w:rPr>
                <w:lang w:val="ru-RU" w:bidi="en-US"/>
              </w:rPr>
              <w:t>5,000 зм</w:t>
            </w:r>
          </w:p>
        </w:tc>
      </w:tr>
      <w:tr w:rsidR="006B5289" w:rsidRPr="006B5289" w14:paraId="7E920B59" w14:textId="77777777" w:rsidTr="006B5289">
        <w:trPr>
          <w:cnfStyle w:val="000000100000" w:firstRow="0" w:lastRow="0" w:firstColumn="0" w:lastColumn="0" w:oddVBand="0" w:evenVBand="0" w:oddHBand="1" w:evenHBand="0" w:firstRowFirstColumn="0" w:firstRowLastColumn="0" w:lastRowFirstColumn="0" w:lastRowLastColumn="0"/>
        </w:trPr>
        <w:tc>
          <w:tcPr>
            <w:tcW w:w="1187" w:type="dxa"/>
          </w:tcPr>
          <w:p w14:paraId="79C38622" w14:textId="77777777" w:rsidR="006B5289" w:rsidRPr="006B5289" w:rsidRDefault="006B5289" w:rsidP="006B5289">
            <w:pPr>
              <w:pStyle w:val="TableBody"/>
              <w:rPr>
                <w:lang w:val="ru-RU" w:bidi="en-US"/>
              </w:rPr>
            </w:pPr>
            <w:r w:rsidRPr="006B5289">
              <w:rPr>
                <w:lang w:val="ru-RU" w:bidi="en-US"/>
              </w:rPr>
              <w:t>Уровень свитков заклинаний</w:t>
            </w:r>
          </w:p>
        </w:tc>
        <w:tc>
          <w:tcPr>
            <w:tcW w:w="1328" w:type="dxa"/>
          </w:tcPr>
          <w:p w14:paraId="5CFDCE58" w14:textId="77777777" w:rsidR="006B5289" w:rsidRPr="006B5289" w:rsidRDefault="006B5289" w:rsidP="006B5289">
            <w:pPr>
              <w:pStyle w:val="TableBody"/>
              <w:rPr>
                <w:lang w:val="ru-RU" w:bidi="en-US"/>
              </w:rPr>
            </w:pPr>
            <w:r w:rsidRPr="006B5289">
              <w:rPr>
                <w:lang w:val="ru-RU" w:bidi="en-US"/>
              </w:rPr>
              <w:t>Стоимость*</w:t>
            </w:r>
          </w:p>
        </w:tc>
        <w:tc>
          <w:tcPr>
            <w:tcW w:w="1260" w:type="dxa"/>
          </w:tcPr>
          <w:p w14:paraId="0FE1F9E3" w14:textId="77777777" w:rsidR="006B5289" w:rsidRPr="006B5289" w:rsidRDefault="006B5289" w:rsidP="006B5289">
            <w:pPr>
              <w:pStyle w:val="TableBody"/>
              <w:rPr>
                <w:lang w:val="ru-RU" w:bidi="en-US"/>
              </w:rPr>
            </w:pPr>
            <w:r w:rsidRPr="006B5289">
              <w:rPr>
                <w:lang w:val="ru-RU" w:bidi="en-US"/>
              </w:rPr>
              <w:t>Уровень свитков заклинаний</w:t>
            </w:r>
          </w:p>
        </w:tc>
        <w:tc>
          <w:tcPr>
            <w:tcW w:w="1260" w:type="dxa"/>
          </w:tcPr>
          <w:p w14:paraId="6B3C2CDD" w14:textId="77777777" w:rsidR="006B5289" w:rsidRPr="006B5289" w:rsidRDefault="006B5289" w:rsidP="006B5289">
            <w:pPr>
              <w:pStyle w:val="TableBody"/>
              <w:rPr>
                <w:lang w:val="ru-RU" w:bidi="en-US"/>
              </w:rPr>
            </w:pPr>
            <w:r w:rsidRPr="006B5289">
              <w:rPr>
                <w:lang w:val="ru-RU" w:bidi="en-US"/>
              </w:rPr>
              <w:t>Стоимость*</w:t>
            </w:r>
          </w:p>
        </w:tc>
      </w:tr>
      <w:tr w:rsidR="006B5289" w:rsidRPr="006B5289" w14:paraId="7D44A345" w14:textId="77777777" w:rsidTr="006B5289">
        <w:tc>
          <w:tcPr>
            <w:tcW w:w="1187" w:type="dxa"/>
          </w:tcPr>
          <w:p w14:paraId="43CA5948" w14:textId="77777777" w:rsidR="006B5289" w:rsidRPr="006B5289" w:rsidRDefault="006B5289" w:rsidP="006B5289">
            <w:pPr>
              <w:pStyle w:val="TableBody"/>
              <w:rPr>
                <w:lang w:val="ru-RU" w:bidi="en-US"/>
              </w:rPr>
            </w:pPr>
            <w:r w:rsidRPr="006B5289">
              <w:rPr>
                <w:lang w:val="ru-RU" w:bidi="en-US"/>
              </w:rPr>
              <w:t>Заговор</w:t>
            </w:r>
          </w:p>
        </w:tc>
        <w:tc>
          <w:tcPr>
            <w:tcW w:w="1328" w:type="dxa"/>
          </w:tcPr>
          <w:p w14:paraId="44CFF40D" w14:textId="77777777" w:rsidR="006B5289" w:rsidRPr="006B5289" w:rsidRDefault="006B5289" w:rsidP="006B5289">
            <w:pPr>
              <w:pStyle w:val="TableBody"/>
              <w:rPr>
                <w:lang w:val="ru-RU" w:bidi="en-US"/>
              </w:rPr>
            </w:pPr>
            <w:r w:rsidRPr="006B5289">
              <w:rPr>
                <w:lang w:val="ru-RU" w:bidi="en-US"/>
              </w:rPr>
              <w:t>25 зм</w:t>
            </w:r>
          </w:p>
        </w:tc>
        <w:tc>
          <w:tcPr>
            <w:tcW w:w="1260" w:type="dxa"/>
          </w:tcPr>
          <w:p w14:paraId="78D268D7" w14:textId="77777777" w:rsidR="006B5289" w:rsidRPr="006B5289" w:rsidRDefault="006B5289" w:rsidP="006B5289">
            <w:pPr>
              <w:pStyle w:val="TableBody"/>
              <w:rPr>
                <w:lang w:val="ru-RU" w:bidi="en-US"/>
              </w:rPr>
            </w:pPr>
            <w:r w:rsidRPr="006B5289">
              <w:rPr>
                <w:lang w:val="ru-RU" w:bidi="en-US"/>
              </w:rPr>
              <w:t>3-ий</w:t>
            </w:r>
          </w:p>
        </w:tc>
        <w:tc>
          <w:tcPr>
            <w:tcW w:w="1260" w:type="dxa"/>
          </w:tcPr>
          <w:p w14:paraId="3B0D034E" w14:textId="77777777" w:rsidR="006B5289" w:rsidRPr="006B5289" w:rsidRDefault="006B5289" w:rsidP="006B5289">
            <w:pPr>
              <w:pStyle w:val="TableBody"/>
              <w:rPr>
                <w:lang w:val="ru-RU" w:bidi="en-US"/>
              </w:rPr>
            </w:pPr>
            <w:r w:rsidRPr="006B5289">
              <w:rPr>
                <w:lang w:val="ru-RU" w:bidi="en-US"/>
              </w:rPr>
              <w:t>300 зм</w:t>
            </w:r>
          </w:p>
        </w:tc>
      </w:tr>
      <w:tr w:rsidR="006B5289" w:rsidRPr="006B5289" w14:paraId="27A02974" w14:textId="77777777" w:rsidTr="006B5289">
        <w:trPr>
          <w:cnfStyle w:val="000000100000" w:firstRow="0" w:lastRow="0" w:firstColumn="0" w:lastColumn="0" w:oddVBand="0" w:evenVBand="0" w:oddHBand="1" w:evenHBand="0" w:firstRowFirstColumn="0" w:firstRowLastColumn="0" w:lastRowFirstColumn="0" w:lastRowLastColumn="0"/>
        </w:trPr>
        <w:tc>
          <w:tcPr>
            <w:tcW w:w="1187" w:type="dxa"/>
          </w:tcPr>
          <w:p w14:paraId="4D388966" w14:textId="77777777" w:rsidR="006B5289" w:rsidRPr="006B5289" w:rsidRDefault="006B5289" w:rsidP="006B5289">
            <w:pPr>
              <w:pStyle w:val="TableBody"/>
              <w:rPr>
                <w:lang w:val="ru-RU" w:bidi="en-US"/>
              </w:rPr>
            </w:pPr>
            <w:r w:rsidRPr="006B5289">
              <w:rPr>
                <w:lang w:val="ru-RU" w:bidi="en-US"/>
              </w:rPr>
              <w:t>1-ый</w:t>
            </w:r>
          </w:p>
        </w:tc>
        <w:tc>
          <w:tcPr>
            <w:tcW w:w="1328" w:type="dxa"/>
          </w:tcPr>
          <w:p w14:paraId="0CFBE74C" w14:textId="77777777" w:rsidR="006B5289" w:rsidRPr="006B5289" w:rsidRDefault="006B5289" w:rsidP="006B5289">
            <w:pPr>
              <w:pStyle w:val="TableBody"/>
              <w:rPr>
                <w:lang w:val="ru-RU" w:bidi="en-US"/>
              </w:rPr>
            </w:pPr>
            <w:r w:rsidRPr="006B5289">
              <w:rPr>
                <w:lang w:val="ru-RU" w:bidi="en-US"/>
              </w:rPr>
              <w:t>75 зм</w:t>
            </w:r>
          </w:p>
        </w:tc>
        <w:tc>
          <w:tcPr>
            <w:tcW w:w="1260" w:type="dxa"/>
          </w:tcPr>
          <w:p w14:paraId="36E50EE6" w14:textId="77777777" w:rsidR="006B5289" w:rsidRPr="006B5289" w:rsidRDefault="006B5289" w:rsidP="006B5289">
            <w:pPr>
              <w:pStyle w:val="TableBody"/>
              <w:rPr>
                <w:lang w:val="ru-RU" w:bidi="en-US"/>
              </w:rPr>
            </w:pPr>
            <w:r w:rsidRPr="006B5289">
              <w:rPr>
                <w:lang w:val="ru-RU" w:bidi="en-US"/>
              </w:rPr>
              <w:t>4-ый</w:t>
            </w:r>
          </w:p>
        </w:tc>
        <w:tc>
          <w:tcPr>
            <w:tcW w:w="1260" w:type="dxa"/>
          </w:tcPr>
          <w:p w14:paraId="0C79618E" w14:textId="77777777" w:rsidR="006B5289" w:rsidRPr="006B5289" w:rsidRDefault="006B5289" w:rsidP="006B5289">
            <w:pPr>
              <w:pStyle w:val="TableBody"/>
              <w:rPr>
                <w:lang w:val="ru-RU" w:bidi="en-US"/>
              </w:rPr>
            </w:pPr>
            <w:r w:rsidRPr="006B5289">
              <w:rPr>
                <w:lang w:val="ru-RU" w:bidi="en-US"/>
              </w:rPr>
              <w:t>500 зм</w:t>
            </w:r>
          </w:p>
        </w:tc>
      </w:tr>
      <w:tr w:rsidR="006B5289" w:rsidRPr="006B5289" w14:paraId="3AD6A510" w14:textId="77777777" w:rsidTr="006B5289">
        <w:tc>
          <w:tcPr>
            <w:tcW w:w="1187" w:type="dxa"/>
          </w:tcPr>
          <w:p w14:paraId="466308B4" w14:textId="77777777" w:rsidR="006B5289" w:rsidRPr="006B5289" w:rsidRDefault="006B5289" w:rsidP="006B5289">
            <w:pPr>
              <w:pStyle w:val="TableBody"/>
              <w:rPr>
                <w:lang w:val="ru-RU" w:bidi="en-US"/>
              </w:rPr>
            </w:pPr>
            <w:r w:rsidRPr="006B5289">
              <w:rPr>
                <w:lang w:val="ru-RU" w:bidi="en-US"/>
              </w:rPr>
              <w:t>2-ой</w:t>
            </w:r>
          </w:p>
        </w:tc>
        <w:tc>
          <w:tcPr>
            <w:tcW w:w="1328" w:type="dxa"/>
          </w:tcPr>
          <w:p w14:paraId="6051B8C1" w14:textId="77777777" w:rsidR="006B5289" w:rsidRPr="006B5289" w:rsidRDefault="006B5289" w:rsidP="006B5289">
            <w:pPr>
              <w:pStyle w:val="TableBody"/>
              <w:rPr>
                <w:lang w:val="ru-RU" w:bidi="en-US"/>
              </w:rPr>
            </w:pPr>
            <w:r w:rsidRPr="006B5289">
              <w:rPr>
                <w:lang w:val="ru-RU" w:bidi="en-US"/>
              </w:rPr>
              <w:t>150 зм</w:t>
            </w:r>
          </w:p>
        </w:tc>
        <w:tc>
          <w:tcPr>
            <w:tcW w:w="1260" w:type="dxa"/>
          </w:tcPr>
          <w:p w14:paraId="3A29BC60" w14:textId="77777777" w:rsidR="006B5289" w:rsidRPr="006B5289" w:rsidRDefault="006B5289" w:rsidP="006B5289">
            <w:pPr>
              <w:pStyle w:val="TableBody"/>
              <w:rPr>
                <w:lang w:val="ru-RU" w:bidi="en-US"/>
              </w:rPr>
            </w:pPr>
            <w:r w:rsidRPr="006B5289">
              <w:rPr>
                <w:lang w:val="ru-RU" w:bidi="en-US"/>
              </w:rPr>
              <w:t>5-ый</w:t>
            </w:r>
          </w:p>
        </w:tc>
        <w:tc>
          <w:tcPr>
            <w:tcW w:w="1260" w:type="dxa"/>
          </w:tcPr>
          <w:p w14:paraId="6E2C76CE" w14:textId="77777777" w:rsidR="006B5289" w:rsidRPr="006B5289" w:rsidRDefault="006B5289" w:rsidP="006B5289">
            <w:pPr>
              <w:pStyle w:val="TableBody"/>
              <w:rPr>
                <w:lang w:val="ru-RU" w:bidi="en-US"/>
              </w:rPr>
            </w:pPr>
            <w:r w:rsidRPr="006B5289">
              <w:rPr>
                <w:lang w:val="ru-RU" w:bidi="en-US"/>
              </w:rPr>
              <w:t>1,000 зм</w:t>
            </w:r>
          </w:p>
        </w:tc>
      </w:tr>
    </w:tbl>
    <w:p w14:paraId="578723C3" w14:textId="77777777" w:rsidR="006B5289" w:rsidRPr="006B5289" w:rsidRDefault="006B5289" w:rsidP="006B5289">
      <w:pPr>
        <w:pStyle w:val="Note"/>
      </w:pPr>
      <w:r w:rsidRPr="006B5289">
        <w:t>* Стоимость свитков ниже идёт в дополнение к стоимости любых компонентов.</w:t>
      </w:r>
    </w:p>
    <w:p w14:paraId="562EE5CD" w14:textId="77777777" w:rsidR="006B5289" w:rsidRPr="006B5289" w:rsidRDefault="006B5289" w:rsidP="006B5289">
      <w:pPr>
        <w:pStyle w:val="2"/>
        <w:rPr>
          <w:lang w:val="ru-RU"/>
        </w:rPr>
      </w:pPr>
      <w:bookmarkStart w:id="4" w:name="bookmark22"/>
      <w:bookmarkStart w:id="5" w:name="bookmark23"/>
      <w:r w:rsidRPr="006B5289">
        <w:rPr>
          <w:lang w:val="ru-RU"/>
        </w:rPr>
        <w:t>Простой и образ жизни</w:t>
      </w:r>
      <w:bookmarkEnd w:id="4"/>
      <w:bookmarkEnd w:id="5"/>
    </w:p>
    <w:p w14:paraId="6032C40F" w14:textId="6305FCF4" w:rsidR="006B5289" w:rsidRPr="006B5289" w:rsidRDefault="006B5289" w:rsidP="006B5289">
      <w:pPr>
        <w:pStyle w:val="CoreBody"/>
        <w:rPr>
          <w:lang w:val="ru-RU"/>
        </w:rPr>
      </w:pPr>
      <w:r w:rsidRPr="006B5289">
        <w:rPr>
          <w:lang w:val="ru-RU"/>
        </w:rPr>
        <w:t xml:space="preserve">Ваш персонаж может заниматься различной деятельностью во время простоя </w:t>
      </w:r>
      <w:r w:rsidRPr="006B5289">
        <w:rPr>
          <w:rStyle w:val="BoldSerif"/>
          <w:lang w:val="ru-RU"/>
        </w:rPr>
        <w:t>до</w:t>
      </w:r>
      <w:r w:rsidRPr="006B5289">
        <w:rPr>
          <w:lang w:val="ru-RU"/>
        </w:rPr>
        <w:t xml:space="preserve">, </w:t>
      </w:r>
      <w:proofErr w:type="gramStart"/>
      <w:r w:rsidR="00461A78" w:rsidRPr="006B5289">
        <w:rPr>
          <w:rStyle w:val="BoldSerif"/>
          <w:lang w:val="ru-RU"/>
        </w:rPr>
        <w:t>во</w:t>
      </w:r>
      <w:r w:rsidR="00461A78" w:rsidRPr="00461A78">
        <w:rPr>
          <w:rStyle w:val="BoldSerif"/>
          <w:lang w:val="ru-RU"/>
        </w:rPr>
        <w:t xml:space="preserve"> </w:t>
      </w:r>
      <w:r w:rsidR="00461A78" w:rsidRPr="006B5289">
        <w:rPr>
          <w:rStyle w:val="BoldSerif"/>
          <w:lang w:val="ru-RU"/>
        </w:rPr>
        <w:t>время</w:t>
      </w:r>
      <w:proofErr w:type="gramEnd"/>
      <w:r w:rsidRPr="006B5289">
        <w:rPr>
          <w:rStyle w:val="BoldSerif"/>
          <w:lang w:val="ru-RU"/>
        </w:rPr>
        <w:t xml:space="preserve"> </w:t>
      </w:r>
      <w:r w:rsidRPr="006B5289">
        <w:rPr>
          <w:lang w:val="ru-RU"/>
        </w:rPr>
        <w:t xml:space="preserve">или </w:t>
      </w:r>
      <w:r w:rsidRPr="006B5289">
        <w:rPr>
          <w:rStyle w:val="BoldSerif"/>
          <w:lang w:val="ru-RU"/>
        </w:rPr>
        <w:t xml:space="preserve">после </w:t>
      </w:r>
      <w:r w:rsidRPr="006B5289">
        <w:rPr>
          <w:lang w:val="ru-RU"/>
        </w:rPr>
        <w:t xml:space="preserve">сессии. Вы можете использовать действия простоя, найденные в </w:t>
      </w:r>
      <w:r w:rsidRPr="006B5289">
        <w:rPr>
          <w:i/>
          <w:iCs/>
          <w:lang w:val="ru-RU"/>
        </w:rPr>
        <w:t>Книге игрока</w:t>
      </w:r>
      <w:r w:rsidRPr="006B5289">
        <w:rPr>
          <w:lang w:val="ru-RU"/>
        </w:rPr>
        <w:t>, или описанные ниже действия. Другие могут быть использованы, если это разрешено другими документами кампании (расходы на образ жизни не используются при трате дней простоя).</w:t>
      </w:r>
    </w:p>
    <w:p w14:paraId="16986472" w14:textId="3220D4AE" w:rsidR="006B5289" w:rsidRPr="006B5289" w:rsidRDefault="00461A78" w:rsidP="006B5289">
      <w:pPr>
        <w:pStyle w:val="CoreBody"/>
        <w:rPr>
          <w:lang w:val="ru-RU"/>
        </w:rPr>
      </w:pPr>
      <w:r w:rsidRPr="006B5289">
        <w:rPr>
          <w:rStyle w:val="BoldSerif"/>
          <w:b/>
          <w:bCs/>
          <w:i/>
          <w:iCs/>
          <w:lang w:val="ru-RU"/>
        </w:rPr>
        <w:t>Простой: Услуги</w:t>
      </w:r>
      <w:r w:rsidR="006B5289" w:rsidRPr="006B5289">
        <w:rPr>
          <w:rStyle w:val="BoldSerif"/>
          <w:b/>
          <w:bCs/>
          <w:i/>
          <w:iCs/>
          <w:lang w:val="ru-RU"/>
        </w:rPr>
        <w:t xml:space="preserve"> Заклинателей.</w:t>
      </w:r>
      <w:r w:rsidR="006B5289" w:rsidRPr="006B5289">
        <w:rPr>
          <w:lang w:val="ru-RU"/>
        </w:rPr>
        <w:t xml:space="preserve"> Вы можете провести день простоя, чтобы НИП сотворил заклинание для вас. Кроме того, вы можете использовать это время простоя, чтобы наложить заклинание самостоятельно или воспользоваться заклинанием, наложенным другим персонажем, который находится за тем же столом , что и вы, без необходимости в ресурсах, таких как ячейки заклинаний и т. д. Только DM имеет </w:t>
      </w:r>
      <w:r w:rsidR="006B5289" w:rsidRPr="006B5289">
        <w:rPr>
          <w:rStyle w:val="BoldSerif"/>
          <w:lang w:val="ru-RU"/>
        </w:rPr>
        <w:t xml:space="preserve">окончательное </w:t>
      </w:r>
      <w:r w:rsidR="006B5289" w:rsidRPr="006B5289">
        <w:rPr>
          <w:lang w:val="ru-RU"/>
        </w:rPr>
        <w:t>решение о том, возможно ли использовать время простоя во время сессии (т. е. есть несколько дней бездействия, которые делают его опцией).</w:t>
      </w:r>
    </w:p>
    <w:p w14:paraId="6F521997" w14:textId="7F3AFB44" w:rsidR="006B5289" w:rsidRPr="006B5289" w:rsidRDefault="006B5289" w:rsidP="006B5289">
      <w:pPr>
        <w:pStyle w:val="CoreBody"/>
        <w:rPr>
          <w:lang w:val="ru-RU"/>
        </w:rPr>
      </w:pPr>
      <w:r w:rsidRPr="006B5289">
        <w:rPr>
          <w:rStyle w:val="BoldSerif"/>
          <w:b/>
          <w:bCs/>
          <w:i/>
          <w:iCs/>
          <w:lang w:val="ru-RU"/>
        </w:rPr>
        <w:t>Простой: Навёрстывание упущенного</w:t>
      </w:r>
      <w:r w:rsidR="00DB1A5E">
        <w:rPr>
          <w:b/>
          <w:bCs/>
          <w:i/>
          <w:iCs/>
          <w:lang w:val="ru-RU"/>
        </w:rPr>
        <w:t xml:space="preserve">. </w:t>
      </w:r>
      <w:r w:rsidRPr="006B5289">
        <w:rPr>
          <w:lang w:val="ru-RU"/>
        </w:rPr>
        <w:t>Тратя дни простоя на 4-ом, 10-ом и 16-ом уровне, Ваш персонаж переходит на следующий уровень Вы не получаете ни золота, ни других сокровищ.</w:t>
      </w:r>
    </w:p>
    <w:tbl>
      <w:tblPr>
        <w:tblStyle w:val="11"/>
        <w:tblW w:w="0" w:type="auto"/>
        <w:tblLayout w:type="fixed"/>
        <w:tblLook w:val="0420" w:firstRow="1" w:lastRow="0" w:firstColumn="0" w:lastColumn="0" w:noHBand="0" w:noVBand="1"/>
      </w:tblPr>
      <w:tblGrid>
        <w:gridCol w:w="1219"/>
        <w:gridCol w:w="3528"/>
      </w:tblGrid>
      <w:tr w:rsidR="006B5289" w:rsidRPr="006B5289" w14:paraId="182DE2E0" w14:textId="77777777" w:rsidTr="006B5289">
        <w:trPr>
          <w:cnfStyle w:val="100000000000" w:firstRow="1" w:lastRow="0" w:firstColumn="0" w:lastColumn="0" w:oddVBand="0" w:evenVBand="0" w:oddHBand="0" w:evenHBand="0" w:firstRowFirstColumn="0" w:firstRowLastColumn="0" w:lastRowFirstColumn="0" w:lastRowLastColumn="0"/>
          <w:trHeight w:val="20"/>
        </w:trPr>
        <w:tc>
          <w:tcPr>
            <w:tcW w:w="1219" w:type="dxa"/>
          </w:tcPr>
          <w:p w14:paraId="3BACAE31" w14:textId="77777777" w:rsidR="006B5289" w:rsidRPr="006B5289" w:rsidRDefault="006B5289" w:rsidP="006B5289">
            <w:pPr>
              <w:pStyle w:val="TableHeader"/>
              <w:rPr>
                <w:lang w:val="ru-RU" w:bidi="en-US"/>
              </w:rPr>
            </w:pPr>
            <w:r w:rsidRPr="006B5289">
              <w:rPr>
                <w:lang w:val="ru-RU" w:bidi="en-US"/>
              </w:rPr>
              <w:t>Текущий Тир</w:t>
            </w:r>
          </w:p>
        </w:tc>
        <w:tc>
          <w:tcPr>
            <w:tcW w:w="3528" w:type="dxa"/>
          </w:tcPr>
          <w:p w14:paraId="6AA35CD9" w14:textId="77777777" w:rsidR="006B5289" w:rsidRPr="006B5289" w:rsidRDefault="006B5289" w:rsidP="006B5289">
            <w:pPr>
              <w:pStyle w:val="TableHeader"/>
              <w:rPr>
                <w:lang w:val="ru-RU" w:bidi="en-US"/>
              </w:rPr>
            </w:pPr>
            <w:r w:rsidRPr="006B5289">
              <w:rPr>
                <w:lang w:val="ru-RU" w:bidi="en-US"/>
              </w:rPr>
              <w:t>Стоимость, дни простоя</w:t>
            </w:r>
          </w:p>
        </w:tc>
      </w:tr>
      <w:tr w:rsidR="006B5289" w:rsidRPr="006B5289" w14:paraId="5A75C274" w14:textId="77777777" w:rsidTr="006B5289">
        <w:trPr>
          <w:cnfStyle w:val="000000100000" w:firstRow="0" w:lastRow="0" w:firstColumn="0" w:lastColumn="0" w:oddVBand="0" w:evenVBand="0" w:oddHBand="1" w:evenHBand="0" w:firstRowFirstColumn="0" w:firstRowLastColumn="0" w:lastRowFirstColumn="0" w:lastRowLastColumn="0"/>
          <w:trHeight w:val="20"/>
        </w:trPr>
        <w:tc>
          <w:tcPr>
            <w:tcW w:w="1219" w:type="dxa"/>
          </w:tcPr>
          <w:p w14:paraId="33657063" w14:textId="77777777" w:rsidR="006B5289" w:rsidRPr="006B5289" w:rsidRDefault="006B5289" w:rsidP="006B5289">
            <w:pPr>
              <w:pStyle w:val="TableBody"/>
              <w:rPr>
                <w:lang w:val="ru-RU"/>
              </w:rPr>
            </w:pPr>
            <w:r w:rsidRPr="006B5289">
              <w:rPr>
                <w:lang w:val="ru-RU"/>
              </w:rPr>
              <w:t>1</w:t>
            </w:r>
          </w:p>
        </w:tc>
        <w:tc>
          <w:tcPr>
            <w:tcW w:w="3528" w:type="dxa"/>
          </w:tcPr>
          <w:p w14:paraId="5595449B" w14:textId="77777777" w:rsidR="006B5289" w:rsidRPr="006B5289" w:rsidRDefault="006B5289" w:rsidP="006B5289">
            <w:pPr>
              <w:pStyle w:val="TableBody"/>
              <w:rPr>
                <w:lang w:val="ru-RU"/>
              </w:rPr>
            </w:pPr>
            <w:r w:rsidRPr="006B5289">
              <w:rPr>
                <w:lang w:val="ru-RU"/>
              </w:rPr>
              <w:t>20 дней</w:t>
            </w:r>
          </w:p>
        </w:tc>
      </w:tr>
      <w:tr w:rsidR="006B5289" w:rsidRPr="006B5289" w14:paraId="63820501" w14:textId="77777777" w:rsidTr="006B5289">
        <w:trPr>
          <w:trHeight w:val="20"/>
        </w:trPr>
        <w:tc>
          <w:tcPr>
            <w:tcW w:w="1219" w:type="dxa"/>
          </w:tcPr>
          <w:p w14:paraId="72B1B54D" w14:textId="77777777" w:rsidR="006B5289" w:rsidRPr="006B5289" w:rsidRDefault="006B5289" w:rsidP="006B5289">
            <w:pPr>
              <w:pStyle w:val="TableBody"/>
              <w:rPr>
                <w:lang w:val="ru-RU"/>
              </w:rPr>
            </w:pPr>
            <w:r w:rsidRPr="006B5289">
              <w:rPr>
                <w:lang w:val="ru-RU"/>
              </w:rPr>
              <w:t>2</w:t>
            </w:r>
          </w:p>
        </w:tc>
        <w:tc>
          <w:tcPr>
            <w:tcW w:w="3528" w:type="dxa"/>
          </w:tcPr>
          <w:p w14:paraId="26855105" w14:textId="77777777" w:rsidR="006B5289" w:rsidRPr="006B5289" w:rsidRDefault="006B5289" w:rsidP="006B5289">
            <w:pPr>
              <w:pStyle w:val="TableBody"/>
              <w:rPr>
                <w:lang w:val="ru-RU"/>
              </w:rPr>
            </w:pPr>
            <w:r w:rsidRPr="006B5289">
              <w:rPr>
                <w:lang w:val="ru-RU"/>
              </w:rPr>
              <w:t>80 дней</w:t>
            </w:r>
          </w:p>
        </w:tc>
      </w:tr>
      <w:tr w:rsidR="006B5289" w:rsidRPr="006B5289" w14:paraId="70D3B86B" w14:textId="77777777" w:rsidTr="006B5289">
        <w:trPr>
          <w:cnfStyle w:val="000000100000" w:firstRow="0" w:lastRow="0" w:firstColumn="0" w:lastColumn="0" w:oddVBand="0" w:evenVBand="0" w:oddHBand="1" w:evenHBand="0" w:firstRowFirstColumn="0" w:firstRowLastColumn="0" w:lastRowFirstColumn="0" w:lastRowLastColumn="0"/>
          <w:trHeight w:val="20"/>
        </w:trPr>
        <w:tc>
          <w:tcPr>
            <w:tcW w:w="1219" w:type="dxa"/>
          </w:tcPr>
          <w:p w14:paraId="0E06EF8D" w14:textId="77777777" w:rsidR="006B5289" w:rsidRPr="006B5289" w:rsidRDefault="006B5289" w:rsidP="006B5289">
            <w:pPr>
              <w:pStyle w:val="TableBody"/>
              <w:rPr>
                <w:lang w:val="ru-RU"/>
              </w:rPr>
            </w:pPr>
            <w:r w:rsidRPr="006B5289">
              <w:rPr>
                <w:lang w:val="ru-RU"/>
              </w:rPr>
              <w:t>3</w:t>
            </w:r>
          </w:p>
        </w:tc>
        <w:tc>
          <w:tcPr>
            <w:tcW w:w="3528" w:type="dxa"/>
          </w:tcPr>
          <w:p w14:paraId="3B20B530" w14:textId="77777777" w:rsidR="006B5289" w:rsidRPr="006B5289" w:rsidRDefault="006B5289" w:rsidP="006B5289">
            <w:pPr>
              <w:pStyle w:val="TableBody"/>
              <w:rPr>
                <w:lang w:val="ru-RU"/>
              </w:rPr>
            </w:pPr>
            <w:r w:rsidRPr="006B5289">
              <w:rPr>
                <w:lang w:val="ru-RU"/>
              </w:rPr>
              <w:t>200 дней</w:t>
            </w:r>
          </w:p>
        </w:tc>
      </w:tr>
    </w:tbl>
    <w:p w14:paraId="6F05BEAB" w14:textId="77777777" w:rsidR="006B5289" w:rsidRPr="006B5289" w:rsidRDefault="006B5289" w:rsidP="006B5289">
      <w:pPr>
        <w:pStyle w:val="CoreBody"/>
        <w:rPr>
          <w:lang w:val="ru-RU"/>
        </w:rPr>
      </w:pPr>
      <w:r w:rsidRPr="006B5289">
        <w:rPr>
          <w:rStyle w:val="BoldSerif"/>
          <w:b/>
          <w:bCs/>
          <w:i/>
          <w:iCs/>
          <w:lang w:val="ru-RU"/>
        </w:rPr>
        <w:t>Простой: Копирование заклинаний.</w:t>
      </w:r>
      <w:r w:rsidRPr="006B5289">
        <w:rPr>
          <w:lang w:val="ru-RU"/>
        </w:rPr>
        <w:t xml:space="preserve"> Персонажи, копирующие заклинания в книгу заклинаний, должны использовать это действие простоя. Вы проводите до 8 часов, копируя заклинания в свою книгу заклинаний</w:t>
      </w:r>
      <w:r w:rsidRPr="006B5289">
        <w:rPr>
          <w:rStyle w:val="BoldSerif"/>
          <w:lang w:val="ru-RU"/>
        </w:rPr>
        <w:t xml:space="preserve"> и / или </w:t>
      </w:r>
      <w:r w:rsidRPr="006B5289">
        <w:rPr>
          <w:lang w:val="ru-RU"/>
        </w:rPr>
        <w:t>делая их книгу заклинаний доступной для других персонажей, чтобы скопировать из каждого дня простоя, который вы проводите. Персонажи, играющие в одно и то же приключение вместе, могут “торговать” заклинаниями друг с другом, используя эту деятельность. Каждый волшебник имеет свой собственный "язык", используемый для написания заклинаний, и не может извлечь преимущество от действия Помощь при написании—даже если ему помогают другие волшебники. Вы должны выполнять это действие простоя в присутствии DM вашего стола.</w:t>
      </w:r>
    </w:p>
    <w:p w14:paraId="4A708B20" w14:textId="435464CE" w:rsidR="006B5289" w:rsidRPr="006B5289" w:rsidRDefault="006B5289" w:rsidP="006B5289">
      <w:pPr>
        <w:pStyle w:val="CoreBody"/>
        <w:rPr>
          <w:lang w:val="ru-RU"/>
        </w:rPr>
      </w:pPr>
      <w:r w:rsidRPr="006B5289">
        <w:rPr>
          <w:rStyle w:val="BoldSerif"/>
          <w:b/>
          <w:bCs/>
          <w:i/>
          <w:iCs/>
          <w:lang w:val="ru-RU"/>
        </w:rPr>
        <w:t>Простой: Обмен волшебными предметами.</w:t>
      </w:r>
      <w:r w:rsidRPr="006B5289">
        <w:rPr>
          <w:lang w:val="ru-RU"/>
        </w:rPr>
        <w:t xml:space="preserve"> Постоянные магические предметы могут быть обменяны</w:t>
      </w:r>
      <w:r w:rsidR="00461A78" w:rsidRPr="00461A78">
        <w:rPr>
          <w:lang w:val="ru-RU"/>
        </w:rPr>
        <w:t xml:space="preserve"> </w:t>
      </w:r>
      <w:r w:rsidRPr="006B5289">
        <w:rPr>
          <w:lang w:val="ru-RU"/>
        </w:rPr>
        <w:t xml:space="preserve">на </w:t>
      </w:r>
      <w:r w:rsidRPr="006B5289">
        <w:rPr>
          <w:rStyle w:val="BoldSerif"/>
          <w:lang w:val="ru-RU"/>
        </w:rPr>
        <w:t>индивидуальной основе</w:t>
      </w:r>
      <w:r w:rsidRPr="006B5289">
        <w:rPr>
          <w:lang w:val="ru-RU"/>
        </w:rPr>
        <w:t xml:space="preserve"> для предметов </w:t>
      </w:r>
      <w:r w:rsidRPr="006B5289">
        <w:rPr>
          <w:rStyle w:val="BoldSerif"/>
          <w:lang w:val="ru-RU"/>
        </w:rPr>
        <w:t>той же редкости.</w:t>
      </w:r>
      <w:r w:rsidRPr="006B5289">
        <w:rPr>
          <w:lang w:val="ru-RU"/>
        </w:rPr>
        <w:t xml:space="preserve"> Только персонажи 4 тира могут меняться легендарными предметами. Уникальные волшебные предметы или волшебные предметы, у которых не осталось волшебных свойств, не могут быть обменяны. Каждая сторона сделки должна потратить 15 дней простоя, если только они не играют за одним столом. Сертификаты (при наличии) должны сопровождать торговлю или быть уничтожены. </w:t>
      </w:r>
      <w:r w:rsidR="00DB1A5E" w:rsidRPr="006B5289">
        <w:rPr>
          <w:lang w:val="ru-RU"/>
        </w:rPr>
        <w:t>В случае возникновения конфликтных ситуаций</w:t>
      </w:r>
      <w:r w:rsidRPr="006B5289">
        <w:rPr>
          <w:lang w:val="ru-RU"/>
        </w:rPr>
        <w:t xml:space="preserve"> </w:t>
      </w:r>
      <w:r w:rsidR="00461A78" w:rsidRPr="006B5289">
        <w:rPr>
          <w:rStyle w:val="BoldSerif"/>
          <w:b/>
          <w:bCs/>
          <w:lang w:val="ru-RU"/>
        </w:rPr>
        <w:t xml:space="preserve">Руководство </w:t>
      </w:r>
      <w:r w:rsidRPr="006B5289">
        <w:rPr>
          <w:rStyle w:val="BoldSerif"/>
          <w:b/>
          <w:bCs/>
          <w:lang w:val="ru-RU"/>
        </w:rPr>
        <w:t>мастера</w:t>
      </w:r>
      <w:r w:rsidRPr="006B5289">
        <w:rPr>
          <w:lang w:val="ru-RU"/>
        </w:rPr>
        <w:t xml:space="preserve"> определяет </w:t>
      </w:r>
      <w:r w:rsidRPr="00DB1A5E">
        <w:rPr>
          <w:lang w:val="ru-RU"/>
        </w:rPr>
        <w:t>редкость предмета</w:t>
      </w:r>
      <w:r w:rsidRPr="006B5289">
        <w:rPr>
          <w:lang w:val="ru-RU"/>
        </w:rPr>
        <w:t xml:space="preserve"> и свойства.</w:t>
      </w:r>
    </w:p>
    <w:p w14:paraId="5A961EC5" w14:textId="77777777" w:rsidR="006B5289" w:rsidRPr="006B5289" w:rsidRDefault="006B5289" w:rsidP="006B5289">
      <w:pPr>
        <w:pStyle w:val="CoreBody"/>
        <w:rPr>
          <w:lang w:val="ru-RU"/>
        </w:rPr>
      </w:pPr>
      <w:r w:rsidRPr="006B5289">
        <w:rPr>
          <w:rStyle w:val="BoldSerif"/>
          <w:b/>
          <w:bCs/>
          <w:i/>
          <w:iCs/>
          <w:lang w:val="ru-RU"/>
        </w:rPr>
        <w:t xml:space="preserve">Изготовление зелья исцеления (XGE). </w:t>
      </w:r>
      <w:r w:rsidRPr="006B5289">
        <w:rPr>
          <w:lang w:val="ru-RU"/>
        </w:rPr>
        <w:t xml:space="preserve">Изготовление </w:t>
      </w:r>
      <w:r w:rsidRPr="006B5289">
        <w:rPr>
          <w:i/>
          <w:iCs/>
          <w:lang w:val="ru-RU"/>
        </w:rPr>
        <w:t>зелий исцеления</w:t>
      </w:r>
      <w:r w:rsidRPr="006B5289">
        <w:rPr>
          <w:lang w:val="ru-RU"/>
        </w:rPr>
        <w:t xml:space="preserve"> требует использования набора Травников.</w:t>
      </w:r>
    </w:p>
    <w:p w14:paraId="4C2744BB" w14:textId="77777777" w:rsidR="006B5289" w:rsidRPr="006B5289" w:rsidRDefault="006B5289" w:rsidP="006B5289">
      <w:pPr>
        <w:pStyle w:val="CoreBody"/>
        <w:rPr>
          <w:lang w:val="ru-RU"/>
        </w:rPr>
      </w:pPr>
      <w:r w:rsidRPr="006B5289">
        <w:rPr>
          <w:rStyle w:val="BoldSerif"/>
          <w:b/>
          <w:bCs/>
          <w:i/>
          <w:iCs/>
          <w:lang w:val="ru-RU"/>
        </w:rPr>
        <w:t xml:space="preserve">Переписывание свитков (XGE). </w:t>
      </w:r>
      <w:r w:rsidRPr="006B5289">
        <w:rPr>
          <w:lang w:val="ru-RU"/>
        </w:rPr>
        <w:t xml:space="preserve">Вы должны знать или быть в состоянии подготовить заклинание, прежде чем вы можете записать его в </w:t>
      </w:r>
      <w:r w:rsidRPr="006B5289">
        <w:rPr>
          <w:i/>
          <w:iCs/>
          <w:lang w:val="ru-RU"/>
        </w:rPr>
        <w:t>свиток заклинаний.</w:t>
      </w:r>
      <w:r w:rsidRPr="006B5289">
        <w:rPr>
          <w:lang w:val="ru-RU"/>
        </w:rPr>
        <w:t xml:space="preserve"> Эта стоимость является дополнением к стоимости компонента заклинания.</w:t>
      </w:r>
    </w:p>
    <w:p w14:paraId="1984999F" w14:textId="77777777" w:rsidR="006B5289" w:rsidRPr="006B5289" w:rsidRDefault="006B5289" w:rsidP="006B5289">
      <w:pPr>
        <w:pStyle w:val="2"/>
        <w:rPr>
          <w:rStyle w:val="BoldSerif"/>
          <w:lang w:val="ru-RU"/>
        </w:rPr>
      </w:pPr>
      <w:bookmarkStart w:id="6" w:name="bookmark24"/>
      <w:bookmarkStart w:id="7" w:name="bookmark25"/>
      <w:r w:rsidRPr="006B5289">
        <w:rPr>
          <w:rStyle w:val="BoldSerif"/>
          <w:lang w:val="ru-RU"/>
        </w:rPr>
        <w:t xml:space="preserve">Продвижение персонажа </w:t>
      </w:r>
      <w:bookmarkEnd w:id="6"/>
      <w:bookmarkEnd w:id="7"/>
    </w:p>
    <w:p w14:paraId="0F061A84" w14:textId="77777777" w:rsidR="006B5289" w:rsidRPr="006B5289" w:rsidRDefault="006B5289" w:rsidP="006B5289">
      <w:pPr>
        <w:pStyle w:val="CoreBody"/>
        <w:rPr>
          <w:lang w:val="ru-RU"/>
        </w:rPr>
      </w:pPr>
      <w:r w:rsidRPr="006B5289">
        <w:rPr>
          <w:lang w:val="ru-RU"/>
        </w:rPr>
        <w:t xml:space="preserve">Ваш персонаж получает уровень после завершения приключения. В сеансах приключений в книжных приключениях ваш Мастер сообщит вам, когда вы получили уровень. В противном случае, если после </w:t>
      </w:r>
      <w:r w:rsidRPr="006B5289">
        <w:rPr>
          <w:rStyle w:val="BoldSerif"/>
          <w:lang w:val="ru-RU"/>
        </w:rPr>
        <w:t xml:space="preserve">четырех </w:t>
      </w:r>
      <w:r w:rsidRPr="006B5289">
        <w:rPr>
          <w:lang w:val="ru-RU"/>
        </w:rPr>
        <w:t xml:space="preserve">часов игры (или </w:t>
      </w:r>
      <w:r w:rsidRPr="006B5289">
        <w:rPr>
          <w:rStyle w:val="BoldSerif"/>
          <w:lang w:val="ru-RU"/>
        </w:rPr>
        <w:t xml:space="preserve">восьми </w:t>
      </w:r>
      <w:r w:rsidRPr="006B5289">
        <w:rPr>
          <w:lang w:val="ru-RU"/>
        </w:rPr>
        <w:t xml:space="preserve">часов на 2 - 4 тире) в книжном приключении ваш Мастер не говорит вам, что вы получили уровень, вы получаете уровень. В </w:t>
      </w:r>
      <w:r w:rsidRPr="006B5289">
        <w:rPr>
          <w:lang w:val="ru-RU"/>
        </w:rPr>
        <w:lastRenderedPageBreak/>
        <w:t>этом случае ваш персонаж переходит на следующий уровень в конце сессии.</w:t>
      </w:r>
    </w:p>
    <w:p w14:paraId="783404CE" w14:textId="77777777" w:rsidR="006B5289" w:rsidRPr="006B5289" w:rsidRDefault="006B5289" w:rsidP="006B5289">
      <w:pPr>
        <w:pStyle w:val="CoreBody"/>
        <w:rPr>
          <w:lang w:val="ru-RU"/>
        </w:rPr>
      </w:pPr>
      <w:r w:rsidRPr="006B5289">
        <w:rPr>
          <w:lang w:val="ru-RU"/>
        </w:rPr>
        <w:t>Если вы хотите продолжать играть на своем текущем уровне, вы можете отказаться от получения уровня, хотя это влияет на другие награды, которые вы получаете.</w:t>
      </w:r>
    </w:p>
    <w:p w14:paraId="7EA93E48" w14:textId="77777777" w:rsidR="006B5289" w:rsidRPr="006B5289" w:rsidRDefault="006B5289" w:rsidP="006B5289">
      <w:pPr>
        <w:pStyle w:val="CoreBody"/>
        <w:rPr>
          <w:lang w:val="ru-RU"/>
        </w:rPr>
      </w:pPr>
      <w:r w:rsidRPr="006B5289">
        <w:rPr>
          <w:rStyle w:val="BoldSerif"/>
          <w:b/>
          <w:bCs/>
          <w:i/>
          <w:iCs/>
          <w:lang w:val="ru-RU"/>
        </w:rPr>
        <w:t xml:space="preserve">Продвижение Вашего Персонажа. </w:t>
      </w:r>
      <w:r w:rsidRPr="006B5289">
        <w:rPr>
          <w:lang w:val="ru-RU"/>
        </w:rPr>
        <w:t xml:space="preserve">Ваш персонаж продвигается, используя параметры, найденные в вашем PHB+1. Используйте </w:t>
      </w:r>
      <w:r w:rsidRPr="006B5289">
        <w:rPr>
          <w:rStyle w:val="BoldSerif"/>
          <w:lang w:val="ru-RU"/>
        </w:rPr>
        <w:t>фиксированное значение хитов,</w:t>
      </w:r>
      <w:r w:rsidRPr="006B5289">
        <w:rPr>
          <w:lang w:val="ru-RU"/>
        </w:rPr>
        <w:t xml:space="preserve"> указанное в записи класса в PHB; персонажи </w:t>
      </w:r>
      <w:r w:rsidRPr="006B5289">
        <w:rPr>
          <w:rStyle w:val="BoldSerif"/>
          <w:lang w:val="ru-RU"/>
        </w:rPr>
        <w:t xml:space="preserve">никогда </w:t>
      </w:r>
      <w:r w:rsidRPr="006B5289">
        <w:rPr>
          <w:lang w:val="ru-RU"/>
        </w:rPr>
        <w:t>не набрасывают свои хиты.</w:t>
      </w:r>
    </w:p>
    <w:p w14:paraId="3DC73C47" w14:textId="56CEB718" w:rsidR="006B5289" w:rsidRPr="006B5289" w:rsidRDefault="006B5289" w:rsidP="006B5289">
      <w:pPr>
        <w:pStyle w:val="CoreBody"/>
        <w:rPr>
          <w:lang w:val="ru-RU"/>
        </w:rPr>
      </w:pPr>
      <w:r w:rsidRPr="006B5289">
        <w:rPr>
          <w:rStyle w:val="BoldSerif"/>
          <w:b/>
          <w:bCs/>
          <w:i/>
          <w:iCs/>
          <w:lang w:val="ru-RU"/>
        </w:rPr>
        <w:t>Волшебные предметы.</w:t>
      </w:r>
      <w:r w:rsidRPr="006B5289">
        <w:rPr>
          <w:lang w:val="ru-RU"/>
        </w:rPr>
        <w:t xml:space="preserve"> Чтобы сохранить переносимость в этой кампании с общим миром, всякий раз, когда группа, с которой вы играете, находит волшебный предмет, ваш персонаж может сохранить его, если вы хотите, хотя количество волшебных предметов, которыми ваш персонаж может владеть в данный момент времени, определяется их уровнем (обычные, расходуемые и сюжетные предметы не учитываются в этом пределе). Вместо того, чтобы получить новый предмет, ваш персонаж может вместо этого заменить предмет в своем владении новым—полезно для избавления от устаревших предметов или тех, которые были уничтожены или не имеют магии. Легендарными предметами могут обладать</w:t>
      </w:r>
      <w:r w:rsidR="00DB1A5E" w:rsidRPr="00DB1A5E">
        <w:rPr>
          <w:lang w:val="ru-RU"/>
        </w:rPr>
        <w:t xml:space="preserve"> </w:t>
      </w:r>
      <w:r w:rsidRPr="006B5289">
        <w:rPr>
          <w:rStyle w:val="BoldSerif"/>
          <w:b/>
          <w:bCs/>
          <w:lang w:val="ru-RU"/>
        </w:rPr>
        <w:t>только</w:t>
      </w:r>
      <w:r w:rsidRPr="006B5289">
        <w:rPr>
          <w:rStyle w:val="BoldSerif"/>
          <w:lang w:val="ru-RU"/>
        </w:rPr>
        <w:t xml:space="preserve"> </w:t>
      </w:r>
      <w:r w:rsidR="00DB1A5E" w:rsidRPr="006B5289">
        <w:rPr>
          <w:lang w:val="ru-RU"/>
        </w:rPr>
        <w:t>персонаж</w:t>
      </w:r>
      <w:r w:rsidRPr="006B5289">
        <w:rPr>
          <w:lang w:val="ru-RU"/>
        </w:rPr>
        <w:t xml:space="preserve"> 4 тира, но другие, найдя один, вместо этого разблокируют его и могут выбрать, чтобы завладеть им, когда они достигнут 4 тира (уровни с 17 по 20). До тех пор предмет не считается в пределе волшебных предметов персонажа. Только один персонаж за столом может обладать </w:t>
      </w:r>
      <w:r w:rsidRPr="006B5289">
        <w:rPr>
          <w:rStyle w:val="BoldSerif"/>
          <w:b/>
          <w:bCs/>
          <w:lang w:val="ru-RU"/>
        </w:rPr>
        <w:t>сюжетными</w:t>
      </w:r>
      <w:r w:rsidRPr="006B5289">
        <w:rPr>
          <w:lang w:val="ru-RU"/>
        </w:rPr>
        <w:t xml:space="preserve"> предметами в данный момент времени.</w:t>
      </w:r>
    </w:p>
    <w:tbl>
      <w:tblPr>
        <w:tblStyle w:val="11"/>
        <w:tblW w:w="0" w:type="auto"/>
        <w:tblLook w:val="04A0" w:firstRow="1" w:lastRow="0" w:firstColumn="1" w:lastColumn="0" w:noHBand="0" w:noVBand="1"/>
      </w:tblPr>
      <w:tblGrid>
        <w:gridCol w:w="1043"/>
        <w:gridCol w:w="1502"/>
        <w:gridCol w:w="1042"/>
        <w:gridCol w:w="1502"/>
      </w:tblGrid>
      <w:tr w:rsidR="006B5289" w:rsidRPr="006B5289" w14:paraId="23FFB69F" w14:textId="77777777" w:rsidTr="006B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14:paraId="1F604DD5" w14:textId="77777777" w:rsidR="006B5289" w:rsidRPr="006B5289" w:rsidRDefault="006B5289" w:rsidP="006B5289">
            <w:pPr>
              <w:pStyle w:val="TableBody"/>
              <w:rPr>
                <w:lang w:val="ru-RU" w:bidi="en-US"/>
              </w:rPr>
            </w:pPr>
            <w:r w:rsidRPr="006B5289">
              <w:rPr>
                <w:lang w:val="ru-RU" w:bidi="en-US"/>
              </w:rPr>
              <w:t>Тир</w:t>
            </w:r>
          </w:p>
        </w:tc>
        <w:tc>
          <w:tcPr>
            <w:tcW w:w="2420" w:type="dxa"/>
          </w:tcPr>
          <w:p w14:paraId="4C969648" w14:textId="77777777" w:rsidR="006B5289" w:rsidRPr="006B5289" w:rsidRDefault="006B5289" w:rsidP="006B5289">
            <w:pPr>
              <w:pStyle w:val="TableBody"/>
              <w:cnfStyle w:val="100000000000" w:firstRow="1" w:lastRow="0" w:firstColumn="0" w:lastColumn="0" w:oddVBand="0" w:evenVBand="0" w:oddHBand="0" w:evenHBand="0" w:firstRowFirstColumn="0" w:firstRowLastColumn="0" w:lastRowFirstColumn="0" w:lastRowLastColumn="0"/>
              <w:rPr>
                <w:lang w:val="ru-RU" w:bidi="en-US"/>
              </w:rPr>
            </w:pPr>
            <w:r w:rsidRPr="006B5289">
              <w:rPr>
                <w:lang w:val="ru-RU" w:bidi="en-US"/>
              </w:rPr>
              <w:t>Лимит Волшебных предметов</w:t>
            </w:r>
          </w:p>
        </w:tc>
        <w:tc>
          <w:tcPr>
            <w:tcW w:w="2420" w:type="dxa"/>
          </w:tcPr>
          <w:p w14:paraId="481020F2" w14:textId="77777777" w:rsidR="006B5289" w:rsidRPr="006B5289" w:rsidRDefault="006B5289" w:rsidP="006B5289">
            <w:pPr>
              <w:pStyle w:val="TableBody"/>
              <w:cnfStyle w:val="100000000000" w:firstRow="1" w:lastRow="0" w:firstColumn="0" w:lastColumn="0" w:oddVBand="0" w:evenVBand="0" w:oddHBand="0" w:evenHBand="0" w:firstRowFirstColumn="0" w:firstRowLastColumn="0" w:lastRowFirstColumn="0" w:lastRowLastColumn="0"/>
              <w:rPr>
                <w:lang w:val="ru-RU" w:bidi="en-US"/>
              </w:rPr>
            </w:pPr>
            <w:r w:rsidRPr="006B5289">
              <w:rPr>
                <w:lang w:val="ru-RU" w:bidi="en-US"/>
              </w:rPr>
              <w:t xml:space="preserve">Тир </w:t>
            </w:r>
          </w:p>
        </w:tc>
        <w:tc>
          <w:tcPr>
            <w:tcW w:w="2420" w:type="dxa"/>
          </w:tcPr>
          <w:p w14:paraId="2DCCC71F" w14:textId="77777777" w:rsidR="006B5289" w:rsidRPr="006B5289" w:rsidRDefault="006B5289" w:rsidP="006B5289">
            <w:pPr>
              <w:pStyle w:val="TableBody"/>
              <w:cnfStyle w:val="100000000000" w:firstRow="1" w:lastRow="0" w:firstColumn="0" w:lastColumn="0" w:oddVBand="0" w:evenVBand="0" w:oddHBand="0" w:evenHBand="0" w:firstRowFirstColumn="0" w:firstRowLastColumn="0" w:lastRowFirstColumn="0" w:lastRowLastColumn="0"/>
              <w:rPr>
                <w:lang w:val="ru-RU" w:bidi="en-US"/>
              </w:rPr>
            </w:pPr>
            <w:r w:rsidRPr="006B5289">
              <w:rPr>
                <w:lang w:val="ru-RU" w:bidi="en-US"/>
              </w:rPr>
              <w:t>Лимит Волшебных предметов</w:t>
            </w:r>
          </w:p>
        </w:tc>
      </w:tr>
      <w:tr w:rsidR="006B5289" w:rsidRPr="006B5289" w14:paraId="79653366" w14:textId="77777777" w:rsidTr="006B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14:paraId="240DBABE" w14:textId="77777777" w:rsidR="006B5289" w:rsidRPr="006B5289" w:rsidRDefault="006B5289" w:rsidP="006B5289">
            <w:pPr>
              <w:pStyle w:val="TableBody"/>
              <w:rPr>
                <w:lang w:val="ru-RU" w:bidi="en-US"/>
              </w:rPr>
            </w:pPr>
            <w:r w:rsidRPr="006B5289">
              <w:rPr>
                <w:lang w:val="ru-RU" w:bidi="en-US"/>
              </w:rPr>
              <w:t>1</w:t>
            </w:r>
          </w:p>
        </w:tc>
        <w:tc>
          <w:tcPr>
            <w:tcW w:w="2420" w:type="dxa"/>
          </w:tcPr>
          <w:p w14:paraId="3DC1E1B7" w14:textId="77777777" w:rsidR="006B5289" w:rsidRPr="006B5289" w:rsidRDefault="006B5289" w:rsidP="006B5289">
            <w:pPr>
              <w:pStyle w:val="TableBody"/>
              <w:cnfStyle w:val="000000100000" w:firstRow="0" w:lastRow="0" w:firstColumn="0" w:lastColumn="0" w:oddVBand="0" w:evenVBand="0" w:oddHBand="1" w:evenHBand="0" w:firstRowFirstColumn="0" w:firstRowLastColumn="0" w:lastRowFirstColumn="0" w:lastRowLastColumn="0"/>
              <w:rPr>
                <w:lang w:val="ru-RU" w:bidi="en-US"/>
              </w:rPr>
            </w:pPr>
            <w:r w:rsidRPr="006B5289">
              <w:rPr>
                <w:lang w:val="ru-RU" w:bidi="en-US"/>
              </w:rPr>
              <w:t>1</w:t>
            </w:r>
          </w:p>
        </w:tc>
        <w:tc>
          <w:tcPr>
            <w:tcW w:w="2420" w:type="dxa"/>
          </w:tcPr>
          <w:p w14:paraId="51FD0963" w14:textId="77777777" w:rsidR="006B5289" w:rsidRPr="006B5289" w:rsidRDefault="006B5289" w:rsidP="006B5289">
            <w:pPr>
              <w:pStyle w:val="TableBody"/>
              <w:cnfStyle w:val="000000100000" w:firstRow="0" w:lastRow="0" w:firstColumn="0" w:lastColumn="0" w:oddVBand="0" w:evenVBand="0" w:oddHBand="1" w:evenHBand="0" w:firstRowFirstColumn="0" w:firstRowLastColumn="0" w:lastRowFirstColumn="0" w:lastRowLastColumn="0"/>
              <w:rPr>
                <w:lang w:val="ru-RU" w:bidi="en-US"/>
              </w:rPr>
            </w:pPr>
            <w:r w:rsidRPr="006B5289">
              <w:rPr>
                <w:lang w:val="ru-RU" w:bidi="en-US"/>
              </w:rPr>
              <w:t>3</w:t>
            </w:r>
          </w:p>
        </w:tc>
        <w:tc>
          <w:tcPr>
            <w:tcW w:w="2420" w:type="dxa"/>
          </w:tcPr>
          <w:p w14:paraId="735E07FC" w14:textId="77777777" w:rsidR="006B5289" w:rsidRPr="006B5289" w:rsidRDefault="006B5289" w:rsidP="006B5289">
            <w:pPr>
              <w:pStyle w:val="TableBody"/>
              <w:cnfStyle w:val="000000100000" w:firstRow="0" w:lastRow="0" w:firstColumn="0" w:lastColumn="0" w:oddVBand="0" w:evenVBand="0" w:oddHBand="1" w:evenHBand="0" w:firstRowFirstColumn="0" w:firstRowLastColumn="0" w:lastRowFirstColumn="0" w:lastRowLastColumn="0"/>
              <w:rPr>
                <w:lang w:val="ru-RU" w:bidi="en-US"/>
              </w:rPr>
            </w:pPr>
            <w:r w:rsidRPr="006B5289">
              <w:rPr>
                <w:lang w:val="ru-RU" w:bidi="en-US"/>
              </w:rPr>
              <w:t>6</w:t>
            </w:r>
          </w:p>
        </w:tc>
      </w:tr>
      <w:tr w:rsidR="006B5289" w:rsidRPr="006B5289" w14:paraId="433B76EB" w14:textId="77777777" w:rsidTr="006B5289">
        <w:tc>
          <w:tcPr>
            <w:cnfStyle w:val="001000000000" w:firstRow="0" w:lastRow="0" w:firstColumn="1" w:lastColumn="0" w:oddVBand="0" w:evenVBand="0" w:oddHBand="0" w:evenHBand="0" w:firstRowFirstColumn="0" w:firstRowLastColumn="0" w:lastRowFirstColumn="0" w:lastRowLastColumn="0"/>
            <w:tcW w:w="2419" w:type="dxa"/>
          </w:tcPr>
          <w:p w14:paraId="3A71BCC7" w14:textId="77777777" w:rsidR="006B5289" w:rsidRPr="006B5289" w:rsidRDefault="006B5289" w:rsidP="006B5289">
            <w:pPr>
              <w:pStyle w:val="TableBody"/>
              <w:rPr>
                <w:lang w:val="ru-RU" w:bidi="en-US"/>
              </w:rPr>
            </w:pPr>
            <w:r w:rsidRPr="006B5289">
              <w:rPr>
                <w:lang w:val="ru-RU" w:bidi="en-US"/>
              </w:rPr>
              <w:t>2</w:t>
            </w:r>
          </w:p>
        </w:tc>
        <w:tc>
          <w:tcPr>
            <w:tcW w:w="2420" w:type="dxa"/>
          </w:tcPr>
          <w:p w14:paraId="3863E759" w14:textId="77777777" w:rsidR="006B5289" w:rsidRPr="006B5289" w:rsidRDefault="006B5289" w:rsidP="006B5289">
            <w:pPr>
              <w:pStyle w:val="TableBody"/>
              <w:cnfStyle w:val="000000000000" w:firstRow="0" w:lastRow="0" w:firstColumn="0" w:lastColumn="0" w:oddVBand="0" w:evenVBand="0" w:oddHBand="0" w:evenHBand="0" w:firstRowFirstColumn="0" w:firstRowLastColumn="0" w:lastRowFirstColumn="0" w:lastRowLastColumn="0"/>
              <w:rPr>
                <w:lang w:val="ru-RU" w:bidi="en-US"/>
              </w:rPr>
            </w:pPr>
            <w:r w:rsidRPr="006B5289">
              <w:rPr>
                <w:lang w:val="ru-RU" w:bidi="en-US"/>
              </w:rPr>
              <w:t>3</w:t>
            </w:r>
          </w:p>
        </w:tc>
        <w:tc>
          <w:tcPr>
            <w:tcW w:w="2420" w:type="dxa"/>
          </w:tcPr>
          <w:p w14:paraId="6BAF1EFD" w14:textId="77777777" w:rsidR="006B5289" w:rsidRPr="006B5289" w:rsidRDefault="006B5289" w:rsidP="006B5289">
            <w:pPr>
              <w:pStyle w:val="TableBody"/>
              <w:cnfStyle w:val="000000000000" w:firstRow="0" w:lastRow="0" w:firstColumn="0" w:lastColumn="0" w:oddVBand="0" w:evenVBand="0" w:oddHBand="0" w:evenHBand="0" w:firstRowFirstColumn="0" w:firstRowLastColumn="0" w:lastRowFirstColumn="0" w:lastRowLastColumn="0"/>
              <w:rPr>
                <w:lang w:val="ru-RU" w:bidi="en-US"/>
              </w:rPr>
            </w:pPr>
            <w:r w:rsidRPr="006B5289">
              <w:rPr>
                <w:lang w:val="ru-RU" w:bidi="en-US"/>
              </w:rPr>
              <w:t>4</w:t>
            </w:r>
          </w:p>
        </w:tc>
        <w:tc>
          <w:tcPr>
            <w:tcW w:w="2420" w:type="dxa"/>
          </w:tcPr>
          <w:p w14:paraId="3844D210" w14:textId="77777777" w:rsidR="006B5289" w:rsidRPr="006B5289" w:rsidRDefault="006B5289" w:rsidP="006B5289">
            <w:pPr>
              <w:pStyle w:val="TableBody"/>
              <w:cnfStyle w:val="000000000000" w:firstRow="0" w:lastRow="0" w:firstColumn="0" w:lastColumn="0" w:oddVBand="0" w:evenVBand="0" w:oddHBand="0" w:evenHBand="0" w:firstRowFirstColumn="0" w:firstRowLastColumn="0" w:lastRowFirstColumn="0" w:lastRowLastColumn="0"/>
              <w:rPr>
                <w:lang w:val="ru-RU" w:bidi="en-US"/>
              </w:rPr>
            </w:pPr>
            <w:r w:rsidRPr="006B5289">
              <w:rPr>
                <w:lang w:val="ru-RU" w:bidi="en-US"/>
              </w:rPr>
              <w:t>10</w:t>
            </w:r>
          </w:p>
        </w:tc>
      </w:tr>
    </w:tbl>
    <w:p w14:paraId="5B4DFDAC" w14:textId="77777777" w:rsidR="006B5289" w:rsidRPr="006B5289" w:rsidRDefault="006B5289" w:rsidP="006B5289">
      <w:pPr>
        <w:pStyle w:val="CoreBody"/>
        <w:rPr>
          <w:lang w:val="ru-RU"/>
        </w:rPr>
      </w:pPr>
      <w:r w:rsidRPr="006B5289">
        <w:rPr>
          <w:rStyle w:val="BoldSerif"/>
          <w:b/>
          <w:bCs/>
          <w:i/>
          <w:iCs/>
          <w:lang w:val="ru-RU"/>
        </w:rPr>
        <w:t>Денежное вознаграждение.</w:t>
      </w:r>
      <w:r w:rsidRPr="006B5289">
        <w:rPr>
          <w:lang w:val="ru-RU"/>
        </w:rPr>
        <w:t xml:space="preserve"> Ваш мастер подземелий награждает вашего персонажа золотом во время игры. Чтобы поддерживать равенство персонажей в этой кампании с общим миром, максимальное количество золота, которое может заработать ваш персонаж, зависит от того, сколько часов они играли в своем текущем уровне. Хотя вашему Мастеру</w:t>
      </w:r>
      <w:r w:rsidRPr="006B5289">
        <w:rPr>
          <w:rStyle w:val="BoldSerif"/>
          <w:lang w:val="ru-RU"/>
        </w:rPr>
        <w:t xml:space="preserve"> настоятельно рекомендуется</w:t>
      </w:r>
      <w:r w:rsidRPr="006B5289">
        <w:rPr>
          <w:lang w:val="ru-RU"/>
        </w:rPr>
        <w:t xml:space="preserve"> присуждать это количество золота каждый час, вы зарабатываете количество золота, равное </w:t>
      </w:r>
      <w:r w:rsidRPr="006B5289">
        <w:rPr>
          <w:rStyle w:val="BoldSerif"/>
          <w:lang w:val="ru-RU"/>
        </w:rPr>
        <w:t xml:space="preserve">половине </w:t>
      </w:r>
      <w:r w:rsidRPr="006B5289">
        <w:rPr>
          <w:lang w:val="ru-RU"/>
        </w:rPr>
        <w:t>почасовой премии за каждый час, который вы играете во время сессии, если они этого не делают.</w:t>
      </w:r>
    </w:p>
    <w:p w14:paraId="5A098354" w14:textId="77777777" w:rsidR="006B5289" w:rsidRPr="006B5289" w:rsidRDefault="006B5289" w:rsidP="006B5289">
      <w:pPr>
        <w:pStyle w:val="CoreBody"/>
        <w:rPr>
          <w:lang w:val="ru-RU"/>
        </w:rPr>
      </w:pPr>
      <w:r w:rsidRPr="006B5289">
        <w:rPr>
          <w:lang w:val="ru-RU"/>
        </w:rPr>
        <w:t xml:space="preserve">Как только ваш персонаж заработал количество золота, равное их лимиту денег, </w:t>
      </w:r>
      <w:r w:rsidRPr="006B5289">
        <w:rPr>
          <w:rStyle w:val="BoldSerif"/>
          <w:lang w:val="ru-RU"/>
        </w:rPr>
        <w:t>сообщите своему Мастеру</w:t>
      </w:r>
      <w:r w:rsidRPr="006B5289">
        <w:rPr>
          <w:lang w:val="ru-RU"/>
        </w:rPr>
        <w:t>; персонажи не могут заработать больше, пока не достигнут нового уровня. Как только ваш персонаж достигает 20-го уровня, их лимит денег сбрасывается каждый раз, когда они завершают приключение.</w:t>
      </w:r>
    </w:p>
    <w:tbl>
      <w:tblPr>
        <w:tblStyle w:val="11"/>
        <w:tblW w:w="0" w:type="auto"/>
        <w:tblLayout w:type="fixed"/>
        <w:tblLook w:val="0420" w:firstRow="1" w:lastRow="0" w:firstColumn="0" w:lastColumn="0" w:noHBand="0" w:noVBand="1"/>
      </w:tblPr>
      <w:tblGrid>
        <w:gridCol w:w="590"/>
        <w:gridCol w:w="2472"/>
        <w:gridCol w:w="1867"/>
      </w:tblGrid>
      <w:tr w:rsidR="006B5289" w:rsidRPr="006B5289" w14:paraId="01FA82F2" w14:textId="77777777" w:rsidTr="006B5289">
        <w:trPr>
          <w:cnfStyle w:val="100000000000" w:firstRow="1" w:lastRow="0" w:firstColumn="0" w:lastColumn="0" w:oddVBand="0" w:evenVBand="0" w:oddHBand="0" w:evenHBand="0" w:firstRowFirstColumn="0" w:firstRowLastColumn="0" w:lastRowFirstColumn="0" w:lastRowLastColumn="0"/>
        </w:trPr>
        <w:tc>
          <w:tcPr>
            <w:tcW w:w="590" w:type="dxa"/>
          </w:tcPr>
          <w:p w14:paraId="3A00112C" w14:textId="77777777" w:rsidR="006B5289" w:rsidRPr="006B5289" w:rsidRDefault="006B5289" w:rsidP="006B5289">
            <w:pPr>
              <w:pStyle w:val="TableBody"/>
              <w:rPr>
                <w:lang w:val="ru-RU" w:bidi="en-US"/>
              </w:rPr>
            </w:pPr>
            <w:r w:rsidRPr="006B5289">
              <w:rPr>
                <w:lang w:val="ru-RU" w:bidi="en-US"/>
              </w:rPr>
              <w:t>Тир</w:t>
            </w:r>
          </w:p>
        </w:tc>
        <w:tc>
          <w:tcPr>
            <w:tcW w:w="2472" w:type="dxa"/>
          </w:tcPr>
          <w:p w14:paraId="2F9F8ECA" w14:textId="77777777" w:rsidR="006B5289" w:rsidRPr="006B5289" w:rsidRDefault="006B5289" w:rsidP="006B5289">
            <w:pPr>
              <w:pStyle w:val="TableBody"/>
              <w:rPr>
                <w:lang w:val="ru-RU"/>
              </w:rPr>
            </w:pPr>
            <w:r w:rsidRPr="006B5289">
              <w:rPr>
                <w:lang w:val="ru-RU"/>
              </w:rPr>
              <w:t>Минимальное вознаграждение ЗМ за час</w:t>
            </w:r>
          </w:p>
        </w:tc>
        <w:tc>
          <w:tcPr>
            <w:tcW w:w="1867" w:type="dxa"/>
          </w:tcPr>
          <w:p w14:paraId="1735B201" w14:textId="77777777" w:rsidR="006B5289" w:rsidRPr="006B5289" w:rsidRDefault="006B5289" w:rsidP="006B5289">
            <w:pPr>
              <w:pStyle w:val="TableBody"/>
              <w:rPr>
                <w:lang w:val="ru-RU" w:bidi="en-US"/>
              </w:rPr>
            </w:pPr>
            <w:r w:rsidRPr="006B5289">
              <w:rPr>
                <w:lang w:val="ru-RU" w:bidi="en-US"/>
              </w:rPr>
              <w:t xml:space="preserve">Лимит </w:t>
            </w:r>
            <w:r w:rsidRPr="006B5289">
              <w:rPr>
                <w:lang w:val="uk-UA"/>
              </w:rPr>
              <w:t>зм</w:t>
            </w:r>
            <w:r w:rsidRPr="006B5289">
              <w:rPr>
                <w:lang w:val="ru-RU" w:bidi="en-US"/>
              </w:rPr>
              <w:t xml:space="preserve"> на уровень</w:t>
            </w:r>
          </w:p>
        </w:tc>
      </w:tr>
      <w:tr w:rsidR="006B5289" w:rsidRPr="006B5289" w14:paraId="4B2DA416" w14:textId="77777777" w:rsidTr="006B5289">
        <w:trPr>
          <w:cnfStyle w:val="000000100000" w:firstRow="0" w:lastRow="0" w:firstColumn="0" w:lastColumn="0" w:oddVBand="0" w:evenVBand="0" w:oddHBand="1" w:evenHBand="0" w:firstRowFirstColumn="0" w:firstRowLastColumn="0" w:lastRowFirstColumn="0" w:lastRowLastColumn="0"/>
        </w:trPr>
        <w:tc>
          <w:tcPr>
            <w:tcW w:w="590" w:type="dxa"/>
          </w:tcPr>
          <w:p w14:paraId="027E2255" w14:textId="77777777" w:rsidR="006B5289" w:rsidRPr="006B5289" w:rsidRDefault="006B5289" w:rsidP="006B5289">
            <w:pPr>
              <w:pStyle w:val="TableBody"/>
              <w:rPr>
                <w:lang w:val="ru-RU" w:bidi="en-US"/>
              </w:rPr>
            </w:pPr>
            <w:r w:rsidRPr="006B5289">
              <w:rPr>
                <w:lang w:val="ru-RU" w:bidi="en-US"/>
              </w:rPr>
              <w:t>1</w:t>
            </w:r>
          </w:p>
        </w:tc>
        <w:tc>
          <w:tcPr>
            <w:tcW w:w="2472" w:type="dxa"/>
          </w:tcPr>
          <w:p w14:paraId="3BF7D4FF" w14:textId="77777777" w:rsidR="006B5289" w:rsidRPr="006B5289" w:rsidRDefault="006B5289" w:rsidP="006B5289">
            <w:pPr>
              <w:pStyle w:val="TableBody"/>
              <w:rPr>
                <w:lang w:val="ru-RU" w:bidi="en-US"/>
              </w:rPr>
            </w:pPr>
            <w:r w:rsidRPr="006B5289">
              <w:rPr>
                <w:lang w:val="ru-RU" w:bidi="en-US"/>
              </w:rPr>
              <w:t>20 зм (10 зм)</w:t>
            </w:r>
          </w:p>
        </w:tc>
        <w:tc>
          <w:tcPr>
            <w:tcW w:w="1867" w:type="dxa"/>
          </w:tcPr>
          <w:p w14:paraId="2DB31B5E" w14:textId="77777777" w:rsidR="006B5289" w:rsidRPr="006B5289" w:rsidRDefault="006B5289" w:rsidP="006B5289">
            <w:pPr>
              <w:pStyle w:val="TableBody"/>
              <w:rPr>
                <w:lang w:val="ru-RU" w:bidi="en-US"/>
              </w:rPr>
            </w:pPr>
            <w:r w:rsidRPr="006B5289">
              <w:rPr>
                <w:lang w:val="ru-RU" w:bidi="en-US"/>
              </w:rPr>
              <w:t>80 зм</w:t>
            </w:r>
          </w:p>
        </w:tc>
      </w:tr>
      <w:tr w:rsidR="006B5289" w:rsidRPr="006B5289" w14:paraId="331700DB" w14:textId="77777777" w:rsidTr="006B5289">
        <w:tc>
          <w:tcPr>
            <w:tcW w:w="590" w:type="dxa"/>
          </w:tcPr>
          <w:p w14:paraId="30FCD003" w14:textId="77777777" w:rsidR="006B5289" w:rsidRPr="006B5289" w:rsidRDefault="006B5289" w:rsidP="006B5289">
            <w:pPr>
              <w:pStyle w:val="TableBody"/>
              <w:rPr>
                <w:lang w:val="ru-RU" w:bidi="en-US"/>
              </w:rPr>
            </w:pPr>
            <w:r w:rsidRPr="006B5289">
              <w:rPr>
                <w:lang w:val="ru-RU" w:bidi="en-US"/>
              </w:rPr>
              <w:t>2</w:t>
            </w:r>
          </w:p>
        </w:tc>
        <w:tc>
          <w:tcPr>
            <w:tcW w:w="2472" w:type="dxa"/>
          </w:tcPr>
          <w:p w14:paraId="6DC4CBC5" w14:textId="77777777" w:rsidR="006B5289" w:rsidRPr="006B5289" w:rsidRDefault="006B5289" w:rsidP="006B5289">
            <w:pPr>
              <w:pStyle w:val="TableBody"/>
              <w:rPr>
                <w:lang w:val="ru-RU" w:bidi="en-US"/>
              </w:rPr>
            </w:pPr>
            <w:r w:rsidRPr="006B5289">
              <w:rPr>
                <w:lang w:val="ru-RU" w:bidi="en-US"/>
              </w:rPr>
              <w:t>30 зм (15 зм)</w:t>
            </w:r>
          </w:p>
        </w:tc>
        <w:tc>
          <w:tcPr>
            <w:tcW w:w="1867" w:type="dxa"/>
          </w:tcPr>
          <w:p w14:paraId="31CA25C0" w14:textId="77777777" w:rsidR="006B5289" w:rsidRPr="006B5289" w:rsidRDefault="006B5289" w:rsidP="006B5289">
            <w:pPr>
              <w:pStyle w:val="TableBody"/>
              <w:rPr>
                <w:lang w:val="ru-RU" w:bidi="en-US"/>
              </w:rPr>
            </w:pPr>
            <w:r w:rsidRPr="006B5289">
              <w:rPr>
                <w:lang w:val="ru-RU" w:bidi="en-US"/>
              </w:rPr>
              <w:t>240 зм</w:t>
            </w:r>
          </w:p>
        </w:tc>
      </w:tr>
      <w:tr w:rsidR="006B5289" w:rsidRPr="006B5289" w14:paraId="3444EF7D" w14:textId="77777777" w:rsidTr="006B5289">
        <w:trPr>
          <w:cnfStyle w:val="000000100000" w:firstRow="0" w:lastRow="0" w:firstColumn="0" w:lastColumn="0" w:oddVBand="0" w:evenVBand="0" w:oddHBand="1" w:evenHBand="0" w:firstRowFirstColumn="0" w:firstRowLastColumn="0" w:lastRowFirstColumn="0" w:lastRowLastColumn="0"/>
        </w:trPr>
        <w:tc>
          <w:tcPr>
            <w:tcW w:w="590" w:type="dxa"/>
          </w:tcPr>
          <w:p w14:paraId="14889DB0" w14:textId="77777777" w:rsidR="006B5289" w:rsidRPr="006B5289" w:rsidRDefault="006B5289" w:rsidP="006B5289">
            <w:pPr>
              <w:pStyle w:val="TableBody"/>
              <w:rPr>
                <w:lang w:val="ru-RU" w:bidi="en-US"/>
              </w:rPr>
            </w:pPr>
            <w:r w:rsidRPr="006B5289">
              <w:rPr>
                <w:lang w:val="ru-RU" w:bidi="en-US"/>
              </w:rPr>
              <w:t>3</w:t>
            </w:r>
          </w:p>
        </w:tc>
        <w:tc>
          <w:tcPr>
            <w:tcW w:w="2472" w:type="dxa"/>
          </w:tcPr>
          <w:p w14:paraId="58163164" w14:textId="77777777" w:rsidR="006B5289" w:rsidRPr="006B5289" w:rsidRDefault="006B5289" w:rsidP="006B5289">
            <w:pPr>
              <w:pStyle w:val="TableBody"/>
              <w:rPr>
                <w:lang w:val="ru-RU" w:bidi="en-US"/>
              </w:rPr>
            </w:pPr>
            <w:r w:rsidRPr="006B5289">
              <w:rPr>
                <w:lang w:val="ru-RU" w:bidi="en-US"/>
              </w:rPr>
              <w:t>200 зм (100 зм)</w:t>
            </w:r>
          </w:p>
        </w:tc>
        <w:tc>
          <w:tcPr>
            <w:tcW w:w="1867" w:type="dxa"/>
          </w:tcPr>
          <w:p w14:paraId="6671BBF7" w14:textId="77777777" w:rsidR="006B5289" w:rsidRPr="006B5289" w:rsidRDefault="006B5289" w:rsidP="006B5289">
            <w:pPr>
              <w:pStyle w:val="TableBody"/>
              <w:rPr>
                <w:lang w:val="ru-RU" w:bidi="en-US"/>
              </w:rPr>
            </w:pPr>
            <w:r w:rsidRPr="006B5289">
              <w:rPr>
                <w:lang w:val="ru-RU" w:bidi="en-US"/>
              </w:rPr>
              <w:t>1,600 зм</w:t>
            </w:r>
          </w:p>
        </w:tc>
      </w:tr>
      <w:tr w:rsidR="006B5289" w:rsidRPr="006B5289" w14:paraId="16D619D9" w14:textId="77777777" w:rsidTr="006B5289">
        <w:tc>
          <w:tcPr>
            <w:tcW w:w="590" w:type="dxa"/>
          </w:tcPr>
          <w:p w14:paraId="53A45272" w14:textId="77777777" w:rsidR="006B5289" w:rsidRPr="006B5289" w:rsidRDefault="006B5289" w:rsidP="006B5289">
            <w:pPr>
              <w:pStyle w:val="TableBody"/>
              <w:rPr>
                <w:lang w:val="ru-RU" w:bidi="en-US"/>
              </w:rPr>
            </w:pPr>
            <w:r w:rsidRPr="006B5289">
              <w:rPr>
                <w:lang w:val="ru-RU" w:bidi="en-US"/>
              </w:rPr>
              <w:t>4</w:t>
            </w:r>
          </w:p>
        </w:tc>
        <w:tc>
          <w:tcPr>
            <w:tcW w:w="2472" w:type="dxa"/>
          </w:tcPr>
          <w:p w14:paraId="61FBB68E" w14:textId="77777777" w:rsidR="006B5289" w:rsidRPr="006B5289" w:rsidRDefault="006B5289" w:rsidP="006B5289">
            <w:pPr>
              <w:pStyle w:val="TableBody"/>
              <w:rPr>
                <w:lang w:val="ru-RU" w:bidi="en-US"/>
              </w:rPr>
            </w:pPr>
            <w:r w:rsidRPr="006B5289">
              <w:rPr>
                <w:lang w:val="ru-RU" w:bidi="en-US"/>
              </w:rPr>
              <w:t>750 зм (375 зм)</w:t>
            </w:r>
          </w:p>
        </w:tc>
        <w:tc>
          <w:tcPr>
            <w:tcW w:w="1867" w:type="dxa"/>
          </w:tcPr>
          <w:p w14:paraId="109748F2" w14:textId="77777777" w:rsidR="006B5289" w:rsidRPr="006B5289" w:rsidRDefault="006B5289" w:rsidP="006B5289">
            <w:pPr>
              <w:pStyle w:val="TableBody"/>
              <w:rPr>
                <w:lang w:val="ru-RU" w:bidi="en-US"/>
              </w:rPr>
            </w:pPr>
            <w:r w:rsidRPr="006B5289">
              <w:rPr>
                <w:lang w:val="ru-RU" w:bidi="en-US"/>
              </w:rPr>
              <w:t>6,000 зм</w:t>
            </w:r>
          </w:p>
        </w:tc>
      </w:tr>
    </w:tbl>
    <w:p w14:paraId="2EAA5A92" w14:textId="77777777" w:rsidR="006B5289" w:rsidRPr="006B5289" w:rsidRDefault="006B5289" w:rsidP="006B5289">
      <w:pPr>
        <w:pStyle w:val="CoreBody"/>
        <w:rPr>
          <w:lang w:val="ru-RU"/>
        </w:rPr>
      </w:pPr>
    </w:p>
    <w:p w14:paraId="58616A7B" w14:textId="77777777" w:rsidR="006B5289" w:rsidRPr="006B5289" w:rsidRDefault="006B5289" w:rsidP="006B5289">
      <w:pPr>
        <w:pStyle w:val="CoreBody"/>
        <w:rPr>
          <w:lang w:val="ru-RU"/>
        </w:rPr>
      </w:pPr>
      <w:r w:rsidRPr="006B5289">
        <w:rPr>
          <w:rStyle w:val="BoldSerif"/>
          <w:b/>
          <w:bCs/>
          <w:i/>
          <w:iCs/>
          <w:lang w:val="ru-RU"/>
        </w:rPr>
        <w:t>Дни Простоя.</w:t>
      </w:r>
      <w:r w:rsidRPr="006B5289">
        <w:rPr>
          <w:lang w:val="ru-RU"/>
        </w:rPr>
        <w:t xml:space="preserve"> Ваш персонаж зарабатывает 10 дней простоя после получения уровня (20 для персонажей 2-4 тира).</w:t>
      </w:r>
    </w:p>
    <w:p w14:paraId="2C3EC98D" w14:textId="77777777" w:rsidR="006B5289" w:rsidRPr="006B5289" w:rsidRDefault="006B5289" w:rsidP="006B5289">
      <w:pPr>
        <w:pStyle w:val="2"/>
        <w:rPr>
          <w:lang w:val="ru-RU"/>
        </w:rPr>
      </w:pPr>
      <w:bookmarkStart w:id="8" w:name="bookmark26"/>
      <w:bookmarkStart w:id="9" w:name="bookmark27"/>
      <w:r w:rsidRPr="006B5289">
        <w:rPr>
          <w:lang w:val="ru-RU"/>
        </w:rPr>
        <w:t>Журнал Приключений</w:t>
      </w:r>
      <w:bookmarkEnd w:id="8"/>
      <w:bookmarkEnd w:id="9"/>
    </w:p>
    <w:p w14:paraId="7FC6EA07" w14:textId="77777777" w:rsidR="006B5289" w:rsidRPr="006B5289" w:rsidRDefault="006B5289" w:rsidP="006B5289">
      <w:pPr>
        <w:pStyle w:val="CoreBody"/>
        <w:rPr>
          <w:lang w:val="ru-RU"/>
        </w:rPr>
      </w:pPr>
      <w:r w:rsidRPr="006B5289">
        <w:rPr>
          <w:lang w:val="ru-RU"/>
        </w:rPr>
        <w:t xml:space="preserve">Хотя нет никакого требуемого формата, вы </w:t>
      </w:r>
      <w:r w:rsidRPr="006B5289">
        <w:rPr>
          <w:rStyle w:val="BoldSerif"/>
          <w:lang w:val="ru-RU"/>
        </w:rPr>
        <w:t xml:space="preserve">должны </w:t>
      </w:r>
      <w:r w:rsidRPr="006B5289">
        <w:rPr>
          <w:lang w:val="ru-RU"/>
        </w:rPr>
        <w:t>использовать некоторую форму журнала приключений, чтобы отслеживать награды вашего персонажа от приключения к приключению. В конце каждой сессии вы будете записывать следующую информацию в свой журнал приключений:</w:t>
      </w:r>
    </w:p>
    <w:p w14:paraId="0D0D1D82" w14:textId="682E6A0F" w:rsidR="006B5289" w:rsidRPr="006B5289" w:rsidRDefault="006B5289" w:rsidP="006B5289">
      <w:pPr>
        <w:pStyle w:val="CoreBody"/>
        <w:rPr>
          <w:lang w:val="ru-RU"/>
        </w:rPr>
      </w:pPr>
      <w:r w:rsidRPr="006B5289">
        <w:rPr>
          <w:rStyle w:val="BoldSerif"/>
          <w:b/>
          <w:bCs/>
          <w:i/>
          <w:iCs/>
          <w:lang w:val="ru-RU"/>
        </w:rPr>
        <w:t>Название Приключения.</w:t>
      </w:r>
      <w:r w:rsidRPr="006B5289">
        <w:rPr>
          <w:lang w:val="ru-RU"/>
        </w:rPr>
        <w:t xml:space="preserve"> Напишите название Приключения, в которое Вы играли (если книжное приключение, </w:t>
      </w:r>
      <w:r w:rsidR="00DB1A5E">
        <w:rPr>
          <w:lang w:val="uk-UA"/>
        </w:rPr>
        <w:t>з</w:t>
      </w:r>
      <w:r w:rsidRPr="006B5289">
        <w:rPr>
          <w:lang w:val="ru-RU"/>
        </w:rPr>
        <w:t xml:space="preserve">апишите номер </w:t>
      </w:r>
      <w:r w:rsidR="00DB1A5E" w:rsidRPr="006B5289">
        <w:rPr>
          <w:lang w:val="ru-RU"/>
        </w:rPr>
        <w:t>сессии.</w:t>
      </w:r>
    </w:p>
    <w:p w14:paraId="4B31CD95" w14:textId="77777777" w:rsidR="006B5289" w:rsidRPr="006B5289" w:rsidRDefault="006B5289" w:rsidP="006B5289">
      <w:pPr>
        <w:pStyle w:val="CoreBody"/>
        <w:rPr>
          <w:lang w:val="ru-RU"/>
        </w:rPr>
      </w:pPr>
      <w:r w:rsidRPr="006B5289">
        <w:rPr>
          <w:rStyle w:val="BoldSerif"/>
          <w:b/>
          <w:bCs/>
          <w:i/>
          <w:iCs/>
          <w:lang w:val="ru-RU"/>
        </w:rPr>
        <w:t>Продвижени</w:t>
      </w:r>
      <w:r w:rsidRPr="006B5289">
        <w:rPr>
          <w:b/>
          <w:bCs/>
          <w:i/>
          <w:iCs/>
          <w:lang w:val="ru-RU"/>
        </w:rPr>
        <w:t>е.</w:t>
      </w:r>
      <w:r w:rsidRPr="006B5289">
        <w:rPr>
          <w:lang w:val="ru-RU"/>
        </w:rPr>
        <w:t xml:space="preserve"> Укажите, получил ли ваш персонаж уровень в конце сессии.</w:t>
      </w:r>
    </w:p>
    <w:p w14:paraId="50A8A04C" w14:textId="77777777" w:rsidR="006B5289" w:rsidRPr="006B5289" w:rsidRDefault="006B5289" w:rsidP="006B5289">
      <w:pPr>
        <w:pStyle w:val="CoreBody"/>
        <w:rPr>
          <w:lang w:val="ru-RU"/>
        </w:rPr>
      </w:pPr>
      <w:r w:rsidRPr="006B5289">
        <w:rPr>
          <w:rStyle w:val="BoldSerif"/>
          <w:b/>
          <w:bCs/>
          <w:i/>
          <w:iCs/>
          <w:lang w:val="ru-RU"/>
        </w:rPr>
        <w:t>Золото.</w:t>
      </w:r>
      <w:r w:rsidRPr="006B5289">
        <w:rPr>
          <w:lang w:val="ru-RU"/>
        </w:rPr>
        <w:t xml:space="preserve"> Укажите, сколько золота ваш персонаж заработал и / или потратил во время сеанса.</w:t>
      </w:r>
    </w:p>
    <w:p w14:paraId="701A7546" w14:textId="77777777" w:rsidR="006B5289" w:rsidRPr="006B5289" w:rsidRDefault="006B5289" w:rsidP="006B5289">
      <w:pPr>
        <w:pStyle w:val="CoreBody"/>
        <w:rPr>
          <w:lang w:val="ru-RU"/>
        </w:rPr>
      </w:pPr>
      <w:r w:rsidRPr="006B5289">
        <w:rPr>
          <w:rStyle w:val="BoldSerif"/>
          <w:b/>
          <w:bCs/>
          <w:i/>
          <w:iCs/>
          <w:lang w:val="ru-RU"/>
        </w:rPr>
        <w:t>Магический предмет.</w:t>
      </w:r>
      <w:r w:rsidRPr="006B5289">
        <w:rPr>
          <w:lang w:val="ru-RU"/>
        </w:rPr>
        <w:t xml:space="preserve"> Обратите внимание на магические предметы, которые ваш персонаж получил и потерял во время сессии.</w:t>
      </w:r>
    </w:p>
    <w:p w14:paraId="4211ED53" w14:textId="77777777" w:rsidR="006B5289" w:rsidRPr="006B5289" w:rsidRDefault="006B5289" w:rsidP="006B5289">
      <w:pPr>
        <w:pStyle w:val="CoreBody"/>
        <w:rPr>
          <w:lang w:val="ru-RU"/>
        </w:rPr>
      </w:pPr>
      <w:r w:rsidRPr="006B5289">
        <w:rPr>
          <w:rStyle w:val="BoldSerif"/>
          <w:b/>
          <w:bCs/>
          <w:i/>
          <w:iCs/>
          <w:lang w:val="ru-RU"/>
        </w:rPr>
        <w:t>Простой</w:t>
      </w:r>
      <w:r w:rsidRPr="006B5289">
        <w:rPr>
          <w:b/>
          <w:bCs/>
          <w:i/>
          <w:iCs/>
          <w:lang w:val="ru-RU"/>
        </w:rPr>
        <w:t>.</w:t>
      </w:r>
      <w:r w:rsidRPr="006B5289">
        <w:rPr>
          <w:lang w:val="ru-RU"/>
        </w:rPr>
        <w:t xml:space="preserve"> Аннотируйте дни простоя, которые были заработаны и потрачены во время сеанса, и какие действия простоя они были потрачены.</w:t>
      </w:r>
    </w:p>
    <w:p w14:paraId="44CA5C66" w14:textId="77777777" w:rsidR="006B5289" w:rsidRPr="006B5289" w:rsidRDefault="006B5289" w:rsidP="006B5289">
      <w:pPr>
        <w:pStyle w:val="CoreBody"/>
        <w:rPr>
          <w:lang w:val="ru-RU"/>
        </w:rPr>
      </w:pPr>
      <w:r w:rsidRPr="006B5289">
        <w:rPr>
          <w:rStyle w:val="BoldSerif"/>
          <w:b/>
          <w:bCs/>
          <w:i/>
          <w:iCs/>
          <w:lang w:val="ru-RU"/>
        </w:rPr>
        <w:t>Заметки по приключению.</w:t>
      </w:r>
      <w:r w:rsidRPr="006B5289">
        <w:rPr>
          <w:lang w:val="ru-RU"/>
        </w:rPr>
        <w:t xml:space="preserve"> Запишите другие важные вещи, которые произошли во время приключения или информацию, которая вам понадобится позже, здесь: смерти, специальные награды (сюжетные предметы/эффекты и т. д.)</w:t>
      </w:r>
      <w:proofErr w:type="gramStart"/>
      <w:r w:rsidRPr="006B5289">
        <w:rPr>
          <w:lang w:val="ru-RU"/>
        </w:rPr>
        <w:t>, .</w:t>
      </w:r>
      <w:proofErr w:type="gramEnd"/>
      <w:r w:rsidRPr="006B5289">
        <w:rPr>
          <w:lang w:val="ru-RU"/>
        </w:rPr>
        <w:t xml:space="preserve"> Для сессии книжного приключения запишите количество часов, которые Вы играли с момента получения вашего последнего уровня.</w:t>
      </w:r>
    </w:p>
    <w:p w14:paraId="22478754" w14:textId="77777777" w:rsidR="006B5289" w:rsidRPr="006B5289" w:rsidRDefault="006B5289" w:rsidP="006B5289">
      <w:pPr>
        <w:pStyle w:val="2"/>
        <w:rPr>
          <w:lang w:val="ru-RU"/>
        </w:rPr>
      </w:pPr>
      <w:bookmarkStart w:id="10" w:name="bookmark28"/>
      <w:bookmarkStart w:id="11" w:name="bookmark29"/>
      <w:r w:rsidRPr="006B5289">
        <w:rPr>
          <w:lang w:val="ru-RU"/>
        </w:rPr>
        <w:t>Планирование на будущее</w:t>
      </w:r>
      <w:bookmarkEnd w:id="10"/>
      <w:bookmarkEnd w:id="11"/>
    </w:p>
    <w:p w14:paraId="2D1F65ED" w14:textId="77777777" w:rsidR="006B5289" w:rsidRPr="006B5289" w:rsidRDefault="006B5289" w:rsidP="006B5289">
      <w:pPr>
        <w:pStyle w:val="CoreBody"/>
        <w:rPr>
          <w:lang w:val="ru-RU"/>
        </w:rPr>
      </w:pPr>
      <w:r w:rsidRPr="006B5289">
        <w:rPr>
          <w:lang w:val="ru-RU"/>
        </w:rPr>
        <w:t>По мере того, как вы набираете уровни, ваш персонаж развивается и растет. При продвижении вашего персонажа применяются следующие правила:</w:t>
      </w:r>
    </w:p>
    <w:p w14:paraId="289608B8" w14:textId="77777777" w:rsidR="006B5289" w:rsidRPr="006B5289" w:rsidRDefault="006B5289" w:rsidP="006B5289">
      <w:pPr>
        <w:pStyle w:val="CoreBody"/>
        <w:rPr>
          <w:lang w:val="ru-RU"/>
        </w:rPr>
      </w:pPr>
      <w:r w:rsidRPr="006B5289">
        <w:rPr>
          <w:rStyle w:val="BoldSerif"/>
          <w:b/>
          <w:bCs/>
          <w:i/>
          <w:iCs/>
          <w:lang w:val="ru-RU"/>
        </w:rPr>
        <w:t>Остановка Прогрессии.</w:t>
      </w:r>
      <w:r w:rsidRPr="006B5289">
        <w:rPr>
          <w:lang w:val="ru-RU"/>
        </w:rPr>
        <w:t xml:space="preserve"> Если вы отказываетесь от продвижения в конце приключения (или когда ваш DM присуждает вам уровень), ваш персонаж по-прежнему сохраняет любые магические предметы и золото, которые они нашли во время сеанса (хотя они по-прежнему подвержены ограничениям на уровне обоих).</w:t>
      </w:r>
    </w:p>
    <w:p w14:paraId="1ED94999" w14:textId="77777777" w:rsidR="006B5289" w:rsidRPr="006B5289" w:rsidRDefault="006B5289" w:rsidP="006B5289">
      <w:pPr>
        <w:pStyle w:val="CoreBody"/>
        <w:rPr>
          <w:lang w:val="ru-RU"/>
        </w:rPr>
      </w:pPr>
      <w:r w:rsidRPr="006B5289">
        <w:rPr>
          <w:rStyle w:val="BoldSerif"/>
          <w:b/>
          <w:bCs/>
          <w:i/>
          <w:iCs/>
          <w:lang w:val="ru-RU"/>
        </w:rPr>
        <w:t>Перестройка Персонажа.</w:t>
      </w:r>
      <w:r w:rsidRPr="006B5289">
        <w:rPr>
          <w:lang w:val="ru-RU"/>
        </w:rPr>
        <w:t xml:space="preserve"> Вы можете перестроить своего персонажа до того, как играть в свое первое приключение в качестве персонажа 5-го уровня—изменяя любую статистику вашего персонажа, но не их </w:t>
      </w:r>
      <w:r w:rsidRPr="006B5289">
        <w:rPr>
          <w:rStyle w:val="BoldSerif"/>
          <w:lang w:val="ru-RU"/>
        </w:rPr>
        <w:t>имя и сезон.</w:t>
      </w:r>
      <w:r w:rsidRPr="006B5289">
        <w:rPr>
          <w:lang w:val="ru-RU"/>
        </w:rPr>
        <w:t xml:space="preserve"> Немеханические аспекты вашего характера, такие как мировоззрение, пол, выбор божества или личностные черты, могут быть изменены</w:t>
      </w:r>
      <w:r w:rsidRPr="006B5289">
        <w:rPr>
          <w:rStyle w:val="BoldSerif"/>
          <w:lang w:val="ru-RU"/>
        </w:rPr>
        <w:t xml:space="preserve"> между сессиями </w:t>
      </w:r>
      <w:r w:rsidRPr="006B5289">
        <w:rPr>
          <w:lang w:val="ru-RU"/>
        </w:rPr>
        <w:t>независимо от уровня.</w:t>
      </w:r>
    </w:p>
    <w:p w14:paraId="10E92264" w14:textId="0FD89D76" w:rsidR="006B5289" w:rsidRPr="006B5289" w:rsidRDefault="006B5289" w:rsidP="006B5289">
      <w:pPr>
        <w:pStyle w:val="CoreBody"/>
        <w:rPr>
          <w:lang w:val="ru-RU"/>
        </w:rPr>
      </w:pPr>
      <w:r w:rsidRPr="006B5289">
        <w:rPr>
          <w:lang w:val="ru-RU"/>
        </w:rPr>
        <w:t xml:space="preserve">Ваш персонаж сохраняет любые награды и снаряжение, заработанные до этого момента. Если класс или предыстория вашего персонажа изменяется, они теряют любое предоставленное им оборудование, а также доходы от его продажи или выгоды, полученные от него, такие как скопированные заклинания или золото, заработанное при его продаже. Точно так же, если вы измените свою фракцию, доступ к известным преимуществам будет приостановлен (см. </w:t>
      </w:r>
      <w:hyperlink w:anchor="app1" w:history="1">
        <w:r w:rsidRPr="006B5289">
          <w:rPr>
            <w:rStyle w:val="BoldSerif"/>
            <w:lang w:val="ru-RU"/>
          </w:rPr>
          <w:t>Приложение 1: Известность</w:t>
        </w:r>
      </w:hyperlink>
      <w:r w:rsidRPr="006B5289">
        <w:rPr>
          <w:rStyle w:val="BoldSerif"/>
          <w:lang w:val="ru-RU"/>
        </w:rPr>
        <w:t>.)</w:t>
      </w:r>
      <w:r w:rsidRPr="006B5289">
        <w:rPr>
          <w:lang w:val="ru-RU"/>
        </w:rPr>
        <w:t xml:space="preserve"> Сюжетные награды не могут быть восстановлены, вы не можете восстановить своего персонажа, если они мертвы или иным образом подвержены чему-то, что удаляет их из игры (см. смерть, болезнь и проклятия ниже).</w:t>
      </w:r>
    </w:p>
    <w:p w14:paraId="6EC27B32" w14:textId="376C5077" w:rsidR="0027756E" w:rsidRDefault="0027756E" w:rsidP="0027756E">
      <w:pPr>
        <w:pStyle w:val="CoreBody"/>
        <w:rPr>
          <w:lang w:val="ru-RU"/>
        </w:rPr>
      </w:pPr>
      <w:r w:rsidRPr="00461A78">
        <w:rPr>
          <w:rStyle w:val="BoldSerif"/>
          <w:b/>
          <w:bCs/>
          <w:i/>
          <w:iCs/>
          <w:lang w:val="ru-RU"/>
        </w:rPr>
        <w:t>Смерть, болезни и проклятия.</w:t>
      </w:r>
      <w:r w:rsidRPr="0027756E">
        <w:rPr>
          <w:lang w:val="ru-RU"/>
        </w:rPr>
        <w:t xml:space="preserve"> Мертвые персонажи или те, кто подвергается состоянию или сюжетной награде, которая удаляет их из игры (вампиризм, </w:t>
      </w:r>
      <w:proofErr w:type="spellStart"/>
      <w:r w:rsidRPr="0027756E">
        <w:rPr>
          <w:lang w:val="ru-RU"/>
        </w:rPr>
        <w:t>ликантропия</w:t>
      </w:r>
      <w:proofErr w:type="spellEnd"/>
      <w:r w:rsidRPr="0027756E">
        <w:rPr>
          <w:lang w:val="ru-RU"/>
        </w:rPr>
        <w:t xml:space="preserve">, окаменение и т. д.) не может начать новую сессию, пока они не купят услуги заклинания за  золото или не обменяют постоянный волшебный предмет (за исключением </w:t>
      </w:r>
      <w:r w:rsidRPr="0027756E">
        <w:rPr>
          <w:lang w:val="ru-RU"/>
        </w:rPr>
        <w:t>обычных магических предметов), чтобы вернуть их к жизни или удалить любые условия или награды истории, которые удалили их из игры, включая те, которые требуют желания. Это временно уменьшает их предел волшебных предметов на 1. Это сокращение сохраняется до тех пор, пока персонаж не достигнет следующего уровня игры (или, для персонажей 20-го уровня, пока они не завершат два приключения). Эта опция доступна даже в том случае, если их лимит магических предметов был уменьшен до 0 или у них нет магических предметов.</w:t>
      </w:r>
    </w:p>
    <w:p w14:paraId="58C10BFE" w14:textId="77777777" w:rsidR="006B5289" w:rsidRDefault="0027756E" w:rsidP="006B5289">
      <w:pPr>
        <w:pStyle w:val="CoreBody"/>
        <w:rPr>
          <w:lang w:val="ru-RU"/>
        </w:rPr>
        <w:sectPr w:rsidR="006B5289" w:rsidSect="006B5289">
          <w:type w:val="continuous"/>
          <w:pgSz w:w="11906" w:h="16838" w:code="9"/>
          <w:pgMar w:top="720" w:right="720" w:bottom="720" w:left="720" w:header="576" w:footer="576" w:gutter="0"/>
          <w:cols w:num="2" w:space="720"/>
          <w:docGrid w:linePitch="360"/>
        </w:sectPr>
      </w:pPr>
      <w:r>
        <w:rPr>
          <w:lang w:val="ru-RU"/>
        </w:rPr>
        <w:br w:type="page"/>
      </w:r>
    </w:p>
    <w:p w14:paraId="62FAEBAC" w14:textId="34CB2398" w:rsidR="0027756E" w:rsidRDefault="0027756E" w:rsidP="0027756E">
      <w:pPr>
        <w:pStyle w:val="1"/>
        <w:rPr>
          <w:lang w:val="ru-RU"/>
        </w:rPr>
      </w:pPr>
      <w:bookmarkStart w:id="12" w:name="app1"/>
      <w:r>
        <w:rPr>
          <w:lang w:val="ru-RU"/>
        </w:rPr>
        <w:lastRenderedPageBreak/>
        <w:t>Приложение 1: Известность</w:t>
      </w:r>
      <w:bookmarkEnd w:id="12"/>
    </w:p>
    <w:p w14:paraId="09B6F781" w14:textId="7FA5D6C4" w:rsidR="0027756E" w:rsidRDefault="00461A78" w:rsidP="0027756E">
      <w:pPr>
        <w:pStyle w:val="CoreBody"/>
        <w:rPr>
          <w:lang w:val="ru-RU"/>
        </w:rPr>
      </w:pPr>
      <w:r w:rsidRPr="0027756E">
        <w:rPr>
          <w:lang w:val="ru-RU"/>
        </w:rPr>
        <w:t>Во время приключений</w:t>
      </w:r>
      <w:r w:rsidR="0027756E" w:rsidRPr="0027756E">
        <w:rPr>
          <w:lang w:val="ru-RU"/>
        </w:rPr>
        <w:t xml:space="preserve"> ваш персонаж зарабатывает себе положение среди жителей </w:t>
      </w:r>
      <w:proofErr w:type="spellStart"/>
      <w:r w:rsidR="00A06370" w:rsidRPr="0027756E">
        <w:rPr>
          <w:lang w:val="ru-RU"/>
        </w:rPr>
        <w:t>Фа</w:t>
      </w:r>
      <w:r w:rsidR="00A06370">
        <w:rPr>
          <w:lang w:val="ru-RU"/>
        </w:rPr>
        <w:t>э</w:t>
      </w:r>
      <w:r w:rsidR="00A06370" w:rsidRPr="0027756E">
        <w:rPr>
          <w:lang w:val="ru-RU"/>
        </w:rPr>
        <w:t>руна</w:t>
      </w:r>
      <w:proofErr w:type="spellEnd"/>
      <w:r w:rsidR="0027756E" w:rsidRPr="0027756E">
        <w:rPr>
          <w:lang w:val="ru-RU"/>
        </w:rPr>
        <w:t>, по мере того как их репутация растет, они могут призвать в милости от тех, с кем они пересеклись пути во время своих путешествий</w:t>
      </w:r>
      <w:bookmarkStart w:id="13" w:name="bookmark32"/>
      <w:bookmarkStart w:id="14" w:name="bookmark33"/>
    </w:p>
    <w:p w14:paraId="6973DF0C" w14:textId="77777777" w:rsidR="00A06370" w:rsidRDefault="00A06370" w:rsidP="0027756E">
      <w:pPr>
        <w:pStyle w:val="CoreBody"/>
        <w:rPr>
          <w:lang w:val="ru-RU"/>
        </w:rPr>
      </w:pPr>
    </w:p>
    <w:p w14:paraId="3D880834" w14:textId="5653D735" w:rsidR="006B5289" w:rsidRDefault="006B5289" w:rsidP="0027756E">
      <w:pPr>
        <w:pStyle w:val="CoreBody"/>
        <w:rPr>
          <w:lang w:val="ru-RU"/>
        </w:rPr>
        <w:sectPr w:rsidR="006B5289" w:rsidSect="006B5289">
          <w:type w:val="continuous"/>
          <w:pgSz w:w="11906" w:h="16838" w:code="9"/>
          <w:pgMar w:top="720" w:right="720" w:bottom="720" w:left="720" w:header="576" w:footer="576" w:gutter="0"/>
          <w:cols w:space="720"/>
          <w:docGrid w:linePitch="360"/>
        </w:sectPr>
      </w:pPr>
    </w:p>
    <w:p w14:paraId="02C246E6" w14:textId="4B41CE6E" w:rsidR="0027756E" w:rsidRPr="0027756E" w:rsidRDefault="0027756E" w:rsidP="0027756E">
      <w:pPr>
        <w:pStyle w:val="2"/>
        <w:rPr>
          <w:lang w:val="ru-RU"/>
        </w:rPr>
      </w:pPr>
      <w:r w:rsidRPr="0027756E">
        <w:rPr>
          <w:lang w:val="ru-RU"/>
        </w:rPr>
        <w:t>Преимущества Ранга Известности</w:t>
      </w:r>
      <w:bookmarkEnd w:id="13"/>
      <w:bookmarkEnd w:id="14"/>
    </w:p>
    <w:p w14:paraId="72268D44" w14:textId="49CDBFB9" w:rsidR="0027756E" w:rsidRDefault="0027756E" w:rsidP="0027756E">
      <w:pPr>
        <w:pStyle w:val="CoreBody"/>
        <w:rPr>
          <w:lang w:val="ru-RU"/>
        </w:rPr>
      </w:pPr>
      <w:r w:rsidRPr="0027756E">
        <w:rPr>
          <w:lang w:val="ru-RU"/>
        </w:rPr>
        <w:t xml:space="preserve">В то время как члены определенных </w:t>
      </w:r>
      <w:r w:rsidR="00461A78">
        <w:rPr>
          <w:lang w:val="ru-RU"/>
        </w:rPr>
        <w:t>организаций</w:t>
      </w:r>
      <w:r w:rsidRPr="0027756E">
        <w:rPr>
          <w:lang w:val="ru-RU"/>
        </w:rPr>
        <w:t xml:space="preserve"> пользуются дополнительными преимуществами, все персонажи (а не только члены </w:t>
      </w:r>
      <w:r w:rsidR="00461A78">
        <w:rPr>
          <w:lang w:val="ru-RU"/>
        </w:rPr>
        <w:t>организаций</w:t>
      </w:r>
      <w:r w:rsidRPr="0027756E">
        <w:rPr>
          <w:lang w:val="ru-RU"/>
        </w:rPr>
        <w:t>) получают известность в зависимости от их уровня:</w:t>
      </w:r>
    </w:p>
    <w:tbl>
      <w:tblPr>
        <w:tblStyle w:val="a3"/>
        <w:tblW w:w="0" w:type="auto"/>
        <w:tblLayout w:type="fixed"/>
        <w:tblLook w:val="0420" w:firstRow="1" w:lastRow="0" w:firstColumn="0" w:lastColumn="0" w:noHBand="0" w:noVBand="1"/>
      </w:tblPr>
      <w:tblGrid>
        <w:gridCol w:w="773"/>
        <w:gridCol w:w="3787"/>
      </w:tblGrid>
      <w:tr w:rsidR="0027756E" w:rsidRPr="0027756E" w14:paraId="37B9C138" w14:textId="77777777" w:rsidTr="0027756E">
        <w:trPr>
          <w:trHeight w:val="20"/>
        </w:trPr>
        <w:tc>
          <w:tcPr>
            <w:tcW w:w="773" w:type="dxa"/>
          </w:tcPr>
          <w:p w14:paraId="4C064DE2" w14:textId="77777777" w:rsidR="0027756E" w:rsidRPr="0027756E" w:rsidRDefault="0027756E" w:rsidP="0027756E">
            <w:pPr>
              <w:pStyle w:val="TableHeader"/>
              <w:rPr>
                <w:lang w:bidi="en-US"/>
              </w:rPr>
            </w:pPr>
            <w:proofErr w:type="spellStart"/>
            <w:r w:rsidRPr="0027756E">
              <w:rPr>
                <w:lang w:bidi="en-US"/>
              </w:rPr>
              <w:t>Тир</w:t>
            </w:r>
            <w:proofErr w:type="spellEnd"/>
          </w:p>
        </w:tc>
        <w:tc>
          <w:tcPr>
            <w:tcW w:w="3787" w:type="dxa"/>
          </w:tcPr>
          <w:p w14:paraId="28E6C253" w14:textId="77777777" w:rsidR="0027756E" w:rsidRPr="0027756E" w:rsidRDefault="0027756E" w:rsidP="0027756E">
            <w:pPr>
              <w:pStyle w:val="TableHeader"/>
              <w:rPr>
                <w:lang w:bidi="en-US"/>
              </w:rPr>
            </w:pPr>
            <w:proofErr w:type="spellStart"/>
            <w:r w:rsidRPr="0027756E">
              <w:rPr>
                <w:lang w:bidi="en-US"/>
              </w:rPr>
              <w:t>Титул</w:t>
            </w:r>
            <w:proofErr w:type="spellEnd"/>
            <w:r w:rsidRPr="0027756E">
              <w:rPr>
                <w:lang w:bidi="en-US"/>
              </w:rPr>
              <w:t>:</w:t>
            </w:r>
          </w:p>
        </w:tc>
      </w:tr>
      <w:tr w:rsidR="0027756E" w:rsidRPr="0027756E" w14:paraId="063EE810" w14:textId="77777777" w:rsidTr="0027756E">
        <w:trPr>
          <w:trHeight w:val="20"/>
        </w:trPr>
        <w:tc>
          <w:tcPr>
            <w:tcW w:w="773" w:type="dxa"/>
          </w:tcPr>
          <w:p w14:paraId="6C365DBA" w14:textId="77777777" w:rsidR="0027756E" w:rsidRPr="0027756E" w:rsidRDefault="0027756E" w:rsidP="0027756E">
            <w:pPr>
              <w:pStyle w:val="TableBody"/>
              <w:rPr>
                <w:lang w:bidi="en-US"/>
              </w:rPr>
            </w:pPr>
            <w:r w:rsidRPr="0027756E">
              <w:rPr>
                <w:lang w:bidi="en-US"/>
              </w:rPr>
              <w:t>1</w:t>
            </w:r>
          </w:p>
        </w:tc>
        <w:tc>
          <w:tcPr>
            <w:tcW w:w="3787" w:type="dxa"/>
          </w:tcPr>
          <w:p w14:paraId="7CB6A758" w14:textId="77777777" w:rsidR="0027756E" w:rsidRPr="0027756E" w:rsidRDefault="0027756E" w:rsidP="0027756E">
            <w:pPr>
              <w:pStyle w:val="TableBody"/>
              <w:rPr>
                <w:lang w:bidi="en-US"/>
              </w:rPr>
            </w:pPr>
            <w:proofErr w:type="spellStart"/>
            <w:r w:rsidRPr="0027756E">
              <w:rPr>
                <w:lang w:bidi="en-US"/>
              </w:rPr>
              <w:t>Новичок</w:t>
            </w:r>
            <w:proofErr w:type="spellEnd"/>
          </w:p>
        </w:tc>
      </w:tr>
      <w:tr w:rsidR="0027756E" w:rsidRPr="0027756E" w14:paraId="6B723039" w14:textId="77777777" w:rsidTr="0027756E">
        <w:trPr>
          <w:trHeight w:val="20"/>
        </w:trPr>
        <w:tc>
          <w:tcPr>
            <w:tcW w:w="773" w:type="dxa"/>
          </w:tcPr>
          <w:p w14:paraId="3659627D" w14:textId="77777777" w:rsidR="0027756E" w:rsidRPr="0027756E" w:rsidRDefault="0027756E" w:rsidP="0027756E">
            <w:pPr>
              <w:pStyle w:val="TableBody"/>
              <w:rPr>
                <w:lang w:bidi="en-US"/>
              </w:rPr>
            </w:pPr>
            <w:r w:rsidRPr="0027756E">
              <w:rPr>
                <w:lang w:bidi="en-US"/>
              </w:rPr>
              <w:t>2</w:t>
            </w:r>
          </w:p>
        </w:tc>
        <w:tc>
          <w:tcPr>
            <w:tcW w:w="3787" w:type="dxa"/>
          </w:tcPr>
          <w:p w14:paraId="1E24237D" w14:textId="77777777" w:rsidR="0027756E" w:rsidRPr="0027756E" w:rsidRDefault="0027756E" w:rsidP="0027756E">
            <w:pPr>
              <w:pStyle w:val="TableBody"/>
              <w:rPr>
                <w:lang w:bidi="en-US"/>
              </w:rPr>
            </w:pPr>
            <w:proofErr w:type="spellStart"/>
            <w:r w:rsidRPr="0027756E">
              <w:rPr>
                <w:lang w:bidi="en-US"/>
              </w:rPr>
              <w:t>Знаток</w:t>
            </w:r>
            <w:proofErr w:type="spellEnd"/>
          </w:p>
        </w:tc>
      </w:tr>
      <w:tr w:rsidR="0027756E" w:rsidRPr="0027756E" w14:paraId="423D8D04" w14:textId="77777777" w:rsidTr="0027756E">
        <w:trPr>
          <w:trHeight w:val="20"/>
        </w:trPr>
        <w:tc>
          <w:tcPr>
            <w:tcW w:w="773" w:type="dxa"/>
          </w:tcPr>
          <w:p w14:paraId="16B0F54B" w14:textId="77777777" w:rsidR="0027756E" w:rsidRPr="0027756E" w:rsidRDefault="0027756E" w:rsidP="0027756E">
            <w:pPr>
              <w:pStyle w:val="TableBody"/>
              <w:rPr>
                <w:lang w:bidi="en-US"/>
              </w:rPr>
            </w:pPr>
            <w:r w:rsidRPr="0027756E">
              <w:rPr>
                <w:lang w:bidi="en-US"/>
              </w:rPr>
              <w:t>3</w:t>
            </w:r>
          </w:p>
        </w:tc>
        <w:tc>
          <w:tcPr>
            <w:tcW w:w="3787" w:type="dxa"/>
          </w:tcPr>
          <w:p w14:paraId="1DBEF805" w14:textId="77777777" w:rsidR="0027756E" w:rsidRPr="0027756E" w:rsidRDefault="0027756E" w:rsidP="0027756E">
            <w:pPr>
              <w:pStyle w:val="TableBody"/>
              <w:rPr>
                <w:lang w:bidi="en-US"/>
              </w:rPr>
            </w:pPr>
            <w:proofErr w:type="spellStart"/>
            <w:r w:rsidRPr="0027756E">
              <w:rPr>
                <w:lang w:bidi="en-US"/>
              </w:rPr>
              <w:t>Ветеран</w:t>
            </w:r>
            <w:proofErr w:type="spellEnd"/>
          </w:p>
        </w:tc>
      </w:tr>
      <w:tr w:rsidR="0027756E" w:rsidRPr="0027756E" w14:paraId="54DFC0BA" w14:textId="77777777" w:rsidTr="0027756E">
        <w:trPr>
          <w:trHeight w:val="20"/>
        </w:trPr>
        <w:tc>
          <w:tcPr>
            <w:tcW w:w="773" w:type="dxa"/>
          </w:tcPr>
          <w:p w14:paraId="4E57AAF1" w14:textId="77777777" w:rsidR="0027756E" w:rsidRPr="0027756E" w:rsidRDefault="0027756E" w:rsidP="0027756E">
            <w:pPr>
              <w:pStyle w:val="TableBody"/>
              <w:rPr>
                <w:lang w:bidi="en-US"/>
              </w:rPr>
            </w:pPr>
            <w:r w:rsidRPr="0027756E">
              <w:rPr>
                <w:lang w:bidi="en-US"/>
              </w:rPr>
              <w:t>4</w:t>
            </w:r>
          </w:p>
        </w:tc>
        <w:tc>
          <w:tcPr>
            <w:tcW w:w="3787" w:type="dxa"/>
          </w:tcPr>
          <w:p w14:paraId="1445CD40" w14:textId="77777777" w:rsidR="0027756E" w:rsidRPr="0027756E" w:rsidRDefault="0027756E" w:rsidP="0027756E">
            <w:pPr>
              <w:pStyle w:val="TableBody"/>
              <w:rPr>
                <w:lang w:bidi="en-US"/>
              </w:rPr>
            </w:pPr>
            <w:proofErr w:type="spellStart"/>
            <w:r w:rsidRPr="0027756E">
              <w:rPr>
                <w:lang w:bidi="en-US"/>
              </w:rPr>
              <w:t>героический</w:t>
            </w:r>
            <w:proofErr w:type="spellEnd"/>
          </w:p>
        </w:tc>
      </w:tr>
    </w:tbl>
    <w:p w14:paraId="1BCB004A" w14:textId="35ED8519" w:rsidR="0027756E" w:rsidRDefault="0027756E" w:rsidP="0027756E">
      <w:pPr>
        <w:pStyle w:val="CoreBody"/>
        <w:rPr>
          <w:lang w:val="ru-RU"/>
        </w:rPr>
      </w:pPr>
      <w:r w:rsidRPr="0027756E">
        <w:rPr>
          <w:lang w:val="ru-RU"/>
        </w:rPr>
        <w:t xml:space="preserve">Когда ваш персонаж начинает новое приключение или главу, они могут выбрать </w:t>
      </w:r>
      <w:r w:rsidRPr="0027756E">
        <w:rPr>
          <w:rStyle w:val="BoldSerif"/>
          <w:lang w:val="ru-RU"/>
        </w:rPr>
        <w:t>одно</w:t>
      </w:r>
      <w:r w:rsidRPr="00461A78">
        <w:rPr>
          <w:rStyle w:val="BoldSerif"/>
          <w:lang w:val="ru-RU"/>
        </w:rPr>
        <w:t xml:space="preserve"> </w:t>
      </w:r>
      <w:r w:rsidRPr="0027756E">
        <w:rPr>
          <w:lang w:val="ru-RU"/>
        </w:rPr>
        <w:t>преимущество известности, связанное с их текущим рангом, предметы не могут быть проданы или обменяны и теряются, если они не истратились до конца приключения или главы (в зависимости от того, что произойдет раньше),</w:t>
      </w:r>
    </w:p>
    <w:tbl>
      <w:tblPr>
        <w:tblStyle w:val="a3"/>
        <w:tblW w:w="5070" w:type="dxa"/>
        <w:tblLayout w:type="fixed"/>
        <w:tblLook w:val="0420" w:firstRow="1" w:lastRow="0" w:firstColumn="0" w:lastColumn="0" w:noHBand="0" w:noVBand="1"/>
      </w:tblPr>
      <w:tblGrid>
        <w:gridCol w:w="1101"/>
        <w:gridCol w:w="3969"/>
      </w:tblGrid>
      <w:tr w:rsidR="0027756E" w:rsidRPr="0027756E" w14:paraId="36B24BF1" w14:textId="77777777" w:rsidTr="00A06370">
        <w:trPr>
          <w:trHeight w:val="20"/>
        </w:trPr>
        <w:tc>
          <w:tcPr>
            <w:tcW w:w="1101" w:type="dxa"/>
          </w:tcPr>
          <w:p w14:paraId="55D6D61F" w14:textId="77777777" w:rsidR="0027756E" w:rsidRPr="0027756E" w:rsidRDefault="0027756E" w:rsidP="0027756E">
            <w:pPr>
              <w:pStyle w:val="TableHeader"/>
              <w:rPr>
                <w:lang w:bidi="en-US"/>
              </w:rPr>
            </w:pPr>
            <w:proofErr w:type="spellStart"/>
            <w:r w:rsidRPr="0027756E">
              <w:rPr>
                <w:lang w:bidi="en-US"/>
              </w:rPr>
              <w:t>Ранг</w:t>
            </w:r>
            <w:proofErr w:type="spellEnd"/>
          </w:p>
        </w:tc>
        <w:tc>
          <w:tcPr>
            <w:tcW w:w="3969" w:type="dxa"/>
          </w:tcPr>
          <w:p w14:paraId="2DE148CA" w14:textId="77777777" w:rsidR="0027756E" w:rsidRPr="0027756E" w:rsidRDefault="0027756E" w:rsidP="0027756E">
            <w:pPr>
              <w:pStyle w:val="TableHeader"/>
              <w:rPr>
                <w:lang w:bidi="en-US"/>
              </w:rPr>
            </w:pPr>
            <w:proofErr w:type="spellStart"/>
            <w:r w:rsidRPr="0027756E">
              <w:rPr>
                <w:lang w:bidi="en-US"/>
              </w:rPr>
              <w:t>Уровень</w:t>
            </w:r>
            <w:proofErr w:type="spellEnd"/>
          </w:p>
        </w:tc>
      </w:tr>
      <w:tr w:rsidR="0027756E" w:rsidRPr="0027756E" w14:paraId="5F0FE47C" w14:textId="77777777" w:rsidTr="00A06370">
        <w:trPr>
          <w:trHeight w:val="20"/>
        </w:trPr>
        <w:tc>
          <w:tcPr>
            <w:tcW w:w="1101" w:type="dxa"/>
          </w:tcPr>
          <w:p w14:paraId="71183F3B" w14:textId="77777777" w:rsidR="0027756E" w:rsidRPr="0027756E" w:rsidRDefault="0027756E" w:rsidP="0027756E">
            <w:pPr>
              <w:pStyle w:val="TableBody"/>
              <w:rPr>
                <w:lang w:bidi="en-US"/>
              </w:rPr>
            </w:pPr>
            <w:proofErr w:type="spellStart"/>
            <w:r w:rsidRPr="0027756E">
              <w:rPr>
                <w:lang w:bidi="en-US"/>
              </w:rPr>
              <w:t>Новичок</w:t>
            </w:r>
            <w:proofErr w:type="spellEnd"/>
          </w:p>
        </w:tc>
        <w:tc>
          <w:tcPr>
            <w:tcW w:w="3969" w:type="dxa"/>
          </w:tcPr>
          <w:p w14:paraId="4A3E9CBD" w14:textId="77777777" w:rsidR="0027756E" w:rsidRPr="0027756E" w:rsidRDefault="0027756E" w:rsidP="0027756E">
            <w:pPr>
              <w:pStyle w:val="TableBody"/>
              <w:rPr>
                <w:lang w:bidi="en-US"/>
              </w:rPr>
            </w:pPr>
            <w:proofErr w:type="spellStart"/>
            <w:r w:rsidRPr="0027756E">
              <w:rPr>
                <w:lang w:bidi="en-US"/>
              </w:rPr>
              <w:t>Вдохновение</w:t>
            </w:r>
            <w:proofErr w:type="spellEnd"/>
            <w:r w:rsidRPr="0027756E">
              <w:rPr>
                <w:lang w:bidi="en-US"/>
              </w:rPr>
              <w:t xml:space="preserve"> и </w:t>
            </w:r>
            <w:proofErr w:type="spellStart"/>
            <w:r w:rsidRPr="0027756E">
              <w:rPr>
                <w:lang w:bidi="en-US"/>
              </w:rPr>
              <w:t>зелье</w:t>
            </w:r>
            <w:proofErr w:type="spellEnd"/>
            <w:r w:rsidRPr="0027756E">
              <w:rPr>
                <w:lang w:bidi="en-US"/>
              </w:rPr>
              <w:t xml:space="preserve"> </w:t>
            </w:r>
            <w:proofErr w:type="spellStart"/>
            <w:r w:rsidRPr="0027756E">
              <w:rPr>
                <w:lang w:bidi="en-US"/>
              </w:rPr>
              <w:t>исцеления</w:t>
            </w:r>
            <w:proofErr w:type="spellEnd"/>
          </w:p>
        </w:tc>
      </w:tr>
      <w:tr w:rsidR="0027756E" w:rsidRPr="00FA08CC" w14:paraId="13D2969F" w14:textId="77777777" w:rsidTr="00A06370">
        <w:trPr>
          <w:trHeight w:val="20"/>
        </w:trPr>
        <w:tc>
          <w:tcPr>
            <w:tcW w:w="1101" w:type="dxa"/>
          </w:tcPr>
          <w:p w14:paraId="7FBD637A" w14:textId="77777777" w:rsidR="0027756E" w:rsidRPr="0027756E" w:rsidRDefault="0027756E" w:rsidP="0027756E">
            <w:pPr>
              <w:pStyle w:val="TableBody"/>
              <w:rPr>
                <w:lang w:bidi="en-US"/>
              </w:rPr>
            </w:pPr>
            <w:proofErr w:type="spellStart"/>
            <w:r w:rsidRPr="0027756E">
              <w:rPr>
                <w:lang w:bidi="en-US"/>
              </w:rPr>
              <w:t>Знаток</w:t>
            </w:r>
            <w:proofErr w:type="spellEnd"/>
          </w:p>
        </w:tc>
        <w:tc>
          <w:tcPr>
            <w:tcW w:w="3969" w:type="dxa"/>
          </w:tcPr>
          <w:p w14:paraId="1F9E37E2" w14:textId="77777777" w:rsidR="0027756E" w:rsidRPr="006B5289" w:rsidRDefault="0027756E" w:rsidP="0027756E">
            <w:pPr>
              <w:pStyle w:val="TableBody"/>
              <w:rPr>
                <w:lang w:val="ru-RU" w:bidi="en-US"/>
              </w:rPr>
            </w:pPr>
            <w:r w:rsidRPr="006B5289">
              <w:rPr>
                <w:lang w:val="ru-RU" w:bidi="en-US"/>
              </w:rPr>
              <w:t xml:space="preserve">Предмет стоимостью 100 </w:t>
            </w:r>
            <w:r w:rsidRPr="0027756E">
              <w:rPr>
                <w:lang w:bidi="en-US"/>
              </w:rPr>
              <w:t>gp</w:t>
            </w:r>
            <w:r w:rsidRPr="006B5289">
              <w:rPr>
                <w:lang w:val="ru-RU" w:bidi="en-US"/>
              </w:rPr>
              <w:t xml:space="preserve"> или меньше из </w:t>
            </w:r>
            <w:r w:rsidRPr="006B5289">
              <w:rPr>
                <w:rStyle w:val="BoldSerif"/>
                <w:lang w:val="ru-RU" w:bidi="en-US"/>
              </w:rPr>
              <w:t>таблицы</w:t>
            </w:r>
            <w:r w:rsidRPr="006B5289">
              <w:rPr>
                <w:lang w:val="ru-RU" w:bidi="en-US"/>
              </w:rPr>
              <w:t xml:space="preserve"> в главе 5 руководства игрока</w:t>
            </w:r>
          </w:p>
        </w:tc>
      </w:tr>
      <w:tr w:rsidR="0027756E" w:rsidRPr="00FA08CC" w14:paraId="3F0B95A9" w14:textId="77777777" w:rsidTr="00A06370">
        <w:trPr>
          <w:trHeight w:val="20"/>
        </w:trPr>
        <w:tc>
          <w:tcPr>
            <w:tcW w:w="1101" w:type="dxa"/>
          </w:tcPr>
          <w:p w14:paraId="10E90A1C" w14:textId="77777777" w:rsidR="0027756E" w:rsidRPr="0027756E" w:rsidRDefault="0027756E" w:rsidP="0027756E">
            <w:pPr>
              <w:pStyle w:val="TableBody"/>
              <w:rPr>
                <w:lang w:bidi="en-US"/>
              </w:rPr>
            </w:pPr>
            <w:proofErr w:type="spellStart"/>
            <w:r w:rsidRPr="0027756E">
              <w:rPr>
                <w:lang w:bidi="en-US"/>
              </w:rPr>
              <w:t>Ветеран</w:t>
            </w:r>
            <w:proofErr w:type="spellEnd"/>
          </w:p>
        </w:tc>
        <w:tc>
          <w:tcPr>
            <w:tcW w:w="3969" w:type="dxa"/>
          </w:tcPr>
          <w:p w14:paraId="57359E6D" w14:textId="77777777" w:rsidR="0027756E" w:rsidRPr="006B5289" w:rsidRDefault="0027756E" w:rsidP="0027756E">
            <w:pPr>
              <w:pStyle w:val="TableBody"/>
              <w:rPr>
                <w:lang w:val="ru-RU" w:bidi="en-US"/>
              </w:rPr>
            </w:pPr>
            <w:r w:rsidRPr="006B5289">
              <w:rPr>
                <w:lang w:val="ru-RU" w:bidi="en-US"/>
              </w:rPr>
              <w:t xml:space="preserve">Транспортного средства с экипажем нестроевую </w:t>
            </w:r>
          </w:p>
        </w:tc>
      </w:tr>
      <w:tr w:rsidR="0027756E" w:rsidRPr="00FA08CC" w14:paraId="135B9766" w14:textId="77777777" w:rsidTr="00A06370">
        <w:trPr>
          <w:trHeight w:val="20"/>
        </w:trPr>
        <w:tc>
          <w:tcPr>
            <w:tcW w:w="1101" w:type="dxa"/>
          </w:tcPr>
          <w:p w14:paraId="3A795AF9" w14:textId="77777777" w:rsidR="0027756E" w:rsidRPr="0027756E" w:rsidRDefault="0027756E" w:rsidP="0027756E">
            <w:pPr>
              <w:pStyle w:val="TableBody"/>
              <w:rPr>
                <w:lang w:bidi="en-US"/>
              </w:rPr>
            </w:pPr>
            <w:proofErr w:type="spellStart"/>
            <w:r w:rsidRPr="0027756E">
              <w:rPr>
                <w:lang w:bidi="en-US"/>
              </w:rPr>
              <w:t>Герой</w:t>
            </w:r>
            <w:proofErr w:type="spellEnd"/>
          </w:p>
        </w:tc>
        <w:tc>
          <w:tcPr>
            <w:tcW w:w="3969" w:type="dxa"/>
          </w:tcPr>
          <w:p w14:paraId="5CA3CF7B" w14:textId="77777777" w:rsidR="0027756E" w:rsidRPr="006B5289" w:rsidRDefault="0027756E" w:rsidP="0027756E">
            <w:pPr>
              <w:pStyle w:val="TableBody"/>
              <w:rPr>
                <w:lang w:val="ru-RU" w:bidi="en-US"/>
              </w:rPr>
            </w:pPr>
            <w:r w:rsidRPr="006B5289">
              <w:rPr>
                <w:lang w:val="ru-RU" w:bidi="en-US"/>
              </w:rPr>
              <w:t>Зелье высшего исцеления или эликсир здоровья</w:t>
            </w:r>
          </w:p>
        </w:tc>
      </w:tr>
    </w:tbl>
    <w:p w14:paraId="1826566A" w14:textId="77777777" w:rsidR="0027756E" w:rsidRPr="0027756E" w:rsidRDefault="0027756E" w:rsidP="0027756E">
      <w:pPr>
        <w:pStyle w:val="3"/>
        <w:rPr>
          <w:lang w:val="ru-RU"/>
        </w:rPr>
      </w:pPr>
      <w:bookmarkStart w:id="15" w:name="bookmark34"/>
      <w:bookmarkStart w:id="16" w:name="bookmark35"/>
      <w:r w:rsidRPr="0027756E">
        <w:rPr>
          <w:lang w:val="ru-RU"/>
        </w:rPr>
        <w:t>Предмет за Известность</w:t>
      </w:r>
      <w:bookmarkEnd w:id="15"/>
      <w:bookmarkEnd w:id="16"/>
    </w:p>
    <w:p w14:paraId="11CDE0A6" w14:textId="25F2C4A2" w:rsidR="0027756E" w:rsidRPr="0027756E" w:rsidRDefault="0027756E" w:rsidP="0027756E">
      <w:pPr>
        <w:pStyle w:val="CoreBody"/>
        <w:rPr>
          <w:lang w:val="ru-RU"/>
        </w:rPr>
      </w:pPr>
      <w:r w:rsidRPr="0027756E">
        <w:rPr>
          <w:lang w:val="ru-RU"/>
        </w:rPr>
        <w:t>Адепт-персонажи могут выбрать, чтобы получить</w:t>
      </w:r>
      <w:r w:rsidRPr="0027756E">
        <w:rPr>
          <w:i/>
          <w:iCs/>
          <w:lang w:val="ru-RU"/>
        </w:rPr>
        <w:t xml:space="preserve"> + 1 оружие</w:t>
      </w:r>
      <w:r w:rsidRPr="0027756E">
        <w:rPr>
          <w:lang w:val="ru-RU"/>
        </w:rPr>
        <w:t xml:space="preserve">, </w:t>
      </w:r>
      <w:r w:rsidRPr="0027756E">
        <w:rPr>
          <w:rStyle w:val="ItalicSerif"/>
          <w:lang w:val="ru-RU"/>
        </w:rPr>
        <w:t>+ 1 Щит</w:t>
      </w:r>
      <w:r w:rsidRPr="0027756E">
        <w:rPr>
          <w:lang w:val="ru-RU"/>
        </w:rPr>
        <w:t xml:space="preserve">, </w:t>
      </w:r>
      <w:r w:rsidRPr="0027756E">
        <w:rPr>
          <w:rStyle w:val="ItalicSerif"/>
          <w:lang w:val="ru-RU"/>
        </w:rPr>
        <w:t>+ 1 жезл хранителя</w:t>
      </w:r>
      <w:r w:rsidRPr="0027756E">
        <w:rPr>
          <w:lang w:val="ru-RU"/>
        </w:rPr>
        <w:t xml:space="preserve"> пакта или </w:t>
      </w:r>
      <w:r w:rsidRPr="0027756E">
        <w:rPr>
          <w:rStyle w:val="ItalicSerif"/>
          <w:lang w:val="ru-RU"/>
        </w:rPr>
        <w:t>+ 1 палочку военного мага</w:t>
      </w:r>
      <w:r w:rsidRPr="0027756E">
        <w:rPr>
          <w:lang w:val="ru-RU"/>
        </w:rPr>
        <w:t xml:space="preserve">, привязанную к их </w:t>
      </w:r>
      <w:r w:rsidR="00461A78">
        <w:rPr>
          <w:lang w:val="ru-RU"/>
        </w:rPr>
        <w:t>предыстории</w:t>
      </w:r>
      <w:r w:rsidRPr="0027756E">
        <w:rPr>
          <w:lang w:val="ru-RU"/>
        </w:rPr>
        <w:t xml:space="preserve"> (Народный герой может получить старый + 1 большой меч, принадлежавший отставному авантюристу, мудрец может найти + 1 палочку военного мага, спрятанную в библиотеке, например), ограничение магического предмета вашего персонажа применяется к этому предмету, и предмет не может быть продан или продан, но может быть заменен другими предметами по вашему желанию,</w:t>
      </w:r>
    </w:p>
    <w:p w14:paraId="2230065D" w14:textId="77777777" w:rsidR="0027756E" w:rsidRPr="0027756E" w:rsidRDefault="0027756E" w:rsidP="00A06370">
      <w:pPr>
        <w:pStyle w:val="2"/>
        <w:spacing w:after="45"/>
        <w:rPr>
          <w:lang w:val="ru-RU"/>
        </w:rPr>
      </w:pPr>
      <w:bookmarkStart w:id="17" w:name="bookmark36"/>
      <w:bookmarkStart w:id="18" w:name="bookmark37"/>
      <w:r w:rsidRPr="0027756E">
        <w:rPr>
          <w:lang w:val="ru-RU"/>
        </w:rPr>
        <w:t>Приостановка Известности</w:t>
      </w:r>
      <w:bookmarkEnd w:id="17"/>
      <w:bookmarkEnd w:id="18"/>
    </w:p>
    <w:p w14:paraId="2770F142" w14:textId="77777777" w:rsidR="0027756E" w:rsidRPr="0027756E" w:rsidRDefault="0027756E" w:rsidP="0027756E">
      <w:pPr>
        <w:pStyle w:val="CoreBody"/>
        <w:rPr>
          <w:lang w:val="ru-RU"/>
        </w:rPr>
      </w:pPr>
      <w:r w:rsidRPr="0027756E">
        <w:rPr>
          <w:lang w:val="ru-RU"/>
        </w:rPr>
        <w:t>Так же, как ваш персонаж получает доступ к известным наградам через героические действия, так же они могут потерять его через негероические, если приостановлено, ваш персонаж теряет доступ к известным преимуществам в начале ряда приключений, как это определяется продолжительностью их приостановки:</w:t>
      </w:r>
    </w:p>
    <w:p w14:paraId="32E431CA" w14:textId="77777777" w:rsidR="0027756E" w:rsidRPr="0027756E" w:rsidRDefault="0027756E" w:rsidP="0027756E">
      <w:pPr>
        <w:pStyle w:val="CoreBody"/>
        <w:rPr>
          <w:lang w:val="ru-RU"/>
        </w:rPr>
      </w:pPr>
      <w:r w:rsidRPr="00461A78">
        <w:rPr>
          <w:rStyle w:val="BoldSerif"/>
          <w:b/>
          <w:bCs/>
          <w:i/>
          <w:iCs/>
          <w:lang w:val="ru-RU"/>
        </w:rPr>
        <w:t>Долгосрочная приостановка,</w:t>
      </w:r>
      <w:r w:rsidRPr="00461A78">
        <w:rPr>
          <w:rStyle w:val="BoldSerif"/>
          <w:lang w:val="ru-RU"/>
        </w:rPr>
        <w:t xml:space="preserve"> </w:t>
      </w:r>
      <w:r w:rsidRPr="0027756E">
        <w:rPr>
          <w:lang w:val="ru-RU"/>
        </w:rPr>
        <w:t xml:space="preserve">доступ вашего персонажа к известным преимуществам приостанавливается для </w:t>
      </w:r>
      <w:r w:rsidRPr="00461A78">
        <w:rPr>
          <w:rStyle w:val="BoldSerif"/>
          <w:lang w:val="ru-RU"/>
        </w:rPr>
        <w:t>ряда приключений или глав, равных половине их уровня</w:t>
      </w:r>
      <w:r w:rsidRPr="0027756E">
        <w:rPr>
          <w:lang w:val="ru-RU"/>
        </w:rPr>
        <w:t xml:space="preserve"> (минимум 1), Эти приостановки накладываются за вопиющие действия в игре и вне игры, такие как:</w:t>
      </w:r>
    </w:p>
    <w:p w14:paraId="7756F0CA" w14:textId="77777777" w:rsidR="0027756E" w:rsidRPr="0027756E" w:rsidRDefault="0027756E" w:rsidP="0027756E">
      <w:pPr>
        <w:pStyle w:val="CoreBody"/>
        <w:rPr>
          <w:lang w:val="ru-RU"/>
        </w:rPr>
      </w:pPr>
      <w:r w:rsidRPr="0027756E">
        <w:rPr>
          <w:lang w:val="ru-RU"/>
        </w:rPr>
        <w:t>Атака другого персонажа без согласия другого игрока и Мастера.</w:t>
      </w:r>
    </w:p>
    <w:p w14:paraId="5D60707D" w14:textId="2C95FD04" w:rsidR="0027756E" w:rsidRPr="0027756E" w:rsidRDefault="000B6984" w:rsidP="0027756E">
      <w:pPr>
        <w:pStyle w:val="CoreBody"/>
        <w:rPr>
          <w:lang w:val="ru-RU"/>
        </w:rPr>
      </w:pPr>
      <w:r>
        <w:rPr>
          <w:rStyle w:val="BoldSerif"/>
          <w:lang w:val="ru-RU"/>
        </w:rPr>
        <w:t>Мастер</w:t>
      </w:r>
      <w:r w:rsidR="0027756E" w:rsidRPr="0027756E">
        <w:rPr>
          <w:rStyle w:val="BoldSerif"/>
          <w:lang w:val="ru-RU"/>
        </w:rPr>
        <w:t xml:space="preserve"> по своему усмотрению (используйте осторожно),</w:t>
      </w:r>
      <w:r w:rsidR="0027756E" w:rsidRPr="0027756E">
        <w:rPr>
          <w:lang w:val="ru-RU"/>
        </w:rPr>
        <w:t xml:space="preserve"> это включает в себя действительно разрушительные вещи; такие как враждебное поведение против членов </w:t>
      </w:r>
      <w:r>
        <w:rPr>
          <w:lang w:val="ru-RU"/>
        </w:rPr>
        <w:t>организации</w:t>
      </w:r>
      <w:r w:rsidR="0027756E" w:rsidRPr="0027756E">
        <w:rPr>
          <w:lang w:val="ru-RU"/>
        </w:rPr>
        <w:t xml:space="preserve">, откровенно злые </w:t>
      </w:r>
      <w:r>
        <w:rPr>
          <w:lang w:val="ru-RU"/>
        </w:rPr>
        <w:t>д</w:t>
      </w:r>
      <w:r w:rsidR="0027756E" w:rsidRPr="0027756E">
        <w:rPr>
          <w:lang w:val="ru-RU"/>
        </w:rPr>
        <w:t xml:space="preserve">ействия и т. д. Если этот тип поведения </w:t>
      </w:r>
      <w:r w:rsidR="0027756E" w:rsidRPr="0027756E">
        <w:rPr>
          <w:lang w:val="ru-RU"/>
        </w:rPr>
        <w:t xml:space="preserve">сохраняется осле того, как это наказание произошло, DM имеет </w:t>
      </w:r>
      <w:proofErr w:type="spellStart"/>
      <w:r w:rsidR="0027756E" w:rsidRPr="0027756E">
        <w:rPr>
          <w:lang w:val="ru-RU"/>
        </w:rPr>
        <w:t>кончательное</w:t>
      </w:r>
      <w:proofErr w:type="spellEnd"/>
      <w:r w:rsidR="0027756E" w:rsidRPr="0027756E">
        <w:rPr>
          <w:lang w:val="ru-RU"/>
        </w:rPr>
        <w:t xml:space="preserve"> усмотрение, чтобы освободить вас от игры—в этом случае вы лишаетесь всех наград за сеанс, если вы оправданы таким образом, вы не можете повторить приключение с тем же персонажем,</w:t>
      </w:r>
    </w:p>
    <w:p w14:paraId="57C85608" w14:textId="77777777" w:rsidR="0027756E" w:rsidRPr="0027756E" w:rsidRDefault="0027756E" w:rsidP="0027756E">
      <w:pPr>
        <w:pStyle w:val="CoreBody"/>
        <w:rPr>
          <w:lang w:val="ru-RU"/>
        </w:rPr>
      </w:pPr>
      <w:r w:rsidRPr="00461A78">
        <w:rPr>
          <w:rStyle w:val="BoldSerif"/>
          <w:b/>
          <w:bCs/>
          <w:i/>
          <w:iCs/>
          <w:lang w:val="ru-RU"/>
        </w:rPr>
        <w:t>Краткосрочные приостановки,</w:t>
      </w:r>
      <w:r w:rsidRPr="0027756E">
        <w:rPr>
          <w:lang w:val="ru-RU"/>
        </w:rPr>
        <w:t xml:space="preserve"> доступ вашего персонажа к преимуществам известности приостанавливается на</w:t>
      </w:r>
      <w:r w:rsidRPr="00461A78">
        <w:rPr>
          <w:rStyle w:val="BoldSerif"/>
          <w:lang w:val="ru-RU"/>
        </w:rPr>
        <w:t xml:space="preserve"> </w:t>
      </w:r>
      <w:r w:rsidRPr="0027756E">
        <w:rPr>
          <w:rStyle w:val="BoldSerif"/>
          <w:lang w:val="ru-RU"/>
        </w:rPr>
        <w:t>одно приключение или главу,</w:t>
      </w:r>
      <w:r w:rsidRPr="00461A78">
        <w:rPr>
          <w:rStyle w:val="BoldSerif"/>
          <w:lang w:val="ru-RU"/>
        </w:rPr>
        <w:t xml:space="preserve"> </w:t>
      </w:r>
      <w:r w:rsidRPr="0027756E">
        <w:rPr>
          <w:lang w:val="ru-RU"/>
        </w:rPr>
        <w:t>эти приостановки могут быть наложены на:</w:t>
      </w:r>
    </w:p>
    <w:p w14:paraId="058FD3A3" w14:textId="1EE8653B" w:rsidR="0027756E" w:rsidRPr="0027756E" w:rsidRDefault="0027756E" w:rsidP="0027756E">
      <w:pPr>
        <w:pStyle w:val="CoreBody"/>
        <w:rPr>
          <w:lang w:val="ru-RU"/>
        </w:rPr>
      </w:pPr>
      <w:r w:rsidRPr="0027756E">
        <w:rPr>
          <w:lang w:val="ru-RU"/>
        </w:rPr>
        <w:t>Ваш персонаж был замечен во время осуществления преступления.</w:t>
      </w:r>
      <w:r w:rsidR="00A06370">
        <w:rPr>
          <w:lang w:val="ru-RU"/>
        </w:rPr>
        <w:t xml:space="preserve"> </w:t>
      </w:r>
      <w:r w:rsidRPr="0027756E">
        <w:rPr>
          <w:lang w:val="ru-RU"/>
        </w:rPr>
        <w:t>Ваш персонаж признан виновным в совершении преступления.</w:t>
      </w:r>
    </w:p>
    <w:p w14:paraId="79B6C344" w14:textId="56D084F7" w:rsidR="0027756E" w:rsidRPr="0027756E" w:rsidRDefault="000B6984" w:rsidP="0027756E">
      <w:pPr>
        <w:pStyle w:val="CoreBody"/>
        <w:rPr>
          <w:lang w:val="ru-RU"/>
        </w:rPr>
      </w:pPr>
      <w:r>
        <w:rPr>
          <w:rStyle w:val="BoldSerif"/>
          <w:b/>
          <w:bCs/>
          <w:i/>
          <w:iCs/>
          <w:lang w:val="ru-RU"/>
        </w:rPr>
        <w:t>Мастер</w:t>
      </w:r>
      <w:r w:rsidR="0027756E" w:rsidRPr="00461A78">
        <w:rPr>
          <w:rStyle w:val="BoldSerif"/>
          <w:b/>
          <w:bCs/>
          <w:i/>
          <w:iCs/>
          <w:lang w:val="ru-RU"/>
        </w:rPr>
        <w:t xml:space="preserve"> по своему усмотрению (используйте осторожно), </w:t>
      </w:r>
      <w:r w:rsidR="0027756E" w:rsidRPr="0027756E">
        <w:rPr>
          <w:lang w:val="ru-RU"/>
        </w:rPr>
        <w:t>это может включать такие вещи, как действия, которые не выгодны для целей фракции; значительное неуважение к лицам с законной властью, злоупотребление простолюдинами, намеренное препятствие группе и т. д,</w:t>
      </w:r>
    </w:p>
    <w:p w14:paraId="736E0A9A" w14:textId="77777777" w:rsidR="0027756E" w:rsidRPr="0027756E" w:rsidRDefault="0027756E" w:rsidP="0027756E">
      <w:pPr>
        <w:pStyle w:val="CoreBody"/>
        <w:rPr>
          <w:lang w:val="ru-RU"/>
        </w:rPr>
      </w:pPr>
      <w:r w:rsidRPr="0027756E">
        <w:rPr>
          <w:lang w:val="ru-RU"/>
        </w:rPr>
        <w:t xml:space="preserve">Важно отметить, что иногда эти действия могут быть разрешены или даже запрошены другими членами партии (например, все участники согласны с тем, что бросание </w:t>
      </w:r>
      <w:r w:rsidRPr="0027756E">
        <w:rPr>
          <w:i/>
          <w:iCs/>
          <w:lang w:val="ru-RU"/>
        </w:rPr>
        <w:t>огненного шара</w:t>
      </w:r>
      <w:r w:rsidRPr="0027756E">
        <w:rPr>
          <w:lang w:val="ru-RU"/>
        </w:rPr>
        <w:t xml:space="preserve"> среди партии является единственным способом устранить своих врагов в массовом порядке или если ваш персонаж подвержен заклинаниям, таким как </w:t>
      </w:r>
      <w:proofErr w:type="spellStart"/>
      <w:r w:rsidRPr="0027756E">
        <w:rPr>
          <w:i/>
          <w:iCs/>
          <w:lang w:val="ru-RU"/>
        </w:rPr>
        <w:t>dominate</w:t>
      </w:r>
      <w:proofErr w:type="spellEnd"/>
      <w:r w:rsidRPr="0027756E">
        <w:rPr>
          <w:i/>
          <w:iCs/>
          <w:lang w:val="ru-RU"/>
        </w:rPr>
        <w:t xml:space="preserve"> </w:t>
      </w:r>
      <w:proofErr w:type="spellStart"/>
      <w:r w:rsidRPr="0027756E">
        <w:rPr>
          <w:i/>
          <w:iCs/>
          <w:lang w:val="ru-RU"/>
        </w:rPr>
        <w:t>person</w:t>
      </w:r>
      <w:proofErr w:type="spellEnd"/>
      <w:r w:rsidRPr="0027756E">
        <w:rPr>
          <w:lang w:val="ru-RU"/>
        </w:rPr>
        <w:t xml:space="preserve"> и т. д.), В этих случаях не применяется приостановка льгот,</w:t>
      </w:r>
    </w:p>
    <w:p w14:paraId="5F999C5F" w14:textId="0A148995" w:rsidR="0027756E" w:rsidRPr="0027756E" w:rsidRDefault="0027756E" w:rsidP="0027756E">
      <w:pPr>
        <w:pStyle w:val="2"/>
        <w:rPr>
          <w:lang w:val="ru-RU"/>
        </w:rPr>
      </w:pPr>
      <w:bookmarkStart w:id="19" w:name="bookmark38"/>
      <w:bookmarkStart w:id="20" w:name="bookmark39"/>
      <w:r w:rsidRPr="0027756E">
        <w:rPr>
          <w:lang w:val="ru-RU"/>
        </w:rPr>
        <w:t xml:space="preserve">Членство </w:t>
      </w:r>
      <w:bookmarkEnd w:id="19"/>
      <w:bookmarkEnd w:id="20"/>
      <w:r w:rsidR="000B6984">
        <w:rPr>
          <w:lang w:val="ru-RU"/>
        </w:rPr>
        <w:t>в Организации</w:t>
      </w:r>
    </w:p>
    <w:p w14:paraId="2310CE0B" w14:textId="15ABAD78" w:rsidR="0027756E" w:rsidRPr="0027756E" w:rsidRDefault="0027756E" w:rsidP="0027756E">
      <w:pPr>
        <w:pStyle w:val="CoreBody"/>
        <w:rPr>
          <w:lang w:val="ru-RU"/>
        </w:rPr>
      </w:pPr>
      <w:r w:rsidRPr="0027756E">
        <w:rPr>
          <w:lang w:val="ru-RU"/>
        </w:rPr>
        <w:t xml:space="preserve">Ваш персонаж может присоединиться к </w:t>
      </w:r>
      <w:r w:rsidRPr="0027756E">
        <w:rPr>
          <w:rStyle w:val="BoldSerif"/>
          <w:lang w:val="ru-RU"/>
        </w:rPr>
        <w:t>любой</w:t>
      </w:r>
      <w:r w:rsidRPr="00461A78">
        <w:rPr>
          <w:rStyle w:val="BoldSerif"/>
          <w:lang w:val="ru-RU"/>
        </w:rPr>
        <w:t xml:space="preserve"> </w:t>
      </w:r>
      <w:r w:rsidRPr="0027756E">
        <w:rPr>
          <w:lang w:val="ru-RU"/>
        </w:rPr>
        <w:t xml:space="preserve">фракции, для которой они отвечают требованиям (например, члены </w:t>
      </w:r>
      <w:proofErr w:type="spellStart"/>
      <w:r w:rsidRPr="0027756E">
        <w:rPr>
          <w:lang w:val="ru-RU"/>
        </w:rPr>
        <w:t>Бреган</w:t>
      </w:r>
      <w:proofErr w:type="spellEnd"/>
      <w:r w:rsidRPr="0027756E">
        <w:rPr>
          <w:lang w:val="ru-RU"/>
        </w:rPr>
        <w:t xml:space="preserve"> </w:t>
      </w:r>
      <w:proofErr w:type="spellStart"/>
      <w:r w:rsidRPr="0027756E">
        <w:rPr>
          <w:lang w:val="ru-RU"/>
        </w:rPr>
        <w:t>Д'Эрт</w:t>
      </w:r>
      <w:proofErr w:type="spellEnd"/>
      <w:r w:rsidRPr="0027756E">
        <w:rPr>
          <w:lang w:val="ru-RU"/>
        </w:rPr>
        <w:t xml:space="preserve"> должны быть </w:t>
      </w:r>
      <w:proofErr w:type="spellStart"/>
      <w:r w:rsidRPr="0027756E">
        <w:rPr>
          <w:lang w:val="ru-RU"/>
        </w:rPr>
        <w:t>дроу</w:t>
      </w:r>
      <w:proofErr w:type="spellEnd"/>
      <w:r w:rsidRPr="0027756E">
        <w:rPr>
          <w:lang w:val="ru-RU"/>
        </w:rPr>
        <w:t xml:space="preserve">), вы можете быть членом только одной фракции в любое время и поддержание членства </w:t>
      </w:r>
      <w:r w:rsidR="000B6984">
        <w:rPr>
          <w:lang w:val="ru-RU"/>
        </w:rPr>
        <w:t>в организации</w:t>
      </w:r>
      <w:r w:rsidRPr="0027756E">
        <w:rPr>
          <w:lang w:val="ru-RU"/>
        </w:rPr>
        <w:t xml:space="preserve"> требует, чтобы персонаж обладал свойством </w:t>
      </w:r>
      <w:r w:rsidRPr="0027756E">
        <w:rPr>
          <w:rStyle w:val="BoldSerif"/>
          <w:lang w:val="ru-RU"/>
        </w:rPr>
        <w:t>безопасного убежища</w:t>
      </w:r>
      <w:r w:rsidRPr="0027756E">
        <w:rPr>
          <w:lang w:val="ru-RU"/>
        </w:rPr>
        <w:t xml:space="preserve">, ваш персонаж может покинуть свою фракцию в любое время, для этого они заменяют свойство Безопасного Убежища на новую или выбирают </w:t>
      </w:r>
      <w:r w:rsidRPr="0027756E">
        <w:rPr>
          <w:rStyle w:val="BoldSerif"/>
          <w:lang w:val="ru-RU"/>
        </w:rPr>
        <w:t>новую</w:t>
      </w:r>
      <w:r w:rsidRPr="00461A78">
        <w:rPr>
          <w:rStyle w:val="BoldSerif"/>
          <w:lang w:val="ru-RU"/>
        </w:rPr>
        <w:t xml:space="preserve"> </w:t>
      </w:r>
      <w:r w:rsidR="000B6984">
        <w:rPr>
          <w:lang w:val="ru-RU"/>
        </w:rPr>
        <w:t>организацию</w:t>
      </w:r>
      <w:r w:rsidRPr="0027756E">
        <w:rPr>
          <w:lang w:val="ru-RU"/>
        </w:rPr>
        <w:t xml:space="preserve">, в любом случае они получают </w:t>
      </w:r>
      <w:r w:rsidRPr="0027756E">
        <w:rPr>
          <w:rStyle w:val="BoldSerif"/>
          <w:lang w:val="ru-RU"/>
        </w:rPr>
        <w:t>краткосрочную</w:t>
      </w:r>
      <w:r w:rsidRPr="00461A78">
        <w:rPr>
          <w:rStyle w:val="BoldSerif"/>
          <w:lang w:val="ru-RU"/>
        </w:rPr>
        <w:t xml:space="preserve"> </w:t>
      </w:r>
      <w:r w:rsidRPr="0027756E">
        <w:rPr>
          <w:lang w:val="ru-RU"/>
        </w:rPr>
        <w:t>приостановку от известных преимуществ,</w:t>
      </w:r>
    </w:p>
    <w:p w14:paraId="56BD3431" w14:textId="3C569056" w:rsidR="0027756E" w:rsidRPr="0027756E" w:rsidRDefault="000B6984" w:rsidP="0027756E">
      <w:pPr>
        <w:pStyle w:val="3"/>
        <w:rPr>
          <w:lang w:val="ru-RU"/>
        </w:rPr>
      </w:pPr>
      <w:r>
        <w:rPr>
          <w:lang w:val="ru-RU"/>
        </w:rPr>
        <w:t>Предметы организаций</w:t>
      </w:r>
    </w:p>
    <w:p w14:paraId="33881E7C" w14:textId="2A96C558" w:rsidR="0027756E" w:rsidRPr="0027756E" w:rsidRDefault="0027756E" w:rsidP="0027756E">
      <w:pPr>
        <w:pStyle w:val="CoreBody"/>
        <w:rPr>
          <w:lang w:val="ru-RU"/>
        </w:rPr>
      </w:pPr>
      <w:r w:rsidRPr="0027756E">
        <w:rPr>
          <w:lang w:val="ru-RU"/>
        </w:rPr>
        <w:t xml:space="preserve">Адепты - члены </w:t>
      </w:r>
      <w:r w:rsidR="000B6984">
        <w:rPr>
          <w:lang w:val="ru-RU"/>
        </w:rPr>
        <w:t>организации</w:t>
      </w:r>
      <w:r w:rsidRPr="0027756E">
        <w:rPr>
          <w:lang w:val="ru-RU"/>
        </w:rPr>
        <w:t xml:space="preserve"> могут выбрать, получить ли магическое кольцо с эмблемой своей </w:t>
      </w:r>
      <w:r w:rsidR="000B6984">
        <w:rPr>
          <w:lang w:val="ru-RU"/>
        </w:rPr>
        <w:t>организации</w:t>
      </w:r>
      <w:r w:rsidRPr="0027756E">
        <w:rPr>
          <w:lang w:val="ru-RU"/>
        </w:rPr>
        <w:t xml:space="preserve">, Ограничение магических предметов вашего персонажа применяется к этому предмету, и он не может быть продан или продан, но может быть заменен другими предметами по вашему желанию, полученный предмет определяется их </w:t>
      </w:r>
      <w:r w:rsidR="000B6984">
        <w:rPr>
          <w:lang w:val="ru-RU"/>
        </w:rPr>
        <w:t>организацией</w:t>
      </w:r>
      <w:r w:rsidRPr="0027756E">
        <w:rPr>
          <w:lang w:val="ru-RU"/>
        </w:rPr>
        <w:t xml:space="preserve">, но теряется, если вы покидаете </w:t>
      </w:r>
      <w:r w:rsidR="000B6984">
        <w:rPr>
          <w:lang w:val="ru-RU"/>
        </w:rPr>
        <w:t>организацию</w:t>
      </w:r>
      <w:r w:rsidRPr="0027756E">
        <w:rPr>
          <w:lang w:val="ru-RU"/>
        </w:rPr>
        <w:t>,</w:t>
      </w:r>
    </w:p>
    <w:tbl>
      <w:tblPr>
        <w:tblStyle w:val="11"/>
        <w:tblW w:w="0" w:type="auto"/>
        <w:tblLayout w:type="fixed"/>
        <w:tblLook w:val="0420" w:firstRow="1" w:lastRow="0" w:firstColumn="0" w:lastColumn="0" w:noHBand="0" w:noVBand="1"/>
      </w:tblPr>
      <w:tblGrid>
        <w:gridCol w:w="1867"/>
        <w:gridCol w:w="2611"/>
      </w:tblGrid>
      <w:tr w:rsidR="0027756E" w:rsidRPr="0027756E" w14:paraId="3416BFBB" w14:textId="77777777" w:rsidTr="0027756E">
        <w:trPr>
          <w:cnfStyle w:val="100000000000" w:firstRow="1" w:lastRow="0" w:firstColumn="0" w:lastColumn="0" w:oddVBand="0" w:evenVBand="0" w:oddHBand="0" w:evenHBand="0" w:firstRowFirstColumn="0" w:firstRowLastColumn="0" w:lastRowFirstColumn="0" w:lastRowLastColumn="0"/>
        </w:trPr>
        <w:tc>
          <w:tcPr>
            <w:tcW w:w="1867" w:type="dxa"/>
          </w:tcPr>
          <w:p w14:paraId="080636FE" w14:textId="77777777" w:rsidR="0027756E" w:rsidRPr="0027756E" w:rsidRDefault="0027756E" w:rsidP="0027756E">
            <w:pPr>
              <w:pStyle w:val="TableHeader"/>
              <w:rPr>
                <w:lang w:bidi="en-US"/>
              </w:rPr>
            </w:pPr>
            <w:proofErr w:type="spellStart"/>
            <w:r w:rsidRPr="0027756E">
              <w:rPr>
                <w:lang w:bidi="en-US"/>
              </w:rPr>
              <w:t>Фракция</w:t>
            </w:r>
            <w:proofErr w:type="spellEnd"/>
          </w:p>
        </w:tc>
        <w:tc>
          <w:tcPr>
            <w:tcW w:w="2611" w:type="dxa"/>
          </w:tcPr>
          <w:p w14:paraId="71786DBC" w14:textId="77777777" w:rsidR="0027756E" w:rsidRPr="0027756E" w:rsidRDefault="0027756E" w:rsidP="0027756E">
            <w:pPr>
              <w:pStyle w:val="TableHeader"/>
              <w:rPr>
                <w:lang w:bidi="en-US"/>
              </w:rPr>
            </w:pPr>
            <w:proofErr w:type="spellStart"/>
            <w:r w:rsidRPr="0027756E">
              <w:rPr>
                <w:lang w:bidi="en-US"/>
              </w:rPr>
              <w:t>Предмет</w:t>
            </w:r>
            <w:proofErr w:type="spellEnd"/>
          </w:p>
        </w:tc>
      </w:tr>
      <w:tr w:rsidR="0027756E" w:rsidRPr="0027756E" w14:paraId="4C03CB45" w14:textId="77777777" w:rsidTr="0027756E">
        <w:trPr>
          <w:cnfStyle w:val="000000100000" w:firstRow="0" w:lastRow="0" w:firstColumn="0" w:lastColumn="0" w:oddVBand="0" w:evenVBand="0" w:oddHBand="1" w:evenHBand="0" w:firstRowFirstColumn="0" w:firstRowLastColumn="0" w:lastRowFirstColumn="0" w:lastRowLastColumn="0"/>
        </w:trPr>
        <w:tc>
          <w:tcPr>
            <w:tcW w:w="1867" w:type="dxa"/>
          </w:tcPr>
          <w:p w14:paraId="67C63B47" w14:textId="77777777" w:rsidR="0027756E" w:rsidRPr="0027756E" w:rsidRDefault="0027756E" w:rsidP="0027756E">
            <w:pPr>
              <w:pStyle w:val="TableBody"/>
              <w:rPr>
                <w:lang w:bidi="en-US"/>
              </w:rPr>
            </w:pPr>
            <w:proofErr w:type="spellStart"/>
            <w:r w:rsidRPr="0027756E">
              <w:rPr>
                <w:lang w:bidi="en-US"/>
              </w:rPr>
              <w:t>Все</w:t>
            </w:r>
            <w:proofErr w:type="spellEnd"/>
          </w:p>
        </w:tc>
        <w:tc>
          <w:tcPr>
            <w:tcW w:w="2611" w:type="dxa"/>
          </w:tcPr>
          <w:p w14:paraId="3ADD0489" w14:textId="77777777" w:rsidR="0027756E" w:rsidRPr="0027756E" w:rsidRDefault="0027756E" w:rsidP="0027756E">
            <w:pPr>
              <w:pStyle w:val="TableBody"/>
              <w:rPr>
                <w:lang w:bidi="en-US"/>
              </w:rPr>
            </w:pPr>
            <w:proofErr w:type="spellStart"/>
            <w:r w:rsidRPr="0027756E">
              <w:rPr>
                <w:lang w:bidi="en-US"/>
              </w:rPr>
              <w:t>кольцо</w:t>
            </w:r>
            <w:proofErr w:type="spellEnd"/>
            <w:r w:rsidRPr="0027756E">
              <w:rPr>
                <w:lang w:bidi="en-US"/>
              </w:rPr>
              <w:t xml:space="preserve"> </w:t>
            </w:r>
            <w:proofErr w:type="spellStart"/>
            <w:r w:rsidRPr="0027756E">
              <w:rPr>
                <w:lang w:bidi="en-US"/>
              </w:rPr>
              <w:t>защиты</w:t>
            </w:r>
            <w:proofErr w:type="spellEnd"/>
          </w:p>
        </w:tc>
      </w:tr>
      <w:tr w:rsidR="0027756E" w:rsidRPr="0027756E" w14:paraId="69930BAA" w14:textId="77777777" w:rsidTr="0027756E">
        <w:tc>
          <w:tcPr>
            <w:tcW w:w="1867" w:type="dxa"/>
          </w:tcPr>
          <w:p w14:paraId="4899E531" w14:textId="77777777" w:rsidR="0027756E" w:rsidRPr="0027756E" w:rsidRDefault="0027756E" w:rsidP="0027756E">
            <w:pPr>
              <w:pStyle w:val="TableBody"/>
              <w:rPr>
                <w:lang w:bidi="en-US"/>
              </w:rPr>
            </w:pPr>
            <w:proofErr w:type="spellStart"/>
            <w:r w:rsidRPr="0027756E">
              <w:rPr>
                <w:lang w:bidi="en-US"/>
              </w:rPr>
              <w:t>Арфисты</w:t>
            </w:r>
            <w:proofErr w:type="spellEnd"/>
          </w:p>
        </w:tc>
        <w:tc>
          <w:tcPr>
            <w:tcW w:w="2611" w:type="dxa"/>
          </w:tcPr>
          <w:p w14:paraId="52FA5B72" w14:textId="77777777" w:rsidR="0027756E" w:rsidRPr="0027756E" w:rsidRDefault="0027756E" w:rsidP="0027756E">
            <w:pPr>
              <w:pStyle w:val="TableBody"/>
              <w:rPr>
                <w:lang w:bidi="en-US"/>
              </w:rPr>
            </w:pPr>
            <w:proofErr w:type="spellStart"/>
            <w:r w:rsidRPr="0027756E">
              <w:rPr>
                <w:lang w:bidi="en-US"/>
              </w:rPr>
              <w:t>кольцо</w:t>
            </w:r>
            <w:proofErr w:type="spellEnd"/>
            <w:r w:rsidRPr="0027756E">
              <w:rPr>
                <w:lang w:bidi="en-US"/>
              </w:rPr>
              <w:t xml:space="preserve"> </w:t>
            </w:r>
            <w:proofErr w:type="spellStart"/>
            <w:r w:rsidRPr="0027756E">
              <w:rPr>
                <w:lang w:bidi="en-US"/>
              </w:rPr>
              <w:t>свободного</w:t>
            </w:r>
            <w:proofErr w:type="spellEnd"/>
            <w:r w:rsidRPr="0027756E">
              <w:rPr>
                <w:lang w:bidi="en-US"/>
              </w:rPr>
              <w:t xml:space="preserve"> </w:t>
            </w:r>
            <w:proofErr w:type="spellStart"/>
            <w:r w:rsidRPr="0027756E">
              <w:rPr>
                <w:lang w:bidi="en-US"/>
              </w:rPr>
              <w:t>действия</w:t>
            </w:r>
            <w:proofErr w:type="spellEnd"/>
          </w:p>
        </w:tc>
      </w:tr>
      <w:tr w:rsidR="0027756E" w:rsidRPr="0027756E" w14:paraId="269E0F2B" w14:textId="77777777" w:rsidTr="0027756E">
        <w:trPr>
          <w:cnfStyle w:val="000000100000" w:firstRow="0" w:lastRow="0" w:firstColumn="0" w:lastColumn="0" w:oddVBand="0" w:evenVBand="0" w:oddHBand="1" w:evenHBand="0" w:firstRowFirstColumn="0" w:firstRowLastColumn="0" w:lastRowFirstColumn="0" w:lastRowLastColumn="0"/>
        </w:trPr>
        <w:tc>
          <w:tcPr>
            <w:tcW w:w="1867" w:type="dxa"/>
          </w:tcPr>
          <w:p w14:paraId="49335E23" w14:textId="77777777" w:rsidR="0027756E" w:rsidRPr="0027756E" w:rsidRDefault="0027756E" w:rsidP="0027756E">
            <w:pPr>
              <w:pStyle w:val="TableBody"/>
              <w:rPr>
                <w:lang w:bidi="en-US"/>
              </w:rPr>
            </w:pPr>
            <w:proofErr w:type="spellStart"/>
            <w:r w:rsidRPr="0027756E">
              <w:rPr>
                <w:lang w:bidi="en-US"/>
              </w:rPr>
              <w:t>Орден</w:t>
            </w:r>
            <w:proofErr w:type="spellEnd"/>
            <w:r w:rsidRPr="0027756E">
              <w:rPr>
                <w:lang w:bidi="en-US"/>
              </w:rPr>
              <w:t xml:space="preserve"> </w:t>
            </w:r>
            <w:proofErr w:type="spellStart"/>
            <w:r w:rsidRPr="0027756E">
              <w:rPr>
                <w:lang w:bidi="en-US"/>
              </w:rPr>
              <w:t>Латной</w:t>
            </w:r>
            <w:proofErr w:type="spellEnd"/>
            <w:r w:rsidRPr="0027756E">
              <w:rPr>
                <w:lang w:bidi="en-US"/>
              </w:rPr>
              <w:t xml:space="preserve"> </w:t>
            </w:r>
            <w:proofErr w:type="spellStart"/>
            <w:r w:rsidRPr="0027756E">
              <w:rPr>
                <w:lang w:bidi="en-US"/>
              </w:rPr>
              <w:t>Перчатки</w:t>
            </w:r>
            <w:proofErr w:type="spellEnd"/>
          </w:p>
        </w:tc>
        <w:tc>
          <w:tcPr>
            <w:tcW w:w="2611" w:type="dxa"/>
          </w:tcPr>
          <w:p w14:paraId="52AF3556" w14:textId="77777777" w:rsidR="0027756E" w:rsidRPr="0027756E" w:rsidRDefault="0027756E" w:rsidP="0027756E">
            <w:pPr>
              <w:pStyle w:val="TableBody"/>
              <w:rPr>
                <w:lang w:bidi="en-US"/>
              </w:rPr>
            </w:pPr>
            <w:proofErr w:type="spellStart"/>
            <w:r w:rsidRPr="0027756E">
              <w:rPr>
                <w:lang w:bidi="en-US"/>
              </w:rPr>
              <w:t>кольцо</w:t>
            </w:r>
            <w:proofErr w:type="spellEnd"/>
            <w:r w:rsidRPr="0027756E">
              <w:rPr>
                <w:lang w:bidi="en-US"/>
              </w:rPr>
              <w:t xml:space="preserve"> </w:t>
            </w:r>
            <w:proofErr w:type="spellStart"/>
            <w:r w:rsidRPr="0027756E">
              <w:rPr>
                <w:lang w:bidi="en-US"/>
              </w:rPr>
              <w:t>сопротивления</w:t>
            </w:r>
            <w:proofErr w:type="spellEnd"/>
            <w:r w:rsidRPr="0027756E">
              <w:rPr>
                <w:lang w:bidi="en-US"/>
              </w:rPr>
              <w:t xml:space="preserve"> </w:t>
            </w:r>
            <w:proofErr w:type="spellStart"/>
            <w:r w:rsidRPr="0027756E">
              <w:rPr>
                <w:lang w:bidi="en-US"/>
              </w:rPr>
              <w:t>огню</w:t>
            </w:r>
            <w:proofErr w:type="spellEnd"/>
          </w:p>
        </w:tc>
      </w:tr>
      <w:tr w:rsidR="0027756E" w:rsidRPr="0027756E" w14:paraId="5D0A083D" w14:textId="77777777" w:rsidTr="0027756E">
        <w:tc>
          <w:tcPr>
            <w:tcW w:w="1867" w:type="dxa"/>
          </w:tcPr>
          <w:p w14:paraId="18B89FD1" w14:textId="77777777" w:rsidR="0027756E" w:rsidRPr="0027756E" w:rsidRDefault="0027756E" w:rsidP="0027756E">
            <w:pPr>
              <w:pStyle w:val="TableBody"/>
              <w:rPr>
                <w:lang w:bidi="en-US"/>
              </w:rPr>
            </w:pPr>
            <w:proofErr w:type="spellStart"/>
            <w:r w:rsidRPr="0027756E">
              <w:rPr>
                <w:lang w:bidi="en-US"/>
              </w:rPr>
              <w:t>Изумрудный</w:t>
            </w:r>
            <w:proofErr w:type="spellEnd"/>
            <w:r w:rsidRPr="0027756E">
              <w:rPr>
                <w:lang w:bidi="en-US"/>
              </w:rPr>
              <w:t xml:space="preserve"> </w:t>
            </w:r>
            <w:proofErr w:type="spellStart"/>
            <w:r w:rsidRPr="0027756E">
              <w:rPr>
                <w:lang w:bidi="en-US"/>
              </w:rPr>
              <w:t>Анклав</w:t>
            </w:r>
            <w:proofErr w:type="spellEnd"/>
          </w:p>
        </w:tc>
        <w:tc>
          <w:tcPr>
            <w:tcW w:w="2611" w:type="dxa"/>
          </w:tcPr>
          <w:p w14:paraId="7DD7DB6E" w14:textId="77777777" w:rsidR="0027756E" w:rsidRPr="0027756E" w:rsidRDefault="0027756E" w:rsidP="0027756E">
            <w:pPr>
              <w:pStyle w:val="TableBody"/>
              <w:rPr>
                <w:lang w:bidi="en-US"/>
              </w:rPr>
            </w:pPr>
            <w:proofErr w:type="spellStart"/>
            <w:r w:rsidRPr="0027756E">
              <w:rPr>
                <w:lang w:bidi="en-US"/>
              </w:rPr>
              <w:t>кольцо</w:t>
            </w:r>
            <w:proofErr w:type="spellEnd"/>
            <w:r w:rsidRPr="0027756E">
              <w:rPr>
                <w:lang w:bidi="en-US"/>
              </w:rPr>
              <w:t xml:space="preserve"> </w:t>
            </w:r>
            <w:proofErr w:type="spellStart"/>
            <w:r w:rsidRPr="0027756E">
              <w:rPr>
                <w:lang w:bidi="en-US"/>
              </w:rPr>
              <w:t>влияния</w:t>
            </w:r>
            <w:proofErr w:type="spellEnd"/>
            <w:r w:rsidRPr="0027756E">
              <w:rPr>
                <w:lang w:bidi="en-US"/>
              </w:rPr>
              <w:t xml:space="preserve"> </w:t>
            </w:r>
            <w:proofErr w:type="spellStart"/>
            <w:r w:rsidRPr="0027756E">
              <w:rPr>
                <w:lang w:bidi="en-US"/>
              </w:rPr>
              <w:t>животных</w:t>
            </w:r>
            <w:proofErr w:type="spellEnd"/>
            <w:r w:rsidRPr="0027756E">
              <w:rPr>
                <w:lang w:bidi="en-US"/>
              </w:rPr>
              <w:t xml:space="preserve"> </w:t>
            </w:r>
          </w:p>
        </w:tc>
      </w:tr>
      <w:tr w:rsidR="0027756E" w:rsidRPr="0027756E" w14:paraId="2B160B84" w14:textId="77777777" w:rsidTr="0027756E">
        <w:trPr>
          <w:cnfStyle w:val="000000100000" w:firstRow="0" w:lastRow="0" w:firstColumn="0" w:lastColumn="0" w:oddVBand="0" w:evenVBand="0" w:oddHBand="1" w:evenHBand="0" w:firstRowFirstColumn="0" w:firstRowLastColumn="0" w:lastRowFirstColumn="0" w:lastRowLastColumn="0"/>
        </w:trPr>
        <w:tc>
          <w:tcPr>
            <w:tcW w:w="1867" w:type="dxa"/>
          </w:tcPr>
          <w:p w14:paraId="64EB00F9" w14:textId="77777777" w:rsidR="0027756E" w:rsidRPr="0027756E" w:rsidRDefault="0027756E" w:rsidP="0027756E">
            <w:pPr>
              <w:pStyle w:val="TableBody"/>
              <w:rPr>
                <w:lang w:bidi="en-US"/>
              </w:rPr>
            </w:pPr>
            <w:proofErr w:type="spellStart"/>
            <w:r w:rsidRPr="0027756E">
              <w:rPr>
                <w:lang w:bidi="en-US"/>
              </w:rPr>
              <w:t>Альянс</w:t>
            </w:r>
            <w:proofErr w:type="spellEnd"/>
            <w:r w:rsidRPr="0027756E">
              <w:rPr>
                <w:lang w:bidi="en-US"/>
              </w:rPr>
              <w:t xml:space="preserve"> </w:t>
            </w:r>
            <w:proofErr w:type="spellStart"/>
            <w:r w:rsidRPr="0027756E">
              <w:rPr>
                <w:lang w:bidi="en-US"/>
              </w:rPr>
              <w:t>Лордов</w:t>
            </w:r>
            <w:proofErr w:type="spellEnd"/>
          </w:p>
        </w:tc>
        <w:tc>
          <w:tcPr>
            <w:tcW w:w="2611" w:type="dxa"/>
          </w:tcPr>
          <w:p w14:paraId="2691311E" w14:textId="77777777" w:rsidR="0027756E" w:rsidRPr="0027756E" w:rsidRDefault="0027756E" w:rsidP="0027756E">
            <w:pPr>
              <w:pStyle w:val="TableBody"/>
              <w:rPr>
                <w:lang w:bidi="en-US"/>
              </w:rPr>
            </w:pPr>
            <w:proofErr w:type="spellStart"/>
            <w:r w:rsidRPr="0027756E">
              <w:rPr>
                <w:lang w:bidi="en-US"/>
              </w:rPr>
              <w:t>кольцо</w:t>
            </w:r>
            <w:proofErr w:type="spellEnd"/>
            <w:r w:rsidRPr="0027756E">
              <w:rPr>
                <w:lang w:bidi="en-US"/>
              </w:rPr>
              <w:t xml:space="preserve"> </w:t>
            </w:r>
            <w:proofErr w:type="spellStart"/>
            <w:r w:rsidRPr="0027756E">
              <w:rPr>
                <w:lang w:bidi="en-US"/>
              </w:rPr>
              <w:t>удара</w:t>
            </w:r>
            <w:proofErr w:type="spellEnd"/>
          </w:p>
        </w:tc>
      </w:tr>
      <w:tr w:rsidR="0027756E" w:rsidRPr="0027756E" w14:paraId="6F88F952" w14:textId="77777777" w:rsidTr="0027756E">
        <w:tc>
          <w:tcPr>
            <w:tcW w:w="1867" w:type="dxa"/>
          </w:tcPr>
          <w:p w14:paraId="07C4829A" w14:textId="77777777" w:rsidR="0027756E" w:rsidRPr="0027756E" w:rsidRDefault="0027756E" w:rsidP="0027756E">
            <w:pPr>
              <w:pStyle w:val="TableBody"/>
              <w:rPr>
                <w:lang w:bidi="en-US"/>
              </w:rPr>
            </w:pPr>
            <w:proofErr w:type="spellStart"/>
            <w:r w:rsidRPr="0027756E">
              <w:rPr>
                <w:lang w:bidi="en-US"/>
              </w:rPr>
              <w:t>Зентарим</w:t>
            </w:r>
            <w:proofErr w:type="spellEnd"/>
          </w:p>
        </w:tc>
        <w:tc>
          <w:tcPr>
            <w:tcW w:w="2611" w:type="dxa"/>
          </w:tcPr>
          <w:p w14:paraId="18D2F18A" w14:textId="77777777" w:rsidR="0027756E" w:rsidRPr="0027756E" w:rsidRDefault="0027756E" w:rsidP="0027756E">
            <w:pPr>
              <w:pStyle w:val="TableBody"/>
              <w:rPr>
                <w:lang w:bidi="en-US"/>
              </w:rPr>
            </w:pPr>
            <w:proofErr w:type="spellStart"/>
            <w:r w:rsidRPr="0027756E">
              <w:rPr>
                <w:lang w:bidi="en-US"/>
              </w:rPr>
              <w:t>кольцо</w:t>
            </w:r>
            <w:proofErr w:type="spellEnd"/>
            <w:r w:rsidRPr="0027756E">
              <w:rPr>
                <w:lang w:bidi="en-US"/>
              </w:rPr>
              <w:t xml:space="preserve"> </w:t>
            </w:r>
            <w:proofErr w:type="spellStart"/>
            <w:r w:rsidRPr="0027756E">
              <w:rPr>
                <w:lang w:bidi="en-US"/>
              </w:rPr>
              <w:t>уклонения</w:t>
            </w:r>
            <w:proofErr w:type="spellEnd"/>
          </w:p>
        </w:tc>
      </w:tr>
    </w:tbl>
    <w:p w14:paraId="01D9E861" w14:textId="77777777" w:rsidR="0027756E" w:rsidRDefault="0027756E" w:rsidP="0027756E">
      <w:pPr>
        <w:pStyle w:val="CoreBody"/>
        <w:sectPr w:rsidR="0027756E" w:rsidSect="00A06370">
          <w:type w:val="continuous"/>
          <w:pgSz w:w="11906" w:h="16838" w:code="9"/>
          <w:pgMar w:top="680" w:right="720" w:bottom="851" w:left="720" w:header="578" w:footer="578" w:gutter="0"/>
          <w:cols w:num="2" w:space="720"/>
          <w:docGrid w:linePitch="360"/>
        </w:sectPr>
      </w:pPr>
    </w:p>
    <w:p w14:paraId="143379A3" w14:textId="77777777" w:rsidR="0027756E" w:rsidRPr="0027756E" w:rsidRDefault="0027756E" w:rsidP="0027756E">
      <w:pPr>
        <w:pStyle w:val="1"/>
        <w:rPr>
          <w:lang w:val="ru-RU"/>
        </w:rPr>
      </w:pPr>
      <w:r w:rsidRPr="0027756E">
        <w:rPr>
          <w:lang w:val="ru-RU"/>
        </w:rPr>
        <w:lastRenderedPageBreak/>
        <w:t>Приложение 2. Персонажи 9 сезона.</w:t>
      </w:r>
    </w:p>
    <w:p w14:paraId="178C04DE" w14:textId="67EF8858" w:rsidR="0027756E" w:rsidRDefault="0027756E" w:rsidP="0027756E">
      <w:pPr>
        <w:pStyle w:val="CoreBody"/>
        <w:rPr>
          <w:lang w:val="ru-RU"/>
        </w:rPr>
      </w:pPr>
      <w:r w:rsidRPr="0027756E">
        <w:rPr>
          <w:lang w:val="ru-RU"/>
        </w:rPr>
        <w:t xml:space="preserve">Игры Лиги </w:t>
      </w:r>
      <w:r w:rsidR="000B6984">
        <w:rPr>
          <w:lang w:val="ru-RU"/>
        </w:rPr>
        <w:t>Авантюристов</w:t>
      </w:r>
      <w:r w:rsidRPr="0027756E">
        <w:rPr>
          <w:lang w:val="ru-RU"/>
        </w:rPr>
        <w:t xml:space="preserve"> </w:t>
      </w:r>
      <w:r w:rsidRPr="00F3162A">
        <w:t>D</w:t>
      </w:r>
      <w:r w:rsidRPr="0027756E">
        <w:rPr>
          <w:lang w:val="ru-RU"/>
        </w:rPr>
        <w:t>&amp;</w:t>
      </w:r>
      <w:r w:rsidRPr="00F3162A">
        <w:t>D</w:t>
      </w:r>
      <w:r w:rsidRPr="0027756E">
        <w:rPr>
          <w:lang w:val="ru-RU"/>
        </w:rPr>
        <w:t xml:space="preserve"> делятся на сюжетные сезоны. С начала программы было восемь сюжетных сезонов, каждый из которых фокусировался и поддерживал приключенческий продукт(ы), выпущенный командой </w:t>
      </w:r>
      <w:r w:rsidRPr="00F3162A">
        <w:t>D</w:t>
      </w:r>
      <w:r w:rsidRPr="0027756E">
        <w:rPr>
          <w:lang w:val="ru-RU"/>
        </w:rPr>
        <w:t>&amp;</w:t>
      </w:r>
      <w:r w:rsidRPr="00F3162A">
        <w:t>D</w:t>
      </w:r>
      <w:r w:rsidRPr="0027756E">
        <w:rPr>
          <w:lang w:val="ru-RU"/>
        </w:rPr>
        <w:t xml:space="preserve"> в </w:t>
      </w:r>
      <w:r w:rsidRPr="00F3162A">
        <w:t>Wizards</w:t>
      </w:r>
      <w:r w:rsidRPr="0027756E">
        <w:rPr>
          <w:lang w:val="ru-RU"/>
        </w:rPr>
        <w:t xml:space="preserve"> </w:t>
      </w:r>
      <w:r w:rsidRPr="00F3162A">
        <w:t>of</w:t>
      </w:r>
      <w:r w:rsidRPr="0027756E">
        <w:rPr>
          <w:lang w:val="ru-RU"/>
        </w:rPr>
        <w:t xml:space="preserve"> </w:t>
      </w:r>
      <w:r w:rsidRPr="00F3162A">
        <w:t>the</w:t>
      </w:r>
      <w:r w:rsidRPr="0027756E">
        <w:rPr>
          <w:lang w:val="ru-RU"/>
        </w:rPr>
        <w:t xml:space="preserve"> </w:t>
      </w:r>
      <w:r w:rsidRPr="00F3162A">
        <w:t>Coast</w:t>
      </w:r>
      <w:r w:rsidRPr="0027756E">
        <w:rPr>
          <w:lang w:val="ru-RU"/>
        </w:rPr>
        <w:t xml:space="preserve">. Поскольку мы готовимся начать сезон 9, в поддержку Врат </w:t>
      </w:r>
      <w:proofErr w:type="spellStart"/>
      <w:r w:rsidRPr="0027756E">
        <w:rPr>
          <w:lang w:val="ru-RU"/>
        </w:rPr>
        <w:t>Балдура</w:t>
      </w:r>
      <w:proofErr w:type="spellEnd"/>
      <w:r w:rsidR="000B6984">
        <w:rPr>
          <w:lang w:val="ru-RU"/>
        </w:rPr>
        <w:t>: Снисхождение</w:t>
      </w:r>
      <w:r w:rsidRPr="0027756E">
        <w:rPr>
          <w:lang w:val="ru-RU"/>
        </w:rPr>
        <w:t xml:space="preserve"> в </w:t>
      </w:r>
      <w:proofErr w:type="spellStart"/>
      <w:r w:rsidRPr="0027756E">
        <w:rPr>
          <w:lang w:val="ru-RU"/>
        </w:rPr>
        <w:t>Авернус</w:t>
      </w:r>
      <w:proofErr w:type="spellEnd"/>
      <w:r w:rsidRPr="0027756E">
        <w:rPr>
          <w:lang w:val="ru-RU"/>
        </w:rPr>
        <w:t xml:space="preserve">", мы хотели бы сделать доступными некоторые новые опции для персонажей, созданных специально для начала кампании. </w:t>
      </w:r>
    </w:p>
    <w:p w14:paraId="278021E4" w14:textId="77777777" w:rsidR="0027756E" w:rsidRDefault="0027756E" w:rsidP="0027756E">
      <w:pPr>
        <w:pStyle w:val="CoreBody"/>
        <w:rPr>
          <w:lang w:val="ru-RU"/>
        </w:rPr>
      </w:pPr>
    </w:p>
    <w:p w14:paraId="0FB09DC5" w14:textId="71A379AF" w:rsidR="0027756E" w:rsidRDefault="0027756E" w:rsidP="0027756E">
      <w:pPr>
        <w:pStyle w:val="CoreBody"/>
        <w:rPr>
          <w:lang w:val="ru-RU"/>
        </w:rPr>
        <w:sectPr w:rsidR="0027756E" w:rsidSect="0027756E">
          <w:pgSz w:w="11906" w:h="16838" w:code="9"/>
          <w:pgMar w:top="720" w:right="720" w:bottom="720" w:left="720" w:header="576" w:footer="576" w:gutter="0"/>
          <w:cols w:space="720"/>
          <w:docGrid w:linePitch="360"/>
        </w:sectPr>
      </w:pPr>
    </w:p>
    <w:p w14:paraId="2478C4ED" w14:textId="77777777" w:rsidR="0027756E" w:rsidRPr="0027756E" w:rsidRDefault="0027756E" w:rsidP="0027756E">
      <w:pPr>
        <w:pStyle w:val="2"/>
        <w:rPr>
          <w:lang w:val="ru-RU"/>
        </w:rPr>
      </w:pPr>
      <w:r w:rsidRPr="0027756E">
        <w:rPr>
          <w:lang w:val="ru-RU"/>
        </w:rPr>
        <w:t>Новые опции при создании персонажа</w:t>
      </w:r>
    </w:p>
    <w:p w14:paraId="4827890F" w14:textId="77777777" w:rsidR="0027756E" w:rsidRPr="0027756E" w:rsidRDefault="0027756E" w:rsidP="0027756E">
      <w:pPr>
        <w:pStyle w:val="CoreBody"/>
        <w:rPr>
          <w:lang w:val="ru-RU"/>
        </w:rPr>
      </w:pPr>
      <w:r w:rsidRPr="0027756E">
        <w:rPr>
          <w:lang w:val="ru-RU"/>
        </w:rPr>
        <w:t>Все персонажи, созданные для игры в сезон 9, получают затяжное наследие злой черту и на ваш выбор: либо Крылья, затронутые планами, либо свойство унаследованные злобы. Персонажи, созданные до 9 сезона, не могут воспользоваться этими преимуществами.</w:t>
      </w:r>
    </w:p>
    <w:p w14:paraId="2FC1D530" w14:textId="77777777" w:rsidR="0027756E" w:rsidRPr="0027756E" w:rsidRDefault="0027756E" w:rsidP="0027756E">
      <w:pPr>
        <w:pStyle w:val="2"/>
        <w:rPr>
          <w:lang w:val="ru-RU"/>
        </w:rPr>
      </w:pPr>
      <w:r w:rsidRPr="0027756E">
        <w:rPr>
          <w:lang w:val="ru-RU"/>
        </w:rPr>
        <w:t>Затяжное наследие зла</w:t>
      </w:r>
    </w:p>
    <w:p w14:paraId="3A1C4E3B" w14:textId="77777777" w:rsidR="0027756E" w:rsidRPr="0027756E" w:rsidRDefault="0027756E" w:rsidP="0027756E">
      <w:pPr>
        <w:pStyle w:val="CoreBody"/>
        <w:rPr>
          <w:lang w:val="ru-RU"/>
        </w:rPr>
      </w:pPr>
      <w:r w:rsidRPr="0027756E">
        <w:rPr>
          <w:lang w:val="ru-RU"/>
        </w:rPr>
        <w:t>Когда вы бросаете, чтобы определить количество временных точек попадания, полученных за счет свойства Истощение жизни монеты душ, вы можете бросить дважды и выбрать любой результат. Кроме того, они получают ответ на два вопроса при использовании свойства запроса монет душ Эта черта теряется в конце сезона.</w:t>
      </w:r>
    </w:p>
    <w:p w14:paraId="6AF20552" w14:textId="77777777" w:rsidR="0027756E" w:rsidRPr="0027756E" w:rsidRDefault="0027756E" w:rsidP="0027756E">
      <w:pPr>
        <w:pStyle w:val="2"/>
        <w:rPr>
          <w:lang w:val="ru-RU"/>
        </w:rPr>
      </w:pPr>
      <w:r w:rsidRPr="0027756E">
        <w:rPr>
          <w:lang w:val="ru-RU"/>
        </w:rPr>
        <w:t>Крылья затронутых планами</w:t>
      </w:r>
    </w:p>
    <w:p w14:paraId="61C31D76" w14:textId="1BC5E5E4" w:rsidR="0027756E" w:rsidRPr="0027756E" w:rsidRDefault="0027756E" w:rsidP="0027756E">
      <w:pPr>
        <w:pStyle w:val="CoreBody"/>
        <w:rPr>
          <w:lang w:val="ru-RU"/>
        </w:rPr>
      </w:pPr>
      <w:r w:rsidRPr="0027756E">
        <w:rPr>
          <w:lang w:val="ru-RU"/>
        </w:rPr>
        <w:t xml:space="preserve">Если вы хотите создать </w:t>
      </w:r>
      <w:proofErr w:type="spellStart"/>
      <w:r w:rsidR="00DB1A5E">
        <w:rPr>
          <w:lang w:val="ru-RU"/>
        </w:rPr>
        <w:t>асимара</w:t>
      </w:r>
      <w:proofErr w:type="spellEnd"/>
      <w:r w:rsidRPr="0027756E">
        <w:rPr>
          <w:lang w:val="ru-RU"/>
        </w:rPr>
        <w:t xml:space="preserve"> или </w:t>
      </w:r>
      <w:proofErr w:type="spellStart"/>
      <w:r w:rsidR="00DB1A5E">
        <w:rPr>
          <w:lang w:val="ru-RU"/>
        </w:rPr>
        <w:t>тифлинга</w:t>
      </w:r>
      <w:proofErr w:type="spellEnd"/>
      <w:r w:rsidRPr="0027756E">
        <w:rPr>
          <w:lang w:val="ru-RU"/>
        </w:rPr>
        <w:t>, этот персонаж получает выгоду, связанную с их расой, ниже. Ни одно из преимуществ не зависит от выбора ссылочного ресурса в качестве их +1.</w:t>
      </w:r>
    </w:p>
    <w:p w14:paraId="154E2FAE" w14:textId="4A388687" w:rsidR="0027756E" w:rsidRPr="0027756E" w:rsidRDefault="0027756E" w:rsidP="0027756E">
      <w:pPr>
        <w:pStyle w:val="CoreBody"/>
        <w:rPr>
          <w:lang w:val="ru-RU"/>
        </w:rPr>
      </w:pPr>
      <w:proofErr w:type="spellStart"/>
      <w:r w:rsidRPr="00461A78">
        <w:rPr>
          <w:rStyle w:val="BoldSerif"/>
          <w:b/>
          <w:bCs/>
          <w:i/>
          <w:iCs/>
          <w:lang w:val="ru-RU"/>
        </w:rPr>
        <w:t>А</w:t>
      </w:r>
      <w:r w:rsidR="00DB1A5E" w:rsidRPr="00461A78">
        <w:rPr>
          <w:rStyle w:val="BoldSerif"/>
          <w:b/>
          <w:bCs/>
          <w:i/>
          <w:iCs/>
          <w:lang w:val="ru-RU"/>
        </w:rPr>
        <w:t>с</w:t>
      </w:r>
      <w:r w:rsidRPr="00461A78">
        <w:rPr>
          <w:rStyle w:val="BoldSerif"/>
          <w:b/>
          <w:bCs/>
          <w:i/>
          <w:iCs/>
          <w:lang w:val="ru-RU"/>
        </w:rPr>
        <w:t>имар</w:t>
      </w:r>
      <w:proofErr w:type="spellEnd"/>
      <w:r w:rsidRPr="00461A78">
        <w:rPr>
          <w:rStyle w:val="BoldSerif"/>
          <w:b/>
          <w:bCs/>
          <w:i/>
          <w:iCs/>
          <w:lang w:val="ru-RU"/>
        </w:rPr>
        <w:t>.</w:t>
      </w:r>
      <w:r w:rsidRPr="0027756E">
        <w:rPr>
          <w:lang w:val="ru-RU"/>
        </w:rPr>
        <w:t xml:space="preserve"> Вы можете выбрать </w:t>
      </w:r>
      <w:proofErr w:type="spellStart"/>
      <w:r w:rsidR="00DB1A5E">
        <w:rPr>
          <w:lang w:val="ru-RU"/>
        </w:rPr>
        <w:t>асимара</w:t>
      </w:r>
      <w:proofErr w:type="spellEnd"/>
      <w:r w:rsidRPr="0027756E">
        <w:rPr>
          <w:lang w:val="ru-RU"/>
        </w:rPr>
        <w:t xml:space="preserve"> (</w:t>
      </w:r>
      <w:r w:rsidRPr="00F3162A">
        <w:t>Volo</w:t>
      </w:r>
      <w:r w:rsidRPr="0027756E">
        <w:rPr>
          <w:lang w:val="ru-RU"/>
        </w:rPr>
        <w:t>'</w:t>
      </w:r>
      <w:r w:rsidRPr="00F3162A">
        <w:t>s</w:t>
      </w:r>
      <w:r w:rsidRPr="0027756E">
        <w:rPr>
          <w:lang w:val="ru-RU"/>
        </w:rPr>
        <w:t xml:space="preserve"> </w:t>
      </w:r>
      <w:r w:rsidRPr="00F3162A">
        <w:t>Guide</w:t>
      </w:r>
      <w:r w:rsidRPr="0027756E">
        <w:rPr>
          <w:lang w:val="ru-RU"/>
        </w:rPr>
        <w:t xml:space="preserve"> </w:t>
      </w:r>
      <w:r w:rsidRPr="00F3162A">
        <w:t>to</w:t>
      </w:r>
      <w:r w:rsidRPr="0027756E">
        <w:rPr>
          <w:lang w:val="ru-RU"/>
        </w:rPr>
        <w:t xml:space="preserve"> </w:t>
      </w:r>
      <w:r w:rsidRPr="00F3162A">
        <w:t>Monsters</w:t>
      </w:r>
      <w:r w:rsidRPr="0027756E">
        <w:rPr>
          <w:lang w:val="ru-RU"/>
        </w:rPr>
        <w:t>) в качестве расы вашего персонажа. Кроме того, на 5—м уровне вы можете навсегда заменить черту Даритель Света и расовую черту, которую они получают на 3-м уровне, чтобы прорасти пернатыми крыльями-набирая скорость полета 30 футов, не нося тяжелую броню.</w:t>
      </w:r>
    </w:p>
    <w:p w14:paraId="7387EAB1" w14:textId="77777777" w:rsidR="0027756E" w:rsidRPr="0027756E" w:rsidRDefault="0027756E" w:rsidP="0027756E">
      <w:pPr>
        <w:pStyle w:val="CoreBody"/>
        <w:rPr>
          <w:lang w:val="ru-RU"/>
        </w:rPr>
      </w:pPr>
      <w:proofErr w:type="spellStart"/>
      <w:r w:rsidRPr="00461A78">
        <w:rPr>
          <w:rStyle w:val="BoldSerif"/>
          <w:i/>
          <w:iCs/>
          <w:lang w:val="ru-RU"/>
        </w:rPr>
        <w:t>Тифлинг</w:t>
      </w:r>
      <w:proofErr w:type="spellEnd"/>
      <w:r w:rsidRPr="00461A78">
        <w:rPr>
          <w:rStyle w:val="BoldSerif"/>
          <w:i/>
          <w:iCs/>
          <w:lang w:val="ru-RU"/>
        </w:rPr>
        <w:t>.</w:t>
      </w:r>
      <w:r w:rsidRPr="0027756E">
        <w:rPr>
          <w:lang w:val="ru-RU"/>
        </w:rPr>
        <w:t xml:space="preserve"> На 5-м уровне вы можете навсегда заменить их адскую наследственную черту на крылатый вариант </w:t>
      </w:r>
      <w:proofErr w:type="spellStart"/>
      <w:r w:rsidRPr="0027756E">
        <w:rPr>
          <w:lang w:val="ru-RU"/>
        </w:rPr>
        <w:t>тифлинга</w:t>
      </w:r>
      <w:proofErr w:type="spellEnd"/>
      <w:r w:rsidRPr="0027756E">
        <w:rPr>
          <w:lang w:val="ru-RU"/>
        </w:rPr>
        <w:t xml:space="preserve"> (</w:t>
      </w:r>
      <w:r w:rsidRPr="00F3162A">
        <w:t>Sword</w:t>
      </w:r>
      <w:r w:rsidRPr="0027756E">
        <w:rPr>
          <w:lang w:val="ru-RU"/>
        </w:rPr>
        <w:t xml:space="preserve"> </w:t>
      </w:r>
      <w:r w:rsidRPr="00F3162A">
        <w:t>Coast</w:t>
      </w:r>
      <w:r w:rsidRPr="0027756E">
        <w:rPr>
          <w:lang w:val="ru-RU"/>
        </w:rPr>
        <w:t xml:space="preserve"> </w:t>
      </w:r>
      <w:r w:rsidRPr="00F3162A">
        <w:t>Adventurer</w:t>
      </w:r>
      <w:r w:rsidRPr="0027756E">
        <w:rPr>
          <w:lang w:val="ru-RU"/>
        </w:rPr>
        <w:t>'</w:t>
      </w:r>
      <w:r w:rsidRPr="00F3162A">
        <w:t>s</w:t>
      </w:r>
      <w:r w:rsidRPr="0027756E">
        <w:rPr>
          <w:lang w:val="ru-RU"/>
        </w:rPr>
        <w:t xml:space="preserve"> </w:t>
      </w:r>
      <w:r w:rsidRPr="00F3162A">
        <w:t>Guide</w:t>
      </w:r>
      <w:r w:rsidRPr="0027756E">
        <w:rPr>
          <w:lang w:val="ru-RU"/>
        </w:rPr>
        <w:t>).</w:t>
      </w:r>
    </w:p>
    <w:p w14:paraId="40438941" w14:textId="77777777" w:rsidR="0027756E" w:rsidRPr="0027756E" w:rsidRDefault="0027756E" w:rsidP="0027756E">
      <w:pPr>
        <w:pStyle w:val="2"/>
        <w:rPr>
          <w:lang w:val="ru-RU"/>
        </w:rPr>
      </w:pPr>
      <w:r w:rsidRPr="0027756E">
        <w:rPr>
          <w:lang w:val="ru-RU"/>
        </w:rPr>
        <w:t>Наследственное Злопыхательство</w:t>
      </w:r>
    </w:p>
    <w:p w14:paraId="79F54D50" w14:textId="706B74AA" w:rsidR="0027756E" w:rsidRPr="0027756E" w:rsidRDefault="0027756E" w:rsidP="0027756E">
      <w:pPr>
        <w:pStyle w:val="CoreBody"/>
        <w:rPr>
          <w:lang w:val="ru-RU"/>
        </w:rPr>
      </w:pPr>
      <w:r w:rsidRPr="0027756E">
        <w:rPr>
          <w:lang w:val="ru-RU"/>
        </w:rPr>
        <w:t xml:space="preserve">Если ваш персонаж не является </w:t>
      </w:r>
      <w:proofErr w:type="spellStart"/>
      <w:r w:rsidRPr="0027756E">
        <w:rPr>
          <w:lang w:val="ru-RU"/>
        </w:rPr>
        <w:t>асимаром</w:t>
      </w:r>
      <w:proofErr w:type="spellEnd"/>
      <w:r w:rsidRPr="0027756E">
        <w:rPr>
          <w:lang w:val="ru-RU"/>
        </w:rPr>
        <w:t xml:space="preserve"> или </w:t>
      </w:r>
      <w:proofErr w:type="spellStart"/>
      <w:r w:rsidRPr="0027756E">
        <w:rPr>
          <w:lang w:val="ru-RU"/>
        </w:rPr>
        <w:t>тифлингом</w:t>
      </w:r>
      <w:proofErr w:type="spellEnd"/>
      <w:r w:rsidRPr="0027756E">
        <w:rPr>
          <w:lang w:val="ru-RU"/>
        </w:rPr>
        <w:t xml:space="preserve">, это не значит, что они остаются в огненном, кислотном дожде. Персонажи, которые не выбирают Крылья, затронутые планами, могут начинать с любым нередким магическим предметом из </w:t>
      </w:r>
      <w:r w:rsidR="00DB1A5E" w:rsidRPr="0027756E">
        <w:rPr>
          <w:lang w:val="ru-RU"/>
        </w:rPr>
        <w:t xml:space="preserve">Руководства </w:t>
      </w:r>
      <w:proofErr w:type="spellStart"/>
      <w:r w:rsidRPr="0027756E">
        <w:rPr>
          <w:lang w:val="ru-RU"/>
        </w:rPr>
        <w:t>Занатара</w:t>
      </w:r>
      <w:proofErr w:type="spellEnd"/>
      <w:r w:rsidRPr="0027756E">
        <w:rPr>
          <w:lang w:val="ru-RU"/>
        </w:rPr>
        <w:t xml:space="preserve"> ко всему, кроме магической брони, оружия, чудесных предметов, которые функционируют как оружие, заводной амулет, Амулет темного осколка, шляпа волшебства или Рубин военного мага.</w:t>
      </w:r>
    </w:p>
    <w:p w14:paraId="52A3F9EF" w14:textId="2A27C1C5" w:rsidR="0027756E" w:rsidRPr="0027756E" w:rsidRDefault="0027756E" w:rsidP="0027756E">
      <w:pPr>
        <w:pStyle w:val="CoreBody"/>
        <w:rPr>
          <w:lang w:val="ru-RU"/>
        </w:rPr>
      </w:pPr>
      <w:r w:rsidRPr="0027756E">
        <w:rPr>
          <w:lang w:val="ru-RU"/>
        </w:rPr>
        <w:t xml:space="preserve">Дополнительно, предмет имеет одну </w:t>
      </w:r>
      <w:r w:rsidR="00DB1A5E" w:rsidRPr="0027756E">
        <w:rPr>
          <w:lang w:val="ru-RU"/>
        </w:rPr>
        <w:t>из следующих характеристик,</w:t>
      </w:r>
      <w:r w:rsidRPr="0027756E">
        <w:rPr>
          <w:lang w:val="ru-RU"/>
        </w:rPr>
        <w:t xml:space="preserve"> включенных в свою конструкцию:</w:t>
      </w:r>
    </w:p>
    <w:tbl>
      <w:tblPr>
        <w:tblStyle w:val="11"/>
        <w:tblW w:w="0" w:type="auto"/>
        <w:tblLook w:val="0420" w:firstRow="1" w:lastRow="0" w:firstColumn="0" w:lastColumn="0" w:noHBand="0" w:noVBand="1"/>
      </w:tblPr>
      <w:tblGrid>
        <w:gridCol w:w="534"/>
        <w:gridCol w:w="4252"/>
      </w:tblGrid>
      <w:tr w:rsidR="0027756E" w:rsidRPr="00F3162A" w14:paraId="576D8503" w14:textId="77777777" w:rsidTr="0027756E">
        <w:trPr>
          <w:cnfStyle w:val="100000000000" w:firstRow="1" w:lastRow="0" w:firstColumn="0" w:lastColumn="0" w:oddVBand="0" w:evenVBand="0" w:oddHBand="0" w:evenHBand="0" w:firstRowFirstColumn="0" w:firstRowLastColumn="0" w:lastRowFirstColumn="0" w:lastRowLastColumn="0"/>
        </w:trPr>
        <w:tc>
          <w:tcPr>
            <w:tcW w:w="534" w:type="dxa"/>
          </w:tcPr>
          <w:p w14:paraId="77B83A09" w14:textId="77777777" w:rsidR="0027756E" w:rsidRPr="00F3162A" w:rsidRDefault="0027756E" w:rsidP="0027756E">
            <w:pPr>
              <w:pStyle w:val="TableHeader"/>
            </w:pPr>
            <w:r w:rsidRPr="00F3162A">
              <w:t>к20</w:t>
            </w:r>
          </w:p>
        </w:tc>
        <w:tc>
          <w:tcPr>
            <w:tcW w:w="4252" w:type="dxa"/>
          </w:tcPr>
          <w:p w14:paraId="719760E7" w14:textId="77777777" w:rsidR="0027756E" w:rsidRPr="00F3162A" w:rsidRDefault="0027756E" w:rsidP="0027756E">
            <w:pPr>
              <w:pStyle w:val="TableHeader"/>
            </w:pPr>
            <w:proofErr w:type="spellStart"/>
            <w:r w:rsidRPr="00F3162A">
              <w:t>Адское</w:t>
            </w:r>
            <w:proofErr w:type="spellEnd"/>
            <w:r w:rsidRPr="00F3162A">
              <w:t xml:space="preserve"> </w:t>
            </w:r>
            <w:proofErr w:type="spellStart"/>
            <w:r w:rsidRPr="00F3162A">
              <w:t>Наследие</w:t>
            </w:r>
            <w:proofErr w:type="spellEnd"/>
          </w:p>
        </w:tc>
      </w:tr>
      <w:tr w:rsidR="0027756E" w:rsidRPr="00F3162A" w14:paraId="1B1926C1" w14:textId="77777777" w:rsidTr="0027756E">
        <w:trPr>
          <w:cnfStyle w:val="000000100000" w:firstRow="0" w:lastRow="0" w:firstColumn="0" w:lastColumn="0" w:oddVBand="0" w:evenVBand="0" w:oddHBand="1" w:evenHBand="0" w:firstRowFirstColumn="0" w:firstRowLastColumn="0" w:lastRowFirstColumn="0" w:lastRowLastColumn="0"/>
        </w:trPr>
        <w:tc>
          <w:tcPr>
            <w:tcW w:w="534" w:type="dxa"/>
          </w:tcPr>
          <w:p w14:paraId="1F94B11D" w14:textId="77777777" w:rsidR="0027756E" w:rsidRPr="00F3162A" w:rsidRDefault="0027756E" w:rsidP="0027756E">
            <w:pPr>
              <w:pStyle w:val="TableBody"/>
            </w:pPr>
            <w:r w:rsidRPr="00F3162A">
              <w:t>1</w:t>
            </w:r>
          </w:p>
        </w:tc>
        <w:tc>
          <w:tcPr>
            <w:tcW w:w="4252" w:type="dxa"/>
          </w:tcPr>
          <w:p w14:paraId="265B6407" w14:textId="77777777" w:rsidR="0027756E" w:rsidRPr="00F3162A" w:rsidRDefault="0027756E" w:rsidP="0027756E">
            <w:pPr>
              <w:pStyle w:val="TableBody"/>
            </w:pPr>
            <w:proofErr w:type="spellStart"/>
            <w:r w:rsidRPr="004F071D">
              <w:t>Человеческие</w:t>
            </w:r>
            <w:proofErr w:type="spellEnd"/>
            <w:r w:rsidRPr="00F3162A">
              <w:t xml:space="preserve"> </w:t>
            </w:r>
            <w:proofErr w:type="spellStart"/>
            <w:r w:rsidRPr="00F3162A">
              <w:t>волосы</w:t>
            </w:r>
            <w:proofErr w:type="spellEnd"/>
            <w:r w:rsidRPr="00F3162A">
              <w:t xml:space="preserve"> </w:t>
            </w:r>
            <w:proofErr w:type="spellStart"/>
            <w:r w:rsidRPr="00F3162A">
              <w:t>или</w:t>
            </w:r>
            <w:proofErr w:type="spellEnd"/>
            <w:r w:rsidRPr="00F3162A">
              <w:t xml:space="preserve"> </w:t>
            </w:r>
            <w:proofErr w:type="spellStart"/>
            <w:r w:rsidRPr="00F3162A">
              <w:t>кожа</w:t>
            </w:r>
            <w:proofErr w:type="spellEnd"/>
          </w:p>
        </w:tc>
      </w:tr>
      <w:tr w:rsidR="0027756E" w:rsidRPr="00F3162A" w14:paraId="69F3DA63" w14:textId="77777777" w:rsidTr="0027756E">
        <w:tc>
          <w:tcPr>
            <w:tcW w:w="534" w:type="dxa"/>
          </w:tcPr>
          <w:p w14:paraId="2EF07528" w14:textId="77777777" w:rsidR="0027756E" w:rsidRPr="00F3162A" w:rsidRDefault="0027756E" w:rsidP="0027756E">
            <w:pPr>
              <w:pStyle w:val="TableBody"/>
            </w:pPr>
            <w:r w:rsidRPr="00F3162A">
              <w:t>2</w:t>
            </w:r>
          </w:p>
        </w:tc>
        <w:tc>
          <w:tcPr>
            <w:tcW w:w="4252" w:type="dxa"/>
          </w:tcPr>
          <w:p w14:paraId="59CB5E77" w14:textId="77777777" w:rsidR="0027756E" w:rsidRPr="00F3162A" w:rsidRDefault="0027756E" w:rsidP="0027756E">
            <w:pPr>
              <w:pStyle w:val="TableBody"/>
            </w:pPr>
            <w:proofErr w:type="spellStart"/>
            <w:r w:rsidRPr="00F3162A">
              <w:t>Геометрические</w:t>
            </w:r>
            <w:proofErr w:type="spellEnd"/>
            <w:r w:rsidRPr="00F3162A">
              <w:t xml:space="preserve"> </w:t>
            </w:r>
            <w:proofErr w:type="spellStart"/>
            <w:r w:rsidRPr="00F3162A">
              <w:t>части</w:t>
            </w:r>
            <w:proofErr w:type="spellEnd"/>
            <w:r w:rsidRPr="00F3162A">
              <w:t xml:space="preserve"> </w:t>
            </w:r>
            <w:proofErr w:type="spellStart"/>
            <w:r w:rsidRPr="00F3162A">
              <w:t>зеленая</w:t>
            </w:r>
            <w:proofErr w:type="spellEnd"/>
            <w:r w:rsidRPr="00F3162A">
              <w:t xml:space="preserve"> </w:t>
            </w:r>
            <w:proofErr w:type="spellStart"/>
            <w:r w:rsidRPr="00F3162A">
              <w:t>сталь</w:t>
            </w:r>
            <w:proofErr w:type="spellEnd"/>
          </w:p>
        </w:tc>
      </w:tr>
      <w:tr w:rsidR="0027756E" w:rsidRPr="00F3162A" w14:paraId="4666B359" w14:textId="77777777" w:rsidTr="0027756E">
        <w:trPr>
          <w:cnfStyle w:val="000000100000" w:firstRow="0" w:lastRow="0" w:firstColumn="0" w:lastColumn="0" w:oddVBand="0" w:evenVBand="0" w:oddHBand="1" w:evenHBand="0" w:firstRowFirstColumn="0" w:firstRowLastColumn="0" w:lastRowFirstColumn="0" w:lastRowLastColumn="0"/>
        </w:trPr>
        <w:tc>
          <w:tcPr>
            <w:tcW w:w="534" w:type="dxa"/>
          </w:tcPr>
          <w:p w14:paraId="4B0DFC07" w14:textId="77777777" w:rsidR="0027756E" w:rsidRPr="00F3162A" w:rsidRDefault="0027756E" w:rsidP="0027756E">
            <w:pPr>
              <w:pStyle w:val="TableBody"/>
            </w:pPr>
            <w:r w:rsidRPr="00F3162A">
              <w:t>3</w:t>
            </w:r>
          </w:p>
        </w:tc>
        <w:tc>
          <w:tcPr>
            <w:tcW w:w="4252" w:type="dxa"/>
          </w:tcPr>
          <w:p w14:paraId="728A803E" w14:textId="77777777" w:rsidR="0027756E" w:rsidRPr="00F3162A" w:rsidRDefault="0027756E" w:rsidP="0027756E">
            <w:pPr>
              <w:pStyle w:val="TableBody"/>
            </w:pPr>
            <w:proofErr w:type="spellStart"/>
            <w:r w:rsidRPr="00F3162A">
              <w:t>Зубы</w:t>
            </w:r>
            <w:proofErr w:type="spellEnd"/>
            <w:r w:rsidRPr="00F3162A">
              <w:t xml:space="preserve"> </w:t>
            </w:r>
            <w:proofErr w:type="spellStart"/>
            <w:r w:rsidRPr="00F3162A">
              <w:t>большого</w:t>
            </w:r>
            <w:proofErr w:type="spellEnd"/>
            <w:r w:rsidRPr="00F3162A">
              <w:t xml:space="preserve">, </w:t>
            </w:r>
            <w:proofErr w:type="spellStart"/>
            <w:r w:rsidRPr="00F3162A">
              <w:t>неизвестного</w:t>
            </w:r>
            <w:proofErr w:type="spellEnd"/>
            <w:r w:rsidRPr="00F3162A">
              <w:t xml:space="preserve"> </w:t>
            </w:r>
            <w:proofErr w:type="spellStart"/>
            <w:r w:rsidRPr="00F3162A">
              <w:t>существа</w:t>
            </w:r>
            <w:proofErr w:type="spellEnd"/>
          </w:p>
        </w:tc>
      </w:tr>
      <w:tr w:rsidR="0027756E" w:rsidRPr="00F3162A" w14:paraId="3D232C03" w14:textId="77777777" w:rsidTr="0027756E">
        <w:tc>
          <w:tcPr>
            <w:tcW w:w="534" w:type="dxa"/>
          </w:tcPr>
          <w:p w14:paraId="6CFB3BAA" w14:textId="77777777" w:rsidR="0027756E" w:rsidRPr="00F3162A" w:rsidRDefault="0027756E" w:rsidP="0027756E">
            <w:pPr>
              <w:pStyle w:val="TableBody"/>
            </w:pPr>
            <w:r w:rsidRPr="00F3162A">
              <w:t>4</w:t>
            </w:r>
          </w:p>
        </w:tc>
        <w:tc>
          <w:tcPr>
            <w:tcW w:w="4252" w:type="dxa"/>
          </w:tcPr>
          <w:p w14:paraId="7D2CDCE5" w14:textId="77777777" w:rsidR="0027756E" w:rsidRPr="00F3162A" w:rsidRDefault="0027756E" w:rsidP="0027756E">
            <w:pPr>
              <w:pStyle w:val="TableBody"/>
            </w:pPr>
            <w:proofErr w:type="spellStart"/>
            <w:r w:rsidRPr="00F3162A">
              <w:t>Зловоние</w:t>
            </w:r>
            <w:proofErr w:type="spellEnd"/>
            <w:r w:rsidRPr="00F3162A">
              <w:t xml:space="preserve"> </w:t>
            </w:r>
            <w:proofErr w:type="spellStart"/>
            <w:r w:rsidRPr="00F3162A">
              <w:t>серы</w:t>
            </w:r>
            <w:proofErr w:type="spellEnd"/>
          </w:p>
        </w:tc>
      </w:tr>
      <w:tr w:rsidR="0027756E" w:rsidRPr="00FA08CC" w14:paraId="5731116C" w14:textId="77777777" w:rsidTr="0027756E">
        <w:trPr>
          <w:cnfStyle w:val="000000100000" w:firstRow="0" w:lastRow="0" w:firstColumn="0" w:lastColumn="0" w:oddVBand="0" w:evenVBand="0" w:oddHBand="1" w:evenHBand="0" w:firstRowFirstColumn="0" w:firstRowLastColumn="0" w:lastRowFirstColumn="0" w:lastRowLastColumn="0"/>
        </w:trPr>
        <w:tc>
          <w:tcPr>
            <w:tcW w:w="534" w:type="dxa"/>
          </w:tcPr>
          <w:p w14:paraId="095C3B72" w14:textId="77777777" w:rsidR="0027756E" w:rsidRPr="00F3162A" w:rsidRDefault="0027756E" w:rsidP="0027756E">
            <w:pPr>
              <w:pStyle w:val="TableBody"/>
            </w:pPr>
            <w:r w:rsidRPr="00F3162A">
              <w:t>5</w:t>
            </w:r>
          </w:p>
        </w:tc>
        <w:tc>
          <w:tcPr>
            <w:tcW w:w="4252" w:type="dxa"/>
          </w:tcPr>
          <w:p w14:paraId="32613B6A" w14:textId="77777777" w:rsidR="0027756E" w:rsidRPr="006B5289" w:rsidRDefault="0027756E" w:rsidP="0027756E">
            <w:pPr>
              <w:pStyle w:val="TableBody"/>
              <w:rPr>
                <w:lang w:val="ru-RU"/>
              </w:rPr>
            </w:pPr>
            <w:r w:rsidRPr="006B5289">
              <w:rPr>
                <w:lang w:val="ru-RU"/>
              </w:rPr>
              <w:t>Клочья кислого (но безвредный) пар</w:t>
            </w:r>
          </w:p>
        </w:tc>
      </w:tr>
      <w:tr w:rsidR="0027756E" w:rsidRPr="00F3162A" w14:paraId="6537362E" w14:textId="77777777" w:rsidTr="0027756E">
        <w:tc>
          <w:tcPr>
            <w:tcW w:w="534" w:type="dxa"/>
          </w:tcPr>
          <w:p w14:paraId="107633C1" w14:textId="77777777" w:rsidR="0027756E" w:rsidRPr="00F3162A" w:rsidRDefault="0027756E" w:rsidP="0027756E">
            <w:pPr>
              <w:pStyle w:val="TableBody"/>
            </w:pPr>
            <w:r w:rsidRPr="00F3162A">
              <w:t>6</w:t>
            </w:r>
          </w:p>
        </w:tc>
        <w:tc>
          <w:tcPr>
            <w:tcW w:w="4252" w:type="dxa"/>
          </w:tcPr>
          <w:p w14:paraId="21AC2C96" w14:textId="77777777" w:rsidR="0027756E" w:rsidRPr="00F3162A" w:rsidRDefault="0027756E" w:rsidP="0027756E">
            <w:pPr>
              <w:pStyle w:val="TableBody"/>
            </w:pPr>
            <w:proofErr w:type="spellStart"/>
            <w:r w:rsidRPr="00F3162A">
              <w:t>Мигающий</w:t>
            </w:r>
            <w:proofErr w:type="spellEnd"/>
            <w:r w:rsidRPr="00F3162A">
              <w:t xml:space="preserve"> </w:t>
            </w:r>
            <w:proofErr w:type="spellStart"/>
            <w:r w:rsidRPr="00F3162A">
              <w:t>красный</w:t>
            </w:r>
            <w:proofErr w:type="spellEnd"/>
            <w:r w:rsidRPr="00F3162A">
              <w:t xml:space="preserve"> </w:t>
            </w:r>
            <w:proofErr w:type="spellStart"/>
            <w:r w:rsidRPr="00F3162A">
              <w:t>глаз</w:t>
            </w:r>
            <w:proofErr w:type="spellEnd"/>
          </w:p>
        </w:tc>
      </w:tr>
      <w:tr w:rsidR="0027756E" w:rsidRPr="00F3162A" w14:paraId="3A09DE7F" w14:textId="77777777" w:rsidTr="0027756E">
        <w:trPr>
          <w:cnfStyle w:val="000000100000" w:firstRow="0" w:lastRow="0" w:firstColumn="0" w:lastColumn="0" w:oddVBand="0" w:evenVBand="0" w:oddHBand="1" w:evenHBand="0" w:firstRowFirstColumn="0" w:firstRowLastColumn="0" w:lastRowFirstColumn="0" w:lastRowLastColumn="0"/>
        </w:trPr>
        <w:tc>
          <w:tcPr>
            <w:tcW w:w="534" w:type="dxa"/>
          </w:tcPr>
          <w:p w14:paraId="12266BB0" w14:textId="77777777" w:rsidR="0027756E" w:rsidRPr="00F3162A" w:rsidRDefault="0027756E" w:rsidP="0027756E">
            <w:pPr>
              <w:pStyle w:val="TableBody"/>
            </w:pPr>
            <w:r w:rsidRPr="00F3162A">
              <w:t>7</w:t>
            </w:r>
          </w:p>
        </w:tc>
        <w:tc>
          <w:tcPr>
            <w:tcW w:w="4252" w:type="dxa"/>
          </w:tcPr>
          <w:p w14:paraId="66FE04C5" w14:textId="77777777" w:rsidR="0027756E" w:rsidRPr="00F3162A" w:rsidRDefault="0027756E" w:rsidP="0027756E">
            <w:pPr>
              <w:pStyle w:val="TableBody"/>
            </w:pPr>
            <w:proofErr w:type="spellStart"/>
            <w:r w:rsidRPr="00F3162A">
              <w:t>Нимб</w:t>
            </w:r>
            <w:proofErr w:type="spellEnd"/>
            <w:r w:rsidRPr="00F3162A">
              <w:t xml:space="preserve"> </w:t>
            </w:r>
            <w:proofErr w:type="spellStart"/>
            <w:r w:rsidRPr="00F3162A">
              <w:t>безвредного</w:t>
            </w:r>
            <w:proofErr w:type="spellEnd"/>
            <w:r w:rsidRPr="00F3162A">
              <w:t xml:space="preserve"> </w:t>
            </w:r>
            <w:proofErr w:type="spellStart"/>
            <w:r w:rsidRPr="00F3162A">
              <w:t>пламени</w:t>
            </w:r>
            <w:proofErr w:type="spellEnd"/>
          </w:p>
        </w:tc>
      </w:tr>
      <w:tr w:rsidR="0027756E" w:rsidRPr="00FA08CC" w14:paraId="2C5DFAA4" w14:textId="77777777" w:rsidTr="0027756E">
        <w:tc>
          <w:tcPr>
            <w:tcW w:w="534" w:type="dxa"/>
          </w:tcPr>
          <w:p w14:paraId="27A97B51" w14:textId="77777777" w:rsidR="0027756E" w:rsidRPr="00F3162A" w:rsidRDefault="0027756E" w:rsidP="0027756E">
            <w:pPr>
              <w:pStyle w:val="TableBody"/>
            </w:pPr>
            <w:r w:rsidRPr="00F3162A">
              <w:t>8</w:t>
            </w:r>
          </w:p>
        </w:tc>
        <w:tc>
          <w:tcPr>
            <w:tcW w:w="4252" w:type="dxa"/>
          </w:tcPr>
          <w:p w14:paraId="2BEC895A" w14:textId="77777777" w:rsidR="0027756E" w:rsidRPr="006B5289" w:rsidRDefault="0027756E" w:rsidP="0027756E">
            <w:pPr>
              <w:pStyle w:val="TableBody"/>
              <w:rPr>
                <w:lang w:val="ru-RU"/>
              </w:rPr>
            </w:pPr>
            <w:r w:rsidRPr="006B5289">
              <w:rPr>
                <w:lang w:val="ru-RU"/>
              </w:rPr>
              <w:t>Условия ныне недействительного адского контракта</w:t>
            </w:r>
          </w:p>
        </w:tc>
      </w:tr>
      <w:tr w:rsidR="0027756E" w:rsidRPr="00FA08CC" w14:paraId="2F944443" w14:textId="77777777" w:rsidTr="0027756E">
        <w:trPr>
          <w:cnfStyle w:val="000000100000" w:firstRow="0" w:lastRow="0" w:firstColumn="0" w:lastColumn="0" w:oddVBand="0" w:evenVBand="0" w:oddHBand="1" w:evenHBand="0" w:firstRowFirstColumn="0" w:firstRowLastColumn="0" w:lastRowFirstColumn="0" w:lastRowLastColumn="0"/>
        </w:trPr>
        <w:tc>
          <w:tcPr>
            <w:tcW w:w="534" w:type="dxa"/>
          </w:tcPr>
          <w:p w14:paraId="2C654138" w14:textId="77777777" w:rsidR="0027756E" w:rsidRPr="00F3162A" w:rsidRDefault="0027756E" w:rsidP="0027756E">
            <w:pPr>
              <w:pStyle w:val="TableBody"/>
            </w:pPr>
            <w:r w:rsidRPr="00F3162A">
              <w:t>9</w:t>
            </w:r>
          </w:p>
        </w:tc>
        <w:tc>
          <w:tcPr>
            <w:tcW w:w="4252" w:type="dxa"/>
          </w:tcPr>
          <w:p w14:paraId="4383BA70" w14:textId="77777777" w:rsidR="0027756E" w:rsidRPr="006B5289" w:rsidRDefault="0027756E" w:rsidP="0027756E">
            <w:pPr>
              <w:pStyle w:val="TableBody"/>
              <w:rPr>
                <w:lang w:val="ru-RU"/>
              </w:rPr>
            </w:pPr>
            <w:r w:rsidRPr="006B5289">
              <w:rPr>
                <w:lang w:val="ru-RU"/>
              </w:rPr>
              <w:t>Шепчущие голоса призывают владельца творить зло</w:t>
            </w:r>
          </w:p>
        </w:tc>
      </w:tr>
      <w:tr w:rsidR="0027756E" w:rsidRPr="00F3162A" w14:paraId="60FA84D1" w14:textId="77777777" w:rsidTr="0027756E">
        <w:tc>
          <w:tcPr>
            <w:tcW w:w="534" w:type="dxa"/>
          </w:tcPr>
          <w:p w14:paraId="660B958E" w14:textId="77777777" w:rsidR="0027756E" w:rsidRPr="00F3162A" w:rsidRDefault="0027756E" w:rsidP="0027756E">
            <w:pPr>
              <w:pStyle w:val="TableBody"/>
            </w:pPr>
            <w:r w:rsidRPr="00F3162A">
              <w:t>10</w:t>
            </w:r>
          </w:p>
        </w:tc>
        <w:tc>
          <w:tcPr>
            <w:tcW w:w="4252" w:type="dxa"/>
          </w:tcPr>
          <w:p w14:paraId="657552E8" w14:textId="77777777" w:rsidR="0027756E" w:rsidRPr="00F3162A" w:rsidRDefault="0027756E" w:rsidP="0027756E">
            <w:pPr>
              <w:pStyle w:val="TableBody"/>
            </w:pPr>
            <w:proofErr w:type="spellStart"/>
            <w:r w:rsidRPr="00F3162A">
              <w:t>Потраченная</w:t>
            </w:r>
            <w:proofErr w:type="spellEnd"/>
            <w:r w:rsidRPr="00F3162A">
              <w:t xml:space="preserve"> </w:t>
            </w:r>
            <w:proofErr w:type="spellStart"/>
            <w:r w:rsidRPr="00F3162A">
              <w:t>монета</w:t>
            </w:r>
            <w:proofErr w:type="spellEnd"/>
            <w:r w:rsidRPr="00F3162A">
              <w:t xml:space="preserve"> </w:t>
            </w:r>
            <w:proofErr w:type="spellStart"/>
            <w:r w:rsidRPr="00F3162A">
              <w:t>душ</w:t>
            </w:r>
            <w:proofErr w:type="spellEnd"/>
          </w:p>
        </w:tc>
      </w:tr>
      <w:tr w:rsidR="0027756E" w:rsidRPr="00F3162A" w14:paraId="112279DE" w14:textId="77777777" w:rsidTr="0027756E">
        <w:trPr>
          <w:cnfStyle w:val="000000100000" w:firstRow="0" w:lastRow="0" w:firstColumn="0" w:lastColumn="0" w:oddVBand="0" w:evenVBand="0" w:oddHBand="1" w:evenHBand="0" w:firstRowFirstColumn="0" w:firstRowLastColumn="0" w:lastRowFirstColumn="0" w:lastRowLastColumn="0"/>
        </w:trPr>
        <w:tc>
          <w:tcPr>
            <w:tcW w:w="534" w:type="dxa"/>
          </w:tcPr>
          <w:p w14:paraId="05C62D68" w14:textId="77777777" w:rsidR="0027756E" w:rsidRPr="00F3162A" w:rsidRDefault="0027756E" w:rsidP="0027756E">
            <w:pPr>
              <w:pStyle w:val="TableBody"/>
            </w:pPr>
            <w:r w:rsidRPr="00F3162A">
              <w:t>11</w:t>
            </w:r>
          </w:p>
        </w:tc>
        <w:tc>
          <w:tcPr>
            <w:tcW w:w="4252" w:type="dxa"/>
          </w:tcPr>
          <w:p w14:paraId="1EC89C57" w14:textId="77777777" w:rsidR="0027756E" w:rsidRPr="00F3162A" w:rsidRDefault="0027756E" w:rsidP="0027756E">
            <w:pPr>
              <w:pStyle w:val="TableBody"/>
            </w:pPr>
            <w:proofErr w:type="spellStart"/>
            <w:r w:rsidRPr="00F3162A">
              <w:t>Крошечный</w:t>
            </w:r>
            <w:proofErr w:type="spellEnd"/>
            <w:r w:rsidRPr="00F3162A">
              <w:t xml:space="preserve"> </w:t>
            </w:r>
            <w:proofErr w:type="spellStart"/>
            <w:r w:rsidRPr="00F3162A">
              <w:t>флакон</w:t>
            </w:r>
            <w:proofErr w:type="spellEnd"/>
            <w:r w:rsidRPr="00F3162A">
              <w:t xml:space="preserve"> </w:t>
            </w:r>
            <w:proofErr w:type="spellStart"/>
            <w:r w:rsidRPr="00F3162A">
              <w:t>демонического</w:t>
            </w:r>
            <w:proofErr w:type="spellEnd"/>
            <w:r w:rsidRPr="00F3162A">
              <w:t xml:space="preserve"> </w:t>
            </w:r>
            <w:proofErr w:type="spellStart"/>
            <w:r w:rsidRPr="00F3162A">
              <w:t>Ихора</w:t>
            </w:r>
            <w:proofErr w:type="spellEnd"/>
          </w:p>
        </w:tc>
      </w:tr>
      <w:tr w:rsidR="0027756E" w:rsidRPr="00F3162A" w14:paraId="0906DE82" w14:textId="77777777" w:rsidTr="0027756E">
        <w:tc>
          <w:tcPr>
            <w:tcW w:w="534" w:type="dxa"/>
          </w:tcPr>
          <w:p w14:paraId="72A9FF54" w14:textId="77777777" w:rsidR="0027756E" w:rsidRPr="00F3162A" w:rsidRDefault="0027756E" w:rsidP="0027756E">
            <w:pPr>
              <w:pStyle w:val="TableBody"/>
            </w:pPr>
            <w:r w:rsidRPr="00F3162A">
              <w:t>12</w:t>
            </w:r>
          </w:p>
        </w:tc>
        <w:tc>
          <w:tcPr>
            <w:tcW w:w="4252" w:type="dxa"/>
          </w:tcPr>
          <w:p w14:paraId="7EB536DE" w14:textId="77777777" w:rsidR="0027756E" w:rsidRPr="00F3162A" w:rsidRDefault="0027756E" w:rsidP="0027756E">
            <w:pPr>
              <w:pStyle w:val="TableBody"/>
            </w:pPr>
            <w:proofErr w:type="spellStart"/>
            <w:r w:rsidRPr="00F3162A">
              <w:t>Кроваво-красные</w:t>
            </w:r>
            <w:proofErr w:type="spellEnd"/>
            <w:r w:rsidRPr="00F3162A">
              <w:t xml:space="preserve"> </w:t>
            </w:r>
            <w:proofErr w:type="spellStart"/>
            <w:r w:rsidRPr="00F3162A">
              <w:t>кристаллы</w:t>
            </w:r>
            <w:proofErr w:type="spellEnd"/>
          </w:p>
        </w:tc>
      </w:tr>
      <w:tr w:rsidR="0027756E" w:rsidRPr="00FA08CC" w14:paraId="453437FD" w14:textId="77777777" w:rsidTr="0027756E">
        <w:trPr>
          <w:cnfStyle w:val="000000100000" w:firstRow="0" w:lastRow="0" w:firstColumn="0" w:lastColumn="0" w:oddVBand="0" w:evenVBand="0" w:oddHBand="1" w:evenHBand="0" w:firstRowFirstColumn="0" w:firstRowLastColumn="0" w:lastRowFirstColumn="0" w:lastRowLastColumn="0"/>
        </w:trPr>
        <w:tc>
          <w:tcPr>
            <w:tcW w:w="534" w:type="dxa"/>
          </w:tcPr>
          <w:p w14:paraId="6792DE71" w14:textId="77777777" w:rsidR="0027756E" w:rsidRPr="00F3162A" w:rsidRDefault="0027756E" w:rsidP="0027756E">
            <w:pPr>
              <w:pStyle w:val="TableBody"/>
            </w:pPr>
            <w:r w:rsidRPr="00F3162A">
              <w:t>13</w:t>
            </w:r>
          </w:p>
        </w:tc>
        <w:tc>
          <w:tcPr>
            <w:tcW w:w="4252" w:type="dxa"/>
          </w:tcPr>
          <w:p w14:paraId="086C7E41" w14:textId="77777777" w:rsidR="0027756E" w:rsidRPr="006B5289" w:rsidRDefault="0027756E" w:rsidP="0027756E">
            <w:pPr>
              <w:pStyle w:val="TableBody"/>
              <w:rPr>
                <w:lang w:val="ru-RU"/>
              </w:rPr>
            </w:pPr>
            <w:r w:rsidRPr="006B5289">
              <w:rPr>
                <w:lang w:val="ru-RU"/>
              </w:rPr>
              <w:t>Зеркало, которое иногда отражает Глаз Дьявола</w:t>
            </w:r>
          </w:p>
        </w:tc>
      </w:tr>
      <w:tr w:rsidR="0027756E" w:rsidRPr="00FA08CC" w14:paraId="1EC5098F" w14:textId="77777777" w:rsidTr="0027756E">
        <w:tc>
          <w:tcPr>
            <w:tcW w:w="534" w:type="dxa"/>
          </w:tcPr>
          <w:p w14:paraId="7F54BD79" w14:textId="77777777" w:rsidR="0027756E" w:rsidRPr="00F3162A" w:rsidRDefault="0027756E" w:rsidP="0027756E">
            <w:pPr>
              <w:pStyle w:val="TableBody"/>
            </w:pPr>
            <w:r w:rsidRPr="00F3162A">
              <w:t>14</w:t>
            </w:r>
          </w:p>
        </w:tc>
        <w:tc>
          <w:tcPr>
            <w:tcW w:w="4252" w:type="dxa"/>
          </w:tcPr>
          <w:p w14:paraId="70F5BF9E" w14:textId="77777777" w:rsidR="0027756E" w:rsidRPr="006B5289" w:rsidRDefault="0027756E" w:rsidP="0027756E">
            <w:pPr>
              <w:pStyle w:val="TableBody"/>
              <w:rPr>
                <w:lang w:val="ru-RU"/>
              </w:rPr>
            </w:pPr>
            <w:r w:rsidRPr="006B5289">
              <w:rPr>
                <w:lang w:val="ru-RU"/>
              </w:rPr>
              <w:t>Нечестивые молитвы, написанные на клочках плоти</w:t>
            </w:r>
          </w:p>
        </w:tc>
      </w:tr>
      <w:tr w:rsidR="0027756E" w:rsidRPr="00F3162A" w14:paraId="042DD571" w14:textId="77777777" w:rsidTr="0027756E">
        <w:trPr>
          <w:cnfStyle w:val="000000100000" w:firstRow="0" w:lastRow="0" w:firstColumn="0" w:lastColumn="0" w:oddVBand="0" w:evenVBand="0" w:oddHBand="1" w:evenHBand="0" w:firstRowFirstColumn="0" w:firstRowLastColumn="0" w:lastRowFirstColumn="0" w:lastRowLastColumn="0"/>
        </w:trPr>
        <w:tc>
          <w:tcPr>
            <w:tcW w:w="534" w:type="dxa"/>
          </w:tcPr>
          <w:p w14:paraId="080C81DA" w14:textId="77777777" w:rsidR="0027756E" w:rsidRPr="00F3162A" w:rsidRDefault="0027756E" w:rsidP="0027756E">
            <w:pPr>
              <w:pStyle w:val="TableBody"/>
            </w:pPr>
            <w:r w:rsidRPr="00F3162A">
              <w:t>15</w:t>
            </w:r>
          </w:p>
        </w:tc>
        <w:tc>
          <w:tcPr>
            <w:tcW w:w="4252" w:type="dxa"/>
          </w:tcPr>
          <w:p w14:paraId="62DE45EF" w14:textId="77777777" w:rsidR="0027756E" w:rsidRPr="00F3162A" w:rsidRDefault="0027756E" w:rsidP="0027756E">
            <w:pPr>
              <w:pStyle w:val="TableBody"/>
            </w:pPr>
            <w:proofErr w:type="spellStart"/>
            <w:r w:rsidRPr="00F3162A">
              <w:t>Хитиновые</w:t>
            </w:r>
            <w:proofErr w:type="spellEnd"/>
            <w:r w:rsidRPr="00F3162A">
              <w:t xml:space="preserve"> </w:t>
            </w:r>
            <w:proofErr w:type="spellStart"/>
            <w:r w:rsidRPr="00F3162A">
              <w:t>шипы</w:t>
            </w:r>
            <w:proofErr w:type="spellEnd"/>
          </w:p>
        </w:tc>
      </w:tr>
      <w:tr w:rsidR="0027756E" w:rsidRPr="00FA08CC" w14:paraId="39587BBF" w14:textId="77777777" w:rsidTr="0027756E">
        <w:tc>
          <w:tcPr>
            <w:tcW w:w="534" w:type="dxa"/>
          </w:tcPr>
          <w:p w14:paraId="6D620DF0" w14:textId="77777777" w:rsidR="0027756E" w:rsidRPr="00F3162A" w:rsidRDefault="0027756E" w:rsidP="0027756E">
            <w:pPr>
              <w:pStyle w:val="TableBody"/>
            </w:pPr>
            <w:r w:rsidRPr="00F3162A">
              <w:t>16</w:t>
            </w:r>
          </w:p>
        </w:tc>
        <w:tc>
          <w:tcPr>
            <w:tcW w:w="4252" w:type="dxa"/>
          </w:tcPr>
          <w:p w14:paraId="65BDB1BD" w14:textId="77777777" w:rsidR="0027756E" w:rsidRPr="006B5289" w:rsidRDefault="0027756E" w:rsidP="0027756E">
            <w:pPr>
              <w:pStyle w:val="TableBody"/>
              <w:rPr>
                <w:lang w:val="ru-RU"/>
              </w:rPr>
            </w:pPr>
            <w:r w:rsidRPr="006B5289">
              <w:rPr>
                <w:lang w:val="ru-RU"/>
              </w:rPr>
              <w:t>Черная древесина, которая сочится красным соком</w:t>
            </w:r>
          </w:p>
        </w:tc>
      </w:tr>
      <w:tr w:rsidR="0027756E" w:rsidRPr="00F3162A" w14:paraId="1B450130" w14:textId="77777777" w:rsidTr="0027756E">
        <w:trPr>
          <w:cnfStyle w:val="000000100000" w:firstRow="0" w:lastRow="0" w:firstColumn="0" w:lastColumn="0" w:oddVBand="0" w:evenVBand="0" w:oddHBand="1" w:evenHBand="0" w:firstRowFirstColumn="0" w:firstRowLastColumn="0" w:lastRowFirstColumn="0" w:lastRowLastColumn="0"/>
        </w:trPr>
        <w:tc>
          <w:tcPr>
            <w:tcW w:w="534" w:type="dxa"/>
          </w:tcPr>
          <w:p w14:paraId="1290314C" w14:textId="77777777" w:rsidR="0027756E" w:rsidRPr="00F3162A" w:rsidRDefault="0027756E" w:rsidP="0027756E">
            <w:pPr>
              <w:pStyle w:val="TableBody"/>
            </w:pPr>
            <w:r w:rsidRPr="00F3162A">
              <w:t>17</w:t>
            </w:r>
          </w:p>
        </w:tc>
        <w:tc>
          <w:tcPr>
            <w:tcW w:w="4252" w:type="dxa"/>
          </w:tcPr>
          <w:p w14:paraId="40BFDB18" w14:textId="77777777" w:rsidR="0027756E" w:rsidRPr="00F3162A" w:rsidRDefault="0027756E" w:rsidP="0027756E">
            <w:pPr>
              <w:pStyle w:val="TableBody"/>
            </w:pPr>
            <w:proofErr w:type="spellStart"/>
            <w:r w:rsidRPr="00F3162A">
              <w:t>Зелёное</w:t>
            </w:r>
            <w:proofErr w:type="spellEnd"/>
            <w:r w:rsidRPr="00F3162A">
              <w:t xml:space="preserve"> </w:t>
            </w:r>
            <w:proofErr w:type="spellStart"/>
            <w:r w:rsidRPr="00F3162A">
              <w:t>стекло</w:t>
            </w:r>
            <w:proofErr w:type="spellEnd"/>
          </w:p>
        </w:tc>
      </w:tr>
      <w:tr w:rsidR="0027756E" w:rsidRPr="00FA08CC" w14:paraId="341D6A61" w14:textId="77777777" w:rsidTr="0027756E">
        <w:tc>
          <w:tcPr>
            <w:tcW w:w="534" w:type="dxa"/>
          </w:tcPr>
          <w:p w14:paraId="414B3D45" w14:textId="77777777" w:rsidR="0027756E" w:rsidRPr="00F3162A" w:rsidRDefault="0027756E" w:rsidP="0027756E">
            <w:pPr>
              <w:pStyle w:val="TableBody"/>
            </w:pPr>
            <w:r w:rsidRPr="00F3162A">
              <w:t>18</w:t>
            </w:r>
          </w:p>
        </w:tc>
        <w:tc>
          <w:tcPr>
            <w:tcW w:w="4252" w:type="dxa"/>
          </w:tcPr>
          <w:p w14:paraId="7E7A47B2" w14:textId="77777777" w:rsidR="0027756E" w:rsidRPr="006B5289" w:rsidRDefault="0027756E" w:rsidP="0027756E">
            <w:pPr>
              <w:pStyle w:val="TableBody"/>
              <w:rPr>
                <w:lang w:val="ru-RU"/>
              </w:rPr>
            </w:pPr>
            <w:r w:rsidRPr="006B5289">
              <w:rPr>
                <w:lang w:val="ru-RU"/>
              </w:rPr>
              <w:t>Корявое серебро с инфернальным рунами</w:t>
            </w:r>
          </w:p>
        </w:tc>
      </w:tr>
      <w:tr w:rsidR="0027756E" w:rsidRPr="00F3162A" w14:paraId="30FE0854" w14:textId="77777777" w:rsidTr="0027756E">
        <w:trPr>
          <w:cnfStyle w:val="000000100000" w:firstRow="0" w:lastRow="0" w:firstColumn="0" w:lastColumn="0" w:oddVBand="0" w:evenVBand="0" w:oddHBand="1" w:evenHBand="0" w:firstRowFirstColumn="0" w:firstRowLastColumn="0" w:lastRowFirstColumn="0" w:lastRowLastColumn="0"/>
        </w:trPr>
        <w:tc>
          <w:tcPr>
            <w:tcW w:w="534" w:type="dxa"/>
          </w:tcPr>
          <w:p w14:paraId="6786E8AC" w14:textId="77777777" w:rsidR="0027756E" w:rsidRPr="00F3162A" w:rsidRDefault="0027756E" w:rsidP="0027756E">
            <w:pPr>
              <w:pStyle w:val="TableBody"/>
            </w:pPr>
            <w:r w:rsidRPr="00F3162A">
              <w:t>19</w:t>
            </w:r>
          </w:p>
        </w:tc>
        <w:tc>
          <w:tcPr>
            <w:tcW w:w="4252" w:type="dxa"/>
          </w:tcPr>
          <w:p w14:paraId="3D98FBBB" w14:textId="77777777" w:rsidR="0027756E" w:rsidRPr="00F3162A" w:rsidRDefault="0027756E" w:rsidP="0027756E">
            <w:pPr>
              <w:pStyle w:val="TableBody"/>
            </w:pPr>
            <w:proofErr w:type="spellStart"/>
            <w:r w:rsidRPr="00F3162A">
              <w:t>Колючие</w:t>
            </w:r>
            <w:proofErr w:type="spellEnd"/>
            <w:r w:rsidRPr="00F3162A">
              <w:t xml:space="preserve">, </w:t>
            </w:r>
            <w:proofErr w:type="spellStart"/>
            <w:r w:rsidRPr="00F3162A">
              <w:t>холодные</w:t>
            </w:r>
            <w:proofErr w:type="spellEnd"/>
            <w:r w:rsidRPr="00F3162A">
              <w:t xml:space="preserve"> </w:t>
            </w:r>
            <w:proofErr w:type="spellStart"/>
            <w:r w:rsidRPr="00F3162A">
              <w:t>железные</w:t>
            </w:r>
            <w:proofErr w:type="spellEnd"/>
            <w:r w:rsidRPr="00F3162A">
              <w:t xml:space="preserve"> </w:t>
            </w:r>
            <w:proofErr w:type="spellStart"/>
            <w:r w:rsidRPr="00F3162A">
              <w:t>цепи</w:t>
            </w:r>
            <w:proofErr w:type="spellEnd"/>
          </w:p>
        </w:tc>
      </w:tr>
      <w:tr w:rsidR="0027756E" w:rsidRPr="00FA08CC" w14:paraId="203D4408" w14:textId="77777777" w:rsidTr="0027756E">
        <w:tc>
          <w:tcPr>
            <w:tcW w:w="534" w:type="dxa"/>
          </w:tcPr>
          <w:p w14:paraId="1C925EBA" w14:textId="77777777" w:rsidR="0027756E" w:rsidRPr="00F3162A" w:rsidRDefault="0027756E" w:rsidP="0027756E">
            <w:pPr>
              <w:pStyle w:val="TableBody"/>
            </w:pPr>
            <w:r w:rsidRPr="00F3162A">
              <w:t>20</w:t>
            </w:r>
          </w:p>
        </w:tc>
        <w:tc>
          <w:tcPr>
            <w:tcW w:w="4252" w:type="dxa"/>
          </w:tcPr>
          <w:p w14:paraId="3648C1BD" w14:textId="77777777" w:rsidR="0027756E" w:rsidRPr="006B5289" w:rsidRDefault="0027756E" w:rsidP="0027756E">
            <w:pPr>
              <w:pStyle w:val="TableBody"/>
              <w:rPr>
                <w:lang w:val="ru-RU"/>
              </w:rPr>
            </w:pPr>
            <w:r w:rsidRPr="006B5289">
              <w:rPr>
                <w:lang w:val="ru-RU"/>
              </w:rPr>
              <w:t xml:space="preserve">Пятна крови, которые никогда </w:t>
            </w:r>
            <w:proofErr w:type="gramStart"/>
            <w:r w:rsidRPr="006B5289">
              <w:rPr>
                <w:lang w:val="ru-RU"/>
              </w:rPr>
              <w:t>не  смываются</w:t>
            </w:r>
            <w:proofErr w:type="gramEnd"/>
          </w:p>
        </w:tc>
      </w:tr>
    </w:tbl>
    <w:p w14:paraId="58AB0D45" w14:textId="48281C8F" w:rsidR="0027756E" w:rsidRDefault="0027756E" w:rsidP="00DB1A5E">
      <w:pPr>
        <w:pStyle w:val="CoreBody"/>
        <w:rPr>
          <w:lang w:val="ru-RU"/>
        </w:rPr>
      </w:pPr>
    </w:p>
    <w:p w14:paraId="2B883D1C" w14:textId="77777777" w:rsidR="00DB1A5E" w:rsidRDefault="00DB1A5E">
      <w:pPr>
        <w:rPr>
          <w:rFonts w:ascii="Forum" w:eastAsiaTheme="majorEastAsia" w:hAnsi="Forum" w:cstheme="majorBidi"/>
          <w:b/>
          <w:bCs/>
          <w:color w:val="943634"/>
          <w:sz w:val="36"/>
          <w:szCs w:val="40"/>
          <w:lang w:val="uk-UA" w:eastAsia="ja-JP"/>
        </w:rPr>
      </w:pPr>
      <w:r>
        <w:rPr>
          <w:lang w:val="uk-UA"/>
        </w:rPr>
        <w:br w:type="page"/>
      </w:r>
    </w:p>
    <w:p w14:paraId="339138C7" w14:textId="77777777" w:rsidR="00FA08CC" w:rsidRDefault="00FA08CC" w:rsidP="00FA08CC">
      <w:pPr>
        <w:pStyle w:val="1"/>
        <w:rPr>
          <w:lang w:val="ru-RU"/>
        </w:rPr>
      </w:pPr>
      <w:r>
        <w:rPr>
          <w:lang w:val="ru-RU"/>
        </w:rPr>
        <w:lastRenderedPageBreak/>
        <w:t>Перевод</w:t>
      </w:r>
    </w:p>
    <w:p w14:paraId="653C03E8" w14:textId="77777777" w:rsidR="00FA08CC" w:rsidRDefault="00FA08CC" w:rsidP="00FA08CC">
      <w:pPr>
        <w:pStyle w:val="CoreBody"/>
        <w:rPr>
          <w:lang w:val="ru-RU"/>
        </w:rPr>
      </w:pPr>
    </w:p>
    <w:p w14:paraId="4A6EBE69" w14:textId="77777777" w:rsidR="00FA08CC" w:rsidRDefault="00FA08CC" w:rsidP="00FA08CC">
      <w:pPr>
        <w:pStyle w:val="CoreBody"/>
        <w:rPr>
          <w:lang w:val="ru-RU"/>
        </w:rPr>
      </w:pPr>
      <w:r>
        <w:rPr>
          <w:lang w:val="ru-RU"/>
        </w:rPr>
        <w:t xml:space="preserve">Русскоязычное ролевое сообщество </w:t>
      </w:r>
      <w:hyperlink r:id="rId19" w:history="1">
        <w:r w:rsidRPr="00142687">
          <w:rPr>
            <w:rStyle w:val="ae"/>
            <w:lang w:val="ru-RU"/>
          </w:rPr>
          <w:t>Киборги и Чародеи</w:t>
        </w:r>
      </w:hyperlink>
    </w:p>
    <w:p w14:paraId="158BA7E6" w14:textId="77777777" w:rsidR="00FA08CC" w:rsidRPr="00F57AB9" w:rsidRDefault="00FA08CC" w:rsidP="00FA08CC">
      <w:pPr>
        <w:pStyle w:val="CoreBody"/>
        <w:rPr>
          <w:lang w:val="ru-RU"/>
        </w:rPr>
      </w:pPr>
    </w:p>
    <w:p w14:paraId="29B4EFA8" w14:textId="77777777" w:rsidR="00FA08CC" w:rsidRPr="00D5314B" w:rsidRDefault="00FA08CC" w:rsidP="00FA08CC">
      <w:pPr>
        <w:pStyle w:val="CoreBody"/>
        <w:rPr>
          <w:lang w:val="ru-RU"/>
        </w:rPr>
      </w:pPr>
      <w:hyperlink r:id="rId20" w:history="1">
        <w:r w:rsidRPr="00144F85">
          <w:rPr>
            <w:rStyle w:val="ae"/>
          </w:rPr>
          <w:t>VK</w:t>
        </w:r>
      </w:hyperlink>
      <w:r w:rsidRPr="00D5314B">
        <w:rPr>
          <w:lang w:val="ru-RU"/>
        </w:rPr>
        <w:t xml:space="preserve"> | </w:t>
      </w:r>
      <w:hyperlink r:id="rId21" w:history="1">
        <w:r w:rsidRPr="00144F85">
          <w:rPr>
            <w:rStyle w:val="ae"/>
          </w:rPr>
          <w:t>FB</w:t>
        </w:r>
      </w:hyperlink>
      <w:r w:rsidRPr="00D5314B">
        <w:rPr>
          <w:lang w:val="ru-RU"/>
        </w:rPr>
        <w:t xml:space="preserve"> | </w:t>
      </w:r>
      <w:hyperlink r:id="rId22" w:history="1">
        <w:r w:rsidRPr="00144F85">
          <w:rPr>
            <w:rStyle w:val="ae"/>
          </w:rPr>
          <w:t>Twitter</w:t>
        </w:r>
      </w:hyperlink>
      <w:r w:rsidRPr="00D5314B">
        <w:rPr>
          <w:lang w:val="ru-RU"/>
        </w:rPr>
        <w:t xml:space="preserve"> | </w:t>
      </w:r>
      <w:hyperlink r:id="rId23" w:history="1">
        <w:r w:rsidRPr="00144F85">
          <w:rPr>
            <w:rStyle w:val="ae"/>
          </w:rPr>
          <w:t>Discord</w:t>
        </w:r>
      </w:hyperlink>
      <w:r w:rsidRPr="00D5314B">
        <w:rPr>
          <w:lang w:val="ru-RU"/>
        </w:rPr>
        <w:t xml:space="preserve"> | </w:t>
      </w:r>
      <w:hyperlink r:id="rId24" w:history="1">
        <w:r w:rsidRPr="00D5314B">
          <w:rPr>
            <w:rStyle w:val="ae"/>
          </w:rPr>
          <w:t>Telegram</w:t>
        </w:r>
      </w:hyperlink>
    </w:p>
    <w:p w14:paraId="1D5AD65A" w14:textId="77777777" w:rsidR="00FA08CC" w:rsidRDefault="00FA08CC" w:rsidP="00FA08CC">
      <w:pPr>
        <w:pStyle w:val="CoreBody"/>
        <w:rPr>
          <w:lang w:val="uk-UA"/>
        </w:rPr>
      </w:pPr>
    </w:p>
    <w:p w14:paraId="40DDF7C3" w14:textId="77777777" w:rsidR="00FA08CC" w:rsidRDefault="00FA08CC" w:rsidP="00FA08CC">
      <w:pPr>
        <w:pStyle w:val="CoreBody"/>
        <w:rPr>
          <w:lang w:val="uk-UA"/>
        </w:rPr>
      </w:pPr>
      <w:hyperlink r:id="rId25" w:history="1">
        <w:proofErr w:type="spellStart"/>
        <w:r w:rsidRPr="00FC042E">
          <w:rPr>
            <w:rStyle w:val="ae"/>
            <w:lang w:val="uk-UA"/>
          </w:rPr>
          <w:t>Домашняя</w:t>
        </w:r>
        <w:proofErr w:type="spellEnd"/>
        <w:r w:rsidRPr="00FC042E">
          <w:rPr>
            <w:rStyle w:val="ae"/>
            <w:lang w:val="uk-UA"/>
          </w:rPr>
          <w:t xml:space="preserve"> </w:t>
        </w:r>
        <w:proofErr w:type="spellStart"/>
        <w:r w:rsidRPr="00FC042E">
          <w:rPr>
            <w:rStyle w:val="ae"/>
            <w:lang w:val="uk-UA"/>
          </w:rPr>
          <w:t>страница</w:t>
        </w:r>
        <w:proofErr w:type="spellEnd"/>
        <w:r w:rsidRPr="00FC042E">
          <w:rPr>
            <w:rStyle w:val="ae"/>
            <w:lang w:val="uk-UA"/>
          </w:rPr>
          <w:t xml:space="preserve"> </w:t>
        </w:r>
        <w:proofErr w:type="spellStart"/>
        <w:r w:rsidRPr="00FC042E">
          <w:rPr>
            <w:rStyle w:val="ae"/>
            <w:lang w:val="uk-UA"/>
          </w:rPr>
          <w:t>перевода</w:t>
        </w:r>
        <w:proofErr w:type="spellEnd"/>
      </w:hyperlink>
    </w:p>
    <w:p w14:paraId="1E76CF1B" w14:textId="77777777" w:rsidR="00FA08CC" w:rsidRDefault="00FA08CC" w:rsidP="00FA08CC">
      <w:pPr>
        <w:pStyle w:val="CoreBody"/>
        <w:rPr>
          <w:lang w:val="uk-UA"/>
        </w:rPr>
      </w:pPr>
    </w:p>
    <w:p w14:paraId="4EF3FB6D" w14:textId="77777777" w:rsidR="00FA08CC" w:rsidRDefault="00FA08CC" w:rsidP="00FA08CC">
      <w:pPr>
        <w:pStyle w:val="CoreBody"/>
        <w:rPr>
          <w:lang w:val="uk-UA"/>
        </w:rPr>
      </w:pPr>
      <w:r w:rsidRPr="00CA2330">
        <w:rPr>
          <w:b/>
          <w:bCs/>
          <w:lang w:val="uk-UA"/>
        </w:rPr>
        <w:t xml:space="preserve">Над переводом </w:t>
      </w:r>
      <w:proofErr w:type="spellStart"/>
      <w:r w:rsidRPr="00CA2330">
        <w:rPr>
          <w:b/>
          <w:bCs/>
          <w:lang w:val="uk-UA"/>
        </w:rPr>
        <w:t>работали</w:t>
      </w:r>
      <w:proofErr w:type="spellEnd"/>
      <w:r w:rsidRPr="00CA2330">
        <w:rPr>
          <w:b/>
          <w:bCs/>
          <w:lang w:val="uk-UA"/>
        </w:rPr>
        <w:t>:</w:t>
      </w:r>
      <w:r>
        <w:rPr>
          <w:lang w:val="uk-UA"/>
        </w:rPr>
        <w:t xml:space="preserve"> Антон Палихов, </w:t>
      </w:r>
      <w:proofErr w:type="spellStart"/>
      <w:r>
        <w:rPr>
          <w:lang w:val="uk-UA"/>
        </w:rPr>
        <w:t>Дмитрий</w:t>
      </w:r>
      <w:proofErr w:type="spellEnd"/>
      <w:r>
        <w:rPr>
          <w:lang w:val="uk-UA"/>
        </w:rPr>
        <w:t xml:space="preserve"> Нелюбов</w:t>
      </w:r>
    </w:p>
    <w:p w14:paraId="01015C6B" w14:textId="77777777" w:rsidR="00FA08CC" w:rsidRDefault="00FA08CC" w:rsidP="00FA08CC">
      <w:pPr>
        <w:pStyle w:val="CoreBody"/>
        <w:rPr>
          <w:lang w:val="uk-UA"/>
        </w:rPr>
      </w:pPr>
      <w:r w:rsidRPr="00CA2330">
        <w:rPr>
          <w:b/>
          <w:bCs/>
          <w:lang w:val="uk-UA"/>
        </w:rPr>
        <w:t>Верстка:</w:t>
      </w:r>
      <w:r>
        <w:rPr>
          <w:lang w:val="uk-UA"/>
        </w:rPr>
        <w:t xml:space="preserve"> Антон Палихов</w:t>
      </w:r>
    </w:p>
    <w:p w14:paraId="2C4323DA" w14:textId="77777777" w:rsidR="00FA08CC" w:rsidRPr="00CA2330" w:rsidRDefault="00FA08CC" w:rsidP="00FA08CC">
      <w:pPr>
        <w:pStyle w:val="CoreBody"/>
        <w:rPr>
          <w:b/>
          <w:bCs/>
          <w:lang w:val="uk-UA"/>
        </w:rPr>
      </w:pPr>
      <w:proofErr w:type="spellStart"/>
      <w:r w:rsidRPr="00CA2330">
        <w:rPr>
          <w:b/>
          <w:bCs/>
          <w:lang w:val="uk-UA"/>
        </w:rPr>
        <w:t>Редактура</w:t>
      </w:r>
      <w:proofErr w:type="spellEnd"/>
      <w:r w:rsidRPr="00CA2330">
        <w:rPr>
          <w:b/>
          <w:bCs/>
          <w:lang w:val="uk-UA"/>
        </w:rPr>
        <w:t xml:space="preserve">: </w:t>
      </w:r>
    </w:p>
    <w:p w14:paraId="26C337C4" w14:textId="77777777" w:rsidR="00FA08CC" w:rsidRDefault="00FA08CC" w:rsidP="00FA08CC">
      <w:pPr>
        <w:pStyle w:val="CoreBody"/>
        <w:rPr>
          <w:lang w:val="uk-UA"/>
        </w:rPr>
      </w:pPr>
      <w:r w:rsidRPr="008F2764">
        <w:rPr>
          <w:noProof/>
        </w:rPr>
        <w:drawing>
          <wp:inline distT="0" distB="0" distL="0" distR="0" wp14:anchorId="426D0FB7" wp14:editId="6D00C814">
            <wp:extent cx="2676525" cy="26765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76525" cy="2676525"/>
                    </a:xfrm>
                    <a:prstGeom prst="rect">
                      <a:avLst/>
                    </a:prstGeom>
                  </pic:spPr>
                </pic:pic>
              </a:graphicData>
            </a:graphic>
          </wp:inline>
        </w:drawing>
      </w:r>
    </w:p>
    <w:p w14:paraId="2A3F29D1" w14:textId="77777777" w:rsidR="00FA08CC" w:rsidRDefault="00FA08CC" w:rsidP="00FA08CC">
      <w:pPr>
        <w:pStyle w:val="CoreBody"/>
        <w:rPr>
          <w:lang w:val="uk-UA"/>
        </w:rPr>
      </w:pPr>
    </w:p>
    <w:p w14:paraId="5433FD52" w14:textId="77777777" w:rsidR="00FA08CC" w:rsidRPr="00FA08CC" w:rsidRDefault="00FA08CC" w:rsidP="00FA08CC">
      <w:pPr>
        <w:pStyle w:val="CoreBody"/>
        <w:rPr>
          <w:b/>
          <w:bCs/>
          <w:u w:val="single"/>
          <w:lang w:val="ru-RU"/>
        </w:rPr>
      </w:pPr>
      <w:r w:rsidRPr="00FA08CC">
        <w:rPr>
          <w:lang w:val="ru-RU"/>
        </w:rPr>
        <w:t xml:space="preserve">Оставить замечания к верстке и переводу можно </w:t>
      </w:r>
      <w:hyperlink r:id="rId27" w:history="1">
        <w:r w:rsidRPr="00FA08CC">
          <w:rPr>
            <w:rStyle w:val="ae"/>
            <w:b/>
            <w:bCs/>
            <w:color w:val="000000"/>
            <w:lang w:val="ru-RU"/>
          </w:rPr>
          <w:t>здесь</w:t>
        </w:r>
      </w:hyperlink>
      <w:r w:rsidRPr="00FA08CC">
        <w:rPr>
          <w:lang w:val="ru-RU"/>
        </w:rPr>
        <w:t xml:space="preserve"> или </w:t>
      </w:r>
      <w:hyperlink r:id="rId28" w:history="1">
        <w:r w:rsidRPr="00FA08CC">
          <w:rPr>
            <w:rStyle w:val="ae"/>
            <w:b/>
            <w:bCs/>
            <w:color w:val="000000"/>
            <w:lang w:val="ru-RU"/>
          </w:rPr>
          <w:t>на странице с переводами</w:t>
        </w:r>
      </w:hyperlink>
      <w:r w:rsidRPr="00FA08CC">
        <w:rPr>
          <w:lang w:val="ru-RU"/>
        </w:rPr>
        <w:t xml:space="preserve"> или </w:t>
      </w:r>
      <w:hyperlink r:id="rId29" w:history="1">
        <w:r w:rsidRPr="00FA08CC">
          <w:rPr>
            <w:rStyle w:val="ae"/>
            <w:b/>
            <w:bCs/>
            <w:color w:val="000000"/>
            <w:lang w:val="ru-RU"/>
          </w:rPr>
          <w:t>на странице 9ого сезона в русскоязычном сообществе</w:t>
        </w:r>
      </w:hyperlink>
    </w:p>
    <w:p w14:paraId="698A126F" w14:textId="77777777" w:rsidR="00FA08CC" w:rsidRPr="00470504" w:rsidRDefault="00FA08CC" w:rsidP="00FA08CC">
      <w:pPr>
        <w:pStyle w:val="CoreBody"/>
        <w:rPr>
          <w:b/>
          <w:bCs/>
          <w:u w:val="single"/>
          <w:lang w:val="uk-UA"/>
        </w:rPr>
      </w:pPr>
    </w:p>
    <w:p w14:paraId="70F2142C" w14:textId="77777777" w:rsidR="00FA08CC" w:rsidRPr="00FA08CC" w:rsidRDefault="00FA08CC" w:rsidP="00FA08CC">
      <w:pPr>
        <w:pStyle w:val="Credits"/>
        <w:rPr>
          <w:lang w:val="ru-RU"/>
        </w:rPr>
      </w:pPr>
      <w:proofErr w:type="spellStart"/>
      <w:r w:rsidRPr="00DB1A5E">
        <w:rPr>
          <w:lang w:val="uk-UA"/>
        </w:rPr>
        <w:t>Специально</w:t>
      </w:r>
      <w:proofErr w:type="spellEnd"/>
      <w:r w:rsidRPr="00DB1A5E">
        <w:rPr>
          <w:lang w:val="uk-UA"/>
        </w:rPr>
        <w:t xml:space="preserve"> для </w:t>
      </w:r>
      <w:hyperlink r:id="rId30" w:history="1">
        <w:proofErr w:type="spellStart"/>
        <w:r w:rsidRPr="00542EA7">
          <w:rPr>
            <w:b/>
            <w:bCs/>
            <w:u w:val="single"/>
          </w:rPr>
          <w:t>adventurersleague</w:t>
        </w:r>
        <w:proofErr w:type="spellEnd"/>
        <w:r w:rsidRPr="00FA08CC">
          <w:rPr>
            <w:b/>
            <w:bCs/>
            <w:u w:val="single"/>
            <w:lang w:val="ru-RU"/>
          </w:rPr>
          <w:t>.</w:t>
        </w:r>
        <w:proofErr w:type="spellStart"/>
        <w:r w:rsidRPr="00542EA7">
          <w:rPr>
            <w:b/>
            <w:bCs/>
            <w:u w:val="single"/>
          </w:rPr>
          <w:t>ru</w:t>
        </w:r>
        <w:proofErr w:type="spellEnd"/>
      </w:hyperlink>
    </w:p>
    <w:p w14:paraId="11FCD2C0" w14:textId="77777777" w:rsidR="00FA08CC" w:rsidRPr="00FC042E" w:rsidRDefault="00FA08CC" w:rsidP="00FA08CC">
      <w:pPr>
        <w:pStyle w:val="CoreBody"/>
        <w:rPr>
          <w:lang w:val="ru-RU"/>
        </w:rPr>
      </w:pPr>
    </w:p>
    <w:p w14:paraId="2B2DBF7B" w14:textId="77777777" w:rsidR="00FA08CC" w:rsidRPr="00FA08CC" w:rsidRDefault="00FA08CC" w:rsidP="00FA08CC">
      <w:pPr>
        <w:pStyle w:val="2"/>
        <w:rPr>
          <w:lang w:val="ru-RU"/>
        </w:rPr>
      </w:pPr>
      <w:r>
        <w:rPr>
          <w:lang w:val="ru-RU"/>
        </w:rPr>
        <w:t>СПИСОК</w:t>
      </w:r>
      <w:r w:rsidRPr="00FA08CC">
        <w:rPr>
          <w:lang w:val="ru-RU"/>
        </w:rPr>
        <w:t xml:space="preserve"> </w:t>
      </w:r>
      <w:r>
        <w:rPr>
          <w:lang w:val="ru-RU"/>
        </w:rPr>
        <w:t>ТЕРМИНОВ</w:t>
      </w:r>
    </w:p>
    <w:tbl>
      <w:tblPr>
        <w:tblStyle w:val="a3"/>
        <w:tblW w:w="0" w:type="auto"/>
        <w:tblLook w:val="04A0" w:firstRow="1" w:lastRow="0" w:firstColumn="1" w:lastColumn="0" w:noHBand="0" w:noVBand="1"/>
      </w:tblPr>
      <w:tblGrid>
        <w:gridCol w:w="2544"/>
        <w:gridCol w:w="2545"/>
      </w:tblGrid>
      <w:tr w:rsidR="00FA08CC" w:rsidRPr="002632C3" w14:paraId="6A7DB198" w14:textId="77777777" w:rsidTr="003D5E57">
        <w:tc>
          <w:tcPr>
            <w:tcW w:w="2544" w:type="dxa"/>
          </w:tcPr>
          <w:p w14:paraId="1517A036" w14:textId="77777777" w:rsidR="00FA08CC" w:rsidRPr="002632C3" w:rsidRDefault="00FA08CC" w:rsidP="003D5E57">
            <w:pPr>
              <w:pStyle w:val="TableHeader"/>
              <w:rPr>
                <w:lang w:val="ru-RU"/>
              </w:rPr>
            </w:pPr>
            <w:r w:rsidRPr="002632C3">
              <w:rPr>
                <w:lang w:val="ru-RU"/>
              </w:rPr>
              <w:t>Английский термин</w:t>
            </w:r>
          </w:p>
        </w:tc>
        <w:tc>
          <w:tcPr>
            <w:tcW w:w="2545" w:type="dxa"/>
          </w:tcPr>
          <w:p w14:paraId="4669F8E1" w14:textId="77777777" w:rsidR="00FA08CC" w:rsidRPr="002632C3" w:rsidRDefault="00FA08CC" w:rsidP="003D5E57">
            <w:pPr>
              <w:pStyle w:val="TableHeader"/>
              <w:rPr>
                <w:lang w:val="ru-RU"/>
              </w:rPr>
            </w:pPr>
            <w:r w:rsidRPr="002632C3">
              <w:rPr>
                <w:lang w:val="ru-RU"/>
              </w:rPr>
              <w:t>Русский термин</w:t>
            </w:r>
          </w:p>
        </w:tc>
      </w:tr>
      <w:tr w:rsidR="00FA08CC" w:rsidRPr="002632C3" w14:paraId="2CFEB130" w14:textId="77777777" w:rsidTr="003D5E57">
        <w:tc>
          <w:tcPr>
            <w:tcW w:w="2544" w:type="dxa"/>
          </w:tcPr>
          <w:p w14:paraId="7312F699" w14:textId="77777777" w:rsidR="00FA08CC" w:rsidRPr="002632C3" w:rsidRDefault="00FA08CC" w:rsidP="003D5E57">
            <w:pPr>
              <w:pStyle w:val="TableBody"/>
              <w:rPr>
                <w:lang w:val="ru-RU"/>
              </w:rPr>
            </w:pPr>
            <w:r w:rsidRPr="002632C3">
              <w:t>Faction</w:t>
            </w:r>
          </w:p>
        </w:tc>
        <w:tc>
          <w:tcPr>
            <w:tcW w:w="2545" w:type="dxa"/>
          </w:tcPr>
          <w:p w14:paraId="398B3861" w14:textId="77777777" w:rsidR="00FA08CC" w:rsidRPr="002632C3" w:rsidRDefault="00FA08CC" w:rsidP="003D5E57">
            <w:pPr>
              <w:pStyle w:val="TableBody"/>
              <w:rPr>
                <w:lang w:val="ru-RU"/>
              </w:rPr>
            </w:pPr>
            <w:r w:rsidRPr="002632C3">
              <w:rPr>
                <w:lang w:val="ru-RU"/>
              </w:rPr>
              <w:t>Организация</w:t>
            </w:r>
          </w:p>
        </w:tc>
      </w:tr>
      <w:tr w:rsidR="00FA08CC" w:rsidRPr="002632C3" w14:paraId="2771283A" w14:textId="77777777" w:rsidTr="003D5E57">
        <w:tc>
          <w:tcPr>
            <w:tcW w:w="2544" w:type="dxa"/>
          </w:tcPr>
          <w:p w14:paraId="41E05102" w14:textId="77777777" w:rsidR="00FA08CC" w:rsidRPr="002632C3" w:rsidRDefault="00FA08CC" w:rsidP="003D5E57">
            <w:pPr>
              <w:pStyle w:val="TableBody"/>
              <w:rPr>
                <w:lang w:val="ru-RU"/>
              </w:rPr>
            </w:pPr>
            <w:r w:rsidRPr="002632C3">
              <w:t>Renown</w:t>
            </w:r>
          </w:p>
        </w:tc>
        <w:tc>
          <w:tcPr>
            <w:tcW w:w="2545" w:type="dxa"/>
          </w:tcPr>
          <w:p w14:paraId="55909A02" w14:textId="77777777" w:rsidR="00FA08CC" w:rsidRPr="002632C3" w:rsidRDefault="00FA08CC" w:rsidP="003D5E57">
            <w:pPr>
              <w:pStyle w:val="TableBody"/>
              <w:rPr>
                <w:lang w:val="ru-RU"/>
              </w:rPr>
            </w:pPr>
            <w:r w:rsidRPr="002632C3">
              <w:rPr>
                <w:lang w:val="ru-RU"/>
              </w:rPr>
              <w:t>Известность</w:t>
            </w:r>
          </w:p>
        </w:tc>
      </w:tr>
      <w:tr w:rsidR="00FA08CC" w:rsidRPr="002632C3" w14:paraId="336478D0" w14:textId="77777777" w:rsidTr="003D5E57">
        <w:tc>
          <w:tcPr>
            <w:tcW w:w="2544" w:type="dxa"/>
          </w:tcPr>
          <w:p w14:paraId="3B210952" w14:textId="77777777" w:rsidR="00FA08CC" w:rsidRPr="002632C3" w:rsidRDefault="00FA08CC" w:rsidP="003D5E57">
            <w:pPr>
              <w:pStyle w:val="TableBody"/>
              <w:rPr>
                <w:lang w:val="ru-RU"/>
              </w:rPr>
            </w:pPr>
            <w:r w:rsidRPr="002632C3">
              <w:t>PHB</w:t>
            </w:r>
          </w:p>
        </w:tc>
        <w:tc>
          <w:tcPr>
            <w:tcW w:w="2545" w:type="dxa"/>
          </w:tcPr>
          <w:p w14:paraId="7D6F56DE" w14:textId="77777777" w:rsidR="00FA08CC" w:rsidRPr="002632C3" w:rsidRDefault="00FA08CC" w:rsidP="003D5E57">
            <w:pPr>
              <w:pStyle w:val="TableBody"/>
              <w:rPr>
                <w:lang w:val="ru-RU"/>
              </w:rPr>
            </w:pPr>
            <w:r w:rsidRPr="002632C3">
              <w:rPr>
                <w:lang w:val="ru-RU"/>
              </w:rPr>
              <w:t>Книга Игрока</w:t>
            </w:r>
          </w:p>
        </w:tc>
      </w:tr>
      <w:tr w:rsidR="00FA08CC" w:rsidRPr="002632C3" w14:paraId="23608894" w14:textId="77777777" w:rsidTr="003D5E57">
        <w:tc>
          <w:tcPr>
            <w:tcW w:w="2544" w:type="dxa"/>
          </w:tcPr>
          <w:p w14:paraId="307B8846" w14:textId="77777777" w:rsidR="00FA08CC" w:rsidRPr="002632C3" w:rsidRDefault="00FA08CC" w:rsidP="003D5E57">
            <w:pPr>
              <w:pStyle w:val="TableBody"/>
              <w:rPr>
                <w:lang w:val="ru-RU"/>
              </w:rPr>
            </w:pPr>
            <w:r w:rsidRPr="002632C3">
              <w:t>DMG</w:t>
            </w:r>
          </w:p>
        </w:tc>
        <w:tc>
          <w:tcPr>
            <w:tcW w:w="2545" w:type="dxa"/>
          </w:tcPr>
          <w:p w14:paraId="0E27AE90" w14:textId="77777777" w:rsidR="00FA08CC" w:rsidRPr="002632C3" w:rsidRDefault="00FA08CC" w:rsidP="003D5E57">
            <w:pPr>
              <w:pStyle w:val="TableBody"/>
              <w:rPr>
                <w:lang w:val="ru-RU"/>
              </w:rPr>
            </w:pPr>
            <w:r w:rsidRPr="002632C3">
              <w:rPr>
                <w:lang w:val="ru-RU"/>
              </w:rPr>
              <w:t>Руководство Мастера</w:t>
            </w:r>
          </w:p>
        </w:tc>
      </w:tr>
      <w:tr w:rsidR="00FA08CC" w:rsidRPr="002632C3" w14:paraId="69C09DBE" w14:textId="77777777" w:rsidTr="003D5E57">
        <w:tc>
          <w:tcPr>
            <w:tcW w:w="2544" w:type="dxa"/>
          </w:tcPr>
          <w:p w14:paraId="49646D6E" w14:textId="77777777" w:rsidR="00FA08CC" w:rsidRPr="002632C3" w:rsidRDefault="00FA08CC" w:rsidP="003D5E57">
            <w:pPr>
              <w:pStyle w:val="TableBody"/>
              <w:rPr>
                <w:lang w:val="ru-RU"/>
              </w:rPr>
            </w:pPr>
            <w:r w:rsidRPr="002632C3">
              <w:t>XGE</w:t>
            </w:r>
          </w:p>
        </w:tc>
        <w:tc>
          <w:tcPr>
            <w:tcW w:w="2545" w:type="dxa"/>
          </w:tcPr>
          <w:p w14:paraId="2CC702BB" w14:textId="77777777" w:rsidR="00FA08CC" w:rsidRPr="002632C3" w:rsidRDefault="00FA08CC" w:rsidP="003D5E57">
            <w:pPr>
              <w:pStyle w:val="TableBody"/>
              <w:rPr>
                <w:lang w:val="ru-RU"/>
              </w:rPr>
            </w:pPr>
            <w:r w:rsidRPr="002632C3">
              <w:rPr>
                <w:lang w:val="ru-RU"/>
              </w:rPr>
              <w:t xml:space="preserve">Руководство </w:t>
            </w:r>
            <w:proofErr w:type="spellStart"/>
            <w:r w:rsidRPr="002632C3">
              <w:rPr>
                <w:lang w:val="ru-RU"/>
              </w:rPr>
              <w:t>Занатара</w:t>
            </w:r>
            <w:proofErr w:type="spellEnd"/>
            <w:r w:rsidRPr="002632C3">
              <w:rPr>
                <w:lang w:val="ru-RU"/>
              </w:rPr>
              <w:t xml:space="preserve"> по всему</w:t>
            </w:r>
          </w:p>
        </w:tc>
      </w:tr>
    </w:tbl>
    <w:p w14:paraId="1D706BC0" w14:textId="77777777" w:rsidR="00FA08CC" w:rsidRPr="000B6984" w:rsidRDefault="00FA08CC" w:rsidP="00FA08CC">
      <w:pPr>
        <w:pStyle w:val="CoreBody"/>
        <w:rPr>
          <w:lang w:val="ru-RU"/>
        </w:rPr>
      </w:pPr>
    </w:p>
    <w:p w14:paraId="7CE26389" w14:textId="77777777" w:rsidR="00FA08CC" w:rsidRPr="000B6984" w:rsidRDefault="00FA08CC" w:rsidP="00FA08CC">
      <w:pPr>
        <w:pStyle w:val="2"/>
      </w:pPr>
      <w:r w:rsidRPr="00DB1A5E">
        <w:t>CHANGELOG</w:t>
      </w:r>
    </w:p>
    <w:p w14:paraId="14118738" w14:textId="77777777" w:rsidR="00FA08CC" w:rsidRPr="00DB1A5E" w:rsidRDefault="00FA08CC" w:rsidP="00FA08CC">
      <w:pPr>
        <w:pStyle w:val="Credits"/>
        <w:ind w:left="0" w:firstLine="0"/>
        <w:rPr>
          <w:lang w:val="uk-UA"/>
        </w:rPr>
      </w:pPr>
      <w:proofErr w:type="spellStart"/>
      <w:r>
        <w:rPr>
          <w:lang w:val="uk-UA"/>
        </w:rPr>
        <w:t>В</w:t>
      </w:r>
      <w:r w:rsidRPr="00DB1A5E">
        <w:rPr>
          <w:lang w:val="uk-UA"/>
        </w:rPr>
        <w:t>ерсия</w:t>
      </w:r>
      <w:proofErr w:type="spellEnd"/>
      <w:r w:rsidRPr="00DB1A5E">
        <w:rPr>
          <w:lang w:val="uk-UA"/>
        </w:rPr>
        <w:t xml:space="preserve"> </w:t>
      </w:r>
      <w:proofErr w:type="spellStart"/>
      <w:r w:rsidRPr="00DB1A5E">
        <w:rPr>
          <w:lang w:val="uk-UA"/>
        </w:rPr>
        <w:t>перевода</w:t>
      </w:r>
      <w:proofErr w:type="spellEnd"/>
      <w:r w:rsidRPr="00DB1A5E">
        <w:rPr>
          <w:lang w:val="uk-UA"/>
        </w:rPr>
        <w:t>: 0.</w:t>
      </w:r>
      <w:r>
        <w:rPr>
          <w:lang w:val="uk-UA"/>
        </w:rPr>
        <w:t xml:space="preserve">3, </w:t>
      </w:r>
      <w:proofErr w:type="spellStart"/>
      <w:r w:rsidRPr="00DB1A5E">
        <w:rPr>
          <w:lang w:val="uk-UA"/>
        </w:rPr>
        <w:t>версия</w:t>
      </w:r>
      <w:proofErr w:type="spellEnd"/>
      <w:r w:rsidRPr="00DB1A5E">
        <w:rPr>
          <w:lang w:val="uk-UA"/>
        </w:rPr>
        <w:t xml:space="preserve"> верстки: 0.</w:t>
      </w:r>
      <w:r>
        <w:rPr>
          <w:lang w:val="uk-UA"/>
        </w:rPr>
        <w:t>9</w:t>
      </w:r>
    </w:p>
    <w:p w14:paraId="7F7D19F9" w14:textId="77777777" w:rsidR="00FA08CC" w:rsidRPr="00DB1A5E" w:rsidRDefault="00FA08CC" w:rsidP="00FA08CC">
      <w:pPr>
        <w:pStyle w:val="Credits"/>
        <w:rPr>
          <w:lang w:val="uk-UA"/>
        </w:rPr>
      </w:pPr>
      <w:r w:rsidRPr="00DB1A5E">
        <w:rPr>
          <w:lang w:val="uk-UA"/>
        </w:rPr>
        <w:t xml:space="preserve">Дата </w:t>
      </w:r>
      <w:proofErr w:type="spellStart"/>
      <w:r w:rsidRPr="00DB1A5E">
        <w:rPr>
          <w:lang w:val="uk-UA"/>
        </w:rPr>
        <w:t>версии</w:t>
      </w:r>
      <w:proofErr w:type="spellEnd"/>
      <w:r w:rsidRPr="00DB1A5E">
        <w:rPr>
          <w:lang w:val="uk-UA"/>
        </w:rPr>
        <w:t xml:space="preserve">: </w:t>
      </w:r>
      <w:r>
        <w:rPr>
          <w:lang w:val="uk-UA"/>
        </w:rPr>
        <w:t>04</w:t>
      </w:r>
      <w:r w:rsidRPr="00DB1A5E">
        <w:rPr>
          <w:lang w:val="uk-UA"/>
        </w:rPr>
        <w:t>.</w:t>
      </w:r>
      <w:r>
        <w:rPr>
          <w:lang w:val="uk-UA"/>
        </w:rPr>
        <w:t>09</w:t>
      </w:r>
      <w:r w:rsidRPr="00DB1A5E">
        <w:rPr>
          <w:lang w:val="uk-UA"/>
        </w:rPr>
        <w:t>.</w:t>
      </w:r>
      <w:r>
        <w:rPr>
          <w:lang w:val="uk-UA"/>
        </w:rPr>
        <w:t>2020</w:t>
      </w:r>
    </w:p>
    <w:p w14:paraId="7D5A7338" w14:textId="77777777" w:rsidR="00FA08CC" w:rsidRPr="00DB1A5E" w:rsidRDefault="00FA08CC" w:rsidP="00FA08CC">
      <w:pPr>
        <w:pStyle w:val="Credits"/>
        <w:rPr>
          <w:lang w:val="uk-UA"/>
        </w:rPr>
      </w:pPr>
      <w:proofErr w:type="spellStart"/>
      <w:r>
        <w:rPr>
          <w:lang w:val="uk-UA"/>
        </w:rPr>
        <w:t>П</w:t>
      </w:r>
      <w:r w:rsidRPr="00DB1A5E">
        <w:rPr>
          <w:lang w:val="uk-UA"/>
        </w:rPr>
        <w:t>еревод</w:t>
      </w:r>
      <w:proofErr w:type="spellEnd"/>
      <w:r w:rsidRPr="00DB1A5E">
        <w:rPr>
          <w:lang w:val="uk-UA"/>
        </w:rPr>
        <w:t xml:space="preserve"> </w:t>
      </w:r>
      <w:proofErr w:type="spellStart"/>
      <w:r w:rsidRPr="00DB1A5E">
        <w:rPr>
          <w:lang w:val="uk-UA"/>
        </w:rPr>
        <w:t>совместим</w:t>
      </w:r>
      <w:proofErr w:type="spellEnd"/>
      <w:r w:rsidRPr="00DB1A5E">
        <w:rPr>
          <w:lang w:val="uk-UA"/>
        </w:rPr>
        <w:t xml:space="preserve"> с </w:t>
      </w:r>
      <w:hyperlink r:id="rId31" w:history="1">
        <w:r w:rsidRPr="00A616D3">
          <w:rPr>
            <w:rStyle w:val="BoldSerif"/>
            <w:b/>
            <w:bCs/>
            <w:u w:val="single"/>
            <w:lang w:val="ru-RU"/>
          </w:rPr>
          <w:t xml:space="preserve">переводом </w:t>
        </w:r>
        <w:proofErr w:type="spellStart"/>
        <w:r w:rsidRPr="00A616D3">
          <w:rPr>
            <w:rStyle w:val="BoldSerif"/>
            <w:b/>
            <w:bCs/>
            <w:u w:val="single"/>
          </w:rPr>
          <w:t>srd</w:t>
        </w:r>
        <w:proofErr w:type="spellEnd"/>
      </w:hyperlink>
      <w:r w:rsidRPr="00DB1A5E">
        <w:rPr>
          <w:lang w:val="ru-RU"/>
        </w:rPr>
        <w:t xml:space="preserve"> </w:t>
      </w:r>
      <w:r w:rsidRPr="00DB1A5E">
        <w:rPr>
          <w:lang w:val="uk-UA"/>
        </w:rPr>
        <w:t>от</w:t>
      </w:r>
      <w:r w:rsidRPr="00461A78">
        <w:rPr>
          <w:rStyle w:val="BoldSerif"/>
          <w:b/>
          <w:bCs/>
          <w:lang w:val="ru-RU"/>
        </w:rPr>
        <w:t xml:space="preserve"> </w:t>
      </w:r>
      <w:hyperlink r:id="rId32" w:history="1">
        <w:r w:rsidRPr="00461A78">
          <w:rPr>
            <w:rStyle w:val="BoldSerif"/>
            <w:b/>
            <w:bCs/>
            <w:lang w:val="ru-RU"/>
          </w:rPr>
          <w:t>Киборгов И Чародеев</w:t>
        </w:r>
      </w:hyperlink>
    </w:p>
    <w:p w14:paraId="12031EA9" w14:textId="77777777" w:rsidR="00FA08CC" w:rsidRDefault="00FA08CC" w:rsidP="00FA08CC">
      <w:pPr>
        <w:pStyle w:val="CoreBody"/>
        <w:rPr>
          <w:lang w:val="ru-RU"/>
        </w:rPr>
      </w:pPr>
    </w:p>
    <w:p w14:paraId="1CBC01DA" w14:textId="77777777" w:rsidR="00FA08CC" w:rsidRDefault="00FA08CC" w:rsidP="00FA08CC">
      <w:pPr>
        <w:pStyle w:val="CoreBody"/>
        <w:rPr>
          <w:lang w:val="ru-RU"/>
        </w:rPr>
      </w:pPr>
    </w:p>
    <w:p w14:paraId="739FD478" w14:textId="77777777" w:rsidR="00FA08CC" w:rsidRDefault="00FA08CC" w:rsidP="00FA08CC">
      <w:pPr>
        <w:pStyle w:val="CoreBody"/>
        <w:rPr>
          <w:lang w:val="ru-RU"/>
        </w:rPr>
      </w:pPr>
    </w:p>
    <w:p w14:paraId="55A6FC59" w14:textId="77777777" w:rsidR="00FA08CC" w:rsidRDefault="00FA08CC" w:rsidP="00FA08CC">
      <w:pPr>
        <w:pStyle w:val="CoreBody"/>
        <w:rPr>
          <w:lang w:val="ru-RU"/>
        </w:rPr>
      </w:pPr>
    </w:p>
    <w:p w14:paraId="022BCCCF" w14:textId="77777777" w:rsidR="00FA08CC" w:rsidRPr="00DA4230" w:rsidRDefault="00FA08CC" w:rsidP="00FA08CC">
      <w:pPr>
        <w:pStyle w:val="1"/>
        <w:rPr>
          <w:lang w:val="ru-RU"/>
        </w:rPr>
      </w:pPr>
      <w:r w:rsidRPr="00DA4230">
        <w:rPr>
          <w:lang w:val="ru-RU"/>
        </w:rPr>
        <w:t>Перечень русскоязычных ресурсов по Лиге Авантюристов</w:t>
      </w:r>
    </w:p>
    <w:p w14:paraId="655CD8F2" w14:textId="77777777" w:rsidR="00FA08CC" w:rsidRPr="00DA4230" w:rsidRDefault="00FA08CC" w:rsidP="00FA08CC">
      <w:pPr>
        <w:pStyle w:val="CoreBody"/>
        <w:rPr>
          <w:lang w:val="ru-RU"/>
        </w:rPr>
      </w:pPr>
    </w:p>
    <w:p w14:paraId="35FB9B27" w14:textId="20EBC38C" w:rsidR="00FA08CC" w:rsidRPr="00DA4230" w:rsidRDefault="00726917" w:rsidP="00FA08CC">
      <w:pPr>
        <w:pStyle w:val="CoreBody"/>
        <w:rPr>
          <w:lang w:val="ru-RU"/>
        </w:rPr>
      </w:pPr>
      <w:hyperlink r:id="rId33" w:history="1">
        <w:r w:rsidR="00FA08CC" w:rsidRPr="00DA4230">
          <w:rPr>
            <w:rStyle w:val="ae"/>
            <w:lang w:val="ru-RU"/>
          </w:rPr>
          <w:t xml:space="preserve">Официальная группа сообщества </w:t>
        </w:r>
        <w:proofErr w:type="spellStart"/>
        <w:r w:rsidR="00FA08CC" w:rsidRPr="00DA4230">
          <w:rPr>
            <w:rStyle w:val="ae"/>
            <w:lang w:val="ru-RU"/>
          </w:rPr>
          <w:t>Вконтакте</w:t>
        </w:r>
        <w:proofErr w:type="spellEnd"/>
      </w:hyperlink>
    </w:p>
    <w:p w14:paraId="107BEC7B" w14:textId="77777777" w:rsidR="00FA08CC" w:rsidRPr="00DA4230" w:rsidRDefault="00FA08CC" w:rsidP="00FA08CC">
      <w:pPr>
        <w:pStyle w:val="CoreBody"/>
        <w:rPr>
          <w:lang w:val="ru-RU"/>
        </w:rPr>
      </w:pPr>
    </w:p>
    <w:p w14:paraId="7D2BDED5" w14:textId="0F79F1AB" w:rsidR="00FA08CC" w:rsidRPr="00DA4230" w:rsidRDefault="00083B5E" w:rsidP="00FA08CC">
      <w:pPr>
        <w:pStyle w:val="CoreBody"/>
        <w:rPr>
          <w:lang w:val="ru-RU"/>
        </w:rPr>
      </w:pPr>
      <w:r>
        <w:fldChar w:fldCharType="begin"/>
      </w:r>
      <w:r w:rsidRPr="00083B5E">
        <w:rPr>
          <w:lang w:val="ru-RU"/>
        </w:rPr>
        <w:instrText xml:space="preserve"> </w:instrText>
      </w:r>
      <w:r>
        <w:instrText>HYPERLINK</w:instrText>
      </w:r>
      <w:r w:rsidRPr="00083B5E">
        <w:rPr>
          <w:lang w:val="ru-RU"/>
        </w:rPr>
        <w:instrText xml:space="preserve"> "</w:instrText>
      </w:r>
      <w:r>
        <w:instrText>https</w:instrText>
      </w:r>
      <w:r w:rsidRPr="00083B5E">
        <w:rPr>
          <w:lang w:val="ru-RU"/>
        </w:rPr>
        <w:instrText>://</w:instrText>
      </w:r>
      <w:r>
        <w:instrText>discordapp</w:instrText>
      </w:r>
      <w:r w:rsidRPr="00083B5E">
        <w:rPr>
          <w:lang w:val="ru-RU"/>
        </w:rPr>
        <w:instrText>.</w:instrText>
      </w:r>
      <w:r>
        <w:instrText>com</w:instrText>
      </w:r>
      <w:r w:rsidRPr="00083B5E">
        <w:rPr>
          <w:lang w:val="ru-RU"/>
        </w:rPr>
        <w:instrText>/</w:instrText>
      </w:r>
      <w:r>
        <w:instrText>invite</w:instrText>
      </w:r>
      <w:r w:rsidRPr="00083B5E">
        <w:rPr>
          <w:lang w:val="ru-RU"/>
        </w:rPr>
        <w:instrText>/</w:instrText>
      </w:r>
      <w:r>
        <w:instrText>qSD</w:instrText>
      </w:r>
      <w:r w:rsidRPr="00083B5E">
        <w:rPr>
          <w:lang w:val="ru-RU"/>
        </w:rPr>
        <w:instrText>3</w:instrText>
      </w:r>
      <w:r>
        <w:instrText>mmz</w:instrText>
      </w:r>
      <w:r w:rsidRPr="00083B5E">
        <w:rPr>
          <w:lang w:val="ru-RU"/>
        </w:rPr>
        <w:instrText xml:space="preserve">" </w:instrText>
      </w:r>
      <w:r>
        <w:fldChar w:fldCharType="separate"/>
      </w:r>
      <w:r w:rsidR="00FA08CC" w:rsidRPr="00DA4230">
        <w:rPr>
          <w:rStyle w:val="ae"/>
        </w:rPr>
        <w:t>Discord</w:t>
      </w:r>
      <w:r w:rsidR="00FA08CC" w:rsidRPr="00DA4230">
        <w:rPr>
          <w:rStyle w:val="ae"/>
          <w:lang w:val="ru-RU"/>
        </w:rPr>
        <w:t xml:space="preserve"> сервер русскоязычного сообщества Лиги Авантюристов</w:t>
      </w:r>
      <w:r>
        <w:fldChar w:fldCharType="end"/>
      </w:r>
    </w:p>
    <w:p w14:paraId="17107B68" w14:textId="77777777" w:rsidR="00FA08CC" w:rsidRPr="00DA4230" w:rsidRDefault="00FA08CC" w:rsidP="00FA08CC">
      <w:pPr>
        <w:pStyle w:val="CoreBody"/>
        <w:rPr>
          <w:lang w:val="ru-RU"/>
        </w:rPr>
      </w:pPr>
    </w:p>
    <w:p w14:paraId="6E5AF927" w14:textId="77777777" w:rsidR="00FA08CC" w:rsidRPr="00DA4230" w:rsidRDefault="00FA08CC" w:rsidP="00FA08CC">
      <w:pPr>
        <w:pStyle w:val="CoreBody"/>
        <w:rPr>
          <w:lang w:val="ru-RU"/>
        </w:rPr>
      </w:pPr>
      <w:r w:rsidRPr="00DA4230">
        <w:rPr>
          <w:lang w:val="ru-RU"/>
        </w:rPr>
        <w:t xml:space="preserve">Сайт посвященный </w:t>
      </w:r>
      <w:r w:rsidRPr="00DA4230">
        <w:t>D</w:t>
      </w:r>
      <w:r w:rsidRPr="00DA4230">
        <w:rPr>
          <w:lang w:val="ru-RU"/>
        </w:rPr>
        <w:t>&amp;</w:t>
      </w:r>
      <w:r w:rsidRPr="00DA4230">
        <w:t>D</w:t>
      </w:r>
      <w:r w:rsidRPr="00DA4230">
        <w:rPr>
          <w:lang w:val="ru-RU"/>
        </w:rPr>
        <w:t xml:space="preserve"> и Лиге Авантюристов - </w:t>
      </w:r>
      <w:hyperlink r:id="rId34" w:history="1">
        <w:r w:rsidRPr="00DA4230">
          <w:rPr>
            <w:rStyle w:val="ae"/>
            <w:lang w:val="ru-RU"/>
          </w:rPr>
          <w:t>http://adventurersleague.ru/</w:t>
        </w:r>
      </w:hyperlink>
    </w:p>
    <w:p w14:paraId="33154C19" w14:textId="77777777" w:rsidR="00FA08CC" w:rsidRPr="00DA4230" w:rsidRDefault="00FA08CC" w:rsidP="00FA08CC">
      <w:pPr>
        <w:pStyle w:val="CoreBody"/>
        <w:rPr>
          <w:lang w:val="ru-RU"/>
        </w:rPr>
      </w:pPr>
    </w:p>
    <w:p w14:paraId="53152988" w14:textId="77777777" w:rsidR="00FA08CC" w:rsidRPr="00DA4230" w:rsidRDefault="00FA08CC" w:rsidP="00FA08CC">
      <w:pPr>
        <w:pStyle w:val="3"/>
        <w:rPr>
          <w:lang w:val="ru-RU"/>
        </w:rPr>
      </w:pPr>
      <w:r w:rsidRPr="00DA4230">
        <w:rPr>
          <w:lang w:val="ru-RU"/>
        </w:rPr>
        <w:t>Переводы документации Лиги Авантюристов на русский язык</w:t>
      </w:r>
    </w:p>
    <w:p w14:paraId="6DE72710" w14:textId="77777777" w:rsidR="00FA08CC" w:rsidRPr="00DA4230" w:rsidRDefault="00FA08CC" w:rsidP="00FA08CC">
      <w:pPr>
        <w:pStyle w:val="CoreBody"/>
        <w:rPr>
          <w:lang w:val="ru-RU"/>
        </w:rPr>
      </w:pPr>
    </w:p>
    <w:p w14:paraId="57D276CA" w14:textId="77777777" w:rsidR="00FA08CC" w:rsidRPr="00DA4230" w:rsidRDefault="00FA08CC" w:rsidP="00FA08CC">
      <w:pPr>
        <w:pStyle w:val="CoreBody"/>
        <w:rPr>
          <w:lang w:val="ru-RU"/>
        </w:rPr>
      </w:pPr>
      <w:hyperlink r:id="rId35" w:history="1">
        <w:r w:rsidRPr="00DA4230">
          <w:rPr>
            <w:rStyle w:val="ae"/>
            <w:lang w:val="ru-RU"/>
          </w:rPr>
          <w:t>http://adventurersleague.ru/adventurers-league-documents/</w:t>
        </w:r>
      </w:hyperlink>
    </w:p>
    <w:p w14:paraId="40240577" w14:textId="77777777" w:rsidR="00FA08CC" w:rsidRPr="00DA4230" w:rsidRDefault="00FA08CC" w:rsidP="00FA08CC">
      <w:pPr>
        <w:pStyle w:val="CoreBody"/>
        <w:rPr>
          <w:lang w:val="ru-RU"/>
        </w:rPr>
      </w:pPr>
    </w:p>
    <w:p w14:paraId="40F27727" w14:textId="77777777" w:rsidR="00FA08CC" w:rsidRPr="00DA4230" w:rsidRDefault="00FA08CC" w:rsidP="00FA08CC">
      <w:pPr>
        <w:pStyle w:val="3"/>
        <w:rPr>
          <w:lang w:val="ru-RU"/>
        </w:rPr>
      </w:pPr>
      <w:proofErr w:type="spellStart"/>
      <w:r w:rsidRPr="00DA4230">
        <w:rPr>
          <w:lang w:val="uk-UA"/>
        </w:rPr>
        <w:t>Собрание</w:t>
      </w:r>
      <w:proofErr w:type="spellEnd"/>
      <w:r w:rsidRPr="00DA4230">
        <w:rPr>
          <w:lang w:val="uk-UA"/>
        </w:rPr>
        <w:t xml:space="preserve"> </w:t>
      </w:r>
      <w:proofErr w:type="spellStart"/>
      <w:r w:rsidRPr="00DA4230">
        <w:rPr>
          <w:lang w:val="uk-UA"/>
        </w:rPr>
        <w:t>пред</w:t>
      </w:r>
      <w:r w:rsidRPr="00DA4230">
        <w:rPr>
          <w:lang w:val="ru-RU"/>
        </w:rPr>
        <w:t>ысторий</w:t>
      </w:r>
      <w:proofErr w:type="spellEnd"/>
      <w:r w:rsidRPr="00DA4230">
        <w:rPr>
          <w:lang w:val="ru-RU"/>
        </w:rPr>
        <w:t xml:space="preserve"> для Лиги Авантюристов в одном файле</w:t>
      </w:r>
    </w:p>
    <w:p w14:paraId="30D1F39A" w14:textId="77777777" w:rsidR="00FA08CC" w:rsidRPr="00DA4230" w:rsidRDefault="00FA08CC" w:rsidP="00FA08CC">
      <w:pPr>
        <w:pStyle w:val="CoreBody"/>
        <w:rPr>
          <w:lang w:val="ru-RU"/>
        </w:rPr>
      </w:pPr>
    </w:p>
    <w:p w14:paraId="017B2C06" w14:textId="77777777" w:rsidR="00FA08CC" w:rsidRPr="00DA4230" w:rsidRDefault="00FA08CC" w:rsidP="00FA08CC">
      <w:pPr>
        <w:pStyle w:val="CoreBody"/>
        <w:rPr>
          <w:lang w:val="ru-RU"/>
        </w:rPr>
      </w:pPr>
      <w:hyperlink r:id="rId36" w:history="1">
        <w:r w:rsidRPr="00DA4230">
          <w:rPr>
            <w:rStyle w:val="ae"/>
            <w:lang w:val="ru-RU"/>
          </w:rPr>
          <w:t>http://adventurersleague.ru/предыстории-для-лиги-авантюристов/</w:t>
        </w:r>
      </w:hyperlink>
    </w:p>
    <w:p w14:paraId="6D5483D2" w14:textId="77777777" w:rsidR="00FA08CC" w:rsidRPr="00DA4230" w:rsidRDefault="00FA08CC" w:rsidP="00FA08CC">
      <w:pPr>
        <w:pStyle w:val="CoreBody"/>
        <w:rPr>
          <w:lang w:val="ru-RU"/>
        </w:rPr>
      </w:pPr>
    </w:p>
    <w:p w14:paraId="5E51FE7B" w14:textId="77777777" w:rsidR="00FA08CC" w:rsidRDefault="00FA08CC" w:rsidP="00FA08CC">
      <w:pPr>
        <w:pStyle w:val="CoreBody"/>
        <w:rPr>
          <w:lang w:val="ru-RU"/>
        </w:rPr>
      </w:pPr>
    </w:p>
    <w:p w14:paraId="0A9CAF58" w14:textId="77777777" w:rsidR="00FA08CC" w:rsidRPr="00FA08CC" w:rsidRDefault="00FA08CC" w:rsidP="00FA08CC">
      <w:pPr>
        <w:pStyle w:val="1"/>
      </w:pPr>
      <w:r>
        <w:rPr>
          <w:lang w:val="ru-RU"/>
        </w:rPr>
        <w:t>Официальные</w:t>
      </w:r>
      <w:r w:rsidRPr="00FA08CC">
        <w:t xml:space="preserve"> </w:t>
      </w:r>
      <w:r>
        <w:rPr>
          <w:lang w:val="ru-RU"/>
        </w:rPr>
        <w:t>ресурсы</w:t>
      </w:r>
    </w:p>
    <w:p w14:paraId="37FF83B5" w14:textId="77777777" w:rsidR="00FA08CC" w:rsidRDefault="00FA08CC" w:rsidP="00FA08CC">
      <w:pPr>
        <w:pStyle w:val="CoreBody"/>
      </w:pPr>
      <w:hyperlink r:id="rId37" w:history="1">
        <w:r w:rsidRPr="00547F86">
          <w:rPr>
            <w:rStyle w:val="ae"/>
          </w:rPr>
          <w:t>D&amp;D Adventurers League Player &amp; DM Pack</w:t>
        </w:r>
      </w:hyperlink>
    </w:p>
    <w:p w14:paraId="606C8E32" w14:textId="77777777" w:rsidR="00FA08CC" w:rsidRDefault="00FA08CC" w:rsidP="00FA08CC">
      <w:pPr>
        <w:pStyle w:val="CoreBody"/>
      </w:pPr>
    </w:p>
    <w:p w14:paraId="3F97ED08" w14:textId="77777777" w:rsidR="00FA08CC" w:rsidRPr="00547F86" w:rsidRDefault="00FA08CC" w:rsidP="00FA08CC">
      <w:pPr>
        <w:pStyle w:val="CoreBody"/>
      </w:pPr>
      <w:hyperlink r:id="rId38" w:history="1">
        <w:r w:rsidRPr="00211D69">
          <w:rPr>
            <w:rStyle w:val="ae"/>
            <w:lang w:val="ru-RU"/>
          </w:rPr>
          <w:t xml:space="preserve">Сайт </w:t>
        </w:r>
        <w:r w:rsidRPr="00211D69">
          <w:rPr>
            <w:rStyle w:val="ae"/>
          </w:rPr>
          <w:t>D&amp;D Adventurers League</w:t>
        </w:r>
      </w:hyperlink>
    </w:p>
    <w:p w14:paraId="077787D0" w14:textId="77777777" w:rsidR="00DB1A5E" w:rsidRPr="00DB1A5E" w:rsidRDefault="00DB1A5E" w:rsidP="00FA08CC">
      <w:pPr>
        <w:pStyle w:val="1"/>
        <w:rPr>
          <w:lang w:val="uk-UA"/>
        </w:rPr>
      </w:pPr>
    </w:p>
    <w:sectPr w:rsidR="00DB1A5E" w:rsidRPr="00DB1A5E" w:rsidSect="0027756E">
      <w:type w:val="continuous"/>
      <w:pgSz w:w="11906" w:h="16838" w:code="9"/>
      <w:pgMar w:top="720" w:right="720" w:bottom="720" w:left="720" w:header="576" w:footer="576"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111F2" w14:textId="77777777" w:rsidR="00663EFE" w:rsidRDefault="00663EFE" w:rsidP="00C71365">
      <w:r>
        <w:separator/>
      </w:r>
    </w:p>
    <w:p w14:paraId="235A6A9A" w14:textId="77777777" w:rsidR="00663EFE" w:rsidRDefault="00663EFE"/>
    <w:p w14:paraId="5EB848D2" w14:textId="77777777" w:rsidR="00663EFE" w:rsidRDefault="00663EFE"/>
  </w:endnote>
  <w:endnote w:type="continuationSeparator" w:id="0">
    <w:p w14:paraId="341B9F8C" w14:textId="77777777" w:rsidR="00663EFE" w:rsidRDefault="00663EFE" w:rsidP="00C71365">
      <w:r>
        <w:continuationSeparator/>
      </w:r>
    </w:p>
    <w:p w14:paraId="22C48917" w14:textId="77777777" w:rsidR="00663EFE" w:rsidRDefault="00663EFE"/>
    <w:p w14:paraId="68CBF8EA" w14:textId="77777777" w:rsidR="00663EFE" w:rsidRDefault="00663E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orum">
    <w:panose1 w:val="02000000000000000000"/>
    <w:charset w:val="CC"/>
    <w:family w:val="auto"/>
    <w:pitch w:val="variable"/>
    <w:sig w:usb0="A000026F" w:usb1="1000204A"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Scala Sans Cyrillic">
    <w:panose1 w:val="020B0504030101020102"/>
    <w:charset w:val="00"/>
    <w:family w:val="swiss"/>
    <w:pitch w:val="variable"/>
    <w:sig w:usb0="A00002FF" w:usb1="4000E05B" w:usb2="00000000" w:usb3="00000000" w:csb0="00000093" w:csb1="00000000"/>
  </w:font>
  <w:font w:name="Academia">
    <w:panose1 w:val="020B0604020202020204"/>
    <w:charset w:val="00"/>
    <w:family w:val="swiss"/>
    <w:pitch w:val="variable"/>
    <w:sig w:usb0="00000203" w:usb1="00000000" w:usb2="00000000" w:usb3="00000000" w:csb0="00000005" w:csb1="00000000"/>
  </w:font>
  <w:font w:name="ヒラギノ角ゴ Pro W3">
    <w:charset w:val="4E"/>
    <w:family w:val="auto"/>
    <w:pitch w:val="variable"/>
    <w:sig w:usb0="E00002FF"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Philosopher">
    <w:panose1 w:val="00000500000000000000"/>
    <w:charset w:val="CC"/>
    <w:family w:val="auto"/>
    <w:pitch w:val="variable"/>
    <w:sig w:usb0="20000207" w:usb1="00000000" w:usb2="00000000" w:usb3="00000000" w:csb0="00000115" w:csb1="00000000"/>
  </w:font>
  <w:font w:name="Nodesto Cyrillic">
    <w:panose1 w:val="02000506040000020004"/>
    <w:charset w:val="00"/>
    <w:family w:val="auto"/>
    <w:pitch w:val="variable"/>
    <w:sig w:usb0="800002AF" w:usb1="4000204A" w:usb2="00000000" w:usb3="00000000" w:csb0="00000001" w:csb1="00000000"/>
  </w:font>
  <w:font w:name="Gill Sans">
    <w:altName w:val="Segoe UI Semilight"/>
    <w:charset w:val="00"/>
    <w:family w:val="auto"/>
    <w:pitch w:val="variable"/>
    <w:sig w:usb0="00000000" w:usb1="00000000" w:usb2="00000000" w:usb3="00000000" w:csb0="000001F7" w:csb1="00000000"/>
  </w:font>
  <w:font w:name="Tiamat Condensed SC Light">
    <w:panose1 w:val="00000000000000000000"/>
    <w:charset w:val="00"/>
    <w:family w:val="auto"/>
    <w:pitch w:val="variable"/>
    <w:sig w:usb0="80000003" w:usb1="4000004A"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Modesto Cyrillic">
    <w:panose1 w:val="02000506040000020004"/>
    <w:charset w:val="00"/>
    <w:family w:val="auto"/>
    <w:pitch w:val="variable"/>
    <w:sig w:usb0="800002AF" w:usb1="4000204A" w:usb2="00000000" w:usb3="00000000" w:csb0="00000001" w:csb1="00000000"/>
  </w:font>
  <w:font w:name="Corbel">
    <w:panose1 w:val="020B0503020204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A75B0" w14:textId="77777777" w:rsidR="006C5954" w:rsidRDefault="006C5954" w:rsidP="00FB6CC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401DEF8" w14:textId="77777777" w:rsidR="006C5954" w:rsidRDefault="006C5954" w:rsidP="006F0C8C">
    <w:pPr>
      <w:pStyle w:val="a6"/>
      <w:ind w:right="360"/>
      <w:rPr>
        <w:rStyle w:val="a8"/>
      </w:rPr>
    </w:pPr>
  </w:p>
  <w:p w14:paraId="76D397A6" w14:textId="77777777" w:rsidR="006C5954" w:rsidRDefault="006C5954" w:rsidP="00DC3A2D">
    <w:pPr>
      <w:pStyle w:val="a6"/>
    </w:pPr>
  </w:p>
  <w:p w14:paraId="2E6DA70E" w14:textId="77777777" w:rsidR="006C5954" w:rsidRDefault="006C595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89389" w14:textId="77777777" w:rsidR="006C5954" w:rsidRPr="00461A78" w:rsidRDefault="006C5954" w:rsidP="00FB6CCC">
    <w:pPr>
      <w:pStyle w:val="a6"/>
      <w:framePr w:wrap="around" w:vAnchor="text" w:hAnchor="margin" w:xAlign="right" w:y="1"/>
      <w:rPr>
        <w:rStyle w:val="a8"/>
        <w:lang w:val="ru-RU"/>
      </w:rPr>
    </w:pPr>
    <w:r>
      <w:rPr>
        <w:rStyle w:val="a8"/>
      </w:rPr>
      <w:fldChar w:fldCharType="begin"/>
    </w:r>
    <w:r>
      <w:rPr>
        <w:rStyle w:val="a8"/>
      </w:rPr>
      <w:instrText>PAGE</w:instrText>
    </w:r>
    <w:r w:rsidRPr="00461A78">
      <w:rPr>
        <w:rStyle w:val="a8"/>
        <w:lang w:val="ru-RU"/>
      </w:rPr>
      <w:instrText xml:space="preserve">  </w:instrText>
    </w:r>
    <w:r>
      <w:rPr>
        <w:rStyle w:val="a8"/>
      </w:rPr>
      <w:fldChar w:fldCharType="separate"/>
    </w:r>
    <w:r w:rsidR="00F10865" w:rsidRPr="00461A78">
      <w:rPr>
        <w:rStyle w:val="a8"/>
        <w:noProof/>
        <w:lang w:val="ru-RU"/>
      </w:rPr>
      <w:t>1</w:t>
    </w:r>
    <w:r>
      <w:rPr>
        <w:rStyle w:val="a8"/>
      </w:rPr>
      <w:fldChar w:fldCharType="end"/>
    </w:r>
  </w:p>
  <w:p w14:paraId="20BA09C8" w14:textId="77777777" w:rsidR="00DB1A5E" w:rsidRDefault="00AC17C2" w:rsidP="00DB1A5E">
    <w:pPr>
      <w:pStyle w:val="Footer1"/>
      <w:rPr>
        <w:lang w:val="ru-RU"/>
      </w:rPr>
    </w:pPr>
    <w:r>
      <w:rPr>
        <w:sz w:val="18"/>
        <w:lang w:val="ru-RU"/>
      </w:rPr>
      <w:t>Не</w:t>
    </w:r>
    <w:r w:rsidRPr="00DB1A5E">
      <w:rPr>
        <w:sz w:val="18"/>
        <w:lang w:val="ru-RU"/>
      </w:rPr>
      <w:t xml:space="preserve"> </w:t>
    </w:r>
    <w:r>
      <w:rPr>
        <w:sz w:val="18"/>
        <w:lang w:val="ru-RU"/>
      </w:rPr>
      <w:t>для</w:t>
    </w:r>
    <w:r w:rsidRPr="00DB1A5E">
      <w:rPr>
        <w:sz w:val="18"/>
        <w:lang w:val="ru-RU"/>
      </w:rPr>
      <w:t xml:space="preserve"> </w:t>
    </w:r>
    <w:r>
      <w:rPr>
        <w:sz w:val="18"/>
        <w:lang w:val="ru-RU"/>
      </w:rPr>
      <w:t>продажи</w:t>
    </w:r>
    <w:r w:rsidR="006268DC" w:rsidRPr="00DB1A5E">
      <w:rPr>
        <w:sz w:val="18"/>
        <w:lang w:val="ru-RU"/>
      </w:rPr>
      <w:t>.</w:t>
    </w:r>
    <w:r w:rsidR="00DB1A5E" w:rsidRPr="00DB1A5E">
      <w:rPr>
        <w:lang w:val="ru-RU"/>
      </w:rPr>
      <w:t xml:space="preserve"> </w:t>
    </w:r>
    <w:r w:rsidR="00DB1A5E">
      <w:rPr>
        <w:lang w:val="ru-RU"/>
      </w:rPr>
      <w:t xml:space="preserve">Разрешение на печать и копирование данного документа предоставляется только для личного пользования </w:t>
    </w:r>
  </w:p>
  <w:p w14:paraId="7520C190" w14:textId="3712DEE7" w:rsidR="006C5954" w:rsidRPr="00461A78" w:rsidRDefault="00AC17C2" w:rsidP="00DB1A5E">
    <w:pPr>
      <w:pStyle w:val="Footer2"/>
      <w:rPr>
        <w:lang w:val="ru-RU"/>
      </w:rPr>
    </w:pPr>
    <w:r w:rsidRPr="00461A78">
      <w:rPr>
        <w:lang w:val="ru-RU"/>
      </w:rPr>
      <w:t xml:space="preserve">Лига Авантюристов - Руководство </w:t>
    </w:r>
    <w:r w:rsidR="00B41640">
      <w:rPr>
        <w:lang w:val="ru-RU"/>
      </w:rPr>
      <w:t>Игрока</w:t>
    </w:r>
    <w:r w:rsidR="006268DC" w:rsidRPr="00461A78">
      <w:rPr>
        <w:lang w:val="ru-RU"/>
      </w:rPr>
      <w:t xml:space="preserve"> </w:t>
    </w:r>
    <w:r w:rsidR="006268DC" w:rsidRPr="00DB1A5E">
      <w:t>v</w:t>
    </w:r>
    <w:r w:rsidR="006268DC" w:rsidRPr="00461A78">
      <w:rPr>
        <w:lang w:val="ru-RU"/>
      </w:rPr>
      <w:t>9.1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F2987" w14:textId="77777777" w:rsidR="00663EFE" w:rsidRDefault="00663EFE" w:rsidP="00C71365">
      <w:r>
        <w:separator/>
      </w:r>
    </w:p>
    <w:p w14:paraId="6668FBD4" w14:textId="77777777" w:rsidR="00663EFE" w:rsidRDefault="00663EFE"/>
    <w:p w14:paraId="6491E169" w14:textId="77777777" w:rsidR="00663EFE" w:rsidRDefault="00663EFE"/>
  </w:footnote>
  <w:footnote w:type="continuationSeparator" w:id="0">
    <w:p w14:paraId="3C78D249" w14:textId="77777777" w:rsidR="00663EFE" w:rsidRDefault="00663EFE" w:rsidP="00C71365">
      <w:r>
        <w:continuationSeparator/>
      </w:r>
    </w:p>
    <w:p w14:paraId="02281DCE" w14:textId="77777777" w:rsidR="00663EFE" w:rsidRDefault="00663EFE"/>
    <w:p w14:paraId="580C0ECC" w14:textId="77777777" w:rsidR="00663EFE" w:rsidRDefault="00663E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556FA" w14:textId="010303EE" w:rsidR="006C5954" w:rsidRPr="00DB1A5E" w:rsidRDefault="00AC17C2" w:rsidP="00DB1A5E">
    <w:pPr>
      <w:pStyle w:val="a4"/>
      <w:pBdr>
        <w:top w:val="single" w:sz="8" w:space="1" w:color="D9D9D9" w:themeColor="background1" w:themeShade="D9"/>
        <w:left w:val="single" w:sz="8" w:space="4" w:color="D9D9D9" w:themeColor="background1" w:themeShade="D9"/>
        <w:bottom w:val="single" w:sz="8" w:space="1" w:color="D9D9D9" w:themeColor="background1" w:themeShade="D9"/>
        <w:right w:val="single" w:sz="8" w:space="4" w:color="D9D9D9" w:themeColor="background1" w:themeShade="D9"/>
      </w:pBdr>
      <w:shd w:val="clear" w:color="auto" w:fill="002060"/>
      <w:jc w:val="both"/>
      <w:rPr>
        <w:rFonts w:ascii="Corbel" w:hAnsi="Corbel"/>
        <w:b/>
        <w:bCs/>
        <w:color w:val="FFFFFF" w:themeColor="background1"/>
        <w:lang w:val="uk-UA"/>
      </w:rPr>
    </w:pPr>
    <w:r w:rsidRPr="00DB1A5E">
      <w:rPr>
        <w:rFonts w:ascii="Corbel" w:hAnsi="Corbel"/>
        <w:b/>
        <w:bCs/>
        <w:color w:val="FFFFFF" w:themeColor="background1"/>
        <w:lang w:val="ru-RU"/>
      </w:rPr>
      <w:t xml:space="preserve">Перевод: </w:t>
    </w:r>
    <w:r w:rsidR="00213EEC">
      <w:fldChar w:fldCharType="begin"/>
    </w:r>
    <w:r w:rsidR="00213EEC" w:rsidRPr="00FA08CC">
      <w:rPr>
        <w:lang w:val="ru-RU"/>
      </w:rPr>
      <w:instrText xml:space="preserve"> </w:instrText>
    </w:r>
    <w:r w:rsidR="00213EEC">
      <w:instrText>HYPERLINK</w:instrText>
    </w:r>
    <w:r w:rsidR="00213EEC" w:rsidRPr="00FA08CC">
      <w:rPr>
        <w:lang w:val="ru-RU"/>
      </w:rPr>
      <w:instrText xml:space="preserve"> "</w:instrText>
    </w:r>
    <w:r w:rsidR="00213EEC">
      <w:instrText>https</w:instrText>
    </w:r>
    <w:r w:rsidR="00213EEC" w:rsidRPr="00FA08CC">
      <w:rPr>
        <w:lang w:val="ru-RU"/>
      </w:rPr>
      <w:instrText>://</w:instrText>
    </w:r>
    <w:r w:rsidR="00213EEC">
      <w:instrText>cyborgsandmages</w:instrText>
    </w:r>
    <w:r w:rsidR="00213EEC" w:rsidRPr="00FA08CC">
      <w:rPr>
        <w:lang w:val="ru-RU"/>
      </w:rPr>
      <w:instrText>.</w:instrText>
    </w:r>
    <w:r w:rsidR="00213EEC">
      <w:instrText>wordpress</w:instrText>
    </w:r>
    <w:r w:rsidR="00213EEC" w:rsidRPr="00FA08CC">
      <w:rPr>
        <w:lang w:val="ru-RU"/>
      </w:rPr>
      <w:instrText>.</w:instrText>
    </w:r>
    <w:r w:rsidR="00213EEC">
      <w:instrText>com</w:instrText>
    </w:r>
    <w:r w:rsidR="00213EEC" w:rsidRPr="00FA08CC">
      <w:rPr>
        <w:lang w:val="ru-RU"/>
      </w:rPr>
      <w:instrText xml:space="preserve">/" </w:instrText>
    </w:r>
    <w:r w:rsidR="00213EEC">
      <w:fldChar w:fldCharType="separate"/>
    </w:r>
    <w:r w:rsidRPr="00DB1A5E">
      <w:rPr>
        <w:rStyle w:val="ae"/>
        <w:rFonts w:ascii="Corbel" w:hAnsi="Corbel"/>
        <w:b/>
        <w:bCs/>
        <w:color w:val="FFFFFF" w:themeColor="background1"/>
        <w:lang w:val="ru-RU"/>
      </w:rPr>
      <w:t>Киборги и Чародеи</w:t>
    </w:r>
    <w:r w:rsidR="00213EEC">
      <w:rPr>
        <w:rStyle w:val="ae"/>
        <w:rFonts w:ascii="Corbel" w:hAnsi="Corbel"/>
        <w:b/>
        <w:bCs/>
        <w:color w:val="FFFFFF" w:themeColor="background1"/>
        <w:lang w:val="ru-RU"/>
      </w:rPr>
      <w:fldChar w:fldCharType="end"/>
    </w:r>
    <w:r w:rsidRPr="00DB1A5E">
      <w:rPr>
        <w:rFonts w:ascii="Corbel" w:hAnsi="Corbel"/>
        <w:b/>
        <w:bCs/>
        <w:color w:val="FFFFFF" w:themeColor="background1"/>
        <w:lang w:val="ru-RU"/>
      </w:rPr>
      <w:t xml:space="preserve"> | </w:t>
    </w:r>
    <w:proofErr w:type="spellStart"/>
    <w:r w:rsidR="006B5289" w:rsidRPr="00DB1A5E">
      <w:rPr>
        <w:rFonts w:ascii="Corbel" w:hAnsi="Corbel"/>
        <w:b/>
        <w:bCs/>
        <w:color w:val="FFFFFF" w:themeColor="background1"/>
        <w:lang w:val="uk-UA"/>
      </w:rPr>
      <w:t>Версия</w:t>
    </w:r>
    <w:proofErr w:type="spellEnd"/>
    <w:r w:rsidR="006B5289" w:rsidRPr="00DB1A5E">
      <w:rPr>
        <w:rFonts w:ascii="Corbel" w:hAnsi="Corbel"/>
        <w:b/>
        <w:bCs/>
        <w:color w:val="FFFFFF" w:themeColor="background1"/>
        <w:lang w:val="uk-UA"/>
      </w:rPr>
      <w:t xml:space="preserve"> 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22C1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7DE0C9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2641E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820D6A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5A8088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5F6EF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F7CA88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8765A4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70A573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AD22C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FDC8D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A35E0"/>
    <w:multiLevelType w:val="multilevel"/>
    <w:tmpl w:val="E078E41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88877B3"/>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5DB2D96"/>
    <w:multiLevelType w:val="hybridMultilevel"/>
    <w:tmpl w:val="1ECCCBE4"/>
    <w:lvl w:ilvl="0" w:tplc="04E4D714">
      <w:start w:val="1"/>
      <w:numFmt w:val="bullet"/>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0B56E4"/>
    <w:multiLevelType w:val="multilevel"/>
    <w:tmpl w:val="AB14AB7E"/>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14D2D2E"/>
    <w:multiLevelType w:val="hybridMultilevel"/>
    <w:tmpl w:val="EDEAB612"/>
    <w:lvl w:ilvl="0" w:tplc="B652F56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1C6902"/>
    <w:multiLevelType w:val="multilevel"/>
    <w:tmpl w:val="83920EE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71C19EB"/>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9F30068"/>
    <w:multiLevelType w:val="multilevel"/>
    <w:tmpl w:val="EFA67AFA"/>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2" w15:restartNumberingAfterBreak="0">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E0F5B"/>
    <w:multiLevelType w:val="multilevel"/>
    <w:tmpl w:val="9F9EEB2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A10450"/>
    <w:multiLevelType w:val="multilevel"/>
    <w:tmpl w:val="B9FEF9C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8"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FB53583"/>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DC846D1"/>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22"/>
  </w:num>
  <w:num w:numId="14">
    <w:abstractNumId w:val="13"/>
  </w:num>
  <w:num w:numId="15">
    <w:abstractNumId w:val="23"/>
  </w:num>
  <w:num w:numId="16">
    <w:abstractNumId w:val="27"/>
  </w:num>
  <w:num w:numId="17">
    <w:abstractNumId w:val="21"/>
  </w:num>
  <w:num w:numId="18">
    <w:abstractNumId w:val="15"/>
  </w:num>
  <w:num w:numId="19">
    <w:abstractNumId w:val="18"/>
  </w:num>
  <w:num w:numId="20">
    <w:abstractNumId w:val="16"/>
  </w:num>
  <w:num w:numId="21">
    <w:abstractNumId w:val="23"/>
    <w:lvlOverride w:ilvl="0">
      <w:startOverride w:val="1"/>
    </w:lvlOverride>
  </w:num>
  <w:num w:numId="22">
    <w:abstractNumId w:val="24"/>
  </w:num>
  <w:num w:numId="23">
    <w:abstractNumId w:val="23"/>
    <w:lvlOverride w:ilvl="0">
      <w:startOverride w:val="1"/>
    </w:lvlOverride>
  </w:num>
  <w:num w:numId="24">
    <w:abstractNumId w:val="12"/>
  </w:num>
  <w:num w:numId="25">
    <w:abstractNumId w:val="14"/>
  </w:num>
  <w:num w:numId="26">
    <w:abstractNumId w:val="15"/>
    <w:lvlOverride w:ilvl="0">
      <w:startOverride w:val="1"/>
    </w:lvlOverride>
  </w:num>
  <w:num w:numId="27">
    <w:abstractNumId w:val="30"/>
  </w:num>
  <w:num w:numId="28">
    <w:abstractNumId w:val="28"/>
  </w:num>
  <w:num w:numId="29">
    <w:abstractNumId w:val="25"/>
  </w:num>
  <w:num w:numId="30">
    <w:abstractNumId w:val="29"/>
  </w:num>
  <w:num w:numId="31">
    <w:abstractNumId w:val="20"/>
  </w:num>
  <w:num w:numId="32">
    <w:abstractNumId w:val="17"/>
  </w:num>
  <w:num w:numId="33">
    <w:abstractNumId w:val="26"/>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1124" w:allStyles="0" w:customStyles="0" w:latentStyles="1" w:stylesInUse="0" w:headingStyles="1" w:numberingStyles="0" w:tableStyles="0" w:directFormattingOnRuns="1"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3D00"/>
    <w:rsid w:val="00006DCF"/>
    <w:rsid w:val="00016FC6"/>
    <w:rsid w:val="000407BA"/>
    <w:rsid w:val="00040B42"/>
    <w:rsid w:val="00041AE6"/>
    <w:rsid w:val="00041D3E"/>
    <w:rsid w:val="00041E3D"/>
    <w:rsid w:val="000436E6"/>
    <w:rsid w:val="000534E0"/>
    <w:rsid w:val="000546CB"/>
    <w:rsid w:val="00057CBE"/>
    <w:rsid w:val="00060502"/>
    <w:rsid w:val="00074DAA"/>
    <w:rsid w:val="00083B5E"/>
    <w:rsid w:val="00091F6D"/>
    <w:rsid w:val="00095A05"/>
    <w:rsid w:val="000A2E24"/>
    <w:rsid w:val="000B206D"/>
    <w:rsid w:val="000B42C4"/>
    <w:rsid w:val="000B6984"/>
    <w:rsid w:val="000C4E5A"/>
    <w:rsid w:val="000D5A5B"/>
    <w:rsid w:val="000D648A"/>
    <w:rsid w:val="000E228C"/>
    <w:rsid w:val="000E2F6F"/>
    <w:rsid w:val="000F35F8"/>
    <w:rsid w:val="00113616"/>
    <w:rsid w:val="001355AC"/>
    <w:rsid w:val="00154E72"/>
    <w:rsid w:val="0016099F"/>
    <w:rsid w:val="001943A9"/>
    <w:rsid w:val="001979B3"/>
    <w:rsid w:val="001D083E"/>
    <w:rsid w:val="001D5981"/>
    <w:rsid w:val="001D5DFA"/>
    <w:rsid w:val="00213EEC"/>
    <w:rsid w:val="002257AB"/>
    <w:rsid w:val="002632C3"/>
    <w:rsid w:val="00275AC5"/>
    <w:rsid w:val="0027756E"/>
    <w:rsid w:val="002B2A50"/>
    <w:rsid w:val="002C0327"/>
    <w:rsid w:val="002C603A"/>
    <w:rsid w:val="002C7CA1"/>
    <w:rsid w:val="002D6546"/>
    <w:rsid w:val="002F1D1E"/>
    <w:rsid w:val="002F474D"/>
    <w:rsid w:val="003063D2"/>
    <w:rsid w:val="003727C8"/>
    <w:rsid w:val="00376562"/>
    <w:rsid w:val="0038020B"/>
    <w:rsid w:val="00387285"/>
    <w:rsid w:val="003906CC"/>
    <w:rsid w:val="003945AA"/>
    <w:rsid w:val="003A6119"/>
    <w:rsid w:val="003C4C9F"/>
    <w:rsid w:val="003D3B3F"/>
    <w:rsid w:val="00404508"/>
    <w:rsid w:val="00423D00"/>
    <w:rsid w:val="00461A78"/>
    <w:rsid w:val="00472DBC"/>
    <w:rsid w:val="004B29C3"/>
    <w:rsid w:val="004B6F47"/>
    <w:rsid w:val="004D0546"/>
    <w:rsid w:val="004D6EDF"/>
    <w:rsid w:val="004E041A"/>
    <w:rsid w:val="004E3346"/>
    <w:rsid w:val="00510F0B"/>
    <w:rsid w:val="00530B4C"/>
    <w:rsid w:val="0053538E"/>
    <w:rsid w:val="0054156F"/>
    <w:rsid w:val="005510B0"/>
    <w:rsid w:val="005550A0"/>
    <w:rsid w:val="00561633"/>
    <w:rsid w:val="0057554B"/>
    <w:rsid w:val="005812A0"/>
    <w:rsid w:val="0059417D"/>
    <w:rsid w:val="005B41EE"/>
    <w:rsid w:val="005C5687"/>
    <w:rsid w:val="005D7B60"/>
    <w:rsid w:val="006268DC"/>
    <w:rsid w:val="00635AB3"/>
    <w:rsid w:val="00637477"/>
    <w:rsid w:val="006615EE"/>
    <w:rsid w:val="00663EFE"/>
    <w:rsid w:val="00674787"/>
    <w:rsid w:val="006B5289"/>
    <w:rsid w:val="006C5193"/>
    <w:rsid w:val="006C5954"/>
    <w:rsid w:val="006C6573"/>
    <w:rsid w:val="006C7111"/>
    <w:rsid w:val="006F0C8C"/>
    <w:rsid w:val="006F673C"/>
    <w:rsid w:val="00702846"/>
    <w:rsid w:val="00726917"/>
    <w:rsid w:val="00740881"/>
    <w:rsid w:val="00755F7F"/>
    <w:rsid w:val="00773E6D"/>
    <w:rsid w:val="0078584D"/>
    <w:rsid w:val="007921C6"/>
    <w:rsid w:val="007A7648"/>
    <w:rsid w:val="007C419E"/>
    <w:rsid w:val="007C73FD"/>
    <w:rsid w:val="007F4B36"/>
    <w:rsid w:val="007F6DAE"/>
    <w:rsid w:val="00810E99"/>
    <w:rsid w:val="00816761"/>
    <w:rsid w:val="00822DF8"/>
    <w:rsid w:val="00833628"/>
    <w:rsid w:val="0084065B"/>
    <w:rsid w:val="008543C5"/>
    <w:rsid w:val="0087126D"/>
    <w:rsid w:val="0087507B"/>
    <w:rsid w:val="008856BC"/>
    <w:rsid w:val="008962D7"/>
    <w:rsid w:val="008C3E60"/>
    <w:rsid w:val="008F274E"/>
    <w:rsid w:val="008F2C22"/>
    <w:rsid w:val="009171A2"/>
    <w:rsid w:val="009247B3"/>
    <w:rsid w:val="0094412F"/>
    <w:rsid w:val="00944747"/>
    <w:rsid w:val="0095387A"/>
    <w:rsid w:val="00980BFB"/>
    <w:rsid w:val="009821AA"/>
    <w:rsid w:val="00996D58"/>
    <w:rsid w:val="009B3C7F"/>
    <w:rsid w:val="009C32C6"/>
    <w:rsid w:val="009C57C0"/>
    <w:rsid w:val="009D0A8D"/>
    <w:rsid w:val="009D2105"/>
    <w:rsid w:val="009E039C"/>
    <w:rsid w:val="009F440A"/>
    <w:rsid w:val="009F45E8"/>
    <w:rsid w:val="00A06370"/>
    <w:rsid w:val="00A102F0"/>
    <w:rsid w:val="00A20D51"/>
    <w:rsid w:val="00A27383"/>
    <w:rsid w:val="00A316FA"/>
    <w:rsid w:val="00A45657"/>
    <w:rsid w:val="00A50DDB"/>
    <w:rsid w:val="00A616D3"/>
    <w:rsid w:val="00A64971"/>
    <w:rsid w:val="00A671EA"/>
    <w:rsid w:val="00A75F04"/>
    <w:rsid w:val="00A914BA"/>
    <w:rsid w:val="00A92AB4"/>
    <w:rsid w:val="00AA1A93"/>
    <w:rsid w:val="00AA4B55"/>
    <w:rsid w:val="00AC17C2"/>
    <w:rsid w:val="00AF0DF3"/>
    <w:rsid w:val="00AF3AD1"/>
    <w:rsid w:val="00AF41BB"/>
    <w:rsid w:val="00B03552"/>
    <w:rsid w:val="00B036FD"/>
    <w:rsid w:val="00B20598"/>
    <w:rsid w:val="00B31A86"/>
    <w:rsid w:val="00B35AD9"/>
    <w:rsid w:val="00B41640"/>
    <w:rsid w:val="00B43920"/>
    <w:rsid w:val="00B53315"/>
    <w:rsid w:val="00B94163"/>
    <w:rsid w:val="00BA72ED"/>
    <w:rsid w:val="00BB21C8"/>
    <w:rsid w:val="00BE2AE3"/>
    <w:rsid w:val="00BE3090"/>
    <w:rsid w:val="00BE4BFF"/>
    <w:rsid w:val="00BF24D3"/>
    <w:rsid w:val="00C25A85"/>
    <w:rsid w:val="00C32394"/>
    <w:rsid w:val="00C6256A"/>
    <w:rsid w:val="00C71365"/>
    <w:rsid w:val="00C74EEF"/>
    <w:rsid w:val="00C75833"/>
    <w:rsid w:val="00C81E58"/>
    <w:rsid w:val="00CA2330"/>
    <w:rsid w:val="00CA39F8"/>
    <w:rsid w:val="00CC21AB"/>
    <w:rsid w:val="00CE10E1"/>
    <w:rsid w:val="00CF224D"/>
    <w:rsid w:val="00D14812"/>
    <w:rsid w:val="00D17596"/>
    <w:rsid w:val="00D226F2"/>
    <w:rsid w:val="00D4418D"/>
    <w:rsid w:val="00D60E84"/>
    <w:rsid w:val="00D672E1"/>
    <w:rsid w:val="00D869CF"/>
    <w:rsid w:val="00D91C4E"/>
    <w:rsid w:val="00DA21D1"/>
    <w:rsid w:val="00DB1A5E"/>
    <w:rsid w:val="00DB63A8"/>
    <w:rsid w:val="00DC3A2D"/>
    <w:rsid w:val="00DD2B66"/>
    <w:rsid w:val="00DD7329"/>
    <w:rsid w:val="00DE6FBA"/>
    <w:rsid w:val="00DF614C"/>
    <w:rsid w:val="00E21B8A"/>
    <w:rsid w:val="00E273D0"/>
    <w:rsid w:val="00E334B5"/>
    <w:rsid w:val="00E953B8"/>
    <w:rsid w:val="00EC17B3"/>
    <w:rsid w:val="00EC7217"/>
    <w:rsid w:val="00EF21CF"/>
    <w:rsid w:val="00F10865"/>
    <w:rsid w:val="00F65974"/>
    <w:rsid w:val="00F702CC"/>
    <w:rsid w:val="00FA08CC"/>
    <w:rsid w:val="00FA1818"/>
    <w:rsid w:val="00FA279A"/>
    <w:rsid w:val="00FB1717"/>
    <w:rsid w:val="00FB6CCC"/>
    <w:rsid w:val="00FC030C"/>
    <w:rsid w:val="00FC373D"/>
    <w:rsid w:val="00FD3D83"/>
    <w:rsid w:val="00FE2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33FC560"/>
  <w14:defaultImageDpi w14:val="330"/>
  <w15:docId w15:val="{5979D2B2-C4DE-41ED-81F1-03E302EB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HAns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06370"/>
  </w:style>
  <w:style w:type="paragraph" w:styleId="1">
    <w:name w:val="heading 1"/>
    <w:next w:val="CoreBody"/>
    <w:link w:val="10"/>
    <w:uiPriority w:val="9"/>
    <w:qFormat/>
    <w:rsid w:val="0027756E"/>
    <w:pPr>
      <w:keepNext/>
      <w:keepLines/>
      <w:suppressAutoHyphens/>
      <w:outlineLvl w:val="0"/>
    </w:pPr>
    <w:rPr>
      <w:rFonts w:ascii="Forum" w:eastAsiaTheme="majorEastAsia" w:hAnsi="Forum" w:cstheme="majorBidi"/>
      <w:b/>
      <w:bCs/>
      <w:color w:val="943634"/>
      <w:sz w:val="36"/>
      <w:szCs w:val="40"/>
      <w:lang w:eastAsia="ja-JP"/>
    </w:rPr>
  </w:style>
  <w:style w:type="paragraph" w:styleId="2">
    <w:name w:val="heading 2"/>
    <w:basedOn w:val="1"/>
    <w:next w:val="CoreBody"/>
    <w:link w:val="20"/>
    <w:uiPriority w:val="9"/>
    <w:unhideWhenUsed/>
    <w:qFormat/>
    <w:rsid w:val="003945AA"/>
    <w:pPr>
      <w:pBdr>
        <w:bottom w:val="single" w:sz="8" w:space="1" w:color="C4BC96"/>
      </w:pBdr>
      <w:spacing w:after="120"/>
      <w:outlineLvl w:val="1"/>
    </w:pPr>
    <w:rPr>
      <w:bCs w:val="0"/>
      <w:sz w:val="28"/>
      <w:szCs w:val="26"/>
    </w:rPr>
  </w:style>
  <w:style w:type="paragraph" w:styleId="3">
    <w:name w:val="heading 3"/>
    <w:basedOn w:val="1"/>
    <w:next w:val="CoreBody"/>
    <w:link w:val="30"/>
    <w:uiPriority w:val="9"/>
    <w:unhideWhenUsed/>
    <w:qFormat/>
    <w:rsid w:val="00AF41BB"/>
    <w:pPr>
      <w:outlineLvl w:val="2"/>
    </w:pPr>
    <w:rPr>
      <w:b w:val="0"/>
      <w:bCs w:val="0"/>
      <w:sz w:val="24"/>
    </w:rPr>
  </w:style>
  <w:style w:type="paragraph" w:styleId="4">
    <w:name w:val="heading 4"/>
    <w:basedOn w:val="a"/>
    <w:next w:val="a"/>
    <w:link w:val="40"/>
    <w:uiPriority w:val="9"/>
    <w:semiHidden/>
    <w:unhideWhenUsed/>
    <w:rsid w:val="00A50D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32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4D05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Заголовок 1 Знак"/>
    <w:basedOn w:val="a0"/>
    <w:link w:val="1"/>
    <w:uiPriority w:val="9"/>
    <w:rsid w:val="0027756E"/>
    <w:rPr>
      <w:rFonts w:ascii="Forum" w:eastAsiaTheme="majorEastAsia" w:hAnsi="Forum" w:cstheme="majorBidi"/>
      <w:b/>
      <w:bCs/>
      <w:color w:val="943634"/>
      <w:sz w:val="36"/>
      <w:szCs w:val="40"/>
      <w:lang w:eastAsia="ja-JP"/>
    </w:rPr>
  </w:style>
  <w:style w:type="character" w:customStyle="1" w:styleId="20">
    <w:name w:val="Заголовок 2 Знак"/>
    <w:basedOn w:val="a0"/>
    <w:link w:val="2"/>
    <w:uiPriority w:val="9"/>
    <w:rsid w:val="003945AA"/>
    <w:rPr>
      <w:rFonts w:ascii="Scala Sans Cyrillic" w:eastAsiaTheme="majorEastAsia" w:hAnsi="Scala Sans Cyrillic" w:cstheme="majorBidi"/>
      <w:b/>
      <w:color w:val="943634"/>
      <w:sz w:val="28"/>
      <w:szCs w:val="26"/>
      <w:lang w:eastAsia="ja-JP"/>
    </w:rPr>
  </w:style>
  <w:style w:type="character" w:customStyle="1" w:styleId="30">
    <w:name w:val="Заголовок 3 Знак"/>
    <w:basedOn w:val="a0"/>
    <w:link w:val="3"/>
    <w:uiPriority w:val="9"/>
    <w:rsid w:val="00AF41BB"/>
    <w:rPr>
      <w:rFonts w:ascii="Academia" w:eastAsiaTheme="majorEastAsia" w:hAnsi="Academia" w:cstheme="majorBidi"/>
      <w:b/>
      <w:color w:val="943634"/>
      <w:szCs w:val="40"/>
      <w:lang w:eastAsia="ja-JP"/>
    </w:rPr>
  </w:style>
  <w:style w:type="paragraph" w:customStyle="1" w:styleId="CoreBody">
    <w:name w:val="Core Body"/>
    <w:link w:val="CoreBody0"/>
    <w:qFormat/>
    <w:rsid w:val="0027756E"/>
    <w:pPr>
      <w:tabs>
        <w:tab w:val="left" w:pos="187"/>
      </w:tabs>
      <w:contextualSpacing/>
    </w:pPr>
    <w:rPr>
      <w:rFonts w:eastAsia="ヒラギノ角ゴ Pro W3"/>
      <w:color w:val="000000"/>
      <w:sz w:val="20"/>
      <w:szCs w:val="20"/>
      <w:lang w:eastAsia="ja-JP"/>
    </w:rPr>
  </w:style>
  <w:style w:type="paragraph" w:customStyle="1" w:styleId="TableTitle">
    <w:name w:val="Table Title"/>
    <w:next w:val="TableHeader"/>
    <w:qFormat/>
    <w:rsid w:val="0027756E"/>
    <w:pPr>
      <w:keepNext/>
      <w:keepLines/>
      <w:tabs>
        <w:tab w:val="left" w:pos="216"/>
        <w:tab w:val="left" w:pos="900"/>
      </w:tabs>
      <w:outlineLvl w:val="3"/>
    </w:pPr>
    <w:rPr>
      <w:rFonts w:eastAsia="ヒラギノ角ゴ Pro W3"/>
      <w:b/>
      <w:bCs/>
      <w:color w:val="000000"/>
      <w:sz w:val="20"/>
      <w:szCs w:val="22"/>
      <w:lang w:eastAsia="ja-JP"/>
    </w:rPr>
  </w:style>
  <w:style w:type="paragraph" w:customStyle="1" w:styleId="TableHeader">
    <w:name w:val="Table Header"/>
    <w:basedOn w:val="TableBody"/>
    <w:next w:val="TableBody"/>
    <w:qFormat/>
    <w:rsid w:val="0027756E"/>
    <w:pPr>
      <w:keepNext/>
      <w:jc w:val="center"/>
    </w:pPr>
  </w:style>
  <w:style w:type="paragraph" w:customStyle="1" w:styleId="TableBody">
    <w:name w:val="Table Body"/>
    <w:qFormat/>
    <w:rsid w:val="00423D00"/>
    <w:pPr>
      <w:keepLines/>
      <w:contextualSpacing/>
    </w:pPr>
    <w:rPr>
      <w:rFonts w:asciiTheme="majorHAnsi" w:eastAsia="ヒラギノ角ゴ Pro W3" w:hAnsiTheme="majorHAnsi"/>
      <w:color w:val="000000"/>
      <w:sz w:val="18"/>
      <w:szCs w:val="20"/>
      <w:lang w:eastAsia="ja-JP"/>
    </w:rPr>
  </w:style>
  <w:style w:type="paragraph" w:styleId="a4">
    <w:name w:val="header"/>
    <w:link w:val="a5"/>
    <w:uiPriority w:val="99"/>
    <w:unhideWhenUsed/>
    <w:rsid w:val="00D17596"/>
    <w:pPr>
      <w:tabs>
        <w:tab w:val="center" w:pos="4320"/>
        <w:tab w:val="right" w:pos="8640"/>
      </w:tabs>
      <w:jc w:val="center"/>
    </w:pPr>
    <w:rPr>
      <w:rFonts w:asciiTheme="majorHAnsi" w:hAnsiTheme="majorHAnsi"/>
      <w:sz w:val="20"/>
    </w:rPr>
  </w:style>
  <w:style w:type="character" w:customStyle="1" w:styleId="a5">
    <w:name w:val="Верхній колонтитул Знак"/>
    <w:basedOn w:val="a0"/>
    <w:link w:val="a4"/>
    <w:uiPriority w:val="99"/>
    <w:rsid w:val="00D17596"/>
    <w:rPr>
      <w:rFonts w:asciiTheme="majorHAnsi" w:hAnsiTheme="majorHAnsi"/>
      <w:sz w:val="20"/>
    </w:rPr>
  </w:style>
  <w:style w:type="paragraph" w:styleId="a6">
    <w:name w:val="footer"/>
    <w:link w:val="a7"/>
    <w:uiPriority w:val="99"/>
    <w:unhideWhenUsed/>
    <w:rsid w:val="00D17596"/>
    <w:pPr>
      <w:tabs>
        <w:tab w:val="center" w:pos="4320"/>
        <w:tab w:val="right" w:pos="8640"/>
      </w:tabs>
    </w:pPr>
    <w:rPr>
      <w:rFonts w:asciiTheme="majorHAnsi" w:hAnsiTheme="majorHAnsi"/>
      <w:sz w:val="20"/>
      <w:szCs w:val="20"/>
    </w:rPr>
  </w:style>
  <w:style w:type="character" w:customStyle="1" w:styleId="a7">
    <w:name w:val="Нижній колонтитул Знак"/>
    <w:basedOn w:val="a0"/>
    <w:link w:val="a6"/>
    <w:uiPriority w:val="99"/>
    <w:rsid w:val="00D17596"/>
    <w:rPr>
      <w:rFonts w:asciiTheme="majorHAnsi" w:hAnsiTheme="majorHAnsi"/>
      <w:sz w:val="20"/>
      <w:szCs w:val="20"/>
    </w:rPr>
  </w:style>
  <w:style w:type="character" w:styleId="a8">
    <w:name w:val="page number"/>
    <w:basedOn w:val="a0"/>
    <w:uiPriority w:val="99"/>
    <w:semiHidden/>
    <w:unhideWhenUsed/>
    <w:rsid w:val="003727C8"/>
  </w:style>
  <w:style w:type="paragraph" w:customStyle="1" w:styleId="SidebarHeading">
    <w:name w:val="Sidebar Heading"/>
    <w:next w:val="SidebarBody"/>
    <w:qFormat/>
    <w:rsid w:val="0027756E"/>
    <w:pPr>
      <w:keepNext/>
      <w:keepLines/>
      <w:shd w:val="clear" w:color="auto" w:fill="E6E6E6"/>
      <w:outlineLvl w:val="2"/>
    </w:pPr>
    <w:rPr>
      <w:rFonts w:ascii="Calibri" w:eastAsia="ヒラギノ角ゴ Pro W3" w:hAnsi="Calibri" w:cs="Calibri"/>
      <w:b/>
      <w:color w:val="000000"/>
      <w:szCs w:val="32"/>
      <w:lang w:val="uk-UA" w:eastAsia="ja-JP"/>
    </w:rPr>
  </w:style>
  <w:style w:type="paragraph" w:customStyle="1" w:styleId="SidebarBody">
    <w:name w:val="Sidebar Body"/>
    <w:qFormat/>
    <w:rsid w:val="000407BA"/>
    <w:pPr>
      <w:shd w:val="clear" w:color="auto" w:fill="E6E6E6"/>
      <w:tabs>
        <w:tab w:val="left" w:pos="187"/>
      </w:tabs>
      <w:spacing w:after="120"/>
      <w:contextualSpacing/>
    </w:pPr>
    <w:rPr>
      <w:rFonts w:asciiTheme="majorHAnsi" w:eastAsia="ヒラギノ角ゴ Pro W3" w:hAnsiTheme="majorHAnsi"/>
      <w:color w:val="000000"/>
      <w:sz w:val="20"/>
      <w:szCs w:val="20"/>
      <w:lang w:eastAsia="ja-JP"/>
    </w:rPr>
  </w:style>
  <w:style w:type="paragraph" w:customStyle="1" w:styleId="StatBlockTitle">
    <w:name w:val="Stat Block Title"/>
    <w:next w:val="StatBlockBody"/>
    <w:qFormat/>
    <w:rsid w:val="00040B42"/>
    <w:pPr>
      <w:keepNext/>
      <w:keepLines/>
      <w:outlineLvl w:val="1"/>
    </w:pPr>
    <w:rPr>
      <w:rFonts w:asciiTheme="majorHAnsi" w:eastAsia="ヒラギノ角ゴ Pro W3" w:hAnsiTheme="majorHAnsi"/>
      <w:b/>
      <w:color w:val="000000"/>
      <w:sz w:val="28"/>
      <w:szCs w:val="28"/>
      <w:lang w:eastAsia="ja-JP"/>
    </w:rPr>
  </w:style>
  <w:style w:type="paragraph" w:customStyle="1" w:styleId="StatBlockBody">
    <w:name w:val="Stat Block Body"/>
    <w:qFormat/>
    <w:rsid w:val="0027756E"/>
    <w:pPr>
      <w:tabs>
        <w:tab w:val="left" w:pos="187"/>
      </w:tabs>
      <w:adjustRightInd w:val="0"/>
    </w:pPr>
    <w:rPr>
      <w:rFonts w:asciiTheme="majorHAnsi" w:eastAsia="ヒラギノ角ゴ Pro W3" w:hAnsiTheme="majorHAnsi"/>
      <w:color w:val="000000"/>
      <w:sz w:val="20"/>
      <w:szCs w:val="20"/>
      <w:lang w:eastAsia="ja-JP"/>
    </w:rPr>
  </w:style>
  <w:style w:type="paragraph" w:customStyle="1" w:styleId="StatBlockHeading">
    <w:name w:val="Stat Block Heading"/>
    <w:basedOn w:val="StatBlockBody"/>
    <w:next w:val="StatBlockBody"/>
    <w:qFormat/>
    <w:rsid w:val="0027756E"/>
    <w:pPr>
      <w:keepNext/>
      <w:keepLines/>
      <w:pBdr>
        <w:bottom w:val="single" w:sz="4" w:space="1" w:color="auto"/>
      </w:pBdr>
      <w:tabs>
        <w:tab w:val="left" w:pos="216"/>
      </w:tabs>
      <w:spacing w:before="90"/>
      <w:contextualSpacing/>
    </w:pPr>
    <w:rPr>
      <w:b/>
      <w:bCs/>
      <w:sz w:val="22"/>
      <w:szCs w:val="24"/>
    </w:rPr>
  </w:style>
  <w:style w:type="paragraph" w:customStyle="1" w:styleId="CoreBulleted">
    <w:name w:val="Core Bulleted"/>
    <w:basedOn w:val="CoreBody"/>
    <w:qFormat/>
    <w:rsid w:val="0027756E"/>
    <w:pPr>
      <w:numPr>
        <w:numId w:val="15"/>
      </w:numPr>
      <w:ind w:left="195" w:hanging="195"/>
    </w:pPr>
  </w:style>
  <w:style w:type="paragraph" w:styleId="a9">
    <w:name w:val="Balloon Text"/>
    <w:basedOn w:val="a"/>
    <w:link w:val="aa"/>
    <w:uiPriority w:val="99"/>
    <w:semiHidden/>
    <w:unhideWhenUsed/>
    <w:rsid w:val="00404508"/>
    <w:rPr>
      <w:rFonts w:ascii="Lucida Grande" w:hAnsi="Lucida Grande" w:cs="Lucida Grande"/>
      <w:sz w:val="18"/>
      <w:szCs w:val="18"/>
    </w:rPr>
  </w:style>
  <w:style w:type="paragraph" w:customStyle="1" w:styleId="SidebarBulleted">
    <w:name w:val="Sidebar Bulleted"/>
    <w:basedOn w:val="SidebarBody"/>
    <w:qFormat/>
    <w:rsid w:val="000407BA"/>
    <w:pPr>
      <w:numPr>
        <w:numId w:val="29"/>
      </w:numPr>
    </w:pPr>
  </w:style>
  <w:style w:type="numbering" w:customStyle="1" w:styleId="BulletedList">
    <w:name w:val="Bulleted List"/>
    <w:basedOn w:val="a2"/>
    <w:uiPriority w:val="99"/>
    <w:rsid w:val="00E21B8A"/>
    <w:pPr>
      <w:numPr>
        <w:numId w:val="28"/>
      </w:numPr>
    </w:pPr>
  </w:style>
  <w:style w:type="paragraph" w:customStyle="1" w:styleId="StatBlockBulleted">
    <w:name w:val="Stat Block Bulleted"/>
    <w:basedOn w:val="StatBlockBody"/>
    <w:qFormat/>
    <w:rsid w:val="0027756E"/>
    <w:pPr>
      <w:numPr>
        <w:numId w:val="31"/>
      </w:numPr>
      <w:tabs>
        <w:tab w:val="left" w:pos="216"/>
      </w:tabs>
      <w:ind w:left="195" w:hanging="195"/>
      <w:contextualSpacing/>
    </w:pPr>
  </w:style>
  <w:style w:type="character" w:customStyle="1" w:styleId="aa">
    <w:name w:val="Текст у виносці Знак"/>
    <w:basedOn w:val="a0"/>
    <w:link w:val="a9"/>
    <w:uiPriority w:val="99"/>
    <w:semiHidden/>
    <w:rsid w:val="00404508"/>
    <w:rPr>
      <w:rFonts w:ascii="Lucida Grande" w:hAnsi="Lucida Grande" w:cs="Lucida Grande"/>
      <w:sz w:val="18"/>
      <w:szCs w:val="18"/>
    </w:rPr>
  </w:style>
  <w:style w:type="paragraph" w:customStyle="1" w:styleId="CoreMetadata">
    <w:name w:val="Core Metadata"/>
    <w:basedOn w:val="CoreBody"/>
    <w:next w:val="CoreBody"/>
    <w:qFormat/>
    <w:rsid w:val="0027756E"/>
    <w:pPr>
      <w:keepNext/>
      <w:keepLines/>
    </w:pPr>
    <w:rPr>
      <w:i/>
      <w:sz w:val="16"/>
    </w:rPr>
  </w:style>
  <w:style w:type="paragraph" w:customStyle="1" w:styleId="ListItem">
    <w:name w:val="List Item"/>
    <w:qFormat/>
    <w:rsid w:val="00E273D0"/>
    <w:pPr>
      <w:keepLines/>
      <w:spacing w:after="240"/>
      <w:ind w:left="187" w:hanging="187"/>
      <w:contextualSpacing/>
    </w:pPr>
    <w:rPr>
      <w:rFonts w:asciiTheme="majorHAnsi" w:eastAsia="ヒラギノ角ゴ Pro W3" w:hAnsiTheme="majorHAnsi"/>
      <w:color w:val="000000"/>
      <w:sz w:val="20"/>
      <w:szCs w:val="20"/>
      <w:lang w:eastAsia="ja-JP"/>
    </w:rPr>
  </w:style>
  <w:style w:type="paragraph" w:customStyle="1" w:styleId="ListHeading">
    <w:name w:val="List Heading"/>
    <w:next w:val="ListItem"/>
    <w:qFormat/>
    <w:rsid w:val="00BF24D3"/>
    <w:pPr>
      <w:keepNext/>
      <w:keepLines/>
      <w:outlineLvl w:val="3"/>
    </w:pPr>
    <w:rPr>
      <w:rFonts w:asciiTheme="majorHAnsi" w:eastAsia="ヒラギノ角ゴ Pro W3" w:hAnsiTheme="majorHAnsi"/>
      <w:b/>
      <w:color w:val="000000"/>
      <w:szCs w:val="20"/>
      <w:lang w:eastAsia="ja-JP"/>
    </w:rPr>
  </w:style>
  <w:style w:type="paragraph" w:customStyle="1" w:styleId="BoxedText">
    <w:name w:val="Boxed Text"/>
    <w:basedOn w:val="CoreBody"/>
    <w:qFormat/>
    <w:rsid w:val="0016099F"/>
    <w:pPr>
      <w:keepLines/>
      <w:pBdr>
        <w:top w:val="single" w:sz="4" w:space="4" w:color="auto"/>
        <w:left w:val="single" w:sz="4" w:space="4" w:color="auto"/>
        <w:bottom w:val="single" w:sz="4" w:space="4" w:color="auto"/>
        <w:right w:val="single" w:sz="4" w:space="4" w:color="auto"/>
      </w:pBdr>
      <w:spacing w:before="200"/>
    </w:pPr>
    <w:rPr>
      <w:rFonts w:asciiTheme="majorHAnsi" w:hAnsiTheme="majorHAnsi"/>
    </w:rPr>
  </w:style>
  <w:style w:type="paragraph" w:customStyle="1" w:styleId="CoreHanging">
    <w:name w:val="Core Hanging"/>
    <w:basedOn w:val="CoreBody"/>
    <w:qFormat/>
    <w:rsid w:val="00FB6CCC"/>
    <w:pPr>
      <w:keepLines/>
      <w:spacing w:after="120"/>
      <w:ind w:left="187" w:hanging="187"/>
    </w:pPr>
  </w:style>
  <w:style w:type="paragraph" w:customStyle="1" w:styleId="StatBlockData">
    <w:name w:val="Stat Block Data"/>
    <w:basedOn w:val="StatBlockBody"/>
    <w:qFormat/>
    <w:rsid w:val="003063D2"/>
    <w:pPr>
      <w:keepLines/>
      <w:ind w:left="187" w:hanging="187"/>
    </w:pPr>
    <w:rPr>
      <w:color w:val="auto"/>
    </w:rPr>
  </w:style>
  <w:style w:type="character" w:customStyle="1" w:styleId="40">
    <w:name w:val="Заголовок 4 Знак"/>
    <w:basedOn w:val="a0"/>
    <w:link w:val="4"/>
    <w:uiPriority w:val="9"/>
    <w:semiHidden/>
    <w:rsid w:val="00A50DDB"/>
    <w:rPr>
      <w:rFonts w:asciiTheme="majorHAnsi" w:eastAsiaTheme="majorEastAsia" w:hAnsiTheme="majorHAnsi" w:cstheme="majorBidi"/>
      <w:b/>
      <w:bCs/>
      <w:i/>
      <w:iCs/>
      <w:color w:val="4F81BD" w:themeColor="accent1"/>
      <w:sz w:val="22"/>
    </w:rPr>
  </w:style>
  <w:style w:type="character" w:customStyle="1" w:styleId="InlineSubhead">
    <w:name w:val="Inline Subhead"/>
    <w:uiPriority w:val="1"/>
    <w:qFormat/>
    <w:rsid w:val="00A50DDB"/>
    <w:rPr>
      <w:b/>
      <w:bCs/>
      <w:i/>
      <w:iCs/>
    </w:rPr>
  </w:style>
  <w:style w:type="paragraph" w:customStyle="1" w:styleId="StatBlockMetadata">
    <w:name w:val="Stat Block Metadata"/>
    <w:basedOn w:val="StatBlockBody"/>
    <w:next w:val="StatBlockData"/>
    <w:qFormat/>
    <w:rsid w:val="0027756E"/>
    <w:pPr>
      <w:keepNext/>
      <w:contextualSpacing/>
    </w:pPr>
    <w:rPr>
      <w:i/>
      <w:sz w:val="16"/>
    </w:rPr>
  </w:style>
  <w:style w:type="paragraph" w:customStyle="1" w:styleId="StatBlockHanging">
    <w:name w:val="Stat Block Hanging"/>
    <w:basedOn w:val="StatBlockBody"/>
    <w:qFormat/>
    <w:rsid w:val="003063D2"/>
    <w:pPr>
      <w:ind w:left="187" w:hanging="187"/>
      <w:contextualSpacing/>
    </w:pPr>
  </w:style>
  <w:style w:type="paragraph" w:customStyle="1" w:styleId="Epigraph">
    <w:name w:val="Epigraph"/>
    <w:basedOn w:val="CoreBody"/>
    <w:link w:val="Epigraph0"/>
    <w:qFormat/>
    <w:rsid w:val="002F474D"/>
    <w:rPr>
      <w:i/>
    </w:rPr>
  </w:style>
  <w:style w:type="paragraph" w:customStyle="1" w:styleId="ChapterTitle">
    <w:name w:val="Chapter Title"/>
    <w:basedOn w:val="a"/>
    <w:next w:val="CoreBody"/>
    <w:qFormat/>
    <w:rsid w:val="0027756E"/>
    <w:pPr>
      <w:spacing w:after="90"/>
      <w:contextualSpacing/>
    </w:pPr>
    <w:rPr>
      <w:rFonts w:ascii="Philosopher" w:eastAsiaTheme="majorEastAsia" w:hAnsi="Philosopher" w:cstheme="majorBidi"/>
      <w:b/>
      <w:smallCaps/>
      <w:color w:val="943634"/>
      <w:spacing w:val="5"/>
      <w:kern w:val="28"/>
      <w:sz w:val="40"/>
      <w:szCs w:val="40"/>
      <w:lang w:eastAsia="ja-JP"/>
    </w:rPr>
  </w:style>
  <w:style w:type="table" w:styleId="-1">
    <w:name w:val="List Table 1 Light"/>
    <w:basedOn w:val="a1"/>
    <w:uiPriority w:val="46"/>
    <w:rsid w:val="006C657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List Table 7 Colorful"/>
    <w:basedOn w:val="a1"/>
    <w:uiPriority w:val="52"/>
    <w:rsid w:val="006C657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List Table 6 Colorful"/>
    <w:basedOn w:val="a1"/>
    <w:uiPriority w:val="51"/>
    <w:rsid w:val="006C657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1"/>
    <w:uiPriority w:val="51"/>
    <w:rsid w:val="006C657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31">
    <w:name w:val="Plain Table 3"/>
    <w:basedOn w:val="a1"/>
    <w:uiPriority w:val="43"/>
    <w:rsid w:val="006C657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6C65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6C657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6C65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70">
    <w:name w:val="Grid Table 7 Colorful"/>
    <w:basedOn w:val="a1"/>
    <w:uiPriority w:val="52"/>
    <w:rsid w:val="006C657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List Table 4"/>
    <w:basedOn w:val="a1"/>
    <w:uiPriority w:val="49"/>
    <w:rsid w:val="006C65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Grid Table 3 Accent 1"/>
    <w:basedOn w:val="a1"/>
    <w:uiPriority w:val="48"/>
    <w:rsid w:val="006C657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StatBlockAbilityScore">
    <w:name w:val="Stat Block Ability Score"/>
    <w:basedOn w:val="a"/>
    <w:qFormat/>
    <w:rsid w:val="0027756E"/>
    <w:pPr>
      <w:keepNext/>
      <w:keepLines/>
      <w:pBdr>
        <w:top w:val="single" w:sz="4" w:space="1" w:color="auto"/>
        <w:bottom w:val="single" w:sz="4" w:space="1" w:color="auto"/>
      </w:pBdr>
      <w:tabs>
        <w:tab w:val="center" w:pos="360"/>
        <w:tab w:val="center" w:pos="1120"/>
        <w:tab w:val="center" w:pos="1860"/>
        <w:tab w:val="center" w:pos="2621"/>
        <w:tab w:val="center" w:pos="3341"/>
        <w:tab w:val="center" w:pos="4075"/>
      </w:tabs>
      <w:adjustRightInd w:val="0"/>
      <w:spacing w:before="90" w:after="90"/>
      <w:ind w:left="195" w:hanging="195"/>
      <w:contextualSpacing/>
    </w:pPr>
    <w:rPr>
      <w:rFonts w:asciiTheme="majorHAnsi" w:eastAsia="ヒラギノ角ゴ Pro W3" w:hAnsiTheme="majorHAnsi"/>
      <w:sz w:val="20"/>
      <w:szCs w:val="20"/>
      <w:lang w:eastAsia="ja-JP"/>
    </w:rPr>
  </w:style>
  <w:style w:type="character" w:customStyle="1" w:styleId="BoldSerif">
    <w:name w:val="Bold Serif"/>
    <w:basedOn w:val="a0"/>
    <w:uiPriority w:val="1"/>
    <w:qFormat/>
    <w:rsid w:val="006B5289"/>
    <w:rPr>
      <w:color w:val="943634"/>
    </w:rPr>
  </w:style>
  <w:style w:type="character" w:customStyle="1" w:styleId="ItalicSerif">
    <w:name w:val="Italic Serif"/>
    <w:basedOn w:val="a0"/>
    <w:uiPriority w:val="1"/>
    <w:qFormat/>
    <w:rsid w:val="0016099F"/>
    <w:rPr>
      <w:i/>
    </w:rPr>
  </w:style>
  <w:style w:type="character" w:customStyle="1" w:styleId="BoldSansSerif">
    <w:name w:val="Bold Sans Serif"/>
    <w:uiPriority w:val="1"/>
    <w:qFormat/>
    <w:rsid w:val="009E039C"/>
    <w:rPr>
      <w:b/>
    </w:rPr>
  </w:style>
  <w:style w:type="character" w:customStyle="1" w:styleId="ItalicSansSerif">
    <w:name w:val="Italic Sans Serif"/>
    <w:uiPriority w:val="1"/>
    <w:qFormat/>
    <w:rsid w:val="009E039C"/>
    <w:rPr>
      <w:i/>
    </w:rPr>
  </w:style>
  <w:style w:type="paragraph" w:customStyle="1" w:styleId="SubchapterTitle">
    <w:name w:val="Subchapter Title"/>
    <w:basedOn w:val="1"/>
    <w:next w:val="CoreBody"/>
    <w:rsid w:val="0027756E"/>
    <w:rPr>
      <w:sz w:val="32"/>
    </w:rPr>
  </w:style>
  <w:style w:type="character" w:styleId="ab">
    <w:name w:val="annotation reference"/>
    <w:basedOn w:val="a0"/>
    <w:uiPriority w:val="99"/>
    <w:semiHidden/>
    <w:unhideWhenUsed/>
    <w:rsid w:val="00423D00"/>
    <w:rPr>
      <w:sz w:val="16"/>
      <w:szCs w:val="16"/>
    </w:rPr>
  </w:style>
  <w:style w:type="paragraph" w:styleId="ac">
    <w:name w:val="annotation text"/>
    <w:basedOn w:val="a"/>
    <w:link w:val="ad"/>
    <w:uiPriority w:val="99"/>
    <w:semiHidden/>
    <w:unhideWhenUsed/>
    <w:rsid w:val="00423D00"/>
    <w:rPr>
      <w:sz w:val="20"/>
      <w:szCs w:val="20"/>
    </w:rPr>
  </w:style>
  <w:style w:type="character" w:customStyle="1" w:styleId="ad">
    <w:name w:val="Текст примітки Знак"/>
    <w:basedOn w:val="a0"/>
    <w:link w:val="ac"/>
    <w:uiPriority w:val="99"/>
    <w:semiHidden/>
    <w:rsid w:val="00423D00"/>
    <w:rPr>
      <w:sz w:val="20"/>
      <w:szCs w:val="20"/>
    </w:rPr>
  </w:style>
  <w:style w:type="paragraph" w:customStyle="1" w:styleId="DocumentTitle">
    <w:name w:val="Document Title"/>
    <w:link w:val="DocumentTitle0"/>
    <w:autoRedefine/>
    <w:qFormat/>
    <w:rsid w:val="003945AA"/>
    <w:pPr>
      <w:jc w:val="center"/>
    </w:pPr>
    <w:rPr>
      <w:rFonts w:ascii="Nodesto Cyrillic" w:eastAsia="Times New Roman" w:hAnsi="Nodesto Cyrillic" w:cs="Gill Sans"/>
      <w:bCs/>
      <w:sz w:val="72"/>
      <w:szCs w:val="72"/>
      <w:lang w:val="ru-RU"/>
    </w:rPr>
  </w:style>
  <w:style w:type="paragraph" w:customStyle="1" w:styleId="DocumentSubtitle">
    <w:name w:val="Document Subtitle"/>
    <w:basedOn w:val="DocumentTitle"/>
    <w:link w:val="DocumentSubtitle0"/>
    <w:qFormat/>
    <w:rsid w:val="00423D00"/>
    <w:rPr>
      <w:color w:val="800000"/>
      <w:sz w:val="28"/>
      <w:szCs w:val="48"/>
    </w:rPr>
  </w:style>
  <w:style w:type="character" w:customStyle="1" w:styleId="DocumentTitle0">
    <w:name w:val="Document Title Знак"/>
    <w:basedOn w:val="a0"/>
    <w:link w:val="DocumentTitle"/>
    <w:rsid w:val="003945AA"/>
    <w:rPr>
      <w:rFonts w:ascii="Nodesto Cyrillic" w:eastAsia="Times New Roman" w:hAnsi="Nodesto Cyrillic" w:cs="Gill Sans"/>
      <w:bCs/>
      <w:sz w:val="72"/>
      <w:szCs w:val="72"/>
      <w:lang w:val="ru-RU"/>
    </w:rPr>
  </w:style>
  <w:style w:type="character" w:customStyle="1" w:styleId="DocumentSubtitle0">
    <w:name w:val="Document Subtitle Знак"/>
    <w:basedOn w:val="DocumentTitle0"/>
    <w:link w:val="DocumentSubtitle"/>
    <w:rsid w:val="00423D00"/>
    <w:rPr>
      <w:rFonts w:ascii="Tiamat Condensed SC Light" w:eastAsia="Times New Roman" w:hAnsi="Tiamat Condensed SC Light" w:cs="Gill Sans"/>
      <w:b w:val="0"/>
      <w:bCs/>
      <w:color w:val="800000"/>
      <w:sz w:val="28"/>
      <w:szCs w:val="48"/>
      <w:lang w:val="ru-RU"/>
    </w:rPr>
  </w:style>
  <w:style w:type="paragraph" w:customStyle="1" w:styleId="Introbody">
    <w:name w:val="Intro body"/>
    <w:autoRedefine/>
    <w:qFormat/>
    <w:rsid w:val="00423D00"/>
    <w:pPr>
      <w:spacing w:line="360" w:lineRule="auto"/>
      <w:ind w:left="432" w:right="432"/>
      <w:jc w:val="center"/>
    </w:pPr>
    <w:rPr>
      <w:sz w:val="22"/>
      <w:szCs w:val="22"/>
    </w:rPr>
  </w:style>
  <w:style w:type="paragraph" w:customStyle="1" w:styleId="Credits">
    <w:name w:val="Credits"/>
    <w:autoRedefine/>
    <w:qFormat/>
    <w:rsid w:val="00423D00"/>
    <w:pPr>
      <w:ind w:left="187" w:hanging="187"/>
    </w:pPr>
    <w:rPr>
      <w:rFonts w:eastAsia="Times New Roman" w:cs="Times New Roman"/>
      <w:color w:val="000000"/>
      <w:sz w:val="20"/>
      <w:szCs w:val="20"/>
    </w:rPr>
  </w:style>
  <w:style w:type="paragraph" w:customStyle="1" w:styleId="Footer1">
    <w:name w:val="Footer 1"/>
    <w:basedOn w:val="a4"/>
    <w:rsid w:val="006268DC"/>
    <w:pPr>
      <w:jc w:val="left"/>
    </w:pPr>
    <w:rPr>
      <w:color w:val="9B3737"/>
      <w:sz w:val="16"/>
    </w:rPr>
  </w:style>
  <w:style w:type="paragraph" w:customStyle="1" w:styleId="Footer2">
    <w:name w:val="Footer 2"/>
    <w:basedOn w:val="a6"/>
    <w:rsid w:val="006268DC"/>
    <w:pPr>
      <w:tabs>
        <w:tab w:val="clear" w:pos="4320"/>
        <w:tab w:val="clear" w:pos="8640"/>
        <w:tab w:val="center" w:pos="5040"/>
      </w:tabs>
      <w:ind w:right="360"/>
    </w:pPr>
    <w:rPr>
      <w:sz w:val="16"/>
    </w:rPr>
  </w:style>
  <w:style w:type="paragraph" w:customStyle="1" w:styleId="Legalese">
    <w:name w:val="Legalese"/>
    <w:autoRedefine/>
    <w:qFormat/>
    <w:rsid w:val="00423D00"/>
    <w:rPr>
      <w:rFonts w:asciiTheme="majorHAnsi" w:eastAsia="Times New Roman" w:hAnsiTheme="majorHAnsi" w:cs="MinionPro-Regular"/>
      <w:color w:val="000000"/>
      <w:sz w:val="12"/>
      <w:szCs w:val="12"/>
    </w:rPr>
  </w:style>
  <w:style w:type="paragraph" w:customStyle="1" w:styleId="CampaignSupporting">
    <w:name w:val="Campaign Supporting"/>
    <w:basedOn w:val="a"/>
    <w:rsid w:val="00423D00"/>
    <w:pPr>
      <w:jc w:val="center"/>
    </w:pPr>
    <w:rPr>
      <w:rFonts w:eastAsia="Times New Roman" w:cs="Gill Sans"/>
      <w:b/>
      <w:bCs/>
      <w:i/>
      <w:iCs/>
      <w:sz w:val="20"/>
      <w:szCs w:val="72"/>
    </w:rPr>
  </w:style>
  <w:style w:type="paragraph" w:customStyle="1" w:styleId="Version">
    <w:name w:val="Version"/>
    <w:basedOn w:val="CampaignSupporting"/>
    <w:rsid w:val="003945AA"/>
    <w:rPr>
      <w:rFonts w:ascii="Modesto Cyrillic" w:hAnsi="Modesto Cyrillic"/>
      <w:b w:val="0"/>
      <w:bCs w:val="0"/>
      <w:i w:val="0"/>
      <w:iCs w:val="0"/>
      <w:smallCaps/>
      <w:sz w:val="24"/>
      <w:lang w:val="ru-RU"/>
    </w:rPr>
  </w:style>
  <w:style w:type="paragraph" w:customStyle="1" w:styleId="CampaignSupporting0">
    <w:name w:val="Стиль Campaign Supporting + напівжирний курсив"/>
    <w:basedOn w:val="CampaignSupporting"/>
    <w:rsid w:val="00423D00"/>
    <w:rPr>
      <w:b w:val="0"/>
      <w:bCs w:val="0"/>
      <w:i w:val="0"/>
      <w:iCs w:val="0"/>
    </w:rPr>
  </w:style>
  <w:style w:type="paragraph" w:customStyle="1" w:styleId="HardcoverName">
    <w:name w:val="Hardcover Name"/>
    <w:basedOn w:val="DocumentSubtitle"/>
    <w:rsid w:val="00423D00"/>
    <w:rPr>
      <w:color w:val="auto"/>
    </w:rPr>
  </w:style>
  <w:style w:type="paragraph" w:customStyle="1" w:styleId="CreditsCover">
    <w:name w:val="Credits Cover"/>
    <w:basedOn w:val="Credits"/>
    <w:rsid w:val="00423D00"/>
    <w:pPr>
      <w:jc w:val="center"/>
    </w:pPr>
  </w:style>
  <w:style w:type="character" w:styleId="ae">
    <w:name w:val="Hyperlink"/>
    <w:basedOn w:val="a0"/>
    <w:uiPriority w:val="99"/>
    <w:unhideWhenUsed/>
    <w:rsid w:val="006268DC"/>
    <w:rPr>
      <w:color w:val="0000FF" w:themeColor="hyperlink"/>
      <w:u w:val="single"/>
    </w:rPr>
  </w:style>
  <w:style w:type="character" w:styleId="af">
    <w:name w:val="Unresolved Mention"/>
    <w:basedOn w:val="a0"/>
    <w:uiPriority w:val="99"/>
    <w:semiHidden/>
    <w:unhideWhenUsed/>
    <w:rsid w:val="006268DC"/>
    <w:rPr>
      <w:color w:val="605E5C"/>
      <w:shd w:val="clear" w:color="auto" w:fill="E1DFDD"/>
    </w:rPr>
  </w:style>
  <w:style w:type="paragraph" w:customStyle="1" w:styleId="Credits2">
    <w:name w:val="Credits 2"/>
    <w:basedOn w:val="CreditsCover"/>
    <w:rsid w:val="006268DC"/>
    <w:rPr>
      <w:b/>
      <w:bCs/>
      <w:color w:val="auto"/>
      <w:sz w:val="18"/>
    </w:rPr>
  </w:style>
  <w:style w:type="table" w:styleId="-46">
    <w:name w:val="Grid Table 4 Accent 6"/>
    <w:basedOn w:val="a1"/>
    <w:uiPriority w:val="49"/>
    <w:rsid w:val="0027756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af0">
    <w:name w:val="No Spacing"/>
    <w:uiPriority w:val="1"/>
    <w:qFormat/>
    <w:rsid w:val="0027756E"/>
    <w:pPr>
      <w:widowControl w:val="0"/>
    </w:pPr>
    <w:rPr>
      <w:rFonts w:eastAsia="Courier New"/>
      <w:color w:val="000000"/>
      <w:lang w:bidi="en-US"/>
    </w:rPr>
  </w:style>
  <w:style w:type="table" w:styleId="af1">
    <w:name w:val="Grid Table Light"/>
    <w:basedOn w:val="a1"/>
    <w:uiPriority w:val="40"/>
    <w:rsid w:val="002775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27756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Accent 1"/>
    <w:aliases w:val="T1"/>
    <w:basedOn w:val="a1"/>
    <w:uiPriority w:val="46"/>
    <w:rsid w:val="0027756E"/>
    <w:rPr>
      <w:sz w:val="18"/>
    </w:rPr>
    <w:tblPr>
      <w:tblStyleRowBandSize w:val="1"/>
      <w:tblStyleColBandSize w:val="1"/>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2">
    <w:name w:val="footnote text"/>
    <w:basedOn w:val="a"/>
    <w:link w:val="af3"/>
    <w:uiPriority w:val="99"/>
    <w:semiHidden/>
    <w:unhideWhenUsed/>
    <w:rsid w:val="00A06370"/>
    <w:rPr>
      <w:sz w:val="20"/>
      <w:szCs w:val="20"/>
    </w:rPr>
  </w:style>
  <w:style w:type="character" w:customStyle="1" w:styleId="af3">
    <w:name w:val="Текст виноски Знак"/>
    <w:basedOn w:val="a0"/>
    <w:link w:val="af2"/>
    <w:uiPriority w:val="99"/>
    <w:semiHidden/>
    <w:rsid w:val="00A06370"/>
    <w:rPr>
      <w:sz w:val="20"/>
      <w:szCs w:val="20"/>
    </w:rPr>
  </w:style>
  <w:style w:type="character" w:styleId="af4">
    <w:name w:val="footnote reference"/>
    <w:basedOn w:val="a0"/>
    <w:uiPriority w:val="99"/>
    <w:semiHidden/>
    <w:unhideWhenUsed/>
    <w:rsid w:val="00A06370"/>
    <w:rPr>
      <w:vertAlign w:val="superscript"/>
    </w:rPr>
  </w:style>
  <w:style w:type="paragraph" w:customStyle="1" w:styleId="Note">
    <w:name w:val="Note"/>
    <w:basedOn w:val="CoreBody"/>
    <w:rsid w:val="006B5289"/>
    <w:rPr>
      <w:sz w:val="13"/>
      <w:lang w:val="ru-RU"/>
    </w:rPr>
  </w:style>
  <w:style w:type="character" w:customStyle="1" w:styleId="CoreBody0">
    <w:name w:val="Core Body Знак"/>
    <w:basedOn w:val="a0"/>
    <w:link w:val="CoreBody"/>
    <w:rsid w:val="00DB1A5E"/>
    <w:rPr>
      <w:rFonts w:eastAsia="ヒラギノ角ゴ Pro W3"/>
      <w:color w:val="000000"/>
      <w:sz w:val="20"/>
      <w:szCs w:val="20"/>
      <w:lang w:eastAsia="ja-JP"/>
    </w:rPr>
  </w:style>
  <w:style w:type="character" w:customStyle="1" w:styleId="Epigraph0">
    <w:name w:val="Epigraph Знак"/>
    <w:basedOn w:val="CoreBody0"/>
    <w:link w:val="Epigraph"/>
    <w:rsid w:val="00DB1A5E"/>
    <w:rPr>
      <w:rFonts w:eastAsia="ヒラギノ角ゴ Pro W3"/>
      <w:i/>
      <w:color w:val="00000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image" Target="media/image4.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facebook.com/Cyborgs-and-Mages-101450734568540" TargetMode="External"/><Relationship Id="rId34" Type="http://schemas.openxmlformats.org/officeDocument/2006/relationships/hyperlink" Target="http://adventurersleague.ru/" TargetMode="External"/><Relationship Id="rId7" Type="http://schemas.openxmlformats.org/officeDocument/2006/relationships/styles" Target="styles.xml"/><Relationship Id="rId12" Type="http://schemas.openxmlformats.org/officeDocument/2006/relationships/hyperlink" Target="https://cyborgsandmages.wordpress.com/" TargetMode="External"/><Relationship Id="rId17" Type="http://schemas.openxmlformats.org/officeDocument/2006/relationships/footer" Target="footer1.xml"/><Relationship Id="rId25" Type="http://schemas.openxmlformats.org/officeDocument/2006/relationships/hyperlink" Target="https://cyborgsandmages.wordpress.com/portfolio/adventurers-league-9-season-docs-translate/" TargetMode="External"/><Relationship Id="rId33" Type="http://schemas.openxmlformats.org/officeDocument/2006/relationships/hyperlink" Target="https://vk.com/dnd_league" TargetMode="External"/><Relationship Id="rId38" Type="http://schemas.openxmlformats.org/officeDocument/2006/relationships/hyperlink" Target="http://dndadventurersleague.org/"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vk.com/cyborgsandmages" TargetMode="External"/><Relationship Id="rId29" Type="http://schemas.openxmlformats.org/officeDocument/2006/relationships/hyperlink" Target="http://adventurersleague.ru/descent-into-avernu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me/cyborgs_and_mages" TargetMode="External"/><Relationship Id="rId32" Type="http://schemas.openxmlformats.org/officeDocument/2006/relationships/hyperlink" Target="https://cyborgsandmages.wordpress.com/" TargetMode="External"/><Relationship Id="rId37" Type="http://schemas.openxmlformats.org/officeDocument/2006/relationships/hyperlink" Target="https://www.dmsguild.com/product/208178/DD-Adventurers-League-Player--DM-Pack?affiliate_id=759617"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hyperlink" Target="https://discord.gg/xRCsKBQ" TargetMode="External"/><Relationship Id="rId28" Type="http://schemas.openxmlformats.org/officeDocument/2006/relationships/hyperlink" Target="https://cyborgsandmages.wordpress.com/portfolio/&#1087;&#1077;&#1088;&#1077;&#1074;&#1086;&#1076;-&#1076;&#1086;&#1082;&#1091;&#1084;&#1077;&#1085;&#1090;&#1072;&#1094;&#1080;&#1080;-&#1083;&#1080;&#1075;&#1080;-&#1072;&#1074;&#1072;&#1085;&#1090;&#1102;&#1088;&#1080;&#1089;/" TargetMode="External"/><Relationship Id="rId36" Type="http://schemas.openxmlformats.org/officeDocument/2006/relationships/hyperlink" Target="http://adventurersleague.ru/&#1087;&#1088;&#1077;&#1076;&#1099;&#1089;&#1090;&#1086;&#1088;&#1080;&#1080;-&#1076;&#1083;&#1103;-&#1083;&#1080;&#1075;&#1080;-&#1072;&#1074;&#1072;&#1085;&#1090;&#1102;&#1088;&#1080;&#1089;&#1090;&#1086;&#1074;/" TargetMode="External"/><Relationship Id="rId10" Type="http://schemas.openxmlformats.org/officeDocument/2006/relationships/footnotes" Target="footnotes.xml"/><Relationship Id="rId19" Type="http://schemas.openxmlformats.org/officeDocument/2006/relationships/hyperlink" Target="https://cyborgsandmages.wordpress.com/" TargetMode="External"/><Relationship Id="rId31" Type="http://schemas.openxmlformats.org/officeDocument/2006/relationships/hyperlink" Target="https://cyborgsandmages.wordpress.com/srd-translate-ru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twitter.com/cyborgsandmages" TargetMode="External"/><Relationship Id="rId27" Type="http://schemas.openxmlformats.org/officeDocument/2006/relationships/hyperlink" Target="https://1drv.ms/w/s!Atcrhwwo1lBAxu0g4_q4mWoeNrck2g?e=ddJKeV" TargetMode="External"/><Relationship Id="rId30" Type="http://schemas.openxmlformats.org/officeDocument/2006/relationships/hyperlink" Target="http://adventurersleague.ru/" TargetMode="External"/><Relationship Id="rId35" Type="http://schemas.openxmlformats.org/officeDocument/2006/relationships/hyperlink" Target="http://adventurersleague.ru/adventurers-league-docu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Palant\Onedrive\TRPG\ZZ_TOOLS\0_DEVELOPMENT\0001%20-%20resources\&#1089;&#1089;&#1089;\Help%20&amp;%20Reference\D&amp;D%20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992684EA31004429FFE550FEBBE83FC" ma:contentTypeVersion="22" ma:contentTypeDescription="Create a new document." ma:contentTypeScope="" ma:versionID="1dc48d41463ac9043b8a20dfa9a7dcd7">
  <xsd:schema xmlns:xsd="http://www.w3.org/2001/XMLSchema" xmlns:xs="http://www.w3.org/2001/XMLSchema" xmlns:p="http://schemas.microsoft.com/office/2006/metadata/properties" xmlns:ns2="7c112553-409f-4c2c-a98f-f7463e97c83a" xmlns:ns3="bec9dc1a-b5a0-4806-bbfe-ed4be502e828" targetNamespace="http://schemas.microsoft.com/office/2006/metadata/properties" ma:root="true" ma:fieldsID="523896cdb9a8d953396d72129c14abfe" ns2:_="" ns3:_="">
    <xsd:import namespace="7c112553-409f-4c2c-a98f-f7463e97c83a"/>
    <xsd:import namespace="bec9dc1a-b5a0-4806-bbfe-ed4be502e828"/>
    <xsd:element name="properties">
      <xsd:complexType>
        <xsd:sequence>
          <xsd:element name="documentManagement">
            <xsd:complexType>
              <xsd:all>
                <xsd:element ref="ns2:SharedWithUsers" minOccurs="0"/>
                <xsd:element ref="ns2:SharedWithDetails" minOccurs="0"/>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112553-409f-4c2c-a98f-f7463e97c83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c9dc1a-b5a0-4806-bbfe-ed4be502e828"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c112553-409f-4c2c-a98f-f7463e97c83a">77YQAP2ARQXF-143283403-3137</_dlc_DocId>
    <_dlc_DocIdUrl xmlns="7c112553-409f-4c2c-a98f-f7463e97c83a">
      <Url>https://hasbroinc.sharepoint.com/sites/wizards/dnd/_layouts/15/DocIdRedir.aspx?ID=77YQAP2ARQXF-143283403-3137</Url>
      <Description>77YQAP2ARQXF-143283403-3137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EB503-D49C-4CCE-BA2D-5960DDD5C8BC}">
  <ds:schemaRefs>
    <ds:schemaRef ds:uri="http://schemas.microsoft.com/sharepoint/events"/>
  </ds:schemaRefs>
</ds:datastoreItem>
</file>

<file path=customXml/itemProps2.xml><?xml version="1.0" encoding="utf-8"?>
<ds:datastoreItem xmlns:ds="http://schemas.openxmlformats.org/officeDocument/2006/customXml" ds:itemID="{A31FA9B1-3F01-4AFA-B3BD-5C2B944C3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112553-409f-4c2c-a98f-f7463e97c83a"/>
    <ds:schemaRef ds:uri="bec9dc1a-b5a0-4806-bbfe-ed4be502e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212334-0E53-4E45-A3BD-9429C454C088}">
  <ds:schemaRefs>
    <ds:schemaRef ds:uri="http://schemas.openxmlformats.org/package/2006/metadata/core-properties"/>
    <ds:schemaRef ds:uri="http://purl.org/dc/dcmitype/"/>
    <ds:schemaRef ds:uri="http://schemas.microsoft.com/office/2006/documentManagement/types"/>
    <ds:schemaRef ds:uri="bec9dc1a-b5a0-4806-bbfe-ed4be502e828"/>
    <ds:schemaRef ds:uri="http://schemas.microsoft.com/office/infopath/2007/PartnerControls"/>
    <ds:schemaRef ds:uri="http://purl.org/dc/elements/1.1/"/>
    <ds:schemaRef ds:uri="http://purl.org/dc/terms/"/>
    <ds:schemaRef ds:uri="7c112553-409f-4c2c-a98f-f7463e97c83a"/>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09C9551-86E6-4EF7-8EB5-293FD8A4429A}">
  <ds:schemaRefs>
    <ds:schemaRef ds:uri="http://schemas.microsoft.com/sharepoint/v3/contenttype/forms"/>
  </ds:schemaRefs>
</ds:datastoreItem>
</file>

<file path=customXml/itemProps5.xml><?xml version="1.0" encoding="utf-8"?>
<ds:datastoreItem xmlns:ds="http://schemas.openxmlformats.org/officeDocument/2006/customXml" ds:itemID="{5B39CA86-E197-41F7-BAD1-92899A9E1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D&amp;D AL Template.dotx</Template>
  <TotalTime>0</TotalTime>
  <Pages>8</Pages>
  <Words>4067</Words>
  <Characters>23188</Characters>
  <Application>Microsoft Office Word</Application>
  <DocSecurity>0</DocSecurity>
  <Lines>193</Lines>
  <Paragraphs>54</Paragraphs>
  <ScaleCrop>false</ScaleCrop>
  <HeadingPairs>
    <vt:vector size="6" baseType="variant">
      <vt:variant>
        <vt:lpstr>Назва</vt:lpstr>
      </vt:variant>
      <vt:variant>
        <vt:i4>1</vt:i4>
      </vt:variant>
      <vt:variant>
        <vt:lpstr>Title</vt:lpstr>
      </vt:variant>
      <vt:variant>
        <vt:i4>1</vt:i4>
      </vt:variant>
      <vt:variant>
        <vt:lpstr>Headings</vt:lpstr>
      </vt:variant>
      <vt:variant>
        <vt:i4>5</vt:i4>
      </vt:variant>
    </vt:vector>
  </HeadingPairs>
  <TitlesOfParts>
    <vt:vector size="7" baseType="lpstr">
      <vt:lpstr/>
      <vt:lpstr/>
      <vt:lpstr>Heading 1</vt:lpstr>
      <vt:lpstr>    Heading 2</vt:lpstr>
      <vt:lpstr>        Heading 3</vt:lpstr>
      <vt:lpstr>        Sidebar Heading</vt:lpstr>
      <vt:lpstr>    Stat Block Title</vt:lpstr>
    </vt:vector>
  </TitlesOfParts>
  <Company>Force Seven Enterprises, Inc.</Company>
  <LinksUpToDate>false</LinksUpToDate>
  <CharactersWithSpaces>27201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2</cp:revision>
  <cp:lastPrinted>2020-09-04T04:52:00Z</cp:lastPrinted>
  <dcterms:created xsi:type="dcterms:W3CDTF">2020-09-04T04:59:00Z</dcterms:created>
  <dcterms:modified xsi:type="dcterms:W3CDTF">2020-09-04T04:59:00Z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0x0101008992684EA31004429FFE550FEBBE83FC</vt:lpwstr>
  </property>
  <property fmtid="{D5CDD505-2E9C-101B-9397-08002B2CF9AE}" pid="3" name="_dlc_DocIdItemGuid">
    <vt:lpwstr>cad80fce-763f-4360-abd5-b6052c122a3b</vt:lpwstr>
  </property>
</Properties>
</file>