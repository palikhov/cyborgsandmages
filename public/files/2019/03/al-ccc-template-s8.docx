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2D9" w:rsidRDefault="00B522D9" w:rsidP="00B522D9">
      <w:pPr>
        <w:pStyle w:val="Heading1"/>
      </w:pPr>
      <w:r>
        <w:rPr>
          <w:noProof/>
          <w:lang w:eastAsia="en-US"/>
        </w:rPr>
        <w:drawing>
          <wp:anchor distT="0" distB="0" distL="114300" distR="114300" simplePos="0" relativeHeight="251659264" behindDoc="1" locked="0" layoutInCell="1" allowOverlap="1" wp14:anchorId="0A96AA18" wp14:editId="510822E0">
            <wp:simplePos x="0" y="0"/>
            <wp:positionH relativeFrom="column">
              <wp:posOffset>5297805</wp:posOffset>
            </wp:positionH>
            <wp:positionV relativeFrom="paragraph">
              <wp:posOffset>-133350</wp:posOffset>
            </wp:positionV>
            <wp:extent cx="1114425" cy="1252220"/>
            <wp:effectExtent l="0" t="0" r="952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 ADV EMB.jpg"/>
                    <pic:cNvPicPr/>
                  </pic:nvPicPr>
                  <pic:blipFill>
                    <a:blip r:embed="rId8"/>
                    <a:stretch>
                      <a:fillRect/>
                    </a:stretch>
                  </pic:blipFill>
                  <pic:spPr>
                    <a:xfrm>
                      <a:off x="0" y="0"/>
                      <a:ext cx="1114425" cy="1252220"/>
                    </a:xfrm>
                    <a:prstGeom prst="rect">
                      <a:avLst/>
                    </a:prstGeom>
                  </pic:spPr>
                </pic:pic>
              </a:graphicData>
            </a:graphic>
          </wp:anchor>
        </w:drawing>
      </w:r>
    </w:p>
    <w:p w:rsidR="00743FD1" w:rsidRPr="000B77AA" w:rsidRDefault="00743FD1" w:rsidP="00743FD1">
      <w:pPr>
        <w:pStyle w:val="AdventureCode"/>
      </w:pPr>
      <w:r>
        <w:t>CCC-</w:t>
      </w:r>
      <w:r w:rsidRPr="00BD0C67">
        <w:t>##</w:t>
      </w:r>
      <w:r>
        <w:t>#</w:t>
      </w:r>
      <w:r w:rsidRPr="00BD0C67">
        <w:t>-##</w:t>
      </w:r>
    </w:p>
    <w:p w:rsidR="00B522D9" w:rsidRDefault="00B522D9" w:rsidP="00B522D9">
      <w:pPr>
        <w:pStyle w:val="AdventureCode"/>
      </w:pPr>
    </w:p>
    <w:p w:rsidR="00B522D9" w:rsidRDefault="00B522D9" w:rsidP="00B522D9">
      <w:pPr>
        <w:pStyle w:val="AdventureCode"/>
      </w:pPr>
    </w:p>
    <w:p w:rsidR="00B522D9" w:rsidRDefault="00B522D9" w:rsidP="00B522D9">
      <w:pPr>
        <w:pStyle w:val="AdventureCode"/>
      </w:pPr>
    </w:p>
    <w:p w:rsidR="00B522D9" w:rsidRPr="00B522D9" w:rsidRDefault="00B522D9" w:rsidP="00B522D9">
      <w:pPr>
        <w:pStyle w:val="AdventureCode"/>
        <w:rPr>
          <w:rStyle w:val="BoldSerif"/>
        </w:rPr>
      </w:pPr>
    </w:p>
    <w:p w:rsidR="00B522D9" w:rsidRDefault="00B522D9" w:rsidP="00B522D9">
      <w:pPr>
        <w:pStyle w:val="AdventureTitle"/>
      </w:pPr>
      <w:r>
        <w:t>Adventure Title</w:t>
      </w:r>
    </w:p>
    <w:p w:rsidR="00B522D9" w:rsidRDefault="00B522D9" w:rsidP="00B522D9">
      <w:pPr>
        <w:pStyle w:val="AdventureSubtitle"/>
      </w:pPr>
      <w:r>
        <w:t>Episode Subtitle</w:t>
      </w:r>
    </w:p>
    <w:p w:rsidR="00B522D9" w:rsidRDefault="00B522D9" w:rsidP="00BD0C67">
      <w:pPr>
        <w:pStyle w:val="Introbody"/>
      </w:pPr>
    </w:p>
    <w:p w:rsidR="00B522D9" w:rsidRDefault="00B522D9" w:rsidP="00BD0C67">
      <w:pPr>
        <w:pStyle w:val="Introbody"/>
      </w:pPr>
    </w:p>
    <w:p w:rsidR="00B522D9" w:rsidRDefault="00B522D9" w:rsidP="00BD0C67">
      <w:pPr>
        <w:pStyle w:val="Introbody"/>
      </w:pPr>
    </w:p>
    <w:p w:rsidR="00B522D9" w:rsidRDefault="00B522D9" w:rsidP="00BD0C67">
      <w:pPr>
        <w:pStyle w:val="Introbody"/>
      </w:pPr>
    </w:p>
    <w:p w:rsidR="00B522D9" w:rsidRPr="00C03406" w:rsidRDefault="00B522D9" w:rsidP="00BD0C67">
      <w:pPr>
        <w:pStyle w:val="Introbody"/>
      </w:pPr>
    </w:p>
    <w:p w:rsidR="00B522D9" w:rsidRDefault="00B522D9" w:rsidP="00BD0C67">
      <w:pPr>
        <w:pStyle w:val="Introbody"/>
      </w:pPr>
    </w:p>
    <w:p w:rsidR="00B522D9" w:rsidRDefault="00B522D9" w:rsidP="00BD0C67">
      <w:pPr>
        <w:pStyle w:val="Introbody"/>
      </w:pPr>
    </w:p>
    <w:p w:rsidR="00B522D9" w:rsidRDefault="00B522D9" w:rsidP="00BD0C67">
      <w:pPr>
        <w:pStyle w:val="Introbody"/>
      </w:pPr>
    </w:p>
    <w:p w:rsidR="00B522D9" w:rsidRDefault="00BD0C67" w:rsidP="00BD0C67">
      <w:pPr>
        <w:pStyle w:val="Introbody"/>
      </w:pPr>
      <w:r>
        <w:t>&lt;</w:t>
      </w:r>
      <w:r w:rsidR="00B522D9" w:rsidRPr="00D66CED">
        <w:t>Campaign Glyph</w:t>
      </w:r>
      <w:r w:rsidR="00B522D9">
        <w:t xml:space="preserve"> and/or Cover Art</w:t>
      </w:r>
      <w:r>
        <w:t>&gt;</w:t>
      </w:r>
    </w:p>
    <w:p w:rsidR="00B522D9" w:rsidRDefault="00B522D9" w:rsidP="00BD0C67">
      <w:pPr>
        <w:pStyle w:val="Introbody"/>
      </w:pPr>
    </w:p>
    <w:p w:rsidR="00B522D9" w:rsidRDefault="00B522D9" w:rsidP="00BD0C67">
      <w:pPr>
        <w:pStyle w:val="Introbody"/>
      </w:pPr>
    </w:p>
    <w:p w:rsidR="00B522D9" w:rsidRDefault="00B522D9" w:rsidP="00BD0C67">
      <w:pPr>
        <w:pStyle w:val="Introbody"/>
      </w:pPr>
    </w:p>
    <w:p w:rsidR="00B522D9" w:rsidRDefault="00B522D9" w:rsidP="00BD0C67">
      <w:pPr>
        <w:pStyle w:val="Introbody"/>
      </w:pPr>
    </w:p>
    <w:p w:rsidR="00B522D9" w:rsidRDefault="00B522D9" w:rsidP="00BD0C67">
      <w:pPr>
        <w:pStyle w:val="Introbody"/>
      </w:pPr>
    </w:p>
    <w:p w:rsidR="00B522D9" w:rsidRDefault="00B522D9" w:rsidP="00BD0C67">
      <w:pPr>
        <w:pStyle w:val="Introbody"/>
      </w:pPr>
    </w:p>
    <w:p w:rsidR="00B522D9" w:rsidRDefault="00B522D9" w:rsidP="00BD0C67">
      <w:pPr>
        <w:pStyle w:val="Introbody"/>
      </w:pPr>
    </w:p>
    <w:p w:rsidR="00B522D9" w:rsidRDefault="00B522D9" w:rsidP="00BD0C67">
      <w:pPr>
        <w:pStyle w:val="Introbody"/>
      </w:pPr>
    </w:p>
    <w:p w:rsidR="00B522D9" w:rsidRPr="004678AF" w:rsidRDefault="00B522D9" w:rsidP="00B522D9">
      <w:pPr>
        <w:pStyle w:val="Introbody"/>
      </w:pPr>
      <w:r w:rsidRPr="004678AF">
        <w:t>[ADVENTURE BLURB]</w:t>
      </w:r>
    </w:p>
    <w:p w:rsidR="00B522D9" w:rsidRPr="004678AF" w:rsidRDefault="00B522D9" w:rsidP="00B522D9">
      <w:pPr>
        <w:pStyle w:val="Introbody"/>
      </w:pPr>
      <w:r w:rsidRPr="004678AF">
        <w:t xml:space="preserve">Lorem ipsum dolor sit amet, putent molestie deserunt vim no, ex ferri quando sed. His eu case eligendi, graeco iuvaret suscipit mel an. Has eu consul prompta sanctus, pro nobis volumus at. Sed partiendo adipiscing eu. A Two-Hour Adventure for Tier # Characters. Optimized for APL #. </w:t>
      </w:r>
    </w:p>
    <w:p w:rsidR="00B522D9" w:rsidRPr="009545B7" w:rsidRDefault="00B522D9" w:rsidP="00B522D9">
      <w:pPr>
        <w:pStyle w:val="Introbody"/>
      </w:pPr>
    </w:p>
    <w:p w:rsidR="00B522D9" w:rsidRPr="00B522D9" w:rsidRDefault="00B522D9" w:rsidP="00B522D9">
      <w:pPr>
        <w:pStyle w:val="AdventureCode"/>
        <w:rPr>
          <w:rStyle w:val="BoldSerif"/>
        </w:rPr>
      </w:pPr>
      <w:r w:rsidRPr="00B522D9">
        <w:rPr>
          <w:rStyle w:val="BoldSerif"/>
        </w:rPr>
        <w:br w:type="page"/>
      </w:r>
    </w:p>
    <w:p w:rsidR="00B522D9" w:rsidRDefault="00B522D9" w:rsidP="00B522D9">
      <w:pPr>
        <w:pStyle w:val="Credits"/>
        <w:sectPr w:rsidR="00B522D9" w:rsidSect="000974FA">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152" w:bottom="1440" w:left="1152" w:header="720" w:footer="720" w:gutter="0"/>
          <w:cols w:space="720"/>
          <w:titlePg/>
          <w:docGrid w:linePitch="360"/>
        </w:sectPr>
      </w:pPr>
    </w:p>
    <w:p w:rsidR="00B522D9" w:rsidRPr="00767820" w:rsidRDefault="00B522D9" w:rsidP="00B522D9">
      <w:pPr>
        <w:pStyle w:val="Heading1"/>
      </w:pPr>
      <w:r w:rsidRPr="00767820">
        <w:lastRenderedPageBreak/>
        <w:t>CREDITS</w:t>
      </w:r>
    </w:p>
    <w:p w:rsidR="00B522D9" w:rsidRDefault="00B522D9" w:rsidP="00B522D9">
      <w:pPr>
        <w:pStyle w:val="Credits"/>
      </w:pPr>
    </w:p>
    <w:p w:rsidR="00B522D9" w:rsidRPr="004601BE" w:rsidRDefault="00B522D9" w:rsidP="00B522D9">
      <w:pPr>
        <w:pStyle w:val="Credits"/>
      </w:pPr>
      <w:r w:rsidRPr="00B522D9">
        <w:rPr>
          <w:rStyle w:val="BoldSerif"/>
        </w:rPr>
        <w:t>Lead Designer</w:t>
      </w:r>
      <w:r>
        <w:t xml:space="preserve">: </w:t>
      </w:r>
    </w:p>
    <w:p w:rsidR="00B522D9" w:rsidRDefault="00B522D9" w:rsidP="00B522D9">
      <w:pPr>
        <w:pStyle w:val="Credits"/>
      </w:pPr>
    </w:p>
    <w:p w:rsidR="00B522D9" w:rsidRPr="004601BE" w:rsidRDefault="00B522D9" w:rsidP="00B522D9">
      <w:pPr>
        <w:pStyle w:val="Credits"/>
      </w:pPr>
      <w:r w:rsidRPr="00B522D9">
        <w:rPr>
          <w:rStyle w:val="BoldSerif"/>
        </w:rPr>
        <w:t>Editing</w:t>
      </w:r>
      <w:r w:rsidRPr="00946627">
        <w:t xml:space="preserve">: </w:t>
      </w:r>
    </w:p>
    <w:p w:rsidR="00B522D9" w:rsidRPr="004601BE" w:rsidRDefault="00B522D9" w:rsidP="00B522D9">
      <w:pPr>
        <w:pStyle w:val="Credits"/>
      </w:pPr>
      <w:r w:rsidRPr="00B522D9">
        <w:rPr>
          <w:rStyle w:val="BoldSerif"/>
        </w:rPr>
        <w:t>D&amp;D Adventurers League Guildmaster</w:t>
      </w:r>
      <w:r w:rsidRPr="00A27F90">
        <w:t>:</w:t>
      </w:r>
      <w:r w:rsidRPr="00946627">
        <w:t xml:space="preserve"> </w:t>
      </w:r>
      <w:r w:rsidRPr="00D26A0E">
        <w:t>Chris Lindsay</w:t>
      </w:r>
    </w:p>
    <w:p w:rsidR="00B522D9" w:rsidRDefault="00B522D9" w:rsidP="00B522D9">
      <w:pPr>
        <w:pStyle w:val="Credits"/>
        <w:rPr>
          <w:bCs/>
        </w:rPr>
      </w:pPr>
    </w:p>
    <w:p w:rsidR="00B522D9" w:rsidRPr="004601BE" w:rsidRDefault="00B522D9" w:rsidP="00B522D9">
      <w:pPr>
        <w:pStyle w:val="Credits"/>
      </w:pPr>
      <w:r w:rsidRPr="00B522D9">
        <w:rPr>
          <w:rStyle w:val="BoldSerif"/>
        </w:rPr>
        <w:t>Art Director &amp; Graphic Design</w:t>
      </w:r>
      <w:r>
        <w:rPr>
          <w:bCs/>
        </w:rPr>
        <w:t xml:space="preserve">: </w:t>
      </w:r>
    </w:p>
    <w:p w:rsidR="00B522D9" w:rsidRDefault="00B522D9" w:rsidP="00B522D9">
      <w:pPr>
        <w:pStyle w:val="Credits"/>
        <w:rPr>
          <w:bCs/>
        </w:rPr>
      </w:pPr>
    </w:p>
    <w:p w:rsidR="00B522D9" w:rsidRPr="004601BE" w:rsidRDefault="00B522D9" w:rsidP="00B522D9">
      <w:pPr>
        <w:pStyle w:val="Credits"/>
      </w:pPr>
      <w:r w:rsidRPr="00B522D9">
        <w:rPr>
          <w:rStyle w:val="BoldSerif"/>
        </w:rPr>
        <w:t>D&amp;D Adventurers League Wizards Team</w:t>
      </w:r>
      <w:r w:rsidRPr="51A54C5B">
        <w:rPr>
          <w:bCs/>
        </w:rPr>
        <w:t>:</w:t>
      </w:r>
      <w:r>
        <w:t xml:space="preserve"> </w:t>
      </w:r>
      <w:r w:rsidRPr="00D26A0E">
        <w:t>Adam Lee, Chris Lindsay, Mike Mearls, Matt Sernett</w:t>
      </w:r>
    </w:p>
    <w:p w:rsidR="00B522D9" w:rsidRDefault="00B522D9" w:rsidP="00B522D9">
      <w:pPr>
        <w:pStyle w:val="Credits"/>
        <w:rPr>
          <w:bCs/>
        </w:rPr>
      </w:pPr>
    </w:p>
    <w:p w:rsidR="00B522D9" w:rsidRPr="004601BE" w:rsidRDefault="00B522D9" w:rsidP="00BD0C67">
      <w:pPr>
        <w:pStyle w:val="Credits"/>
      </w:pPr>
      <w:r w:rsidRPr="00B522D9">
        <w:rPr>
          <w:rStyle w:val="BoldSerif"/>
        </w:rPr>
        <w:t>D&amp;D Adventurers League Administrators</w:t>
      </w:r>
      <w:r w:rsidRPr="51A54C5B">
        <w:rPr>
          <w:bCs/>
        </w:rPr>
        <w:t>:</w:t>
      </w:r>
      <w:r>
        <w:t xml:space="preserve"> </w:t>
      </w:r>
      <w:r w:rsidR="00A92C05">
        <w:rPr>
          <w:rFonts w:ascii="Cambria" w:hAnsi="Cambria"/>
        </w:rPr>
        <w:t xml:space="preserve">Alan Patrick, Amy Lynn </w:t>
      </w:r>
      <w:proofErr w:type="spellStart"/>
      <w:r w:rsidR="00A92C05">
        <w:rPr>
          <w:rFonts w:ascii="Cambria" w:hAnsi="Cambria"/>
        </w:rPr>
        <w:t>Dzura</w:t>
      </w:r>
      <w:proofErr w:type="spellEnd"/>
      <w:r w:rsidR="00A92C05">
        <w:rPr>
          <w:rFonts w:ascii="Cambria" w:hAnsi="Cambria"/>
        </w:rPr>
        <w:t xml:space="preserve">, Travis Woodall, </w:t>
      </w:r>
      <w:proofErr w:type="spellStart"/>
      <w:r w:rsidR="00A92C05">
        <w:rPr>
          <w:rFonts w:ascii="Cambria" w:hAnsi="Cambria"/>
        </w:rPr>
        <w:t>Lysa</w:t>
      </w:r>
      <w:proofErr w:type="spellEnd"/>
      <w:r w:rsidR="00A92C05">
        <w:rPr>
          <w:rFonts w:ascii="Cambria" w:hAnsi="Cambria"/>
        </w:rPr>
        <w:t xml:space="preserve"> Chen, Claire Hoffman, Greg Marks</w:t>
      </w:r>
    </w:p>
    <w:p w:rsidR="00B522D9" w:rsidRDefault="00B522D9" w:rsidP="00B522D9">
      <w:pPr>
        <w:pStyle w:val="Credits"/>
      </w:pPr>
    </w:p>
    <w:p w:rsidR="00B522D9" w:rsidRDefault="00B522D9" w:rsidP="00B522D9">
      <w:pPr>
        <w:pStyle w:val="Credits"/>
      </w:pPr>
      <w:proofErr w:type="spellStart"/>
      <w:r w:rsidRPr="00B522D9">
        <w:rPr>
          <w:rStyle w:val="BoldSerif"/>
        </w:rPr>
        <w:t>Playtesters</w:t>
      </w:r>
      <w:proofErr w:type="spellEnd"/>
      <w:r>
        <w:t>:</w:t>
      </w:r>
    </w:p>
    <w:p w:rsidR="00A92C05" w:rsidRDefault="00A92C05" w:rsidP="00B522D9">
      <w:pPr>
        <w:pStyle w:val="Credits"/>
      </w:pPr>
    </w:p>
    <w:p w:rsidR="00A92C05" w:rsidRDefault="00A92C05" w:rsidP="00B522D9">
      <w:pPr>
        <w:pStyle w:val="Credits"/>
      </w:pPr>
      <w:bookmarkStart w:id="0" w:name="_GoBack"/>
      <w:bookmarkEnd w:id="0"/>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oreBody"/>
      </w:pPr>
    </w:p>
    <w:p w:rsidR="00B522D9" w:rsidRDefault="00B522D9" w:rsidP="00B522D9">
      <w:pPr>
        <w:pStyle w:val="Credits"/>
        <w:sectPr w:rsidR="00B522D9" w:rsidSect="00445A12">
          <w:type w:val="continuous"/>
          <w:pgSz w:w="12240" w:h="15840"/>
          <w:pgMar w:top="1440" w:right="1152" w:bottom="1440" w:left="1152" w:header="720" w:footer="720" w:gutter="0"/>
          <w:cols w:num="2" w:space="288"/>
          <w:titlePg/>
          <w:docGrid w:linePitch="360"/>
        </w:sectPr>
      </w:pPr>
    </w:p>
    <w:p w:rsidR="00B522D9" w:rsidRPr="001F343C" w:rsidRDefault="00B522D9" w:rsidP="00B522D9">
      <w:pPr>
        <w:pStyle w:val="Credits"/>
      </w:pPr>
    </w:p>
    <w:p w:rsidR="00B522D9" w:rsidRPr="001F343C" w:rsidRDefault="00B522D9" w:rsidP="00B522D9">
      <w:pPr>
        <w:pStyle w:val="Legalese"/>
      </w:pPr>
      <w:r w:rsidRPr="001F343C">
        <w:t xml:space="preserve">DUNGEONS &amp; DRAGONS, D&amp;D, Wizards of the Coast, Forgotten Realms, the dragon ampersand, </w:t>
      </w:r>
      <w:r w:rsidRPr="00B522D9">
        <w:rPr>
          <w:rStyle w:val="ItalicSerif"/>
        </w:rPr>
        <w:t>Player’s Handbook, Monster Manual, Dungeon Master’s Guide,</w:t>
      </w:r>
      <w:r w:rsidRPr="001F343C">
        <w:t xml:space="preserve"> D&amp;D Adventurers League,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rsidR="00B522D9" w:rsidRPr="001F343C" w:rsidRDefault="00B522D9" w:rsidP="00B522D9">
      <w:pPr>
        <w:pStyle w:val="Legalese"/>
      </w:pPr>
    </w:p>
    <w:p w:rsidR="00B522D9" w:rsidRDefault="00B522D9" w:rsidP="00B522D9">
      <w:pPr>
        <w:pStyle w:val="Legalese"/>
      </w:pPr>
      <w:r>
        <w:t>©2018</w:t>
      </w:r>
      <w:r w:rsidRPr="001F343C">
        <w:t xml:space="preserve"> Wizards of the Coast LLC, PO Box 707, Renton, WA 98057-0707, USA. Manufactured by Hasbro SA, Rue Emile-Boéchat 31, 2800 Delémont, CH. Represented by Hasbro Europe, 4 The Square,</w:t>
      </w:r>
      <w:r w:rsidRPr="00AC3447">
        <w:t xml:space="preserve"> Stockley Park, Uxbridge, Middlesex, UB11 1ET, UK.</w:t>
      </w:r>
    </w:p>
    <w:p w:rsidR="00B522D9" w:rsidRDefault="00B522D9" w:rsidP="00B522D9">
      <w:pPr>
        <w:pStyle w:val="Heading1"/>
        <w:sectPr w:rsidR="00B522D9" w:rsidSect="000974FA">
          <w:type w:val="continuous"/>
          <w:pgSz w:w="12240" w:h="15840"/>
          <w:pgMar w:top="1440" w:right="1152" w:bottom="1440" w:left="1152" w:header="720" w:footer="720" w:gutter="0"/>
          <w:cols w:space="720"/>
          <w:titlePg/>
          <w:docGrid w:linePitch="360"/>
        </w:sectPr>
      </w:pPr>
    </w:p>
    <w:p w:rsidR="00B522D9" w:rsidRPr="00882C2C" w:rsidRDefault="00B522D9" w:rsidP="00B522D9">
      <w:pPr>
        <w:pStyle w:val="CoreBody"/>
      </w:pPr>
      <w:r w:rsidRPr="00882C2C">
        <w:br w:type="page"/>
      </w:r>
    </w:p>
    <w:p w:rsidR="00B522D9" w:rsidRDefault="00B522D9" w:rsidP="00B522D9">
      <w:pPr>
        <w:pStyle w:val="Heading1"/>
        <w:sectPr w:rsidR="00B522D9" w:rsidSect="00BA30D3">
          <w:footerReference w:type="even" r:id="rId15"/>
          <w:footerReference w:type="default" r:id="rId16"/>
          <w:type w:val="continuous"/>
          <w:pgSz w:w="12240" w:h="15840"/>
          <w:pgMar w:top="1440" w:right="1152" w:bottom="1440" w:left="1152" w:header="576" w:footer="576" w:gutter="0"/>
          <w:cols w:num="2" w:space="900"/>
          <w:docGrid w:linePitch="360"/>
        </w:sectPr>
      </w:pPr>
    </w:p>
    <w:p w:rsidR="005D0730" w:rsidRPr="00FD28D0" w:rsidRDefault="007A067B" w:rsidP="007A067B">
      <w:pPr>
        <w:pStyle w:val="Heading1"/>
      </w:pPr>
      <w:r>
        <w:lastRenderedPageBreak/>
        <w:t>Heading 1</w:t>
      </w:r>
    </w:p>
    <w:p w:rsidR="005D0730" w:rsidRDefault="005D0730" w:rsidP="005D0730">
      <w:pPr>
        <w:pStyle w:val="Epigraph"/>
      </w:pPr>
      <w:r>
        <w:t>Epigraph</w:t>
      </w:r>
      <w:r w:rsidRPr="006C5954">
        <w:t xml:space="preserve">. </w:t>
      </w:r>
      <w:r>
        <w:t>Lorem ipsum dolor sit amet, consectetur adipisicing elit, sed do eiusmod tempor incididunt ut labore et dolore magna aliqua.</w:t>
      </w:r>
    </w:p>
    <w:p w:rsidR="005D0730" w:rsidRPr="00FA1818" w:rsidRDefault="005D0730" w:rsidP="00B522D9">
      <w:pPr>
        <w:pStyle w:val="EpigraphSource"/>
      </w:pPr>
      <w:r w:rsidRPr="00FA1818">
        <w:t>—Author,</w:t>
      </w:r>
      <w:r>
        <w:t xml:space="preserve"> </w:t>
      </w:r>
      <w:r w:rsidRPr="00FA1818">
        <w:t>Source</w:t>
      </w:r>
    </w:p>
    <w:p w:rsidR="005D0730" w:rsidRPr="00D51BCB" w:rsidRDefault="005D0730" w:rsidP="005D0730">
      <w:pPr>
        <w:pStyle w:val="CoreBody"/>
      </w:pPr>
      <w:r w:rsidRPr="00D51BCB">
        <w:t>Core Body. Lorem ipsum dolor sit amet, consectetur adipisicing elit, sed do eiusmod tempor incididunt ut labore et dolore magna aliqua.</w:t>
      </w:r>
    </w:p>
    <w:p w:rsidR="005D0730" w:rsidRPr="005D0730" w:rsidRDefault="005D0730" w:rsidP="005D0730">
      <w:pPr>
        <w:pStyle w:val="Heading2"/>
      </w:pPr>
      <w:r w:rsidRPr="005D0730">
        <w:t>Heading 2</w:t>
      </w:r>
    </w:p>
    <w:p w:rsidR="005D0730" w:rsidRDefault="005D0730" w:rsidP="005D0730">
      <w:pPr>
        <w:pStyle w:val="CoreBody"/>
      </w:pPr>
      <w:r>
        <w:t xml:space="preserve">Core Body. </w:t>
      </w:r>
      <w:r w:rsidRPr="00816761">
        <w:t>Lorem ipsum dolor sit amet, consectetur adipisicing elit, sed do eiusmod tempor incididunt ut labore et dolore magna aliqua.</w:t>
      </w:r>
    </w:p>
    <w:p w:rsidR="005D0730" w:rsidRPr="005D0730" w:rsidRDefault="005D0730" w:rsidP="005D0730">
      <w:pPr>
        <w:pStyle w:val="Heading3"/>
      </w:pPr>
      <w:r w:rsidRPr="005D0730">
        <w:t>Heading 3</w:t>
      </w:r>
    </w:p>
    <w:p w:rsidR="007A067B" w:rsidRDefault="007A067B" w:rsidP="007A067B">
      <w:pPr>
        <w:pStyle w:val="CoreBody"/>
      </w:pPr>
      <w:r>
        <w:t xml:space="preserve">Core Body. </w:t>
      </w:r>
      <w:r w:rsidRPr="00816761">
        <w:t>Lorem ipsum dolor sit amet, consectetur adipisicing elit, sed do eiusmod tempor incididunt ut labore et dolore magna aliqua.</w:t>
      </w:r>
    </w:p>
    <w:p w:rsidR="005D0730" w:rsidRDefault="00B522D9" w:rsidP="005D0730">
      <w:pPr>
        <w:pStyle w:val="CoreBody"/>
      </w:pPr>
      <w:r>
        <w:tab/>
      </w:r>
      <w:r w:rsidRPr="00B522D9">
        <w:rPr>
          <w:rStyle w:val="BoldSerif"/>
        </w:rPr>
        <w:t>Bold Serif</w:t>
      </w:r>
      <w:r w:rsidR="005D0730">
        <w:t>. L</w:t>
      </w:r>
      <w:r w:rsidR="005D0730" w:rsidRPr="00816761">
        <w:t>orem ipsum dolor sit amet, consectetur adipisicing elit, sed do eiusmod tempor incididunt ut</w:t>
      </w:r>
      <w:r w:rsidR="005D0730">
        <w:t xml:space="preserve"> labore et dolore magna aliqua.</w:t>
      </w:r>
    </w:p>
    <w:p w:rsidR="005D0730" w:rsidRDefault="005D0730" w:rsidP="005D0730">
      <w:pPr>
        <w:pStyle w:val="CoreBody"/>
      </w:pPr>
      <w:r w:rsidRPr="00B522D9">
        <w:tab/>
      </w:r>
      <w:r w:rsidRPr="00D51BCB">
        <w:rPr>
          <w:rStyle w:val="InlineSubhead"/>
        </w:rPr>
        <w:t>Inline Subhead.</w:t>
      </w:r>
      <w:r>
        <w:t xml:space="preserve"> </w:t>
      </w:r>
      <w:r w:rsidRPr="00816761">
        <w:t xml:space="preserve">Lorem ipsum dolor sit amet, consectetur adipisicing elit, sed do eiusmod tempor incididunt </w:t>
      </w:r>
      <w:r w:rsidRPr="000E3C65">
        <w:t>ut</w:t>
      </w:r>
      <w:r>
        <w:t xml:space="preserve"> labore et dolore magna aliqua.</w:t>
      </w:r>
    </w:p>
    <w:p w:rsidR="005D0730" w:rsidRPr="00244FEE" w:rsidRDefault="005D0730" w:rsidP="00244FEE">
      <w:pPr>
        <w:pStyle w:val="CoreBulleted"/>
      </w:pPr>
      <w:r w:rsidRPr="00244FEE">
        <w:t>Core Bulleted</w:t>
      </w:r>
    </w:p>
    <w:p w:rsidR="005D0730" w:rsidRDefault="005D0730" w:rsidP="00244FEE">
      <w:pPr>
        <w:pStyle w:val="CoreBulleted"/>
      </w:pPr>
      <w:r>
        <w:t>Core Bulleted</w:t>
      </w:r>
    </w:p>
    <w:p w:rsidR="005D0730" w:rsidRDefault="005D0730" w:rsidP="005D0730">
      <w:pPr>
        <w:pStyle w:val="CoreBody"/>
      </w:pPr>
      <w:r w:rsidRPr="00816761">
        <w:t>Ut enim ad minim veniam, quis nostrud exercitation ullamco laboris nisi ut a</w:t>
      </w:r>
      <w:r>
        <w:t>liquip ex ea commodo consequat.</w:t>
      </w:r>
    </w:p>
    <w:p w:rsidR="005D0730" w:rsidRDefault="007A067B" w:rsidP="005D0730">
      <w:pPr>
        <w:pStyle w:val="CoreBody"/>
      </w:pPr>
      <w:r>
        <w:rPr>
          <w:rStyle w:val="InlineSubhead"/>
        </w:rPr>
        <w:tab/>
      </w:r>
      <w:r w:rsidR="005D0730" w:rsidRPr="00D51BCB">
        <w:rPr>
          <w:rStyle w:val="InlineSubhead"/>
        </w:rPr>
        <w:t>Inline Subhead.</w:t>
      </w:r>
      <w:r w:rsidR="005D0730">
        <w:t xml:space="preserve"> </w:t>
      </w:r>
      <w:r w:rsidR="005D0730" w:rsidRPr="00816761">
        <w:t xml:space="preserve">Lorem ipsum dolor sit amet, consectetur adipisicing elit, sed do eiusmod tempor incididunt </w:t>
      </w:r>
      <w:r w:rsidR="005D0730" w:rsidRPr="000E3C65">
        <w:t>ut</w:t>
      </w:r>
      <w:r w:rsidR="005D0730">
        <w:t xml:space="preserve"> labore et dolore magna aliqua.</w:t>
      </w:r>
    </w:p>
    <w:p w:rsidR="005D0730" w:rsidRPr="00142613" w:rsidRDefault="005D0730" w:rsidP="005D0730">
      <w:pPr>
        <w:pStyle w:val="SidebarHeading"/>
      </w:pPr>
      <w:r w:rsidRPr="00142613">
        <w:t>Sidebar Heading</w:t>
      </w:r>
    </w:p>
    <w:p w:rsidR="005D0730" w:rsidRPr="00142613" w:rsidRDefault="007A067B" w:rsidP="005D0730">
      <w:pPr>
        <w:pStyle w:val="SidebarBody"/>
      </w:pPr>
      <w:r>
        <w:t xml:space="preserve">Sidebar Body. </w:t>
      </w:r>
      <w:r w:rsidR="005D0730" w:rsidRPr="00142613">
        <w:t>Lorem ipsum dolor sit amet, consectetur adipisicing elit, sed do eiusmod tempor incididunt ut labore et dolore magna aliqua.</w:t>
      </w:r>
    </w:p>
    <w:p w:rsidR="005D0730" w:rsidRPr="00142613" w:rsidRDefault="005D0730" w:rsidP="005D0730">
      <w:pPr>
        <w:pStyle w:val="SidebarBulleted"/>
      </w:pPr>
      <w:r w:rsidRPr="00142613">
        <w:t>Sidebar Bulleted</w:t>
      </w:r>
    </w:p>
    <w:p w:rsidR="005D0730" w:rsidRPr="00142613" w:rsidRDefault="005D0730" w:rsidP="005D0730">
      <w:pPr>
        <w:pStyle w:val="SidebarBulleted"/>
      </w:pPr>
      <w:r w:rsidRPr="00142613">
        <w:t>Sidebar Bulleted</w:t>
      </w:r>
    </w:p>
    <w:p w:rsidR="005D0730" w:rsidRPr="00142613" w:rsidRDefault="005D0730" w:rsidP="005D0730">
      <w:pPr>
        <w:pStyle w:val="SidebarBody"/>
      </w:pPr>
      <w:r w:rsidRPr="00142613">
        <w:t>Ut enim ad minim veniam, quis nostrud exercitation ullamco laboris nisi ut aliquip ex ea commodo consequat.</w:t>
      </w:r>
    </w:p>
    <w:p w:rsidR="005D0730" w:rsidRPr="005D0730" w:rsidRDefault="00BD0C67" w:rsidP="005D0730">
      <w:pPr>
        <w:pStyle w:val="ListHeading"/>
      </w:pPr>
      <w:r>
        <w:br w:type="column"/>
      </w:r>
      <w:r w:rsidR="005D0730" w:rsidRPr="005D0730">
        <w:t>List Heading</w:t>
      </w:r>
    </w:p>
    <w:p w:rsidR="005D0730" w:rsidRPr="007A067B" w:rsidRDefault="005D0730" w:rsidP="0088164F">
      <w:pPr>
        <w:pStyle w:val="ListHeader"/>
      </w:pPr>
      <w:r w:rsidRPr="007A067B">
        <w:t xml:space="preserve">List </w:t>
      </w:r>
      <w:r w:rsidR="00A22FDA">
        <w:t>Header</w:t>
      </w:r>
      <w:r w:rsidR="007A067B">
        <w:tab/>
      </w:r>
      <w:r w:rsidR="00A22FDA">
        <w:t>List Header</w:t>
      </w:r>
    </w:p>
    <w:p w:rsidR="005D0730" w:rsidRDefault="005D0730" w:rsidP="005D0730">
      <w:pPr>
        <w:pStyle w:val="ListItem"/>
      </w:pPr>
      <w:r>
        <w:t>List Item</w:t>
      </w:r>
      <w:r w:rsidR="00244FEE">
        <w:t xml:space="preserve"> </w:t>
      </w:r>
      <w:r w:rsidR="007A067B">
        <w:tab/>
      </w:r>
      <w:r w:rsidR="00244FEE">
        <w:t>dolor</w:t>
      </w:r>
    </w:p>
    <w:p w:rsidR="005D0730" w:rsidRDefault="005D0730" w:rsidP="005D0730">
      <w:pPr>
        <w:pStyle w:val="ListItem"/>
      </w:pPr>
      <w:r>
        <w:t>List Item</w:t>
      </w:r>
      <w:r w:rsidR="00244FEE">
        <w:t xml:space="preserve"> </w:t>
      </w:r>
      <w:r w:rsidR="007A067B">
        <w:tab/>
      </w:r>
      <w:r w:rsidR="00244FEE">
        <w:t>lorem ipsum</w:t>
      </w:r>
    </w:p>
    <w:p w:rsidR="005D0730" w:rsidRDefault="005D0730" w:rsidP="005D0730">
      <w:pPr>
        <w:pStyle w:val="ListItem"/>
      </w:pPr>
      <w:r>
        <w:t>List Item</w:t>
      </w:r>
      <w:r w:rsidR="00244FEE">
        <w:t xml:space="preserve"> </w:t>
      </w:r>
      <w:r w:rsidR="007A067B">
        <w:tab/>
      </w:r>
      <w:r w:rsidR="00244FEE">
        <w:t>dolor sit amet</w:t>
      </w:r>
    </w:p>
    <w:p w:rsidR="005D0730" w:rsidRPr="005D0730" w:rsidRDefault="005D0730" w:rsidP="005D0730">
      <w:pPr>
        <w:pStyle w:val="TableHeading"/>
      </w:pPr>
      <w:r w:rsidRPr="005D0730">
        <w:t>Table Heading</w:t>
      </w:r>
    </w:p>
    <w:tbl>
      <w:tblPr>
        <w:tblW w:w="5000" w:type="pct"/>
        <w:tblBorders>
          <w:bottom w:val="single" w:sz="8" w:space="0" w:color="C4BC96" w:themeColor="background2" w:themeShade="BF"/>
          <w:insideH w:val="single" w:sz="6" w:space="0" w:color="C4BC96" w:themeColor="background2" w:themeShade="BF"/>
        </w:tblBorders>
        <w:tblLook w:val="0420" w:firstRow="1" w:lastRow="0" w:firstColumn="0" w:lastColumn="0" w:noHBand="0" w:noVBand="1"/>
      </w:tblPr>
      <w:tblGrid>
        <w:gridCol w:w="902"/>
        <w:gridCol w:w="904"/>
        <w:gridCol w:w="904"/>
        <w:gridCol w:w="904"/>
        <w:gridCol w:w="904"/>
      </w:tblGrid>
      <w:tr w:rsidR="005D0730" w:rsidRPr="00D51BCB" w:rsidTr="00AE34E5">
        <w:tc>
          <w:tcPr>
            <w:tcW w:w="999" w:type="pct"/>
            <w:tcBorders>
              <w:bottom w:val="nil"/>
            </w:tcBorders>
          </w:tcPr>
          <w:p w:rsidR="005D0730" w:rsidRPr="00711F28" w:rsidRDefault="005D0730" w:rsidP="00AE34E5">
            <w:pPr>
              <w:pStyle w:val="TableHeader"/>
            </w:pPr>
            <w:r w:rsidRPr="00711F28">
              <w:t>Header</w:t>
            </w:r>
          </w:p>
        </w:tc>
        <w:tc>
          <w:tcPr>
            <w:tcW w:w="1000" w:type="pct"/>
            <w:tcBorders>
              <w:bottom w:val="nil"/>
            </w:tcBorders>
          </w:tcPr>
          <w:p w:rsidR="005D0730" w:rsidRPr="00711F28" w:rsidRDefault="005D0730" w:rsidP="00AE34E5">
            <w:pPr>
              <w:pStyle w:val="TableHeader"/>
            </w:pPr>
            <w:r w:rsidRPr="00711F28">
              <w:t>Header</w:t>
            </w:r>
          </w:p>
        </w:tc>
        <w:tc>
          <w:tcPr>
            <w:tcW w:w="1000" w:type="pct"/>
            <w:tcBorders>
              <w:bottom w:val="nil"/>
            </w:tcBorders>
          </w:tcPr>
          <w:p w:rsidR="005D0730" w:rsidRPr="00711F28" w:rsidRDefault="005D0730" w:rsidP="00AE34E5">
            <w:pPr>
              <w:pStyle w:val="TableHeader"/>
            </w:pPr>
            <w:r w:rsidRPr="00711F28">
              <w:t>Header</w:t>
            </w:r>
          </w:p>
        </w:tc>
        <w:tc>
          <w:tcPr>
            <w:tcW w:w="1000" w:type="pct"/>
            <w:tcBorders>
              <w:bottom w:val="nil"/>
            </w:tcBorders>
          </w:tcPr>
          <w:p w:rsidR="005D0730" w:rsidRPr="00711F28" w:rsidRDefault="005D0730" w:rsidP="00AE34E5">
            <w:pPr>
              <w:pStyle w:val="TableHeader"/>
            </w:pPr>
            <w:r w:rsidRPr="00711F28">
              <w:t>Header</w:t>
            </w:r>
          </w:p>
        </w:tc>
        <w:tc>
          <w:tcPr>
            <w:tcW w:w="1000" w:type="pct"/>
            <w:tcBorders>
              <w:bottom w:val="nil"/>
            </w:tcBorders>
          </w:tcPr>
          <w:p w:rsidR="005D0730" w:rsidRPr="00711F28" w:rsidRDefault="005D0730" w:rsidP="00AE34E5">
            <w:pPr>
              <w:pStyle w:val="TableHeader"/>
            </w:pPr>
            <w:r w:rsidRPr="00711F28">
              <w:t>Header</w:t>
            </w:r>
          </w:p>
        </w:tc>
      </w:tr>
      <w:tr w:rsidR="005D0730" w:rsidRPr="00D51BCB" w:rsidTr="00AE34E5">
        <w:tc>
          <w:tcPr>
            <w:tcW w:w="999" w:type="pct"/>
            <w:tcBorders>
              <w:top w:val="nil"/>
              <w:bottom w:val="nil"/>
            </w:tcBorders>
            <w:shd w:val="clear" w:color="auto" w:fill="EEECE1" w:themeFill="background2"/>
          </w:tcPr>
          <w:p w:rsidR="005D0730" w:rsidRPr="00D51BCB" w:rsidRDefault="005D0730" w:rsidP="00AE34E5">
            <w:pPr>
              <w:pStyle w:val="TableBody"/>
            </w:pPr>
            <w:r w:rsidRPr="00BA492C">
              <w:t>Text</w:t>
            </w:r>
          </w:p>
        </w:tc>
        <w:tc>
          <w:tcPr>
            <w:tcW w:w="1000" w:type="pct"/>
            <w:tcBorders>
              <w:top w:val="nil"/>
              <w:bottom w:val="nil"/>
            </w:tcBorders>
            <w:shd w:val="clear" w:color="auto" w:fill="EEECE1" w:themeFill="background2"/>
          </w:tcPr>
          <w:p w:rsidR="005D0730" w:rsidRPr="00D51BCB" w:rsidRDefault="005D0730" w:rsidP="00AE34E5">
            <w:pPr>
              <w:pStyle w:val="TableBody"/>
            </w:pPr>
            <w:r w:rsidRPr="00D51BCB">
              <w:t>Text</w:t>
            </w:r>
          </w:p>
        </w:tc>
        <w:tc>
          <w:tcPr>
            <w:tcW w:w="1000" w:type="pct"/>
            <w:tcBorders>
              <w:top w:val="nil"/>
              <w:bottom w:val="nil"/>
            </w:tcBorders>
            <w:shd w:val="clear" w:color="auto" w:fill="EEECE1" w:themeFill="background2"/>
          </w:tcPr>
          <w:p w:rsidR="005D0730" w:rsidRPr="00D51BCB" w:rsidRDefault="005D0730" w:rsidP="00AE34E5">
            <w:pPr>
              <w:pStyle w:val="TableBody"/>
            </w:pPr>
            <w:r w:rsidRPr="00D51BCB">
              <w:t>Text</w:t>
            </w:r>
          </w:p>
        </w:tc>
        <w:tc>
          <w:tcPr>
            <w:tcW w:w="1000" w:type="pct"/>
            <w:tcBorders>
              <w:top w:val="nil"/>
              <w:bottom w:val="nil"/>
            </w:tcBorders>
            <w:shd w:val="clear" w:color="auto" w:fill="EEECE1" w:themeFill="background2"/>
          </w:tcPr>
          <w:p w:rsidR="005D0730" w:rsidRPr="00D51BCB" w:rsidRDefault="005D0730" w:rsidP="00AE34E5">
            <w:pPr>
              <w:pStyle w:val="TableBody"/>
            </w:pPr>
            <w:r w:rsidRPr="00D51BCB">
              <w:t>Text</w:t>
            </w:r>
          </w:p>
        </w:tc>
        <w:tc>
          <w:tcPr>
            <w:tcW w:w="1000" w:type="pct"/>
            <w:tcBorders>
              <w:top w:val="nil"/>
              <w:bottom w:val="nil"/>
            </w:tcBorders>
            <w:shd w:val="clear" w:color="auto" w:fill="EEECE1" w:themeFill="background2"/>
          </w:tcPr>
          <w:p w:rsidR="005D0730" w:rsidRPr="00D51BCB" w:rsidRDefault="005D0730" w:rsidP="00AE34E5">
            <w:pPr>
              <w:pStyle w:val="TableBody"/>
            </w:pPr>
            <w:r w:rsidRPr="00D51BCB">
              <w:t>Text</w:t>
            </w:r>
          </w:p>
        </w:tc>
      </w:tr>
      <w:tr w:rsidR="005D0730" w:rsidRPr="00D51BCB" w:rsidTr="00AE34E5">
        <w:tc>
          <w:tcPr>
            <w:tcW w:w="999" w:type="pct"/>
            <w:tcBorders>
              <w:top w:val="nil"/>
              <w:bottom w:val="nil"/>
            </w:tcBorders>
          </w:tcPr>
          <w:p w:rsidR="005D0730" w:rsidRPr="00D51BCB" w:rsidRDefault="005D0730" w:rsidP="00AE34E5">
            <w:pPr>
              <w:pStyle w:val="TableBody"/>
            </w:pPr>
            <w:r w:rsidRPr="00D51BCB">
              <w:t>Text</w:t>
            </w:r>
          </w:p>
        </w:tc>
        <w:tc>
          <w:tcPr>
            <w:tcW w:w="1000" w:type="pct"/>
            <w:tcBorders>
              <w:top w:val="nil"/>
              <w:bottom w:val="nil"/>
            </w:tcBorders>
          </w:tcPr>
          <w:p w:rsidR="005D0730" w:rsidRPr="00D51BCB" w:rsidRDefault="005D0730" w:rsidP="00AE34E5">
            <w:pPr>
              <w:pStyle w:val="TableBody"/>
            </w:pPr>
            <w:r w:rsidRPr="00D51BCB">
              <w:t>Text</w:t>
            </w:r>
          </w:p>
        </w:tc>
        <w:tc>
          <w:tcPr>
            <w:tcW w:w="1000" w:type="pct"/>
            <w:tcBorders>
              <w:top w:val="nil"/>
              <w:bottom w:val="nil"/>
            </w:tcBorders>
          </w:tcPr>
          <w:p w:rsidR="005D0730" w:rsidRPr="00D51BCB" w:rsidRDefault="005D0730" w:rsidP="00AE34E5">
            <w:pPr>
              <w:pStyle w:val="TableBody"/>
            </w:pPr>
            <w:r w:rsidRPr="00D51BCB">
              <w:t>Text</w:t>
            </w:r>
          </w:p>
        </w:tc>
        <w:tc>
          <w:tcPr>
            <w:tcW w:w="1000" w:type="pct"/>
            <w:tcBorders>
              <w:top w:val="nil"/>
              <w:bottom w:val="nil"/>
            </w:tcBorders>
          </w:tcPr>
          <w:p w:rsidR="005D0730" w:rsidRPr="00D51BCB" w:rsidRDefault="005D0730" w:rsidP="00AE34E5">
            <w:pPr>
              <w:pStyle w:val="TableBody"/>
            </w:pPr>
            <w:r w:rsidRPr="00D51BCB">
              <w:t>Text</w:t>
            </w:r>
          </w:p>
        </w:tc>
        <w:tc>
          <w:tcPr>
            <w:tcW w:w="1000" w:type="pct"/>
            <w:tcBorders>
              <w:top w:val="nil"/>
              <w:bottom w:val="nil"/>
            </w:tcBorders>
          </w:tcPr>
          <w:p w:rsidR="005D0730" w:rsidRPr="00D51BCB" w:rsidRDefault="005D0730" w:rsidP="00AE34E5">
            <w:pPr>
              <w:pStyle w:val="TableBody"/>
            </w:pPr>
            <w:r w:rsidRPr="00D51BCB">
              <w:t>Text</w:t>
            </w:r>
          </w:p>
        </w:tc>
      </w:tr>
      <w:tr w:rsidR="005D0730" w:rsidRPr="00D51BCB" w:rsidTr="00AE34E5">
        <w:tc>
          <w:tcPr>
            <w:tcW w:w="999" w:type="pct"/>
            <w:tcBorders>
              <w:top w:val="nil"/>
              <w:bottom w:val="nil"/>
            </w:tcBorders>
            <w:shd w:val="clear" w:color="auto" w:fill="EEECE1" w:themeFill="background2"/>
          </w:tcPr>
          <w:p w:rsidR="005D0730" w:rsidRPr="00D51BCB" w:rsidRDefault="005D0730" w:rsidP="00AE34E5">
            <w:pPr>
              <w:pStyle w:val="TableBody"/>
            </w:pPr>
            <w:r w:rsidRPr="00D51BCB">
              <w:t>Text</w:t>
            </w:r>
          </w:p>
        </w:tc>
        <w:tc>
          <w:tcPr>
            <w:tcW w:w="1000" w:type="pct"/>
            <w:tcBorders>
              <w:top w:val="nil"/>
              <w:bottom w:val="nil"/>
            </w:tcBorders>
            <w:shd w:val="clear" w:color="auto" w:fill="EEECE1" w:themeFill="background2"/>
          </w:tcPr>
          <w:p w:rsidR="005D0730" w:rsidRPr="00D51BCB" w:rsidRDefault="005D0730" w:rsidP="00AE34E5">
            <w:pPr>
              <w:pStyle w:val="TableBody"/>
            </w:pPr>
            <w:r w:rsidRPr="00D51BCB">
              <w:t>Text</w:t>
            </w:r>
          </w:p>
        </w:tc>
        <w:tc>
          <w:tcPr>
            <w:tcW w:w="1000" w:type="pct"/>
            <w:tcBorders>
              <w:top w:val="nil"/>
              <w:bottom w:val="nil"/>
            </w:tcBorders>
            <w:shd w:val="clear" w:color="auto" w:fill="EEECE1" w:themeFill="background2"/>
          </w:tcPr>
          <w:p w:rsidR="005D0730" w:rsidRPr="00D51BCB" w:rsidRDefault="005D0730" w:rsidP="00AE34E5">
            <w:pPr>
              <w:pStyle w:val="TableBody"/>
            </w:pPr>
            <w:r w:rsidRPr="00142613">
              <w:t>Tex</w:t>
            </w:r>
            <w:r w:rsidRPr="00D51BCB">
              <w:t>t</w:t>
            </w:r>
          </w:p>
        </w:tc>
        <w:tc>
          <w:tcPr>
            <w:tcW w:w="1000" w:type="pct"/>
            <w:tcBorders>
              <w:top w:val="nil"/>
              <w:bottom w:val="nil"/>
            </w:tcBorders>
            <w:shd w:val="clear" w:color="auto" w:fill="EEECE1" w:themeFill="background2"/>
          </w:tcPr>
          <w:p w:rsidR="005D0730" w:rsidRPr="00D51BCB" w:rsidRDefault="005D0730" w:rsidP="00AE34E5">
            <w:pPr>
              <w:pStyle w:val="TableBody"/>
            </w:pPr>
            <w:r w:rsidRPr="00D51BCB">
              <w:t>Text</w:t>
            </w:r>
          </w:p>
        </w:tc>
        <w:tc>
          <w:tcPr>
            <w:tcW w:w="1000" w:type="pct"/>
            <w:tcBorders>
              <w:top w:val="nil"/>
              <w:bottom w:val="nil"/>
            </w:tcBorders>
            <w:shd w:val="clear" w:color="auto" w:fill="EEECE1" w:themeFill="background2"/>
          </w:tcPr>
          <w:p w:rsidR="005D0730" w:rsidRPr="00D51BCB" w:rsidRDefault="005D0730" w:rsidP="00AE34E5">
            <w:pPr>
              <w:pStyle w:val="TableBody"/>
            </w:pPr>
            <w:r w:rsidRPr="00D51BCB">
              <w:t>Text</w:t>
            </w:r>
          </w:p>
        </w:tc>
      </w:tr>
      <w:tr w:rsidR="005D0730" w:rsidRPr="00D51BCB" w:rsidTr="00AE34E5">
        <w:tc>
          <w:tcPr>
            <w:tcW w:w="999" w:type="pct"/>
            <w:tcBorders>
              <w:top w:val="nil"/>
              <w:bottom w:val="nil"/>
            </w:tcBorders>
          </w:tcPr>
          <w:p w:rsidR="005D0730" w:rsidRPr="00D51BCB" w:rsidRDefault="005D0730" w:rsidP="00AE34E5">
            <w:pPr>
              <w:pStyle w:val="TableBody"/>
            </w:pPr>
            <w:r w:rsidRPr="00D51BCB">
              <w:t>Text</w:t>
            </w:r>
          </w:p>
        </w:tc>
        <w:tc>
          <w:tcPr>
            <w:tcW w:w="1000" w:type="pct"/>
            <w:tcBorders>
              <w:top w:val="nil"/>
              <w:bottom w:val="nil"/>
            </w:tcBorders>
          </w:tcPr>
          <w:p w:rsidR="005D0730" w:rsidRPr="00D51BCB" w:rsidRDefault="005D0730" w:rsidP="00AE34E5">
            <w:pPr>
              <w:pStyle w:val="TableBody"/>
            </w:pPr>
            <w:r w:rsidRPr="00D51BCB">
              <w:t>Text</w:t>
            </w:r>
          </w:p>
        </w:tc>
        <w:tc>
          <w:tcPr>
            <w:tcW w:w="1000" w:type="pct"/>
            <w:tcBorders>
              <w:top w:val="nil"/>
              <w:bottom w:val="nil"/>
            </w:tcBorders>
          </w:tcPr>
          <w:p w:rsidR="005D0730" w:rsidRPr="00D51BCB" w:rsidRDefault="005D0730" w:rsidP="00AE34E5">
            <w:pPr>
              <w:pStyle w:val="TableBody"/>
            </w:pPr>
            <w:r w:rsidRPr="00D51BCB">
              <w:t>Text</w:t>
            </w:r>
          </w:p>
        </w:tc>
        <w:tc>
          <w:tcPr>
            <w:tcW w:w="1000" w:type="pct"/>
            <w:tcBorders>
              <w:top w:val="nil"/>
              <w:bottom w:val="nil"/>
            </w:tcBorders>
          </w:tcPr>
          <w:p w:rsidR="005D0730" w:rsidRPr="00D51BCB" w:rsidRDefault="005D0730" w:rsidP="00AE34E5">
            <w:pPr>
              <w:pStyle w:val="TableBody"/>
            </w:pPr>
            <w:r w:rsidRPr="00D51BCB">
              <w:t>Text</w:t>
            </w:r>
          </w:p>
        </w:tc>
        <w:tc>
          <w:tcPr>
            <w:tcW w:w="1000" w:type="pct"/>
            <w:tcBorders>
              <w:top w:val="nil"/>
              <w:bottom w:val="nil"/>
            </w:tcBorders>
          </w:tcPr>
          <w:p w:rsidR="005D0730" w:rsidRPr="00D51BCB" w:rsidRDefault="005D0730" w:rsidP="00AE34E5">
            <w:pPr>
              <w:pStyle w:val="TableBody"/>
            </w:pPr>
            <w:r w:rsidRPr="00D51BCB">
              <w:t>Text</w:t>
            </w:r>
          </w:p>
        </w:tc>
      </w:tr>
    </w:tbl>
    <w:p w:rsidR="005D0730" w:rsidRDefault="005D0730" w:rsidP="007A067B">
      <w:pPr>
        <w:pStyle w:val="CoreBody"/>
      </w:pPr>
    </w:p>
    <w:p w:rsidR="007A067B" w:rsidRDefault="007A067B" w:rsidP="007A067B">
      <w:pPr>
        <w:pStyle w:val="StatBlockTitle"/>
      </w:pPr>
      <w:r>
        <w:t>Stat Block Title</w:t>
      </w:r>
    </w:p>
    <w:p w:rsidR="007A067B" w:rsidRPr="00A50DDB" w:rsidRDefault="007A067B" w:rsidP="007A067B">
      <w:pPr>
        <w:pStyle w:val="StatBlockMetadata"/>
      </w:pPr>
      <w:r>
        <w:t>Stat block metadata</w:t>
      </w:r>
    </w:p>
    <w:p w:rsidR="007A067B" w:rsidRDefault="00B522D9" w:rsidP="007A067B">
      <w:pPr>
        <w:pStyle w:val="StatBlockData"/>
      </w:pPr>
      <w:r w:rsidRPr="00B522D9">
        <w:rPr>
          <w:rStyle w:val="BoldSerif"/>
        </w:rPr>
        <w:t>Bold Serif</w:t>
      </w:r>
      <w:r w:rsidRPr="00816761">
        <w:t xml:space="preserve"> </w:t>
      </w:r>
      <w:r>
        <w:t>Stat Block Data</w:t>
      </w:r>
    </w:p>
    <w:p w:rsidR="00B522D9" w:rsidRDefault="00B522D9" w:rsidP="00B522D9">
      <w:pPr>
        <w:pStyle w:val="StatBlockData"/>
      </w:pPr>
      <w:r w:rsidRPr="00B522D9">
        <w:rPr>
          <w:rStyle w:val="BoldSerif"/>
        </w:rPr>
        <w:t>Bold Serif</w:t>
      </w:r>
      <w:r w:rsidRPr="00816761">
        <w:t xml:space="preserve"> </w:t>
      </w:r>
      <w:r>
        <w:t>Stat Block Data</w:t>
      </w:r>
    </w:p>
    <w:p w:rsidR="00B522D9" w:rsidRDefault="00B522D9" w:rsidP="00B522D9">
      <w:pPr>
        <w:pStyle w:val="StatBlockData"/>
      </w:pPr>
      <w:r w:rsidRPr="00B522D9">
        <w:rPr>
          <w:rStyle w:val="BoldSerif"/>
        </w:rPr>
        <w:t>Bold Serif</w:t>
      </w:r>
      <w:r w:rsidRPr="00816761">
        <w:t xml:space="preserve"> </w:t>
      </w:r>
      <w:r>
        <w:t>Stat Block Data</w:t>
      </w:r>
    </w:p>
    <w:p w:rsidR="007A067B" w:rsidRDefault="007A067B" w:rsidP="007A067B">
      <w:pPr>
        <w:pStyle w:val="StatBlockAbilityScore"/>
      </w:pPr>
    </w:p>
    <w:p w:rsidR="007A067B" w:rsidRPr="00B522D9" w:rsidRDefault="007A067B" w:rsidP="00B522D9">
      <w:pPr>
        <w:pStyle w:val="AbilityScoreHeader"/>
      </w:pPr>
      <w:r w:rsidRPr="00A33A39">
        <w:tab/>
      </w:r>
      <w:r w:rsidRPr="00B522D9">
        <w:t>STR</w:t>
      </w:r>
      <w:r w:rsidRPr="00B522D9">
        <w:tab/>
        <w:t>DEX</w:t>
      </w:r>
      <w:r w:rsidRPr="00B522D9">
        <w:tab/>
        <w:t>CON</w:t>
      </w:r>
      <w:r w:rsidRPr="00B522D9">
        <w:tab/>
        <w:t>INT</w:t>
      </w:r>
      <w:r w:rsidRPr="00B522D9">
        <w:tab/>
        <w:t>WIS</w:t>
      </w:r>
      <w:r w:rsidRPr="00B522D9">
        <w:tab/>
        <w:t>CHA</w:t>
      </w:r>
    </w:p>
    <w:p w:rsidR="007A067B" w:rsidRDefault="007A067B" w:rsidP="007A067B">
      <w:pPr>
        <w:pStyle w:val="StatBlockAbilityScore"/>
        <w:rPr>
          <w:rFonts w:eastAsia="MS Gothic"/>
        </w:rPr>
      </w:pPr>
      <w:r w:rsidRPr="00A33A39">
        <w:rPr>
          <w:rFonts w:eastAsia="MS Gothic"/>
        </w:rPr>
        <w:tab/>
      </w:r>
      <w:r>
        <w:rPr>
          <w:rFonts w:eastAsia="MS Gothic"/>
        </w:rPr>
        <w:t>XX (+X)</w:t>
      </w:r>
      <w:r>
        <w:rPr>
          <w:rFonts w:eastAsia="MS Gothic"/>
        </w:rPr>
        <w:tab/>
        <w:t>XX (+X)</w:t>
      </w:r>
      <w:r>
        <w:rPr>
          <w:rFonts w:eastAsia="MS Gothic"/>
        </w:rPr>
        <w:tab/>
        <w:t>XX (+X)</w:t>
      </w:r>
      <w:r w:rsidRPr="00A33A39">
        <w:rPr>
          <w:rFonts w:eastAsia="MS Gothic"/>
        </w:rPr>
        <w:tab/>
      </w:r>
      <w:r>
        <w:rPr>
          <w:rFonts w:eastAsia="MS Gothic"/>
        </w:rPr>
        <w:t>XX (+X)</w:t>
      </w:r>
      <w:r w:rsidRPr="00A33A39">
        <w:rPr>
          <w:rFonts w:eastAsia="MS Gothic"/>
        </w:rPr>
        <w:tab/>
      </w:r>
      <w:r>
        <w:rPr>
          <w:rFonts w:eastAsia="MS Gothic"/>
        </w:rPr>
        <w:t>XX (+X)</w:t>
      </w:r>
      <w:r>
        <w:rPr>
          <w:rFonts w:eastAsia="MS Gothic"/>
        </w:rPr>
        <w:tab/>
        <w:t>XX (+X)</w:t>
      </w:r>
    </w:p>
    <w:p w:rsidR="007A067B" w:rsidRPr="00A33A39" w:rsidRDefault="007A067B" w:rsidP="007A067B">
      <w:pPr>
        <w:pStyle w:val="StatBlockAbilityScore"/>
      </w:pPr>
    </w:p>
    <w:p w:rsidR="00B522D9" w:rsidRDefault="00B522D9" w:rsidP="00B522D9">
      <w:pPr>
        <w:pStyle w:val="StatBlockData"/>
      </w:pPr>
      <w:r w:rsidRPr="00B522D9">
        <w:rPr>
          <w:rStyle w:val="BoldSerif"/>
        </w:rPr>
        <w:t>Bold Serif</w:t>
      </w:r>
      <w:r w:rsidRPr="00816761">
        <w:t xml:space="preserve"> </w:t>
      </w:r>
      <w:r>
        <w:t>Stat Block Data</w:t>
      </w:r>
    </w:p>
    <w:p w:rsidR="00B522D9" w:rsidRDefault="00B522D9" w:rsidP="00B522D9">
      <w:pPr>
        <w:pStyle w:val="StatBlockData"/>
      </w:pPr>
      <w:r w:rsidRPr="00B522D9">
        <w:rPr>
          <w:rStyle w:val="BoldSerif"/>
        </w:rPr>
        <w:t>Bold Serif</w:t>
      </w:r>
      <w:r w:rsidRPr="00816761">
        <w:t xml:space="preserve"> </w:t>
      </w:r>
      <w:r>
        <w:t>Stat Block Data</w:t>
      </w:r>
    </w:p>
    <w:p w:rsidR="00B522D9" w:rsidRDefault="00B522D9" w:rsidP="00B522D9">
      <w:pPr>
        <w:pStyle w:val="StatBlockData"/>
      </w:pPr>
      <w:r w:rsidRPr="00B522D9">
        <w:rPr>
          <w:rStyle w:val="BoldSerif"/>
        </w:rPr>
        <w:t>Bold Serif</w:t>
      </w:r>
      <w:r w:rsidRPr="00816761">
        <w:t xml:space="preserve"> </w:t>
      </w:r>
      <w:r>
        <w:t>Stat Block Data</w:t>
      </w:r>
    </w:p>
    <w:p w:rsidR="007A067B" w:rsidRDefault="007A067B" w:rsidP="007A067B">
      <w:pPr>
        <w:pStyle w:val="StatBlockBody"/>
      </w:pPr>
      <w:r w:rsidRPr="00E04769">
        <w:rPr>
          <w:rStyle w:val="StatInlineSubhead"/>
        </w:rPr>
        <w:t>Stat Inline Subhead</w:t>
      </w:r>
      <w:r w:rsidRPr="005E1FA4">
        <w:rPr>
          <w:rStyle w:val="StatInlineSubhead"/>
        </w:rPr>
        <w:t>.</w:t>
      </w:r>
      <w:r>
        <w:t xml:space="preserve"> </w:t>
      </w:r>
      <w:r w:rsidRPr="00244FEE">
        <w:t>Stat Block Body. Lorem ipsum dolor sit amet, consectetur adipisicing elit, sed do eiusmod tempor incididunt ut labore et dolore</w:t>
      </w:r>
      <w:r>
        <w:t xml:space="preserve"> magna.</w:t>
      </w:r>
    </w:p>
    <w:p w:rsidR="00B522D9" w:rsidRDefault="00BD0C67" w:rsidP="00BD0C67">
      <w:pPr>
        <w:pStyle w:val="StatBlockSpellList"/>
      </w:pPr>
      <w:r>
        <w:t>Stat Block Spell List</w:t>
      </w:r>
      <w:r w:rsidR="00B522D9">
        <w:t xml:space="preserve">: </w:t>
      </w:r>
      <w:r w:rsidR="004601BE" w:rsidRPr="004601BE">
        <w:rPr>
          <w:rStyle w:val="ItalicSerif"/>
        </w:rPr>
        <w:t>Italic Serif</w:t>
      </w:r>
    </w:p>
    <w:p w:rsidR="007A067B" w:rsidRDefault="007A067B" w:rsidP="007A067B">
      <w:pPr>
        <w:pStyle w:val="StatBlockBody"/>
      </w:pPr>
      <w:r w:rsidRPr="00E04769">
        <w:rPr>
          <w:rStyle w:val="StatInlineSubhead"/>
        </w:rPr>
        <w:t>Stat Inline Subhead</w:t>
      </w:r>
      <w:r w:rsidRPr="005E1FA4">
        <w:rPr>
          <w:rStyle w:val="StatInlineSubhead"/>
        </w:rPr>
        <w:t>.</w:t>
      </w:r>
      <w:r>
        <w:t xml:space="preserve"> </w:t>
      </w:r>
      <w:r w:rsidRPr="00244FEE">
        <w:t>Stat Block Body. Ut enim ad minim veniam, quis nostrud exercitation ullamco laboris nisi ut aliquip ex ea commodo consequat</w:t>
      </w:r>
      <w:r>
        <w:t>.</w:t>
      </w:r>
    </w:p>
    <w:p w:rsidR="007A067B" w:rsidRPr="007A067B" w:rsidRDefault="007A067B" w:rsidP="007A067B">
      <w:pPr>
        <w:pStyle w:val="StatBlockHeading"/>
      </w:pPr>
      <w:r w:rsidRPr="007A067B">
        <w:t>Stat Block Heading</w:t>
      </w:r>
    </w:p>
    <w:p w:rsidR="007A067B" w:rsidRDefault="007A067B" w:rsidP="007A067B">
      <w:pPr>
        <w:pStyle w:val="StatBlockBody"/>
      </w:pPr>
      <w:r>
        <w:rPr>
          <w:rStyle w:val="StatInlineSubhead"/>
        </w:rPr>
        <w:t xml:space="preserve">Stat </w:t>
      </w:r>
      <w:r w:rsidRPr="00E04769">
        <w:rPr>
          <w:rStyle w:val="StatInlineSubhead"/>
        </w:rPr>
        <w:t>Inline Subhead.</w:t>
      </w:r>
      <w:r>
        <w:t xml:space="preserve"> </w:t>
      </w:r>
      <w:r w:rsidRPr="00244FEE">
        <w:t>Stat Block Body. Lorem ipsum dolor sit amet, consectetur adipisicing elit, sed do eiusmod tempor incididunt ut labore et dolore</w:t>
      </w:r>
      <w:r>
        <w:t xml:space="preserve"> magna.</w:t>
      </w:r>
    </w:p>
    <w:p w:rsidR="009E628D" w:rsidRDefault="007A067B" w:rsidP="007A067B">
      <w:pPr>
        <w:pStyle w:val="StatBlockBulleted"/>
      </w:pPr>
      <w:r>
        <w:t>Stat Block Bulleted</w:t>
      </w:r>
    </w:p>
    <w:p w:rsidR="004F16BA" w:rsidRDefault="004F16BA" w:rsidP="004F16BA">
      <w:pPr>
        <w:pStyle w:val="StatBlockBulleted"/>
      </w:pPr>
      <w:r>
        <w:t>Stat Block Bulleted</w:t>
      </w:r>
    </w:p>
    <w:p w:rsidR="00BD0C67" w:rsidRDefault="00BD0C67" w:rsidP="00BD0C67">
      <w:pPr>
        <w:pStyle w:val="CoreBody"/>
      </w:pPr>
    </w:p>
    <w:p w:rsidR="00BD0C67" w:rsidRDefault="00BD0C67" w:rsidP="00BD0C67">
      <w:pPr>
        <w:pStyle w:val="CoreBody"/>
      </w:pPr>
    </w:p>
    <w:p w:rsidR="00A22FDA" w:rsidRDefault="00A22FDA" w:rsidP="004601BE">
      <w:pPr>
        <w:pStyle w:val="CoreBody"/>
      </w:pPr>
    </w:p>
    <w:p w:rsidR="00A22FDA" w:rsidRDefault="00A22FDA" w:rsidP="004601BE">
      <w:pPr>
        <w:pStyle w:val="CoreBody"/>
        <w:sectPr w:rsidR="00A22FDA" w:rsidSect="00A22FDA">
          <w:type w:val="continuous"/>
          <w:pgSz w:w="12240" w:h="15840"/>
          <w:pgMar w:top="1440" w:right="1152" w:bottom="1440" w:left="1152" w:header="576" w:footer="576" w:gutter="0"/>
          <w:cols w:num="2" w:space="900"/>
          <w:docGrid w:linePitch="360"/>
        </w:sectPr>
      </w:pPr>
    </w:p>
    <w:p w:rsidR="00A22FDA" w:rsidRPr="00F21B7E" w:rsidRDefault="00A22FDA" w:rsidP="00A22FDA">
      <w:pPr>
        <w:pStyle w:val="PlayingThePillarsHeading"/>
      </w:pPr>
      <w:r w:rsidRPr="00F21B7E">
        <w:t>Playing the Pillars</w:t>
      </w:r>
    </w:p>
    <w:p w:rsidR="00A22FDA" w:rsidRPr="004601BE" w:rsidRDefault="00A22FDA" w:rsidP="004601BE">
      <w:pPr>
        <w:pStyle w:val="PlayingthePillarsBody"/>
        <w:sectPr w:rsidR="00A22FDA" w:rsidRPr="004601BE" w:rsidSect="00BA30D3">
          <w:type w:val="continuous"/>
          <w:pgSz w:w="12240" w:h="15840"/>
          <w:pgMar w:top="1440" w:right="1152" w:bottom="1440" w:left="1152" w:header="576" w:footer="576" w:gutter="0"/>
          <w:cols w:space="900"/>
          <w:docGrid w:linePitch="360"/>
        </w:sectPr>
      </w:pPr>
    </w:p>
    <w:p w:rsidR="00A22FDA" w:rsidRDefault="00A22FDA" w:rsidP="00A22FDA">
      <w:pPr>
        <w:pStyle w:val="PlayingthePillarsHeader"/>
      </w:pPr>
      <w:r w:rsidRPr="00666972">
        <w:t>COMBAT</w:t>
      </w:r>
    </w:p>
    <w:p w:rsidR="00A22FDA" w:rsidRPr="00245CB2" w:rsidRDefault="00A22FDA" w:rsidP="00A22FDA">
      <w:pPr>
        <w:pStyle w:val="PlayingthePillarsBody"/>
      </w:pPr>
      <w:r w:rsidRPr="00816761">
        <w:t>Ut enim ad minim veniam, quis nostrud exercitation ullamco laboris nisi ut a</w:t>
      </w:r>
      <w:r>
        <w:t>liquip ex ea commodo consequat.</w:t>
      </w:r>
    </w:p>
    <w:p w:rsidR="00A22FDA" w:rsidRDefault="00A22FDA" w:rsidP="00A22FDA">
      <w:pPr>
        <w:pStyle w:val="PlayingthePillarsHeader"/>
      </w:pPr>
      <w:r w:rsidRPr="00D82DC4">
        <w:br w:type="column"/>
      </w:r>
      <w:r w:rsidRPr="00666972">
        <w:t>EXPLORATION</w:t>
      </w:r>
    </w:p>
    <w:p w:rsidR="00A22FDA" w:rsidRDefault="00A22FDA" w:rsidP="00A22FDA">
      <w:pPr>
        <w:pStyle w:val="PlayingthePillarsBody"/>
      </w:pPr>
      <w:r w:rsidRPr="00816761">
        <w:t>Ut enim ad minim veniam, quis nostrud exercitation ullamco laboris nisi ut a</w:t>
      </w:r>
      <w:r>
        <w:t>liquip ex ea commodo consequat.</w:t>
      </w:r>
    </w:p>
    <w:p w:rsidR="00A22FDA" w:rsidRDefault="00A22FDA" w:rsidP="00A22FDA">
      <w:pPr>
        <w:pStyle w:val="PlayingthePillarsHeader"/>
      </w:pPr>
      <w:r w:rsidRPr="00D82DC4">
        <w:br w:type="column"/>
      </w:r>
      <w:r w:rsidRPr="00666972">
        <w:t>SOCIAL</w:t>
      </w:r>
    </w:p>
    <w:p w:rsidR="00A27F90" w:rsidRPr="00A27F90" w:rsidRDefault="00A22FDA" w:rsidP="00A22FDA">
      <w:pPr>
        <w:pStyle w:val="CoreBody"/>
      </w:pPr>
      <w:r w:rsidRPr="00816761">
        <w:t>Ut enim ad minim veniam, quis nostrud exercitation ullamco laboris nisi ut a</w:t>
      </w:r>
      <w:r>
        <w:t>liquip ex ea commodo consequat.</w:t>
      </w:r>
    </w:p>
    <w:sectPr w:rsidR="00A27F90" w:rsidRPr="00A27F90" w:rsidSect="00A22FDA">
      <w:footerReference w:type="even" r:id="rId17"/>
      <w:footerReference w:type="default" r:id="rId18"/>
      <w:type w:val="continuous"/>
      <w:pgSz w:w="12240" w:h="15840"/>
      <w:pgMar w:top="1440" w:right="1152" w:bottom="1800" w:left="1152" w:header="576" w:footer="576" w:gutter="0"/>
      <w:cols w:num="3" w:space="9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AB7" w:rsidRDefault="00873AB7">
      <w:pPr>
        <w:spacing w:line="240" w:lineRule="auto"/>
      </w:pPr>
      <w:r>
        <w:separator/>
      </w:r>
    </w:p>
    <w:p w:rsidR="00873AB7" w:rsidRDefault="00873AB7"/>
  </w:endnote>
  <w:endnote w:type="continuationSeparator" w:id="0">
    <w:p w:rsidR="00873AB7" w:rsidRDefault="00873AB7">
      <w:pPr>
        <w:spacing w:line="240" w:lineRule="auto"/>
      </w:pPr>
      <w:r>
        <w:continuationSeparator/>
      </w:r>
    </w:p>
    <w:p w:rsidR="00873AB7" w:rsidRDefault="00873A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amat Condensed SC Light">
    <w:altName w:val="Calibri"/>
    <w:panose1 w:val="00000000000000000000"/>
    <w:charset w:val="00"/>
    <w:family w:val="modern"/>
    <w:notTrueType/>
    <w:pitch w:val="variable"/>
    <w:sig w:usb0="80000003" w:usb1="40000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4E"/>
    <w:family w:val="auto"/>
    <w:pitch w:val="variable"/>
    <w:sig w:usb0="E00002FF" w:usb1="7AC7FFFF" w:usb2="00000012" w:usb3="00000000" w:csb0="0002000D" w:csb1="00000000"/>
  </w:font>
  <w:font w:name="Gill Sans SemiBold">
    <w:altName w:val="Segoe UI Semibold"/>
    <w:panose1 w:val="020B0702020104020203"/>
    <w:charset w:val="00"/>
    <w:family w:val="auto"/>
    <w:pitch w:val="variable"/>
    <w:sig w:usb0="00000001" w:usb1="5000004A" w:usb2="00000000" w:usb3="00000000" w:csb0="00000005"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Regular">
    <w:panose1 w:val="00000000000000000000"/>
    <w:charset w:val="00"/>
    <w:family w:val="modern"/>
    <w:notTrueType/>
    <w:pitch w:val="variable"/>
    <w:sig w:usb0="00000003" w:usb1="00000000" w:usb2="00000000" w:usb3="00000000" w:csb0="00000001" w:csb1="00000000"/>
  </w:font>
  <w:font w:name="Gill Sans">
    <w:altName w:val="Segoe UI Semilight"/>
    <w:panose1 w:val="020B0702020104020203"/>
    <w:charset w:val="00"/>
    <w:family w:val="swiss"/>
    <w:pitch w:val="variable"/>
    <w:sig w:usb0="A0002A67" w:usb1="00000000" w:usb2="00000000" w:usb3="00000000" w:csb0="000001F7" w:csb1="00000000"/>
  </w:font>
  <w:font w:name="ScalaSansOffc">
    <w:altName w:val="Calibri"/>
    <w:panose1 w:val="00000000000000000000"/>
    <w:charset w:val="4D"/>
    <w:family w:val="auto"/>
    <w:notTrueType/>
    <w:pitch w:val="default"/>
    <w:sig w:usb0="00000003" w:usb1="00000000" w:usb2="00000000" w:usb3="00000000" w:csb0="00000001" w:csb1="00000000"/>
  </w:font>
  <w:font w:name="Tiamat Text Medium">
    <w:altName w:val="Calibri"/>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2D9" w:rsidRDefault="00B522D9" w:rsidP="00C658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522D9" w:rsidRDefault="00B522D9" w:rsidP="00C658C2">
    <w:pPr>
      <w:pStyle w:val="Footer"/>
      <w:ind w:right="360"/>
      <w:rPr>
        <w:rStyle w:val="PageNumber"/>
      </w:rPr>
    </w:pPr>
  </w:p>
  <w:p w:rsidR="00B522D9" w:rsidRDefault="00B522D9" w:rsidP="00C658C2">
    <w:pPr>
      <w:pStyle w:val="Footer"/>
    </w:pPr>
  </w:p>
  <w:p w:rsidR="00B522D9" w:rsidRDefault="00B522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2D9" w:rsidRPr="00B713F9" w:rsidRDefault="00B522D9" w:rsidP="00C658C2">
    <w:pPr>
      <w:pStyle w:val="Footer"/>
      <w:tabs>
        <w:tab w:val="clear" w:pos="8640"/>
        <w:tab w:val="left" w:pos="7093"/>
        <w:tab w:val="right" w:pos="9360"/>
        <w:tab w:val="left" w:pos="9900"/>
      </w:tabs>
      <w:ind w:right="126"/>
      <w:rPr>
        <w:sz w:val="22"/>
        <w:szCs w:val="22"/>
      </w:rPr>
    </w:pPr>
    <w:r w:rsidRPr="00CA2250">
      <w:rPr>
        <w:i/>
        <w:sz w:val="16"/>
        <w:szCs w:val="16"/>
      </w:rPr>
      <w:t>Not for resale. Permission granted to print or photocopy this document for personal use only</w:t>
    </w:r>
    <w:r w:rsidRPr="00483A62">
      <w:rPr>
        <w:i/>
      </w:rPr>
      <w:t>.</w:t>
    </w:r>
    <w:r w:rsidRPr="002F6B41">
      <w:t xml:space="preserve"> </w:t>
    </w:r>
    <w:sdt>
      <w:sdtPr>
        <w:rPr>
          <w:sz w:val="22"/>
          <w:szCs w:val="22"/>
        </w:rPr>
        <w:id w:val="690726435"/>
        <w:docPartObj>
          <w:docPartGallery w:val="Page Numbers (Bottom of Page)"/>
          <w:docPartUnique/>
        </w:docPartObj>
      </w:sdtPr>
      <w:sdtEndPr>
        <w:rPr>
          <w:noProof/>
          <w:sz w:val="16"/>
          <w:szCs w:val="16"/>
        </w:rPr>
      </w:sdtEndPr>
      <w:sdtContent>
        <w:r w:rsidRPr="00B713F9">
          <w:rPr>
            <w:sz w:val="22"/>
            <w:szCs w:val="22"/>
          </w:rPr>
          <w:tab/>
        </w:r>
        <w:r>
          <w:rPr>
            <w:sz w:val="22"/>
            <w:szCs w:val="22"/>
          </w:rPr>
          <w:tab/>
        </w:r>
        <w:r>
          <w:rPr>
            <w:sz w:val="22"/>
            <w:szCs w:val="22"/>
          </w:rPr>
          <w:br/>
        </w:r>
        <w:r>
          <w:rPr>
            <w:rFonts w:ascii="Gill Sans SemiBold" w:hAnsi="Gill Sans SemiBold"/>
            <w:sz w:val="16"/>
            <w:szCs w:val="16"/>
          </w:rPr>
          <w:t xml:space="preserve">XXXX##-## </w:t>
        </w:r>
        <w:r w:rsidRPr="00C80605">
          <w:rPr>
            <w:rFonts w:ascii="Gill Sans SemiBold" w:hAnsi="Gill Sans SemiBold"/>
            <w:i/>
            <w:sz w:val="16"/>
            <w:szCs w:val="16"/>
          </w:rPr>
          <w:t>Adventure Title</w:t>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fldChar w:fldCharType="begin"/>
        </w:r>
        <w:r w:rsidRPr="007A067B">
          <w:rPr>
            <w:rFonts w:ascii="Gill Sans SemiBold" w:hAnsi="Gill Sans SemiBold"/>
            <w:sz w:val="16"/>
            <w:szCs w:val="16"/>
          </w:rPr>
          <w:instrText xml:space="preserve"> PAGE   \* MERGEFORMAT </w:instrText>
        </w:r>
        <w:r w:rsidRPr="007A067B">
          <w:rPr>
            <w:rFonts w:ascii="Gill Sans SemiBold" w:hAnsi="Gill Sans SemiBold"/>
            <w:sz w:val="16"/>
            <w:szCs w:val="16"/>
          </w:rPr>
          <w:fldChar w:fldCharType="separate"/>
        </w:r>
        <w:r>
          <w:rPr>
            <w:rFonts w:ascii="Gill Sans SemiBold" w:hAnsi="Gill Sans SemiBold"/>
            <w:noProof/>
            <w:sz w:val="16"/>
            <w:szCs w:val="16"/>
          </w:rPr>
          <w:t>2</w:t>
        </w:r>
        <w:r w:rsidRPr="007A067B">
          <w:rPr>
            <w:rFonts w:ascii="Gill Sans SemiBold" w:hAnsi="Gill Sans SemiBold"/>
            <w:noProof/>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C67" w:rsidRDefault="00BD0C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2D9" w:rsidRDefault="00B522D9" w:rsidP="00AE34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522D9" w:rsidRDefault="00B522D9" w:rsidP="00AE34E5">
    <w:pPr>
      <w:pStyle w:val="Footer"/>
      <w:ind w:right="360"/>
      <w:rPr>
        <w:rStyle w:val="PageNumber"/>
      </w:rPr>
    </w:pPr>
  </w:p>
  <w:p w:rsidR="00B522D9" w:rsidRDefault="00B522D9" w:rsidP="00AE34E5">
    <w:pPr>
      <w:pStyle w:val="Footer"/>
    </w:pPr>
  </w:p>
  <w:p w:rsidR="00B522D9" w:rsidRDefault="00B522D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2D9" w:rsidRPr="001D3290" w:rsidRDefault="00B522D9" w:rsidP="001D3290">
    <w:pPr>
      <w:pStyle w:val="Footer"/>
      <w:tabs>
        <w:tab w:val="clear" w:pos="8640"/>
        <w:tab w:val="left" w:pos="7093"/>
        <w:tab w:val="right" w:pos="9360"/>
        <w:tab w:val="left" w:pos="9900"/>
      </w:tabs>
      <w:ind w:right="126"/>
      <w:rPr>
        <w:sz w:val="22"/>
        <w:szCs w:val="22"/>
      </w:rPr>
    </w:pPr>
    <w:r w:rsidRPr="00BD0C67">
      <w:rPr>
        <w:i/>
        <w:color w:val="9B3737"/>
        <w:sz w:val="16"/>
        <w:szCs w:val="16"/>
      </w:rPr>
      <w:t>Not for resale. Permission granted to print or photocopy this document for personal use only</w:t>
    </w:r>
    <w:r w:rsidRPr="00BD0C67">
      <w:rPr>
        <w:i/>
        <w:color w:val="9B3737"/>
      </w:rPr>
      <w:t>.</w:t>
    </w:r>
    <w:r w:rsidRPr="00BD0C67">
      <w:rPr>
        <w:color w:val="9B3737"/>
      </w:rPr>
      <w:t xml:space="preserve"> </w:t>
    </w:r>
    <w:sdt>
      <w:sdtPr>
        <w:rPr>
          <w:sz w:val="22"/>
          <w:szCs w:val="22"/>
        </w:rPr>
        <w:id w:val="-949702816"/>
        <w:docPartObj>
          <w:docPartGallery w:val="Page Numbers (Bottom of Page)"/>
          <w:docPartUnique/>
        </w:docPartObj>
      </w:sdtPr>
      <w:sdtEndPr>
        <w:rPr>
          <w:noProof/>
          <w:sz w:val="16"/>
          <w:szCs w:val="16"/>
        </w:rPr>
      </w:sdtEndPr>
      <w:sdtContent>
        <w:r w:rsidRPr="00B713F9">
          <w:rPr>
            <w:sz w:val="22"/>
            <w:szCs w:val="22"/>
          </w:rPr>
          <w:tab/>
        </w:r>
        <w:r>
          <w:rPr>
            <w:sz w:val="22"/>
            <w:szCs w:val="22"/>
          </w:rPr>
          <w:tab/>
        </w:r>
        <w:r>
          <w:rPr>
            <w:sz w:val="22"/>
            <w:szCs w:val="22"/>
          </w:rPr>
          <w:br/>
        </w:r>
        <w:r>
          <w:rPr>
            <w:rFonts w:ascii="Gill Sans SemiBold" w:hAnsi="Gill Sans SemiBold"/>
            <w:sz w:val="16"/>
            <w:szCs w:val="16"/>
          </w:rPr>
          <w:t xml:space="preserve">DDAL##-## </w:t>
        </w:r>
        <w:r>
          <w:rPr>
            <w:rFonts w:ascii="Gill Sans SemiBold" w:hAnsi="Gill Sans SemiBold"/>
            <w:i/>
            <w:sz w:val="16"/>
            <w:szCs w:val="16"/>
          </w:rPr>
          <w:t>Adventure Title (v.#)</w:t>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fldChar w:fldCharType="begin"/>
        </w:r>
        <w:r w:rsidRPr="007A067B">
          <w:rPr>
            <w:rFonts w:ascii="Gill Sans SemiBold" w:hAnsi="Gill Sans SemiBold"/>
            <w:sz w:val="16"/>
            <w:szCs w:val="16"/>
          </w:rPr>
          <w:instrText xml:space="preserve"> PAGE   \* MERGEFORMAT </w:instrText>
        </w:r>
        <w:r w:rsidRPr="007A067B">
          <w:rPr>
            <w:rFonts w:ascii="Gill Sans SemiBold" w:hAnsi="Gill Sans SemiBold"/>
            <w:sz w:val="16"/>
            <w:szCs w:val="16"/>
          </w:rPr>
          <w:fldChar w:fldCharType="separate"/>
        </w:r>
        <w:r w:rsidR="004601BE">
          <w:rPr>
            <w:rFonts w:ascii="Gill Sans SemiBold" w:hAnsi="Gill Sans SemiBold"/>
            <w:noProof/>
            <w:sz w:val="16"/>
            <w:szCs w:val="16"/>
          </w:rPr>
          <w:t>3</w:t>
        </w:r>
        <w:r w:rsidRPr="007A067B">
          <w:rPr>
            <w:rFonts w:ascii="Gill Sans SemiBold" w:hAnsi="Gill Sans SemiBold"/>
            <w:noProof/>
            <w:sz w:val="16"/>
            <w:szCs w:val="16"/>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FEE" w:rsidRDefault="00244FEE" w:rsidP="00AE34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44FEE" w:rsidRDefault="00244FEE" w:rsidP="00AE34E5">
    <w:pPr>
      <w:pStyle w:val="Footer"/>
      <w:ind w:right="360"/>
      <w:rPr>
        <w:rStyle w:val="PageNumber"/>
      </w:rPr>
    </w:pPr>
  </w:p>
  <w:p w:rsidR="00244FEE" w:rsidRDefault="00244FEE" w:rsidP="00AE34E5">
    <w:pPr>
      <w:pStyle w:val="Footer"/>
    </w:pPr>
  </w:p>
  <w:p w:rsidR="00244FEE" w:rsidRDefault="00244FEE"/>
  <w:p w:rsidR="00682902" w:rsidRDefault="00682902"/>
  <w:p w:rsidR="00682902" w:rsidRDefault="0068290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FEE" w:rsidRPr="00B713F9" w:rsidRDefault="00244FEE" w:rsidP="007A067B">
    <w:pPr>
      <w:pStyle w:val="Footer"/>
      <w:tabs>
        <w:tab w:val="clear" w:pos="8640"/>
        <w:tab w:val="left" w:pos="7093"/>
        <w:tab w:val="right" w:pos="9360"/>
        <w:tab w:val="left" w:pos="9900"/>
      </w:tabs>
      <w:ind w:right="126"/>
      <w:rPr>
        <w:sz w:val="22"/>
        <w:szCs w:val="22"/>
      </w:rPr>
    </w:pPr>
    <w:r w:rsidRPr="00CA2250">
      <w:rPr>
        <w:i/>
        <w:sz w:val="16"/>
        <w:szCs w:val="16"/>
      </w:rPr>
      <w:t>Not for resale. Permission granted to print or photocopy this document for personal use only</w:t>
    </w:r>
    <w:r w:rsidRPr="00483A62">
      <w:rPr>
        <w:i/>
      </w:rPr>
      <w:t>.</w:t>
    </w:r>
    <w:r w:rsidRPr="002F6B41">
      <w:t xml:space="preserve"> </w:t>
    </w:r>
    <w:sdt>
      <w:sdtPr>
        <w:rPr>
          <w:sz w:val="22"/>
          <w:szCs w:val="22"/>
        </w:rPr>
        <w:id w:val="174384499"/>
        <w:docPartObj>
          <w:docPartGallery w:val="Page Numbers (Bottom of Page)"/>
          <w:docPartUnique/>
        </w:docPartObj>
      </w:sdtPr>
      <w:sdtEndPr>
        <w:rPr>
          <w:noProof/>
          <w:sz w:val="16"/>
          <w:szCs w:val="16"/>
        </w:rPr>
      </w:sdtEndPr>
      <w:sdtContent>
        <w:r w:rsidRPr="00B713F9">
          <w:rPr>
            <w:sz w:val="22"/>
            <w:szCs w:val="22"/>
          </w:rPr>
          <w:tab/>
        </w:r>
        <w:r>
          <w:rPr>
            <w:sz w:val="22"/>
            <w:szCs w:val="22"/>
          </w:rPr>
          <w:tab/>
        </w:r>
        <w:r w:rsidR="007A067B">
          <w:rPr>
            <w:sz w:val="22"/>
            <w:szCs w:val="22"/>
          </w:rPr>
          <w:br/>
        </w:r>
        <w:r w:rsidRPr="007A067B">
          <w:rPr>
            <w:rFonts w:ascii="Gill Sans SemiBold" w:hAnsi="Gill Sans SemiBold"/>
            <w:sz w:val="16"/>
            <w:szCs w:val="16"/>
          </w:rPr>
          <w:t>ADVENTURE TITLE</w:t>
        </w:r>
        <w:r w:rsidRPr="007A067B">
          <w:rPr>
            <w:rFonts w:ascii="Gill Sans SemiBold" w:hAnsi="Gill Sans SemiBold"/>
            <w:sz w:val="16"/>
            <w:szCs w:val="16"/>
          </w:rPr>
          <w:tab/>
        </w:r>
        <w:r w:rsidR="007A067B" w:rsidRPr="007A067B">
          <w:rPr>
            <w:rFonts w:ascii="Gill Sans SemiBold" w:hAnsi="Gill Sans SemiBold"/>
            <w:sz w:val="16"/>
            <w:szCs w:val="16"/>
          </w:rPr>
          <w:tab/>
        </w:r>
        <w:r w:rsidR="007A067B" w:rsidRPr="007A067B">
          <w:rPr>
            <w:rFonts w:ascii="Gill Sans SemiBold" w:hAnsi="Gill Sans SemiBold"/>
            <w:sz w:val="16"/>
            <w:szCs w:val="16"/>
          </w:rPr>
          <w:tab/>
        </w:r>
        <w:r w:rsidRPr="007A067B">
          <w:rPr>
            <w:rFonts w:ascii="Gill Sans SemiBold" w:hAnsi="Gill Sans SemiBold"/>
            <w:sz w:val="16"/>
            <w:szCs w:val="16"/>
          </w:rPr>
          <w:fldChar w:fldCharType="begin"/>
        </w:r>
        <w:r w:rsidRPr="007A067B">
          <w:rPr>
            <w:rFonts w:ascii="Gill Sans SemiBold" w:hAnsi="Gill Sans SemiBold"/>
            <w:sz w:val="16"/>
            <w:szCs w:val="16"/>
          </w:rPr>
          <w:instrText xml:space="preserve"> PAGE   \* MERGEFORMAT </w:instrText>
        </w:r>
        <w:r w:rsidRPr="007A067B">
          <w:rPr>
            <w:rFonts w:ascii="Gill Sans SemiBold" w:hAnsi="Gill Sans SemiBold"/>
            <w:sz w:val="16"/>
            <w:szCs w:val="16"/>
          </w:rPr>
          <w:fldChar w:fldCharType="separate"/>
        </w:r>
        <w:r w:rsidR="004601BE">
          <w:rPr>
            <w:rFonts w:ascii="Gill Sans SemiBold" w:hAnsi="Gill Sans SemiBold"/>
            <w:noProof/>
            <w:sz w:val="16"/>
            <w:szCs w:val="16"/>
          </w:rPr>
          <w:t>4</w:t>
        </w:r>
        <w:r w:rsidRPr="007A067B">
          <w:rPr>
            <w:rFonts w:ascii="Gill Sans SemiBold" w:hAnsi="Gill Sans SemiBold"/>
            <w:noProof/>
            <w:sz w:val="16"/>
            <w:szCs w:val="16"/>
          </w:rPr>
          <w:fldChar w:fldCharType="end"/>
        </w:r>
      </w:sdtContent>
    </w:sdt>
  </w:p>
  <w:p w:rsidR="00682902" w:rsidRDefault="00682902"/>
  <w:p w:rsidR="00682902" w:rsidRDefault="006829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AB7" w:rsidRDefault="00873AB7">
      <w:pPr>
        <w:spacing w:line="240" w:lineRule="auto"/>
      </w:pPr>
      <w:r>
        <w:separator/>
      </w:r>
    </w:p>
    <w:p w:rsidR="00873AB7" w:rsidRDefault="00873AB7"/>
  </w:footnote>
  <w:footnote w:type="continuationSeparator" w:id="0">
    <w:p w:rsidR="00873AB7" w:rsidRDefault="00873AB7">
      <w:pPr>
        <w:spacing w:line="240" w:lineRule="auto"/>
      </w:pPr>
      <w:r>
        <w:continuationSeparator/>
      </w:r>
    </w:p>
    <w:p w:rsidR="00873AB7" w:rsidRDefault="00873A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C67" w:rsidRDefault="00BD0C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2D9" w:rsidRDefault="00B522D9"/>
  <w:p w:rsidR="00B522D9" w:rsidRDefault="00B522D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C67" w:rsidRDefault="00BD0C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22A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16233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D2715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72442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4E498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13009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CB4745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3A685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41ED8D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BFC38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788D6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F66E41"/>
    <w:multiLevelType w:val="hybridMultilevel"/>
    <w:tmpl w:val="78D2957A"/>
    <w:lvl w:ilvl="0" w:tplc="A03EF8E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8836BC7"/>
    <w:multiLevelType w:val="hybridMultilevel"/>
    <w:tmpl w:val="DC960806"/>
    <w:lvl w:ilvl="0" w:tplc="CB8432B6">
      <w:start w:val="1"/>
      <w:numFmt w:val="bullet"/>
      <w:pStyle w:val="StatBlockBulleted"/>
      <w:lvlText w:val=""/>
      <w:lvlJc w:val="left"/>
      <w:pPr>
        <w:ind w:left="360" w:hanging="360"/>
      </w:pPr>
      <w:rPr>
        <w:rFonts w:ascii="Symbol" w:hAnsi="Symbol" w:hint="default"/>
        <w:color w:val="9B3737"/>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76C9C"/>
    <w:multiLevelType w:val="hybridMultilevel"/>
    <w:tmpl w:val="84EAA444"/>
    <w:lvl w:ilvl="0" w:tplc="65C6CA32">
      <w:start w:val="1"/>
      <w:numFmt w:val="bullet"/>
      <w:pStyle w:val="CoreBulleted"/>
      <w:lvlText w:val=""/>
      <w:lvlJc w:val="left"/>
      <w:pPr>
        <w:ind w:left="360" w:hanging="360"/>
      </w:pPr>
      <w:rPr>
        <w:rFonts w:ascii="Symbol" w:hAnsi="Symbol" w:hint="default"/>
        <w:color w:val="9B3737"/>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63E97"/>
    <w:multiLevelType w:val="hybridMultilevel"/>
    <w:tmpl w:val="BB8C6AFE"/>
    <w:lvl w:ilvl="0" w:tplc="F1921574">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3"/>
  </w:num>
  <w:num w:numId="4">
    <w:abstractNumId w:val="14"/>
  </w:num>
  <w:num w:numId="5">
    <w:abstractNumId w:val="12"/>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FD1"/>
    <w:rsid w:val="00064653"/>
    <w:rsid w:val="001C162C"/>
    <w:rsid w:val="001E6AE9"/>
    <w:rsid w:val="001F05C9"/>
    <w:rsid w:val="00241B93"/>
    <w:rsid w:val="00244FEE"/>
    <w:rsid w:val="002E14AD"/>
    <w:rsid w:val="00327B72"/>
    <w:rsid w:val="00371598"/>
    <w:rsid w:val="003B2638"/>
    <w:rsid w:val="00434E12"/>
    <w:rsid w:val="004601BE"/>
    <w:rsid w:val="004A58CE"/>
    <w:rsid w:val="004F16BA"/>
    <w:rsid w:val="00524C82"/>
    <w:rsid w:val="00574B8A"/>
    <w:rsid w:val="005D0730"/>
    <w:rsid w:val="005E1FA4"/>
    <w:rsid w:val="00682902"/>
    <w:rsid w:val="006F5E83"/>
    <w:rsid w:val="00743FD1"/>
    <w:rsid w:val="007A067B"/>
    <w:rsid w:val="007E53A5"/>
    <w:rsid w:val="00835F26"/>
    <w:rsid w:val="00873AB7"/>
    <w:rsid w:val="0088164F"/>
    <w:rsid w:val="008A6725"/>
    <w:rsid w:val="00906A19"/>
    <w:rsid w:val="00906D21"/>
    <w:rsid w:val="00970729"/>
    <w:rsid w:val="00986E5A"/>
    <w:rsid w:val="009E628D"/>
    <w:rsid w:val="00A13A11"/>
    <w:rsid w:val="00A22FDA"/>
    <w:rsid w:val="00A27F90"/>
    <w:rsid w:val="00A92C05"/>
    <w:rsid w:val="00AB0C42"/>
    <w:rsid w:val="00AC2439"/>
    <w:rsid w:val="00AE34E5"/>
    <w:rsid w:val="00B522D9"/>
    <w:rsid w:val="00B93205"/>
    <w:rsid w:val="00BA34AF"/>
    <w:rsid w:val="00BA3E28"/>
    <w:rsid w:val="00BD0C67"/>
    <w:rsid w:val="00BD6B40"/>
    <w:rsid w:val="00CA30A2"/>
    <w:rsid w:val="00D66CED"/>
    <w:rsid w:val="00DA3B50"/>
    <w:rsid w:val="00E04769"/>
    <w:rsid w:val="00E2143C"/>
    <w:rsid w:val="00E457C4"/>
    <w:rsid w:val="00FD28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4305382"/>
  <w15:docId w15:val="{8C45B056-0941-4876-93C8-C0AAD976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0C67"/>
    <w:pPr>
      <w:spacing w:after="0" w:line="220" w:lineRule="atLeast"/>
    </w:pPr>
    <w:rPr>
      <w:szCs w:val="24"/>
      <w:lang w:eastAsia="en-US"/>
    </w:rPr>
  </w:style>
  <w:style w:type="paragraph" w:styleId="Heading1">
    <w:name w:val="heading 1"/>
    <w:next w:val="CoreBody"/>
    <w:link w:val="Heading1Char"/>
    <w:uiPriority w:val="9"/>
    <w:qFormat/>
    <w:rsid w:val="00BD0C67"/>
    <w:pPr>
      <w:keepNext/>
      <w:keepLines/>
      <w:suppressAutoHyphens/>
      <w:spacing w:after="0"/>
      <w:outlineLvl w:val="0"/>
    </w:pPr>
    <w:rPr>
      <w:rFonts w:ascii="Tiamat Condensed SC Light" w:eastAsiaTheme="majorEastAsia" w:hAnsi="Tiamat Condensed SC Light" w:cstheme="majorBidi"/>
      <w:bCs/>
      <w:color w:val="943634" w:themeColor="accent2" w:themeShade="BF"/>
      <w:sz w:val="36"/>
      <w:szCs w:val="36"/>
    </w:rPr>
  </w:style>
  <w:style w:type="paragraph" w:styleId="Heading2">
    <w:name w:val="heading 2"/>
    <w:next w:val="CoreBody"/>
    <w:link w:val="Heading2Char"/>
    <w:autoRedefine/>
    <w:uiPriority w:val="9"/>
    <w:unhideWhenUsed/>
    <w:qFormat/>
    <w:rsid w:val="00BD0C67"/>
    <w:pPr>
      <w:pBdr>
        <w:bottom w:val="single" w:sz="12" w:space="1" w:color="C4BC96" w:themeColor="background2" w:themeShade="BF"/>
      </w:pBdr>
      <w:spacing w:before="240" w:after="60"/>
      <w:outlineLvl w:val="1"/>
    </w:pPr>
    <w:rPr>
      <w:rFonts w:ascii="Tiamat Condensed SC Light" w:eastAsiaTheme="majorEastAsia" w:hAnsi="Tiamat Condensed SC Light" w:cstheme="majorBidi"/>
      <w:color w:val="943634" w:themeColor="accent2" w:themeShade="BF"/>
      <w:sz w:val="28"/>
      <w:szCs w:val="28"/>
    </w:rPr>
  </w:style>
  <w:style w:type="paragraph" w:styleId="Heading3">
    <w:name w:val="heading 3"/>
    <w:basedOn w:val="Heading1"/>
    <w:next w:val="CoreBody"/>
    <w:link w:val="Heading3Char"/>
    <w:autoRedefine/>
    <w:uiPriority w:val="9"/>
    <w:unhideWhenUsed/>
    <w:qFormat/>
    <w:rsid w:val="007A067B"/>
    <w:pPr>
      <w:spacing w:before="240"/>
      <w:outlineLvl w:val="2"/>
    </w:pPr>
    <w:rPr>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eBody">
    <w:name w:val="Core Body"/>
    <w:link w:val="CoreBodyChar"/>
    <w:qFormat/>
    <w:rsid w:val="005D0730"/>
    <w:pPr>
      <w:tabs>
        <w:tab w:val="left" w:pos="187"/>
      </w:tabs>
      <w:spacing w:after="120"/>
      <w:contextualSpacing/>
    </w:pPr>
    <w:rPr>
      <w:rFonts w:eastAsia="ヒラギノ角ゴ Pro W3"/>
      <w:color w:val="000000"/>
    </w:rPr>
  </w:style>
  <w:style w:type="character" w:customStyle="1" w:styleId="Heading1Char">
    <w:name w:val="Heading 1 Char"/>
    <w:basedOn w:val="DefaultParagraphFont"/>
    <w:link w:val="Heading1"/>
    <w:uiPriority w:val="9"/>
    <w:rsid w:val="00BD0C67"/>
    <w:rPr>
      <w:rFonts w:ascii="Tiamat Condensed SC Light" w:eastAsiaTheme="majorEastAsia" w:hAnsi="Tiamat Condensed SC Light" w:cstheme="majorBidi"/>
      <w:bCs/>
      <w:color w:val="943634" w:themeColor="accent2" w:themeShade="BF"/>
      <w:sz w:val="36"/>
      <w:szCs w:val="36"/>
    </w:rPr>
  </w:style>
  <w:style w:type="character" w:customStyle="1" w:styleId="Heading2Char">
    <w:name w:val="Heading 2 Char"/>
    <w:basedOn w:val="DefaultParagraphFont"/>
    <w:link w:val="Heading2"/>
    <w:uiPriority w:val="9"/>
    <w:rsid w:val="00BD0C67"/>
    <w:rPr>
      <w:rFonts w:ascii="Tiamat Condensed SC Light" w:eastAsiaTheme="majorEastAsia" w:hAnsi="Tiamat Condensed SC Light" w:cstheme="majorBidi"/>
      <w:color w:val="943634" w:themeColor="accent2" w:themeShade="BF"/>
      <w:sz w:val="28"/>
      <w:szCs w:val="28"/>
    </w:rPr>
  </w:style>
  <w:style w:type="character" w:customStyle="1" w:styleId="Heading3Char">
    <w:name w:val="Heading 3 Char"/>
    <w:basedOn w:val="DefaultParagraphFont"/>
    <w:link w:val="Heading3"/>
    <w:uiPriority w:val="9"/>
    <w:rsid w:val="007A067B"/>
    <w:rPr>
      <w:rFonts w:ascii="Gill Sans SemiBold" w:eastAsiaTheme="majorEastAsia" w:hAnsi="Gill Sans SemiBold" w:cstheme="majorBidi"/>
      <w:color w:val="943634" w:themeColor="accent2" w:themeShade="BF"/>
      <w:sz w:val="24"/>
      <w:szCs w:val="24"/>
    </w:rPr>
  </w:style>
  <w:style w:type="paragraph" w:styleId="BalloonText">
    <w:name w:val="Balloon Text"/>
    <w:basedOn w:val="Normal"/>
    <w:link w:val="BalloonTextChar"/>
    <w:uiPriority w:val="99"/>
    <w:semiHidden/>
    <w:unhideWhenUsed/>
    <w:rsid w:val="003715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1598"/>
    <w:rPr>
      <w:rFonts w:ascii="Lucida Grande" w:eastAsia="Times New Roman" w:hAnsi="Lucida Grande" w:cs="Lucida Grande"/>
      <w:sz w:val="18"/>
      <w:szCs w:val="18"/>
    </w:rPr>
  </w:style>
  <w:style w:type="paragraph" w:customStyle="1" w:styleId="TableHeader">
    <w:name w:val="Table Header"/>
    <w:basedOn w:val="TableBody"/>
    <w:next w:val="TableBody"/>
    <w:autoRedefine/>
    <w:qFormat/>
    <w:rsid w:val="0088164F"/>
    <w:pPr>
      <w:keepNext/>
    </w:pPr>
    <w:rPr>
      <w:b/>
    </w:rPr>
  </w:style>
  <w:style w:type="paragraph" w:customStyle="1" w:styleId="TableBody">
    <w:name w:val="Table Body"/>
    <w:qFormat/>
    <w:rsid w:val="005D0730"/>
    <w:pPr>
      <w:keepLines/>
      <w:spacing w:after="0"/>
      <w:contextualSpacing/>
    </w:pPr>
    <w:rPr>
      <w:rFonts w:asciiTheme="majorHAnsi" w:eastAsia="ヒラギノ角ゴ Pro W3" w:hAnsiTheme="majorHAnsi"/>
      <w:color w:val="000000"/>
      <w:sz w:val="18"/>
      <w:szCs w:val="18"/>
    </w:rPr>
  </w:style>
  <w:style w:type="paragraph" w:styleId="Footer">
    <w:name w:val="footer"/>
    <w:link w:val="FooterChar"/>
    <w:uiPriority w:val="99"/>
    <w:unhideWhenUsed/>
    <w:qFormat/>
    <w:rsid w:val="005D0730"/>
    <w:pPr>
      <w:tabs>
        <w:tab w:val="center" w:pos="4320"/>
        <w:tab w:val="right" w:pos="8640"/>
      </w:tabs>
      <w:spacing w:after="0"/>
    </w:pPr>
    <w:rPr>
      <w:rFonts w:asciiTheme="majorHAnsi" w:hAnsiTheme="majorHAnsi"/>
      <w:lang w:eastAsia="en-US"/>
    </w:rPr>
  </w:style>
  <w:style w:type="character" w:customStyle="1" w:styleId="FooterChar">
    <w:name w:val="Footer Char"/>
    <w:basedOn w:val="DefaultParagraphFont"/>
    <w:link w:val="Footer"/>
    <w:uiPriority w:val="99"/>
    <w:rsid w:val="005D0730"/>
    <w:rPr>
      <w:rFonts w:asciiTheme="majorHAnsi" w:hAnsiTheme="majorHAnsi"/>
      <w:lang w:eastAsia="en-US"/>
    </w:rPr>
  </w:style>
  <w:style w:type="character" w:styleId="PageNumber">
    <w:name w:val="page number"/>
    <w:basedOn w:val="DefaultParagraphFont"/>
    <w:uiPriority w:val="99"/>
    <w:semiHidden/>
    <w:unhideWhenUsed/>
    <w:rsid w:val="005D0730"/>
  </w:style>
  <w:style w:type="paragraph" w:customStyle="1" w:styleId="SidebarHeading">
    <w:name w:val="Sidebar Heading"/>
    <w:next w:val="SidebarBody"/>
    <w:qFormat/>
    <w:rsid w:val="00BD0C67"/>
    <w:pPr>
      <w:keepNext/>
      <w:keepLines/>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shd w:val="clear" w:color="auto" w:fill="EEECE1" w:themeFill="background2"/>
      <w:spacing w:before="60" w:after="60"/>
      <w:outlineLvl w:val="2"/>
    </w:pPr>
    <w:rPr>
      <w:rFonts w:ascii="Tiamat Condensed SC Light" w:eastAsia="ヒラギノ角ゴ Pro W3" w:hAnsi="Tiamat Condensed SC Light"/>
      <w:color w:val="000000"/>
      <w:sz w:val="22"/>
      <w:szCs w:val="22"/>
    </w:rPr>
  </w:style>
  <w:style w:type="paragraph" w:customStyle="1" w:styleId="SidebarBody">
    <w:name w:val="Sidebar Body"/>
    <w:qFormat/>
    <w:rsid w:val="005D0730"/>
    <w:pPr>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shd w:val="clear" w:color="auto" w:fill="EEECE1" w:themeFill="background2"/>
      <w:tabs>
        <w:tab w:val="left" w:pos="187"/>
      </w:tabs>
      <w:spacing w:after="60"/>
      <w:contextualSpacing/>
    </w:pPr>
    <w:rPr>
      <w:rFonts w:asciiTheme="majorHAnsi" w:eastAsia="ヒラギノ角ゴ Pro W3" w:hAnsiTheme="majorHAnsi"/>
      <w:color w:val="000000"/>
      <w:sz w:val="18"/>
      <w:szCs w:val="18"/>
    </w:rPr>
  </w:style>
  <w:style w:type="paragraph" w:customStyle="1" w:styleId="StatBlockTitle">
    <w:name w:val="Stat Block Title"/>
    <w:next w:val="StatBlockBody"/>
    <w:uiPriority w:val="99"/>
    <w:qFormat/>
    <w:rsid w:val="00BD0C67"/>
    <w:pPr>
      <w:keepNext/>
      <w:keepLines/>
      <w:spacing w:after="0"/>
      <w:outlineLvl w:val="1"/>
    </w:pPr>
    <w:rPr>
      <w:rFonts w:ascii="Tiamat Condensed SC Light" w:eastAsia="ヒラギノ角ゴ Pro W3" w:hAnsi="Tiamat Condensed SC Light"/>
      <w:color w:val="943634" w:themeColor="accent2" w:themeShade="BF"/>
      <w:sz w:val="24"/>
      <w:szCs w:val="24"/>
    </w:rPr>
  </w:style>
  <w:style w:type="paragraph" w:customStyle="1" w:styleId="StatBlockBody">
    <w:name w:val="Stat Block Body"/>
    <w:uiPriority w:val="99"/>
    <w:qFormat/>
    <w:rsid w:val="007A067B"/>
    <w:pPr>
      <w:tabs>
        <w:tab w:val="left" w:pos="187"/>
      </w:tabs>
      <w:spacing w:before="60" w:after="0"/>
    </w:pPr>
    <w:rPr>
      <w:rFonts w:asciiTheme="majorHAnsi" w:eastAsia="ヒラギノ角ゴ Pro W3" w:hAnsiTheme="majorHAnsi"/>
      <w:color w:val="000000"/>
    </w:rPr>
  </w:style>
  <w:style w:type="paragraph" w:customStyle="1" w:styleId="StatBlockHeading">
    <w:name w:val="Stat Block Heading"/>
    <w:basedOn w:val="StatBlockBody"/>
    <w:next w:val="StatBlockBody"/>
    <w:uiPriority w:val="99"/>
    <w:qFormat/>
    <w:rsid w:val="00BD0C67"/>
    <w:pPr>
      <w:keepNext/>
      <w:keepLines/>
      <w:pBdr>
        <w:bottom w:val="single" w:sz="12" w:space="1" w:color="963232"/>
      </w:pBdr>
      <w:tabs>
        <w:tab w:val="left" w:pos="216"/>
      </w:tabs>
      <w:spacing w:before="200" w:after="60"/>
      <w:contextualSpacing/>
    </w:pPr>
    <w:rPr>
      <w:rFonts w:ascii="Tiamat Condensed SC Light" w:hAnsi="Tiamat Condensed SC Light"/>
      <w:bCs/>
      <w:color w:val="963232"/>
      <w:szCs w:val="24"/>
    </w:rPr>
  </w:style>
  <w:style w:type="paragraph" w:customStyle="1" w:styleId="CoreBulleted">
    <w:name w:val="Core Bulleted"/>
    <w:basedOn w:val="CoreBody"/>
    <w:qFormat/>
    <w:rsid w:val="00B522D9"/>
    <w:pPr>
      <w:numPr>
        <w:numId w:val="3"/>
      </w:numPr>
      <w:spacing w:after="60"/>
      <w:ind w:left="187" w:hanging="187"/>
    </w:pPr>
  </w:style>
  <w:style w:type="paragraph" w:customStyle="1" w:styleId="SidebarBulleted">
    <w:name w:val="Sidebar Bulleted"/>
    <w:basedOn w:val="SidebarBody"/>
    <w:qFormat/>
    <w:rsid w:val="005D0730"/>
    <w:pPr>
      <w:numPr>
        <w:numId w:val="4"/>
      </w:numPr>
    </w:pPr>
  </w:style>
  <w:style w:type="paragraph" w:customStyle="1" w:styleId="StatBlockBulleted">
    <w:name w:val="Stat Block Bulleted"/>
    <w:basedOn w:val="StatBlockBody"/>
    <w:qFormat/>
    <w:rsid w:val="00B522D9"/>
    <w:pPr>
      <w:numPr>
        <w:numId w:val="5"/>
      </w:numPr>
      <w:tabs>
        <w:tab w:val="left" w:pos="216"/>
      </w:tabs>
      <w:spacing w:before="120" w:after="120"/>
      <w:ind w:left="187" w:hanging="187"/>
      <w:contextualSpacing/>
    </w:pPr>
  </w:style>
  <w:style w:type="paragraph" w:customStyle="1" w:styleId="CoreMetadata">
    <w:name w:val="Core Metadata"/>
    <w:basedOn w:val="CoreBody"/>
    <w:next w:val="CoreBody"/>
    <w:qFormat/>
    <w:rsid w:val="005D0730"/>
    <w:pPr>
      <w:keepNext/>
      <w:keepLines/>
    </w:pPr>
    <w:rPr>
      <w:i/>
    </w:rPr>
  </w:style>
  <w:style w:type="paragraph" w:customStyle="1" w:styleId="ListItem">
    <w:name w:val="List Item"/>
    <w:qFormat/>
    <w:rsid w:val="005D0730"/>
    <w:pPr>
      <w:keepLines/>
      <w:spacing w:after="240"/>
      <w:ind w:left="187" w:hanging="187"/>
      <w:contextualSpacing/>
    </w:pPr>
    <w:rPr>
      <w:rFonts w:asciiTheme="majorHAnsi" w:eastAsia="ヒラギノ角ゴ Pro W3" w:hAnsiTheme="majorHAnsi"/>
      <w:color w:val="000000"/>
    </w:rPr>
  </w:style>
  <w:style w:type="paragraph" w:customStyle="1" w:styleId="ListHeading">
    <w:name w:val="List Heading"/>
    <w:next w:val="ListItem"/>
    <w:qFormat/>
    <w:rsid w:val="00BD0C67"/>
    <w:pPr>
      <w:keepNext/>
      <w:keepLines/>
      <w:spacing w:before="120" w:after="0"/>
      <w:outlineLvl w:val="3"/>
    </w:pPr>
    <w:rPr>
      <w:rFonts w:ascii="Tiamat Condensed SC Light" w:eastAsia="ヒラギノ角ゴ Pro W3" w:hAnsi="Tiamat Condensed SC Light"/>
      <w:color w:val="000000"/>
      <w:sz w:val="24"/>
    </w:rPr>
  </w:style>
  <w:style w:type="paragraph" w:customStyle="1" w:styleId="BoxedText">
    <w:name w:val="Boxed Text"/>
    <w:basedOn w:val="CoreBody"/>
    <w:autoRedefine/>
    <w:qFormat/>
    <w:rsid w:val="005D0730"/>
    <w:pPr>
      <w:keepLines/>
      <w:pBdr>
        <w:top w:val="single" w:sz="4" w:space="4" w:color="auto"/>
        <w:left w:val="single" w:sz="4" w:space="4" w:color="auto"/>
        <w:bottom w:val="single" w:sz="4" w:space="4" w:color="auto"/>
        <w:right w:val="single" w:sz="4" w:space="4" w:color="auto"/>
      </w:pBdr>
      <w:spacing w:before="200" w:after="200" w:line="276" w:lineRule="auto"/>
    </w:pPr>
    <w:rPr>
      <w:rFonts w:asciiTheme="majorHAnsi" w:hAnsiTheme="majorHAnsi"/>
      <w:sz w:val="18"/>
      <w:szCs w:val="18"/>
    </w:rPr>
  </w:style>
  <w:style w:type="paragraph" w:styleId="Header">
    <w:name w:val="header"/>
    <w:basedOn w:val="Normal"/>
    <w:link w:val="HeaderChar"/>
    <w:uiPriority w:val="99"/>
    <w:unhideWhenUsed/>
    <w:rsid w:val="00BD0C67"/>
    <w:pPr>
      <w:tabs>
        <w:tab w:val="center" w:pos="4680"/>
        <w:tab w:val="right" w:pos="9360"/>
      </w:tabs>
      <w:spacing w:line="240" w:lineRule="auto"/>
    </w:pPr>
  </w:style>
  <w:style w:type="paragraph" w:customStyle="1" w:styleId="StatBlockData">
    <w:name w:val="Stat Block Data"/>
    <w:basedOn w:val="StatBlockBody"/>
    <w:link w:val="StatBlockDataChar"/>
    <w:uiPriority w:val="99"/>
    <w:qFormat/>
    <w:rsid w:val="007A067B"/>
    <w:pPr>
      <w:keepLines/>
      <w:spacing w:before="0"/>
      <w:ind w:left="187" w:hanging="187"/>
    </w:pPr>
    <w:rPr>
      <w:color w:val="auto"/>
    </w:rPr>
  </w:style>
  <w:style w:type="character" w:customStyle="1" w:styleId="InlineSubhead">
    <w:name w:val="Inline Subhead"/>
    <w:uiPriority w:val="1"/>
    <w:qFormat/>
    <w:rsid w:val="00B522D9"/>
    <w:rPr>
      <w:b/>
      <w:bCs/>
      <w:i/>
      <w:iCs/>
      <w:color w:val="9B3737"/>
    </w:rPr>
  </w:style>
  <w:style w:type="paragraph" w:customStyle="1" w:styleId="StatBlockMetadata">
    <w:name w:val="Stat Block Metadata"/>
    <w:basedOn w:val="StatBlockBody"/>
    <w:next w:val="StatBlockData"/>
    <w:uiPriority w:val="99"/>
    <w:qFormat/>
    <w:rsid w:val="005D0730"/>
    <w:pPr>
      <w:keepNext/>
      <w:spacing w:after="120"/>
      <w:contextualSpacing/>
    </w:pPr>
    <w:rPr>
      <w:i/>
    </w:rPr>
  </w:style>
  <w:style w:type="paragraph" w:customStyle="1" w:styleId="EpigraphSource">
    <w:name w:val="Epigraph Source"/>
    <w:basedOn w:val="Epigraph"/>
    <w:qFormat/>
    <w:rsid w:val="00B522D9"/>
    <w:pPr>
      <w:jc w:val="right"/>
    </w:pPr>
  </w:style>
  <w:style w:type="paragraph" w:customStyle="1" w:styleId="Epigraph">
    <w:name w:val="Epigraph"/>
    <w:basedOn w:val="CoreBody"/>
    <w:qFormat/>
    <w:rsid w:val="005D0730"/>
    <w:rPr>
      <w:i/>
    </w:rPr>
  </w:style>
  <w:style w:type="paragraph" w:customStyle="1" w:styleId="NoParagraphStyle">
    <w:name w:val="[No Paragraph Style]"/>
    <w:link w:val="NoParagraphStyleChar"/>
    <w:autoRedefine/>
    <w:rsid w:val="00D66CED"/>
    <w:pPr>
      <w:widowControl w:val="0"/>
      <w:autoSpaceDE w:val="0"/>
      <w:autoSpaceDN w:val="0"/>
      <w:adjustRightInd w:val="0"/>
      <w:spacing w:after="0" w:line="288" w:lineRule="auto"/>
      <w:jc w:val="center"/>
      <w:textAlignment w:val="center"/>
    </w:pPr>
    <w:rPr>
      <w:rFonts w:ascii="MinionPro-Regular" w:eastAsia="Times New Roman" w:hAnsi="MinionPro-Regular" w:cs="MinionPro-Regular"/>
      <w:i/>
      <w:color w:val="A6A6A6" w:themeColor="background1" w:themeShade="A6"/>
      <w:sz w:val="24"/>
      <w:szCs w:val="24"/>
      <w:lang w:eastAsia="en-US"/>
    </w:rPr>
  </w:style>
  <w:style w:type="character" w:customStyle="1" w:styleId="NoParagraphStyleChar">
    <w:name w:val="[No Paragraph Style] Char"/>
    <w:basedOn w:val="DefaultParagraphFont"/>
    <w:link w:val="NoParagraphStyle"/>
    <w:rsid w:val="00D66CED"/>
    <w:rPr>
      <w:rFonts w:ascii="MinionPro-Regular" w:eastAsia="Times New Roman" w:hAnsi="MinionPro-Regular" w:cs="MinionPro-Regular"/>
      <w:i/>
      <w:color w:val="A6A6A6" w:themeColor="background1" w:themeShade="A6"/>
      <w:sz w:val="24"/>
      <w:szCs w:val="24"/>
      <w:lang w:eastAsia="en-US"/>
    </w:rPr>
  </w:style>
  <w:style w:type="table" w:styleId="LightShading-Accent1">
    <w:name w:val="Light Shading Accent 1"/>
    <w:basedOn w:val="TableNormal"/>
    <w:uiPriority w:val="60"/>
    <w:rsid w:val="005D0730"/>
    <w:pPr>
      <w:spacing w:after="0"/>
    </w:pPr>
    <w:rPr>
      <w:color w:val="365F91" w:themeColor="accent1" w:themeShade="BF"/>
      <w:sz w:val="24"/>
      <w:szCs w:val="24"/>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Heading">
    <w:name w:val="Table Heading"/>
    <w:autoRedefine/>
    <w:qFormat/>
    <w:rsid w:val="00BD0C67"/>
    <w:pPr>
      <w:spacing w:after="60"/>
    </w:pPr>
    <w:rPr>
      <w:rFonts w:ascii="Tiamat Condensed SC Light" w:eastAsia="ヒラギノ角ゴ Pro W3" w:hAnsi="Tiamat Condensed SC Light"/>
      <w:color w:val="000000"/>
      <w:sz w:val="24"/>
      <w:szCs w:val="24"/>
    </w:rPr>
  </w:style>
  <w:style w:type="paragraph" w:customStyle="1" w:styleId="AdventureLevel">
    <w:name w:val="Adventure Level"/>
    <w:autoRedefine/>
    <w:qFormat/>
    <w:rsid w:val="005D0730"/>
    <w:pPr>
      <w:spacing w:after="0"/>
      <w:ind w:left="540" w:right="630"/>
      <w:jc w:val="center"/>
    </w:pPr>
    <w:rPr>
      <w:rFonts w:eastAsia="Times New Roman" w:cs="Times New Roman"/>
      <w:i/>
      <w:color w:val="000000"/>
      <w:sz w:val="28"/>
      <w:szCs w:val="28"/>
      <w:lang w:eastAsia="en-US"/>
    </w:rPr>
  </w:style>
  <w:style w:type="paragraph" w:customStyle="1" w:styleId="Introbody">
    <w:name w:val="Intro body"/>
    <w:autoRedefine/>
    <w:qFormat/>
    <w:rsid w:val="005D0730"/>
    <w:pPr>
      <w:spacing w:after="0" w:line="360" w:lineRule="auto"/>
      <w:ind w:left="432" w:right="432"/>
      <w:jc w:val="center"/>
    </w:pPr>
    <w:rPr>
      <w:sz w:val="22"/>
      <w:szCs w:val="22"/>
      <w:lang w:eastAsia="en-US"/>
    </w:rPr>
  </w:style>
  <w:style w:type="paragraph" w:customStyle="1" w:styleId="AdventureTitle">
    <w:name w:val="Adventure Title"/>
    <w:link w:val="AdventureTitleChar"/>
    <w:autoRedefine/>
    <w:qFormat/>
    <w:rsid w:val="00BD0C67"/>
    <w:pPr>
      <w:spacing w:after="0"/>
      <w:jc w:val="center"/>
    </w:pPr>
    <w:rPr>
      <w:rFonts w:ascii="Tiamat Condensed SC Regular" w:eastAsia="Times New Roman" w:hAnsi="Tiamat Condensed SC Regular" w:cs="Gill Sans"/>
      <w:sz w:val="72"/>
      <w:szCs w:val="72"/>
      <w:lang w:eastAsia="en-US"/>
    </w:rPr>
  </w:style>
  <w:style w:type="paragraph" w:customStyle="1" w:styleId="AuthorName">
    <w:name w:val="Author Name"/>
    <w:autoRedefine/>
    <w:qFormat/>
    <w:rsid w:val="005D0730"/>
    <w:pPr>
      <w:spacing w:after="0"/>
      <w:jc w:val="center"/>
    </w:pPr>
    <w:rPr>
      <w:rFonts w:ascii="Gill Sans SemiBold" w:eastAsia="Times New Roman" w:hAnsi="Gill Sans SemiBold" w:cs="Times New Roman"/>
      <w:color w:val="000000"/>
      <w:sz w:val="28"/>
      <w:szCs w:val="28"/>
      <w:lang w:eastAsia="en-US"/>
    </w:rPr>
  </w:style>
  <w:style w:type="paragraph" w:customStyle="1" w:styleId="AdventureDesigner">
    <w:name w:val="Adventure Designer"/>
    <w:autoRedefine/>
    <w:qFormat/>
    <w:rsid w:val="005D0730"/>
    <w:pPr>
      <w:spacing w:after="0"/>
      <w:jc w:val="center"/>
    </w:pPr>
    <w:rPr>
      <w:rFonts w:eastAsia="Times New Roman" w:cs="Times New Roman"/>
      <w:i/>
      <w:color w:val="000000"/>
      <w:sz w:val="24"/>
      <w:szCs w:val="24"/>
      <w:lang w:eastAsia="en-US"/>
    </w:rPr>
  </w:style>
  <w:style w:type="paragraph" w:customStyle="1" w:styleId="AdventureCode">
    <w:name w:val="Adventure Code"/>
    <w:autoRedefine/>
    <w:qFormat/>
    <w:rsid w:val="00BD0C67"/>
    <w:pPr>
      <w:spacing w:after="0"/>
    </w:pPr>
    <w:rPr>
      <w:rFonts w:ascii="Tiamat Condensed SC Light" w:eastAsia="Times New Roman" w:hAnsi="Tiamat Condensed SC Light" w:cs="MinionPro-Regular"/>
      <w:color w:val="9B3737"/>
      <w:sz w:val="36"/>
      <w:szCs w:val="22"/>
      <w:lang w:eastAsia="en-US"/>
    </w:rPr>
  </w:style>
  <w:style w:type="paragraph" w:customStyle="1" w:styleId="Credits">
    <w:name w:val="Credits"/>
    <w:autoRedefine/>
    <w:qFormat/>
    <w:rsid w:val="00A27F90"/>
    <w:pPr>
      <w:spacing w:after="0"/>
      <w:ind w:left="144" w:hanging="144"/>
    </w:pPr>
    <w:rPr>
      <w:rFonts w:eastAsia="Times New Roman" w:cs="Times New Roman"/>
      <w:color w:val="000000"/>
      <w:sz w:val="18"/>
      <w:szCs w:val="18"/>
      <w:lang w:eastAsia="en-US"/>
    </w:rPr>
  </w:style>
  <w:style w:type="paragraph" w:customStyle="1" w:styleId="Legalese">
    <w:name w:val="Legalese"/>
    <w:autoRedefine/>
    <w:qFormat/>
    <w:rsid w:val="005D0730"/>
    <w:pPr>
      <w:spacing w:after="0"/>
    </w:pPr>
    <w:rPr>
      <w:rFonts w:asciiTheme="majorHAnsi" w:eastAsia="Times New Roman" w:hAnsiTheme="majorHAnsi" w:cs="MinionPro-Regular"/>
      <w:color w:val="000000"/>
      <w:sz w:val="12"/>
      <w:szCs w:val="12"/>
      <w:lang w:eastAsia="en-US"/>
    </w:rPr>
  </w:style>
  <w:style w:type="character" w:customStyle="1" w:styleId="StatInlineSubhead">
    <w:name w:val="Stat Inline Subhead"/>
    <w:basedOn w:val="DefaultParagraphFont"/>
    <w:uiPriority w:val="1"/>
    <w:qFormat/>
    <w:rsid w:val="00B522D9"/>
    <w:rPr>
      <w:b/>
      <w:i/>
      <w:color w:val="9B3737"/>
    </w:rPr>
  </w:style>
  <w:style w:type="paragraph" w:customStyle="1" w:styleId="ChapterTitle">
    <w:name w:val="Chapter Title"/>
    <w:next w:val="NoParagraphStyle"/>
    <w:qFormat/>
    <w:rsid w:val="00FD28D0"/>
    <w:pPr>
      <w:spacing w:after="0"/>
    </w:pPr>
    <w:rPr>
      <w:rFonts w:ascii="Gill Sans SemiBold" w:hAnsi="Gill Sans SemiBold"/>
      <w:color w:val="943634" w:themeColor="accent2" w:themeShade="BF"/>
      <w:sz w:val="52"/>
      <w:szCs w:val="52"/>
      <w:lang w:eastAsia="en-US"/>
    </w:rPr>
  </w:style>
  <w:style w:type="character" w:customStyle="1" w:styleId="HeaderChar">
    <w:name w:val="Header Char"/>
    <w:basedOn w:val="DefaultParagraphFont"/>
    <w:link w:val="Header"/>
    <w:uiPriority w:val="99"/>
    <w:rsid w:val="00BD0C67"/>
    <w:rPr>
      <w:szCs w:val="24"/>
      <w:lang w:eastAsia="en-US"/>
    </w:rPr>
  </w:style>
  <w:style w:type="character" w:customStyle="1" w:styleId="StatBlockDataChar">
    <w:name w:val="Stat Block Data Char"/>
    <w:basedOn w:val="DefaultParagraphFont"/>
    <w:link w:val="StatBlockData"/>
    <w:uiPriority w:val="99"/>
    <w:rsid w:val="007A067B"/>
    <w:rPr>
      <w:rFonts w:asciiTheme="majorHAnsi" w:eastAsia="ヒラギノ角ゴ Pro W3" w:hAnsiTheme="majorHAnsi"/>
    </w:rPr>
  </w:style>
  <w:style w:type="paragraph" w:customStyle="1" w:styleId="StatBlockAbilityScore">
    <w:name w:val="Stat Block Ability Score"/>
    <w:basedOn w:val="Normal"/>
    <w:next w:val="Normal"/>
    <w:uiPriority w:val="99"/>
    <w:rsid w:val="007A067B"/>
    <w:pPr>
      <w:keepLines/>
      <w:widowControl w:val="0"/>
      <w:pBdr>
        <w:top w:val="single" w:sz="12" w:space="1" w:color="963232"/>
        <w:bottom w:val="single" w:sz="12" w:space="1" w:color="963232"/>
      </w:pBdr>
      <w:tabs>
        <w:tab w:val="center" w:pos="360"/>
        <w:tab w:val="center" w:pos="1120"/>
        <w:tab w:val="center" w:pos="1860"/>
        <w:tab w:val="center" w:pos="2620"/>
        <w:tab w:val="center" w:pos="3340"/>
        <w:tab w:val="center" w:pos="4080"/>
      </w:tabs>
      <w:suppressAutoHyphens/>
      <w:autoSpaceDE w:val="0"/>
      <w:autoSpaceDN w:val="0"/>
      <w:adjustRightInd w:val="0"/>
      <w:spacing w:line="200" w:lineRule="atLeast"/>
      <w:textAlignment w:val="center"/>
    </w:pPr>
    <w:rPr>
      <w:rFonts w:ascii="ScalaSansOffc" w:eastAsia="Times New Roman" w:hAnsi="ScalaSansOffc" w:cs="ScalaSansOffc"/>
      <w:color w:val="000000"/>
      <w:sz w:val="17"/>
      <w:szCs w:val="17"/>
    </w:rPr>
  </w:style>
  <w:style w:type="paragraph" w:customStyle="1" w:styleId="ListHeader">
    <w:name w:val="List Header"/>
    <w:basedOn w:val="ListItem"/>
    <w:rsid w:val="0088164F"/>
    <w:pPr>
      <w:spacing w:after="0"/>
    </w:pPr>
    <w:rPr>
      <w:b/>
      <w:bCs/>
    </w:rPr>
  </w:style>
  <w:style w:type="character" w:customStyle="1" w:styleId="CoreBodyChar">
    <w:name w:val="Core Body Char"/>
    <w:link w:val="CoreBody"/>
    <w:locked/>
    <w:rsid w:val="00A27F90"/>
    <w:rPr>
      <w:rFonts w:eastAsia="ヒラギノ角ゴ Pro W3"/>
      <w:color w:val="000000"/>
    </w:rPr>
  </w:style>
  <w:style w:type="character" w:styleId="CommentReference">
    <w:name w:val="annotation reference"/>
    <w:basedOn w:val="DefaultParagraphFont"/>
    <w:uiPriority w:val="99"/>
    <w:semiHidden/>
    <w:unhideWhenUsed/>
    <w:rsid w:val="00B522D9"/>
    <w:rPr>
      <w:sz w:val="16"/>
      <w:szCs w:val="16"/>
    </w:rPr>
  </w:style>
  <w:style w:type="paragraph" w:styleId="CommentText">
    <w:name w:val="annotation text"/>
    <w:basedOn w:val="Normal"/>
    <w:link w:val="CommentTextChar"/>
    <w:uiPriority w:val="99"/>
    <w:unhideWhenUsed/>
    <w:rsid w:val="00B522D9"/>
    <w:pPr>
      <w:spacing w:line="240" w:lineRule="auto"/>
    </w:pPr>
    <w:rPr>
      <w:szCs w:val="20"/>
    </w:rPr>
  </w:style>
  <w:style w:type="character" w:customStyle="1" w:styleId="CommentTextChar">
    <w:name w:val="Comment Text Char"/>
    <w:basedOn w:val="DefaultParagraphFont"/>
    <w:link w:val="CommentText"/>
    <w:uiPriority w:val="99"/>
    <w:rsid w:val="00B522D9"/>
    <w:rPr>
      <w:lang w:eastAsia="en-US"/>
    </w:rPr>
  </w:style>
  <w:style w:type="paragraph" w:customStyle="1" w:styleId="AdventureSubtitle">
    <w:name w:val="Adventure Subtitle"/>
    <w:basedOn w:val="AdventureTitle"/>
    <w:link w:val="AdventureSubtitleChar"/>
    <w:qFormat/>
    <w:rsid w:val="00B522D9"/>
    <w:rPr>
      <w:rFonts w:ascii="Tiamat Text Medium" w:hAnsi="Tiamat Text Medium"/>
      <w:sz w:val="48"/>
      <w:szCs w:val="48"/>
    </w:rPr>
  </w:style>
  <w:style w:type="character" w:customStyle="1" w:styleId="AdventureTitleChar">
    <w:name w:val="Adventure Title Char"/>
    <w:basedOn w:val="DefaultParagraphFont"/>
    <w:link w:val="AdventureTitle"/>
    <w:rsid w:val="00BD0C67"/>
    <w:rPr>
      <w:rFonts w:ascii="Tiamat Condensed SC Regular" w:eastAsia="Times New Roman" w:hAnsi="Tiamat Condensed SC Regular" w:cs="Gill Sans"/>
      <w:sz w:val="72"/>
      <w:szCs w:val="72"/>
      <w:lang w:eastAsia="en-US"/>
    </w:rPr>
  </w:style>
  <w:style w:type="character" w:customStyle="1" w:styleId="AdventureSubtitleChar">
    <w:name w:val="Adventure Subtitle Char"/>
    <w:basedOn w:val="AdventureTitleChar"/>
    <w:link w:val="AdventureSubtitle"/>
    <w:rsid w:val="00B522D9"/>
    <w:rPr>
      <w:rFonts w:ascii="Tiamat Text Medium" w:eastAsia="Times New Roman" w:hAnsi="Tiamat Text Medium" w:cs="Gill Sans"/>
      <w:sz w:val="48"/>
      <w:szCs w:val="48"/>
      <w:lang w:eastAsia="en-US"/>
    </w:rPr>
  </w:style>
  <w:style w:type="character" w:customStyle="1" w:styleId="BoldSerif">
    <w:name w:val="Bold Serif"/>
    <w:uiPriority w:val="1"/>
    <w:qFormat/>
    <w:rsid w:val="00B522D9"/>
    <w:rPr>
      <w:b/>
      <w:color w:val="9B3737"/>
    </w:rPr>
  </w:style>
  <w:style w:type="character" w:customStyle="1" w:styleId="ItalicSerif">
    <w:name w:val="Italic Serif"/>
    <w:uiPriority w:val="1"/>
    <w:qFormat/>
    <w:rsid w:val="00B522D9"/>
    <w:rPr>
      <w:i/>
    </w:rPr>
  </w:style>
  <w:style w:type="paragraph" w:customStyle="1" w:styleId="AbilityScoreHeader">
    <w:name w:val="Ability Score Header"/>
    <w:basedOn w:val="StatBlockAbilityScore"/>
    <w:qFormat/>
    <w:rsid w:val="00B522D9"/>
    <w:rPr>
      <w:rFonts w:eastAsia="MS Gothic"/>
      <w:b/>
      <w:color w:val="9B3737"/>
    </w:rPr>
  </w:style>
  <w:style w:type="paragraph" w:customStyle="1" w:styleId="StatBlockSpellList">
    <w:name w:val="Stat Block Spell List"/>
    <w:basedOn w:val="ListItem"/>
    <w:qFormat/>
    <w:rsid w:val="00BD0C67"/>
    <w:pPr>
      <w:spacing w:before="120" w:after="120"/>
    </w:pPr>
  </w:style>
  <w:style w:type="paragraph" w:customStyle="1" w:styleId="PlayingThePillarsHeading">
    <w:name w:val="Playing The Pillars Heading"/>
    <w:basedOn w:val="Normal"/>
    <w:qFormat/>
    <w:rsid w:val="00BD0C67"/>
    <w:pPr>
      <w:numPr>
        <w:ilvl w:val="1"/>
      </w:numPr>
      <w:spacing w:after="160" w:line="240" w:lineRule="auto"/>
      <w:jc w:val="center"/>
    </w:pPr>
    <w:rPr>
      <w:rFonts w:ascii="Tiamat Condensed SC Light" w:hAnsi="Tiamat Condensed SC Light"/>
      <w:color w:val="9B3737"/>
      <w:sz w:val="28"/>
      <w:szCs w:val="22"/>
    </w:rPr>
  </w:style>
  <w:style w:type="paragraph" w:customStyle="1" w:styleId="PlayingthePillarsHeader">
    <w:name w:val="Playing the Pillars Header"/>
    <w:basedOn w:val="Footer"/>
    <w:qFormat/>
    <w:rsid w:val="00A22FDA"/>
    <w:rPr>
      <w:rFonts w:ascii="Tiamat Condensed SC Light" w:hAnsi="Tiamat Condensed SC Light"/>
      <w:color w:val="9B3737"/>
    </w:rPr>
  </w:style>
  <w:style w:type="paragraph" w:customStyle="1" w:styleId="PlayingthePillarsBody">
    <w:name w:val="Playing the Pillars Body"/>
    <w:basedOn w:val="Footer"/>
    <w:qFormat/>
    <w:rsid w:val="00A22FDA"/>
    <w:pPr>
      <w:tabs>
        <w:tab w:val="clear" w:pos="4320"/>
        <w:tab w:val="clear" w:pos="8640"/>
        <w:tab w:val="left" w:pos="187"/>
      </w:tabs>
    </w:pPr>
  </w:style>
  <w:style w:type="paragraph" w:customStyle="1" w:styleId="yiv6971137845credits">
    <w:name w:val="yiv6971137845credits"/>
    <w:basedOn w:val="Normal"/>
    <w:rsid w:val="00A92C05"/>
    <w:pPr>
      <w:spacing w:before="100" w:beforeAutospacing="1" w:after="100" w:afterAutospacing="1" w:line="240" w:lineRule="auto"/>
    </w:pPr>
    <w:rPr>
      <w:rFonts w:ascii="Times New Roman" w:eastAsia="Times New Roman" w:hAnsi="Times New Roman" w:cs="Times New Roman"/>
      <w:sz w:val="24"/>
    </w:rPr>
  </w:style>
  <w:style w:type="character" w:customStyle="1" w:styleId="yiv6971137845boldserif">
    <w:name w:val="yiv6971137845boldserif"/>
    <w:basedOn w:val="DefaultParagraphFont"/>
    <w:rsid w:val="00A92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6633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Desktop\Template%20and%20Format\AL%20Template%20(Season%20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0DB12-41FD-4EA4-B844-73CA5F336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 Template (Season 8).dotx</Template>
  <TotalTime>1</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manager</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Marks</dc:creator>
  <cp:keywords/>
  <dc:description/>
  <cp:lastModifiedBy>Greg Marks</cp:lastModifiedBy>
  <cp:revision>2</cp:revision>
  <dcterms:created xsi:type="dcterms:W3CDTF">2018-12-01T22:13:00Z</dcterms:created>
  <dcterms:modified xsi:type="dcterms:W3CDTF">2018-12-01T22:13:00Z</dcterms:modified>
</cp:coreProperties>
</file>