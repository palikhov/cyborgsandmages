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00815e2714da42da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 xml:space="preserve" xml:embedTrueTypeFonts="1">
  <w:body>
    <w:p>
      <w:pPr>
        <w:rPr>
          <w:rFonts w:ascii="Times New Roman" w:hAnsi="Times New Roman" w:cs="Times New Roman"/>
          <w:color w:val="010302"/>
        </w:rPr>
        <w:spacing w:before="240" w:after="0" w:line="398" w:lineRule="exact"/>
        <w:ind w:left="329" w:right="0" w:firstLine="0"/>
      </w:pPr>
      <w:r/>
      <w:r>
        <w:rPr lang="en-US" sz="36" baseline="0" dirty="0">
          <w:jc w:val="left"/>
          <w:rFonts w:ascii="Times New Roman" w:hAnsi="Times New Roman" w:cs="Times New Roman"/>
          <w:color w:val="000000"/>
          <w:sz w:val="36"/>
          <w:szCs w:val="36"/>
        </w:rPr>
        <w:t>Вступление</w:t>
      </w:r>
      <w:r>
        <w:rPr lang="en-US" sz="36" baseline="0" dirty="0">
          <w:jc w:val="left"/>
          <w:rFonts w:ascii="Times New Roman" w:hAnsi="Times New Roman" w:cs="Times New Roman"/>
          <w:color w:val="000000"/>
          <w:sz w:val="36"/>
          <w:szCs w:val="36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Добро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пожаловать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расширение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Cityscape,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последнее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возможно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необычное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дополнение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серии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окружающих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ландшафтов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последней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редакции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игры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Подземелья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Драконы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*.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отличие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остальных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продуктов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сосредоточен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традиционном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окружении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—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арктических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пустошах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песчаных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пустынях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штормовых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морях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.—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книга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сейчас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держите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призвана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похожее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развитие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урбанистической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окружающей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Ведь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действительно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ведение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расширенных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кампаний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пределах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единственного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ещё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гибким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действия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диких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областей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достоверност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"/>
          <w:sz w:val="24"/>
          <w:szCs w:val="24"/>
        </w:rPr>
        <w:t>и 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вашего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персонажей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нём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забывать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окружающий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полностью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трёхмерен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политика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фракции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законы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—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учитываться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хочет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описание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гладко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соответствовало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жизни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игре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Проще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говоря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4"/>
          <w:sz w:val="24"/>
          <w:szCs w:val="24"/>
        </w:rPr>
        <w:t>должен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настоящему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живым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задача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решают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Cityscape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служит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задачу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тратилось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меньше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времени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бесконечное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число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урбанистических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кампаний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ваш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первый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опыт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истории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книга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содержит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нужно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сплести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сияющий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узор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мир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 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приключений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ваших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игроков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pacing w:val="28"/>
          <w:sz w:val="24"/>
          <w:szCs w:val="24"/>
        </w:rPr>
        <w:t>Р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АСКРЫТИЕ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71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прочие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книги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линейке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окружающих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ландшафтов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Cityscape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предназначен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построени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6"/>
          <w:sz w:val="24"/>
          <w:szCs w:val="24"/>
        </w:rPr>
        <w:t>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всесторонних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кампаний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4"/>
          <w:sz w:val="24"/>
          <w:szCs w:val="24"/>
        </w:rPr>
        <w:t>выдвигая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передний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план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набор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специфических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историй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идей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вождении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кампании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должен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извлечь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книги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выгоды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получает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Руководства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Мастера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Подземелий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книга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организована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модульным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образом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облегчить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поиск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нужной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информации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занятого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следует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краткое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описание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книги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Первая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Возможности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рассказывают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основных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принципах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построени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6"/>
          <w:sz w:val="24"/>
          <w:szCs w:val="24"/>
        </w:rPr>
        <w:t>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структуры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После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краткого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обзора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жизни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книги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рассматривает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типам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включая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образцы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архетипов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столица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военная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крепость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работорговцев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центр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После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28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небольшого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обзора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нетрадиционными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культурой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месторасположением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переходит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непосредственно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особенностям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начиная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описания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канализации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защитных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укреплений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заканчивая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природными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катаклизмами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наводнения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чумы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"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магического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загрязнения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оставшаяся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1"/>
          <w:sz w:val="24"/>
          <w:szCs w:val="24"/>
        </w:rPr>
        <w:t>рассказывает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различных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видах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кварталов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присутствовать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прежде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ориентирована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простых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игроков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знакомство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будет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лишним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Вторая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Авантюрист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раскрывает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возможности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возможна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подобная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история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—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игровых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персонажей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предлагает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широкий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выбор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дополнительных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возможностей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игры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персонажами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чувствуют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лучше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включая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урбанистические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навыки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умения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описание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выбору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использованию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специфических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опций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закрывает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Понятно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материала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ориентировано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игроков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Третья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Политика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Власть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обсуждаются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ведь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предположить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существуют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различные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правительства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политики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всевозможные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организации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примерах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описываются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различные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виды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правительства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правительства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влияют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жизнь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функции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выполняют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отдельные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правительства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Благородные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гильдии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организации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различных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направленностей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описываются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сопровождаемые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новыми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престиж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классами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воплощающими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природу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объединений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Материалы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будут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полезны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игрокам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мастеру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Четвёртая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События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Столкновения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представлены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целой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толпой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примеров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изменению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антагонистов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NPC,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игроки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повстречаться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/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борются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улицах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вашей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кампании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-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Классические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архетипы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представлены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нескольких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вариантах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обеспечивая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cols w:num="2" w:space="0" w:equalWidth="0">
            <w:col w:w="5203" w:space="675"/>
            <w:col w:w="4851" w:space="0"/>
          </w:cols>
          <w:docGrid w:linePitch="360"/>
        </w:sect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достойный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вызов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любым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уровнем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включают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персонажей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дозорный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головорез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дворянин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ремесленник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разъярённая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толпа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заканчивается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описанием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нескольких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новых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монстров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урбанистических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кампаний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полностью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ориентирована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228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Пятая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Управление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фокусирует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внимание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советах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ведению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урбанистических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кампаний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речь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идёт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значимости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истории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внутри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кампании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история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порождает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слухи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являются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неотъемлемой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окружающей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Сюда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включены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советы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исследованию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окружающей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территории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различные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способы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сделать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кампанию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«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»,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помощью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описания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окружающего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пространства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заканчивается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кратким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описанием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системы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правопорядка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преступлениях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наказаниях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материалов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будут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полезны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первую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очередь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23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ВАМ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НУЖНО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ИГРЫ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Cityscape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использует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информацию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трёх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основных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книг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правил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—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Руководства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pacing w:val="-3"/>
          <w:sz w:val="24"/>
          <w:szCs w:val="24"/>
        </w:rPr>
        <w:t>Игрока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(PH),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Руководства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Мастера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Подземелий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(DMG),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Справочника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Монстров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M).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книга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ссылается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дополнительные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источники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числе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Руководство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Мастера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Подземелий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II,  </w:t>
      </w: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Раскрытые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Тайны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Героев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Ужаса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cols w:num="2" w:space="0" w:equalWidth="0">
            <w:col w:w="5231" w:space="647"/>
            <w:col w:w="4844" w:space="0"/>
          </w:cols>
          <w:docGrid w:linePitch="360"/>
        </w:sect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книги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являются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отличной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помощью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поддержания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урбанистических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приключений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являются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обязательными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использовании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Cityscape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/>
      <w:r>
        <w:br w:type="page"/>
      </w:r>
    </w:p>
    <w:p>
      <w:pPr>
        <w:spacing w:after="25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441" w:lineRule="exact"/>
        <w:ind w:left="4735" w:right="0" w:firstLine="0"/>
      </w:pPr>
      <w:r/>
      <w:r>
        <w:rPr lang="en-US" sz="40" baseline="0" dirty="0">
          <w:jc w:val="left"/>
          <w:rFonts w:ascii="Times New Roman" w:hAnsi="Times New Roman" w:cs="Times New Roman"/>
          <w:b/>
          <w:bCs/>
          <w:color w:val="000000"/>
          <w:spacing w:val="43"/>
          <w:sz w:val="40"/>
          <w:szCs w:val="40"/>
        </w:rPr>
        <w:t>Г</w:t>
      </w:r>
      <w:r>
        <w:rPr lang="en-US" sz="40" baseline="0" dirty="0">
          <w:jc w:val="left"/>
          <w:rFonts w:ascii="Times New Roman" w:hAnsi="Times New Roman" w:cs="Times New Roman"/>
          <w:b/>
          <w:bCs/>
          <w:color w:val="000000"/>
          <w:sz w:val="40"/>
          <w:szCs w:val="40"/>
        </w:rPr>
        <w:t>лава</w:t>
      </w:r>
      <w:r>
        <w:rPr lang="en-US" sz="40" baseline="0" dirty="0">
          <w:jc w:val="left"/>
          <w:rFonts w:ascii="Times New Roman" w:hAnsi="Times New Roman" w:cs="Times New Roman"/>
          <w:b/>
          <w:bCs/>
          <w:color w:val="000000"/>
          <w:sz w:val="40"/>
          <w:szCs w:val="40"/>
        </w:rPr>
        <w:t> 1: 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docGrid w:linePitch="360"/>
        </w:sectPr>
        <w:spacing w:before="0" w:after="0" w:line="441" w:lineRule="exact"/>
        <w:ind w:left="3291" w:right="0" w:firstLine="0"/>
      </w:pPr>
      <w:r/>
      <w:r>
        <w:rPr lang="en-US" sz="40" baseline="0" dirty="0">
          <w:jc w:val="left"/>
          <w:rFonts w:ascii="Times New Roman" w:hAnsi="Times New Roman" w:cs="Times New Roman"/>
          <w:b/>
          <w:bCs/>
          <w:color w:val="000000"/>
          <w:spacing w:val="33"/>
          <w:sz w:val="40"/>
          <w:szCs w:val="40"/>
        </w:rPr>
        <w:t>Г</w:t>
      </w:r>
      <w:r>
        <w:rPr lang="en-US" sz="40" baseline="0" dirty="0">
          <w:jc w:val="left"/>
          <w:rFonts w:ascii="Times New Roman" w:hAnsi="Times New Roman" w:cs="Times New Roman"/>
          <w:b/>
          <w:bCs/>
          <w:color w:val="000000"/>
          <w:sz w:val="40"/>
          <w:szCs w:val="40"/>
        </w:rPr>
        <w:t>ородские</w:t>
      </w:r>
      <w:r>
        <w:rPr lang="en-US" sz="40" baseline="0" dirty="0">
          <w:jc w:val="left"/>
          <w:rFonts w:ascii="Times New Roman" w:hAnsi="Times New Roman" w:cs="Times New Roman"/>
          <w:b/>
          <w:bCs/>
          <w:color w:val="000000"/>
          <w:sz w:val="40"/>
          <w:szCs w:val="40"/>
        </w:rPr>
        <w:t> </w:t>
      </w:r>
      <w:r>
        <w:rPr lang="en-US" sz="4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40"/>
          <w:szCs w:val="40"/>
        </w:rPr>
        <w:t>Возможности</w:t>
      </w:r>
      <w:r>
        <w:rPr>
          <w:rFonts w:ascii="Times New Roman" w:hAnsi="Times New Roman" w:cs="Times New Roman"/>
          <w:sz w:val="40"/>
          <w:szCs w:val="40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72" w:after="0" w:line="275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Первая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вещь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должен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определиться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планировании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кампании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представляет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действительности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отличаются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многих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сообществ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практически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признакам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основны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1"/>
          <w:sz w:val="24"/>
          <w:szCs w:val="24"/>
        </w:rPr>
        <w:t>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фактором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остаётся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численность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населения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цифры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представленные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Таблице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5-2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DMG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отражают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значение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численности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легко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изменены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зависимости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кампании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изменяете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значения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должны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учитывать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пропорции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соотношении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сообществ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Например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вашем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мире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проживает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базовом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описании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фэнтези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вселенной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умножьте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значения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таблице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случае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деревушка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вырасти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160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взрослых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вместить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50,000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Индивидуальность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должна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уникальной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отличие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маленьких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сообществ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почти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подстраиваются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окружающую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настоящего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собственный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характер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состоящий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смеси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идей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событий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сформировавших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историю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индивидуальность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проявляется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физических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особенностях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географического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расположения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архитектуры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центр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спланированный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заранее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использует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традиционную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архитектуру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разительно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отличается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остально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1"/>
          <w:sz w:val="24"/>
          <w:szCs w:val="24"/>
        </w:rPr>
        <w:t>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развивавшейся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подобно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организму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течение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долгого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времени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поделено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расположение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характер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подчёркивают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индивидуальность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несколькими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коммерческими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например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сосредоточен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торговле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нежели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иностранном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капитале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посольств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7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политике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внутри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центра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описание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особенности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найти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.34.  </w:t>
      </w: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МИРОВОЗЗРЕНИЕ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81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Фундаментальным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аспектом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любого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центра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является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моральное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эстетическое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развитие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населения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Мировоззрение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центра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власти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(DMG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138)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конечно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влияет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точное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отношение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4"/>
          <w:sz w:val="24"/>
          <w:szCs w:val="24"/>
        </w:rPr>
        <w:t>известное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71" w:after="0" w:line="276" w:lineRule="exact"/>
        <w:ind w:left="95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общественное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мировоззрение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складывается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основываясь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лидере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группе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лидеров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Хотя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большему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счёту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общественно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0"/>
          <w:sz w:val="24"/>
          <w:szCs w:val="24"/>
        </w:rPr>
        <w:t>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мировоззрени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2"/>
          <w:sz w:val="24"/>
          <w:szCs w:val="24"/>
        </w:rPr>
        <w:t>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зависит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мышления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лидеров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95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истории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региона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культуры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географического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положения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Отдельные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личности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собственное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мировоззрени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2"/>
          <w:sz w:val="24"/>
          <w:szCs w:val="24"/>
        </w:rPr>
        <w:t>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общественное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мировоззрени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2"/>
          <w:sz w:val="24"/>
          <w:szCs w:val="24"/>
        </w:rPr>
        <w:t>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представляет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культурную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картину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95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фэнтези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вселенных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базовым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общественным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мировоззрение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3"/>
          <w:sz w:val="24"/>
          <w:szCs w:val="24"/>
        </w:rPr>
        <w:t>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считается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законное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показывает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стремление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соблюдению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законов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порядков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культура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вообще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отклоняется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добру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95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злу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присущим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Типичные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кампании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предполагают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7"/>
          <w:sz w:val="24"/>
          <w:szCs w:val="24"/>
        </w:rPr>
        <w:t>что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являются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доминирующей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основанные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управлением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нечеловеческой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совершенно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уклад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жизни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отражающий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расовое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мировоззрени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2"/>
          <w:sz w:val="24"/>
          <w:szCs w:val="24"/>
        </w:rPr>
        <w:t>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например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хаотично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добрый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эльфов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законно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добрый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дварфов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95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Обратитесь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таблице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определения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случайног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8"/>
          <w:sz w:val="24"/>
          <w:szCs w:val="24"/>
        </w:rPr>
        <w:t>о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мировоззрения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центра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любого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общественного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мировоззрени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3"/>
          <w:sz w:val="24"/>
          <w:szCs w:val="24"/>
        </w:rPr>
        <w:t>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поселений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нежели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маленький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95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Общественное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4"/>
          <w:szCs w:val="24"/>
        </w:rPr>
        <w:t>Мировоззрение</w:t>
      </w:r>
      <w:r>
        <w:rPr>
          <w:rFonts w:ascii="Times New Roman" w:hAnsi="Times New Roman" w:cs="Times New Roman"/>
          <w:sz w:val="24"/>
          <w:szCs w:val="24"/>
        </w:rPr>
        <w:t>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tblpX="66" w:tblpY="-270"/>
        <w:tblOverlap w:val="never"/>
        "
        <w:tblW w:w="3561" w:type="dxa"/>
        <w:tblLook w:val="04A0" w:firstRow="1" w:lastRow="0" w:firstColumn="1" w:lastColumn="0" w:noHBand="0" w:noVBand="1"/>
      </w:tblPr>
      <w:tblGrid>
        <w:gridCol w:w="950"/>
        <w:gridCol w:w="2697"/>
      </w:tblGrid>
      <w:tr>
        <w:trPr>
          <w:trHeight w:hRule="exact" w:val="258"/>
        </w:trPr>
        <w:tc>
          <w:tcPr>
            <w:tcW w:w="95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86" w:right="-18" w:firstLine="0"/>
            </w:pPr>
            <w:r>
              <w:drawing>
                <wp:anchor simplePos="0" relativeHeight="251659971" behindDoc="0" locked="0" layoutInCell="1" allowOverlap="1">
                  <wp:simplePos x="0" y="0"/>
                  <wp:positionH relativeFrom="page">
                    <wp:posOffset>-6095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100" name="Freeform 10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d%  </w:t>
            </w:r>
            <w:r/>
            <w:r/>
          </w:p>
        </w:tc>
        <w:tc>
          <w:tcPr>
            <w:tcW w:w="269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6" w:right="-18" w:firstLine="0"/>
            </w:pPr>
            <w:r>
              <w:drawing>
                <wp:anchor simplePos="0" relativeHeight="251659973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101" name="Freeform 10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975" behindDoc="0" locked="0" layoutInCell="1" allowOverlap="1">
                  <wp:simplePos x="0" y="0"/>
                  <wp:positionH relativeFrom="page">
                    <wp:posOffset>1712976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102" name="Freeform 10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Мировоззрение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</w:tr>
      <w:tr>
        <w:trPr>
          <w:trHeight w:hRule="exact" w:val="263"/>
        </w:trPr>
        <w:tc>
          <w:tcPr>
            <w:tcW w:w="95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86" w:right="-18" w:firstLine="0"/>
            </w:pPr>
            <w:r>
              <w:drawing>
                <wp:anchor simplePos="0" relativeHeight="251659989" behindDoc="0" locked="0" layoutInCell="1" allowOverlap="1">
                  <wp:simplePos x="0" y="0"/>
                  <wp:positionH relativeFrom="page">
                    <wp:posOffset>-6095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103" name="Freeform 10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01-20   </w:t>
            </w:r>
            <w:r/>
            <w:r/>
          </w:p>
        </w:tc>
        <w:tc>
          <w:tcPr>
            <w:tcW w:w="269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6" w:right="0" w:firstLine="0"/>
            </w:pPr>
            <w:r>
              <w:drawing>
                <wp:anchor simplePos="0" relativeHeight="251659991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104" name="Freeform 10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993" behindDoc="0" locked="0" layoutInCell="1" allowOverlap="1">
                  <wp:simplePos x="0" y="0"/>
                  <wp:positionH relativeFrom="page">
                    <wp:posOffset>1712976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105" name="Freeform 10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Законно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доброе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</w:tr>
      <w:tr>
        <w:trPr>
          <w:trHeight w:hRule="exact" w:val="267"/>
        </w:trPr>
        <w:tc>
          <w:tcPr>
            <w:tcW w:w="95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878"/>
              </w:tabs>
              <w:spacing w:before="0" w:after="0" w:line="240" w:lineRule="auto"/>
              <w:ind w:left="86" w:right="-18" w:firstLine="0"/>
            </w:pPr>
            <w:r>
              <w:drawing>
                <wp:anchor simplePos="0" relativeHeight="251660016" behindDoc="0" locked="0" layoutInCell="1" allowOverlap="1">
                  <wp:simplePos x="0" y="0"/>
                  <wp:positionH relativeFrom="page">
                    <wp:posOffset>-6095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106" name="Freeform 10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67056</wp:posOffset>
                  </wp:positionH>
                  <wp:positionV relativeFrom="line">
                    <wp:posOffset>0</wp:posOffset>
                  </wp:positionV>
                  <wp:extent cx="2039111" cy="465886"/>
                  <wp:effectExtent l="0" t="0" r="0" b="0"/>
                  <wp:wrapNone/>
                  <wp:docPr id="107" name="Freeform 107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4050791" y="0"/>
                            <a:ext cx="1924811" cy="35158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tabs>
                                  <w:tab w:val="left" w:pos="792"/>
                                </w:tabs>
                                <w:spacing w:before="0" w:after="0" w:line="288" w:lineRule="exact"/>
                                <w:ind w:left="0" w:right="0" w:firstLine="960"/>
                              </w:pP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Нейтрально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доброе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29-36	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21-28	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2697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60018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paragraph">
                    <wp:posOffset>-1</wp:posOffset>
                  </wp:positionV>
                  <wp:extent cx="6096" cy="6096"/>
                  <wp:effectExtent l="0" t="0" r="0" b="0"/>
                  <wp:wrapNone/>
                  <wp:docPr id="108" name="Freeform 10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20" behindDoc="0" locked="0" layoutInCell="1" allowOverlap="1">
                  <wp:simplePos x="0" y="0"/>
                  <wp:positionH relativeFrom="page">
                    <wp:posOffset>1712976</wp:posOffset>
                  </wp:positionH>
                  <wp:positionV relativeFrom="paragraph">
                    <wp:posOffset>-1</wp:posOffset>
                  </wp:positionV>
                  <wp:extent cx="6096" cy="6096"/>
                  <wp:effectExtent l="0" t="0" r="0" b="0"/>
                  <wp:wrapNone/>
                  <wp:docPr id="109" name="Freeform 10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67"/>
        </w:trPr>
        <w:tc>
          <w:tcPr>
            <w:tcW w:w="950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60044" behindDoc="0" locked="0" layoutInCell="1" allowOverlap="1">
                  <wp:simplePos x="0" y="0"/>
                  <wp:positionH relativeFrom="page">
                    <wp:posOffset>-6095</wp:posOffset>
                  </wp:positionH>
                  <wp:positionV relativeFrom="paragraph">
                    <wp:posOffset>0</wp:posOffset>
                  </wp:positionV>
                  <wp:extent cx="6096" cy="6096"/>
                  <wp:effectExtent l="0" t="0" r="0" b="0"/>
                  <wp:wrapNone/>
                  <wp:docPr id="110" name="Freeform 11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67056</wp:posOffset>
                  </wp:positionH>
                  <wp:positionV relativeFrom="paragraph">
                    <wp:posOffset>7467</wp:posOffset>
                  </wp:positionV>
                  <wp:extent cx="1901952" cy="465886"/>
                  <wp:effectExtent l="0" t="0" r="0" b="0"/>
                  <wp:wrapNone/>
                  <wp:docPr id="111" name="Freeform 111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4050791" y="7467"/>
                            <a:ext cx="1787652" cy="35158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tabs>
                                  <w:tab w:val="left" w:pos="792"/>
                                </w:tabs>
                                <w:spacing w:before="0" w:after="0" w:line="287" w:lineRule="exact"/>
                                <w:ind w:left="0" w:right="0" w:firstLine="960"/>
                              </w:pP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Хаотично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доброе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37-61	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  <w:tc>
          <w:tcPr>
            <w:tcW w:w="2697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60046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paragraph">
                    <wp:posOffset>0</wp:posOffset>
                  </wp:positionV>
                  <wp:extent cx="6096" cy="6096"/>
                  <wp:effectExtent l="0" t="0" r="0" b="0"/>
                  <wp:wrapNone/>
                  <wp:docPr id="112" name="Freeform 11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48" behindDoc="0" locked="0" layoutInCell="1" allowOverlap="1">
                  <wp:simplePos x="0" y="0"/>
                  <wp:positionH relativeFrom="page">
                    <wp:posOffset>1712976</wp:posOffset>
                  </wp:positionH>
                  <wp:positionV relativeFrom="paragraph">
                    <wp:posOffset>0</wp:posOffset>
                  </wp:positionV>
                  <wp:extent cx="6096" cy="6096"/>
                  <wp:effectExtent l="0" t="0" r="0" b="0"/>
                  <wp:wrapNone/>
                  <wp:docPr id="113" name="Freeform 11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63"/>
        </w:trPr>
        <w:tc>
          <w:tcPr>
            <w:tcW w:w="950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60075" behindDoc="0" locked="0" layoutInCell="1" allowOverlap="1">
                  <wp:simplePos x="0" y="0"/>
                  <wp:positionH relativeFrom="page">
                    <wp:posOffset>-6095</wp:posOffset>
                  </wp:positionH>
                  <wp:positionV relativeFrom="paragraph">
                    <wp:posOffset>-1</wp:posOffset>
                  </wp:positionV>
                  <wp:extent cx="6096" cy="6096"/>
                  <wp:effectExtent l="0" t="0" r="0" b="0"/>
                  <wp:wrapNone/>
                  <wp:docPr id="114" name="Freeform 11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269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6" w:right="0" w:firstLine="0"/>
            </w:pPr>
            <w:r>
              <w:drawing>
                <wp:anchor simplePos="0" relativeHeight="251660077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115" name="Freeform 11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79" behindDoc="0" locked="0" layoutInCell="1" allowOverlap="1">
                  <wp:simplePos x="0" y="0"/>
                  <wp:positionH relativeFrom="page">
                    <wp:posOffset>1712976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116" name="Freeform 11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Законно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нейтральное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</w:p>
        </w:tc>
      </w:tr>
      <w:tr>
        <w:trPr>
          <w:trHeight w:hRule="exact" w:val="267"/>
        </w:trPr>
        <w:tc>
          <w:tcPr>
            <w:tcW w:w="95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86" w:right="-18" w:firstLine="0"/>
            </w:pPr>
            <w:r>
              <w:drawing>
                <wp:anchor simplePos="0" relativeHeight="251660089" behindDoc="0" locked="0" layoutInCell="1" allowOverlap="1">
                  <wp:simplePos x="0" y="0"/>
                  <wp:positionH relativeFrom="page">
                    <wp:posOffset>-6095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117" name="Freeform 11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62-67  </w:t>
            </w:r>
            <w:r/>
            <w:r/>
          </w:p>
        </w:tc>
        <w:tc>
          <w:tcPr>
            <w:tcW w:w="269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6" w:right="0" w:firstLine="0"/>
            </w:pPr>
            <w:r>
              <w:drawing>
                <wp:anchor simplePos="0" relativeHeight="251660091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118" name="Freeform 11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93" behindDoc="0" locked="0" layoutInCell="1" allowOverlap="1">
                  <wp:simplePos x="0" y="0"/>
                  <wp:positionH relativeFrom="page">
                    <wp:posOffset>1712976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119" name="Freeform 11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Нейтральное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</w:tr>
      <w:tr>
        <w:trPr>
          <w:trHeight w:hRule="exact" w:val="263"/>
        </w:trPr>
        <w:tc>
          <w:tcPr>
            <w:tcW w:w="95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86" w:right="-18" w:firstLine="0"/>
            </w:pPr>
            <w:r>
              <w:drawing>
                <wp:anchor simplePos="0" relativeHeight="251660108" behindDoc="0" locked="0" layoutInCell="1" allowOverlap="1">
                  <wp:simplePos x="0" y="0"/>
                  <wp:positionH relativeFrom="page">
                    <wp:posOffset>-6095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120" name="Freeform 12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68-69  </w:t>
            </w:r>
            <w:r/>
          </w:p>
        </w:tc>
        <w:tc>
          <w:tcPr>
            <w:tcW w:w="269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6" w:right="-18" w:firstLine="0"/>
            </w:pPr>
            <w:r>
              <w:drawing>
                <wp:anchor simplePos="0" relativeHeight="251660110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121" name="Freeform 12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112" behindDoc="0" locked="0" layoutInCell="1" allowOverlap="1">
                  <wp:simplePos x="0" y="0"/>
                  <wp:positionH relativeFrom="page">
                    <wp:posOffset>1712976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122" name="Freeform 12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Хаотично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>нейтральное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 </w:t>
            </w:r>
            <w:r/>
          </w:p>
        </w:tc>
      </w:tr>
      <w:tr>
        <w:trPr>
          <w:trHeight w:hRule="exact" w:val="267"/>
        </w:trPr>
        <w:tc>
          <w:tcPr>
            <w:tcW w:w="95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86" w:right="-18" w:firstLine="0"/>
            </w:pPr>
            <w:r>
              <w:drawing>
                <wp:anchor simplePos="0" relativeHeight="251660125" behindDoc="0" locked="0" layoutInCell="1" allowOverlap="1">
                  <wp:simplePos x="0" y="0"/>
                  <wp:positionH relativeFrom="page">
                    <wp:posOffset>-6095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123" name="Freeform 12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70-89  </w:t>
            </w:r>
            <w:r/>
            <w:r/>
          </w:p>
        </w:tc>
        <w:tc>
          <w:tcPr>
            <w:tcW w:w="269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6" w:right="-18" w:firstLine="0"/>
            </w:pPr>
            <w:r>
              <w:drawing>
                <wp:anchor simplePos="0" relativeHeight="251660127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124" name="Freeform 12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129" behindDoc="0" locked="0" layoutInCell="1" allowOverlap="1">
                  <wp:simplePos x="0" y="0"/>
                  <wp:positionH relativeFrom="page">
                    <wp:posOffset>1712976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125" name="Freeform 12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Законно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злое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</w:tr>
      <w:tr>
        <w:trPr>
          <w:trHeight w:hRule="exact" w:val="268"/>
        </w:trPr>
        <w:tc>
          <w:tcPr>
            <w:tcW w:w="95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86" w:right="-18" w:firstLine="0"/>
            </w:pPr>
            <w:r>
              <w:drawing>
                <wp:anchor simplePos="0" relativeHeight="251660141" behindDoc="0" locked="0" layoutInCell="1" allowOverlap="1">
                  <wp:simplePos x="0" y="0"/>
                  <wp:positionH relativeFrom="page">
                    <wp:posOffset>-6095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126" name="Freeform 12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90-95  </w:t>
            </w:r>
            <w:r/>
            <w:r/>
          </w:p>
        </w:tc>
        <w:tc>
          <w:tcPr>
            <w:tcW w:w="269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6" w:right="0" w:firstLine="0"/>
            </w:pPr>
            <w:r>
              <w:drawing>
                <wp:anchor simplePos="0" relativeHeight="251660143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127" name="Freeform 12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145" behindDoc="0" locked="0" layoutInCell="1" allowOverlap="1">
                  <wp:simplePos x="0" y="0"/>
                  <wp:positionH relativeFrom="page">
                    <wp:posOffset>1712976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128" name="Freeform 12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Нейтрально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злое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</w:tr>
      <w:tr>
        <w:trPr>
          <w:trHeight w:hRule="exact" w:val="263"/>
        </w:trPr>
        <w:tc>
          <w:tcPr>
            <w:tcW w:w="95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86" w:right="-18" w:firstLine="0"/>
            </w:pPr>
            <w:r>
              <w:drawing>
                <wp:anchor simplePos="0" relativeHeight="251660158" behindDoc="0" locked="0" layoutInCell="1" allowOverlap="1">
                  <wp:simplePos x="0" y="0"/>
                  <wp:positionH relativeFrom="page">
                    <wp:posOffset>-6095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129" name="Freeform 12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96-100  </w:t>
            </w:r>
            <w:r/>
            <w:r/>
          </w:p>
        </w:tc>
        <w:tc>
          <w:tcPr>
            <w:tcW w:w="269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6" w:right="0" w:firstLine="0"/>
            </w:pPr>
            <w:r>
              <w:drawing>
                <wp:anchor simplePos="0" relativeHeight="251660160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130" name="Freeform 13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162" behindDoc="0" locked="0" layoutInCell="1" allowOverlap="1">
                  <wp:simplePos x="0" y="0"/>
                  <wp:positionH relativeFrom="page">
                    <wp:posOffset>1712976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131" name="Freeform 13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Хаотично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злое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60164" behindDoc="0" locked="0" layoutInCell="1" allowOverlap="1">
            <wp:simplePos x="0" y="0"/>
            <wp:positionH relativeFrom="page">
              <wp:posOffset>3977640</wp:posOffset>
            </wp:positionH>
            <wp:positionV relativeFrom="paragraph">
              <wp:posOffset>-6349</wp:posOffset>
            </wp:positionV>
            <wp:extent cx="6096" cy="6096"/>
            <wp:effectExtent l="0" t="0" r="0" b="0"/>
            <wp:wrapNone/>
            <wp:docPr id="132" name="Freeform 13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167" behindDoc="0" locked="0" layoutInCell="1" allowOverlap="1">
            <wp:simplePos x="0" y="0"/>
            <wp:positionH relativeFrom="page">
              <wp:posOffset>4587240</wp:posOffset>
            </wp:positionH>
            <wp:positionV relativeFrom="paragraph">
              <wp:posOffset>-6349</wp:posOffset>
            </wp:positionV>
            <wp:extent cx="6096" cy="6096"/>
            <wp:effectExtent l="0" t="0" r="0" b="0"/>
            <wp:wrapNone/>
            <wp:docPr id="133" name="Freeform 13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170" behindDoc="0" locked="0" layoutInCell="1" allowOverlap="1">
            <wp:simplePos x="0" y="0"/>
            <wp:positionH relativeFrom="page">
              <wp:posOffset>6300215</wp:posOffset>
            </wp:positionH>
            <wp:positionV relativeFrom="paragraph">
              <wp:posOffset>-6349</wp:posOffset>
            </wp:positionV>
            <wp:extent cx="6096" cy="6096"/>
            <wp:effectExtent l="0" t="0" r="0" b="0"/>
            <wp:wrapNone/>
            <wp:docPr id="134" name="Freeform 13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5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Типам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cols w:num="2" w:space="0" w:equalWidth="0">
            <w:col w:w="5182" w:space="581"/>
            <w:col w:w="4950" w:space="0"/>
          </w:cols>
          <w:docGrid w:linePitch="360"/>
        </w:sectPr>
        <w:spacing w:before="0" w:after="0" w:line="276" w:lineRule="exact"/>
        <w:ind w:left="95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Следующие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примеры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служат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нескольким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целям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7"/>
          <w:sz w:val="24"/>
          <w:szCs w:val="24"/>
        </w:rPr>
        <w:t>своё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демографическое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описание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вставлены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изменений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практически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любую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кампанию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примеров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основой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229" w:after="0" w:line="275" w:lineRule="exact"/>
        <w:ind w:left="329" w:right="-37" w:firstLine="0"/>
        <w:jc w:val="both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долгосрочных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урбанистических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приключений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11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возможно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отправной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точкой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пути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37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примеры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служат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моделями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наподобие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материалов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территории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книгах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"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ландшафтной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серии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демонстрирует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особенностей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функций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будь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военная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крепость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коммерческий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политический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центр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изменить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детали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вашему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вкусу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построить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используя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предложенные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образцы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БЛЭКВОЛЛ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ВОЕННЫЙ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)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Нетрадиционный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военный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трибунал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);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;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Лимит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40,000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;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Активы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42,554,000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;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Население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21,277;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Смешанный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(45%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40%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дварфы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7%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полурослики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5%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гномы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; 3%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прочие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Блэкволл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расположен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вершине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столовой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служащей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прекрасным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наблюдательным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пунктом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близлежащих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территорий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военных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застав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королевства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Каддас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Каддастрей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.18).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построе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5"/>
          <w:sz w:val="24"/>
          <w:szCs w:val="24"/>
        </w:rPr>
        <w:t>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небольшой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деревушки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прозванной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Блэквелл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Чёрный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Колодец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цвета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источниках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После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Каддас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решил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возвести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фортификационное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укрепление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трансформировалос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1"/>
          <w:sz w:val="24"/>
          <w:szCs w:val="24"/>
        </w:rPr>
        <w:t>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Блэкволл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Чёрная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—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название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отпугивает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чужаков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внушительная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обороноспособност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7"/>
          <w:sz w:val="24"/>
          <w:szCs w:val="24"/>
        </w:rPr>
        <w:t>ь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является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тёмной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стороной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Блэкволл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небольшой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типичный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рынок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первоначальная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задача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следить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вторжениями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силами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чудовищ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>
        <w:drawing>
          <wp:anchor simplePos="0" relativeHeight="251659718" behindDoc="0" locked="0" layoutInCell="1" allowOverlap="1">
            <wp:simplePos x="0" y="0"/>
            <wp:positionH relativeFrom="page">
              <wp:posOffset>521208</wp:posOffset>
            </wp:positionH>
            <wp:positionV relativeFrom="paragraph">
              <wp:posOffset>894994</wp:posOffset>
            </wp:positionV>
            <wp:extent cx="6608064" cy="9144"/>
            <wp:effectExtent l="0" t="0" r="0" b="0"/>
            <wp:wrapNone/>
            <wp:docPr id="135" name="Freeform 13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608064" cy="9144"/>
                    </a:xfrm>
                    <a:custGeom>
                      <a:rect l="l" t="t" r="r" b="b"/>
                      <a:pathLst>
                        <a:path w="6608064" h="9144">
                          <a:moveTo>
                            <a:pt x="0" y="9144"/>
                          </a:moveTo>
                          <a:lnTo>
                            <a:pt x="6608064" y="9144"/>
                          </a:lnTo>
                          <a:lnTo>
                            <a:pt x="6608064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29" w:after="0" w:line="275" w:lineRule="exact"/>
        <w:ind w:left="0" w:right="-32" w:firstLine="0"/>
        <w:jc w:val="both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правящего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дворянина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1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сейчас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герцог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связанный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кровными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узами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королём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Каддаса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—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роль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32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является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сугубо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церемониальной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Истинный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центр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власти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офицерский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трибунал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генералом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армии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Блэкволла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полностью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живёт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законам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военног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0"/>
          <w:sz w:val="24"/>
          <w:szCs w:val="24"/>
        </w:rPr>
        <w:t>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времени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солдатами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выполняющими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обязанности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полиции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защитников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АРХИТЕКТУ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8"/>
          <w:sz w:val="24"/>
          <w:szCs w:val="24"/>
        </w:rPr>
        <w:t>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cols w:num="2" w:space="0" w:equalWidth="0">
            <w:col w:w="5209" w:space="669"/>
            <w:col w:w="4795" w:space="0"/>
          </w:cols>
          <w:docGrid w:linePitch="360"/>
        </w:sect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Форма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конструкции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Блэкволла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подчёркивает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назначение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Практически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построен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7"/>
          <w:sz w:val="24"/>
          <w:szCs w:val="24"/>
        </w:rPr>
        <w:t>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камня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немногие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деревянные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конструкции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удалены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важных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объектов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тактически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важных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маршрутов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Крыши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зданий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домов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1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сделаны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плоскими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дополнительных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позиций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лучников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крыши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массивных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тяжелых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оборонительных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орудий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крыш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окаймляет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зубчатый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бордюр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дающий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дополнительное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укрытие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лучнику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стреляющему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захватчикам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узкие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обеспечивая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лучшую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защиту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стрелков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тяжелые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двери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противостоять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ударам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различных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зданиях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присутствуют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скрытые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запасы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оружия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Горожане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найти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вооружение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противостоять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атаке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захватчикам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понадобится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уйма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времени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найти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скрытые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тайники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многих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крышах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закреплены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груды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камней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блоков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необходимости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легко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разрушены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приготовлены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сигналу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обрушены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заблокировав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доступ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нападающим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улицам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4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VIVE LA REVOLUTION!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23" w:lineRule="exact"/>
        <w:ind w:left="405" w:right="0" w:firstLine="0"/>
      </w:pP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Когда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моральное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или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этическое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развитие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общества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протяжении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долгого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времени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сильно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отличается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от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такового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у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23" w:lineRule="exact"/>
        <w:ind w:left="405" w:right="0" w:firstLine="0"/>
      </w:pP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центра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власти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то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город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находится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грани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революции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23" w:lineRule="exact"/>
        <w:ind w:left="405" w:right="0" w:firstLine="0"/>
      </w:pP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Внутри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игрового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времени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вероятность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восстания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зависит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от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степени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различия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между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общественным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мировоззрением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exact"/>
        <w:ind w:left="405" w:right="211" w:firstLine="0"/>
      </w:pP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мировоззрением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центра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власти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Если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эти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два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значения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различаются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один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или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более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шаг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морально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эстетических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нормах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то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городе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существует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риск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переворота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Примером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может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служить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нейтрально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-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злой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центр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власти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то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время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как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общественное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мировоззрение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остаётся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законно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-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нейтральным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Город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так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же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потенциально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нестабилен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если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один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компонент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мировоззрения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у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центра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власти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подавляющего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населения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отличается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два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шага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примеру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население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хаотично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-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добрым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общественным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мировоззрением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может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допустить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законно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-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добрый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центр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власти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лишь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ненадолго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19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при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этом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полностью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мириться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его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ограничениями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моральными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устоями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docGrid w:linePitch="360"/>
        </w:sectPr>
        <w:spacing w:before="0" w:after="0" w:line="240" w:lineRule="exact"/>
        <w:ind w:left="329" w:right="211" w:firstLine="0"/>
      </w:pP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Это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твёрдые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правила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скорее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инструмент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для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вас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как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для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МП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создании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сюжета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затрагивающего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народное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восстание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Природа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этого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восстания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зависит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от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того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какое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население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какими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лидерами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оно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согласно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Если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это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законопослушные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добрые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люди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находящиеся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под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железной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пятой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жестокого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деспота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то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они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могут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сначала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попытаться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тихо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убрать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его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разрушая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фундамент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их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правительственной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системы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наоборот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корыстное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население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drawing>
          <wp:anchor simplePos="0" relativeHeight="251660453" behindDoc="0" locked="0" layoutInCell="1" allowOverlap="1">
            <wp:simplePos x="0" y="0"/>
            <wp:positionH relativeFrom="page">
              <wp:posOffset>521208</wp:posOffset>
            </wp:positionH>
            <wp:positionV relativeFrom="line">
              <wp:posOffset>168037</wp:posOffset>
            </wp:positionV>
            <wp:extent cx="6608064" cy="9144"/>
            <wp:effectExtent l="0" t="0" r="0" b="0"/>
            <wp:wrapNone/>
            <wp:docPr id="136" name="Freeform 13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608064" cy="9144"/>
                    </a:xfrm>
                    <a:custGeom>
                      <a:rect l="l" t="t" r="r" b="b"/>
                      <a:pathLst>
                        <a:path w="6608064" h="9144">
                          <a:moveTo>
                            <a:pt x="0" y="9144"/>
                          </a:moveTo>
                          <a:lnTo>
                            <a:pt x="6608064" y="9144"/>
                          </a:lnTo>
                          <a:lnTo>
                            <a:pt x="6608064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под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руководствомгруппы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моральных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фанатиков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способно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разрушить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весь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режим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власти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8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Блэкволле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наблюдать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разнообразие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декоративных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стилей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размера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Однако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подразумевает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отсутствия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эстетики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высшего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класса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называется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военный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построен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7"/>
          <w:sz w:val="24"/>
          <w:szCs w:val="24"/>
        </w:rPr>
        <w:t>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0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напоминают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укрепления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возможно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слишком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Богатые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домовладельцы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любят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украшать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тёмных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тонах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яркими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цветными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пятнами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чаще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гербы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знамёна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проживают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иностранцы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заграничные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получили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никакого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распространения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чувствуя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повышенно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2"/>
          <w:sz w:val="24"/>
          <w:szCs w:val="24"/>
        </w:rPr>
        <w:t>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внимание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предпочитают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сливаться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населением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нежели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выделятся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8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ПЛАНИРОВКА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правило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военные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широкие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дороги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узкие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переулки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Подобное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расположение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улиц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складывается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оптимальную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комбинацию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защитных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наступательных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способностей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Широкие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улицы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позволяют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правительству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случае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необходимости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быстро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перебросить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войск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кавалерии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проделать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силы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неприятеля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Узкие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переулки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аллеи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служат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партизанских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засад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горожане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нанести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удар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после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быстро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отступить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укрытия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враги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11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отыскать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cols w:num="2" w:space="0" w:equalWidth="0">
            <w:col w:w="5120" w:space="759"/>
            <w:col w:w="4834" w:space="0"/>
          </w:cols>
          <w:docGrid w:linePitch="360"/>
        </w:sectPr>
        <w:spacing w:before="0" w:after="0" w:line="273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военные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особенности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построенны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7"/>
          <w:sz w:val="24"/>
          <w:szCs w:val="24"/>
        </w:rPr>
        <w:t>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ровной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земле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используют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простой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макет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кольцевой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Подобное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229" w:after="0" w:line="275" w:lineRule="exact"/>
        <w:ind w:left="329" w:right="-40" w:firstLine="0"/>
        <w:jc w:val="both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расположение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позволяет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солдатам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быстро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легко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достигать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ворот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Прочие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Блэкволл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числе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заинтересованы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4"/>
          <w:sz w:val="24"/>
          <w:szCs w:val="24"/>
        </w:rPr>
        <w:t>защите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сильнее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улицы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сплетаются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паутину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аллей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переулков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повернуть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привести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тупик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видимой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причины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придаёт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улице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несколько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значение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нежели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прямой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найти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дорогу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паутины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Против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злоумышленников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подобное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расположение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служит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ничуть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худшей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защитой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нибудь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Любой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стоящий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проёме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ворот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увидеть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находится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административный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27" w:after="0" w:line="278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центр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добраться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оказывается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весьма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непростым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делом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добраться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врагам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придётся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преодолеть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концентрических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кольца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защитных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укреплений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высокая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внешняя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внутренняя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каменная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подъёмными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6"/>
          <w:sz w:val="24"/>
          <w:szCs w:val="24"/>
        </w:rPr>
        <w:t>мостами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между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Карта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Блэкволла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Пометками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cols w:num="2" w:space="0" w:equalWidth="0">
            <w:col w:w="5176" w:space="702"/>
            <w:col w:w="4692" w:space="0"/>
          </w:cols>
          <w:docGrid w:linePitch="360"/>
        </w:sectPr>
        <w:spacing w:before="0" w:after="0" w:line="276" w:lineRule="exact"/>
        <w:ind w:left="0" w:right="93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Помеченные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карте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Блэкволла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обозначают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различные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кварталы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подробной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информации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отличиях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Кварталы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начинающиеся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34.  </w:t>
      </w:r>
      <w:r>
        <w:drawing>
          <wp:anchor simplePos="0" relativeHeight="251658839" behindDoc="0" locked="0" layoutInCell="1" allowOverlap="1">
            <wp:simplePos x="0" y="0"/>
            <wp:positionH relativeFrom="page">
              <wp:posOffset>521208</wp:posOffset>
            </wp:positionH>
            <wp:positionV relativeFrom="paragraph">
              <wp:posOffset>1232687</wp:posOffset>
            </wp:positionV>
            <wp:extent cx="6608064" cy="18288"/>
            <wp:effectExtent l="0" t="0" r="0" b="0"/>
            <wp:wrapNone/>
            <wp:docPr id="137" name="Freeform 13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608064" cy="18288"/>
                    </a:xfrm>
                    <a:custGeom>
                      <a:rect l="l" t="t" r="r" b="b"/>
                      <a:pathLst>
                        <a:path w="6608064" h="18288">
                          <a:moveTo>
                            <a:pt x="0" y="18288"/>
                          </a:moveTo>
                          <a:lnTo>
                            <a:pt x="6608064" y="18288"/>
                          </a:lnTo>
                          <a:lnTo>
                            <a:pt x="6608064" y="0"/>
                          </a:lnTo>
                          <a:lnTo>
                            <a:pt x="0" y="0"/>
                          </a:lnTo>
                          <a:lnTo>
                            <a:pt x="0" y="18288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4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ПЕРЕРЫВ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ЗАМЕТКУ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ИССЛЕДОВАТЕЛЯМ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3" w:lineRule="exact"/>
        <w:ind w:left="329" w:right="175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Иногда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у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ИП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возникают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какие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-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то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необычные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вопросы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которые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они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могут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найти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ответ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>
        <w:br w:type="textWrapping" w:clear="all"/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самостоятельно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—"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Какой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ответ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у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загадки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дракона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?" "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Как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мы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можем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открыть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мистические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Врата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 </w:t>
      </w:r>
      <w:r>
        <w:br w:type="textWrapping" w:clear="all"/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Шуренгаула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?" "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Какое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слабое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место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демона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который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чуть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убил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нас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?"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Обычно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подобные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вопросы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необходимо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как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-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то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исследовать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счастью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город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предоставляет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бесчисленные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залежи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информации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pacing w:val="-4"/>
          <w:sz w:val="22"/>
          <w:szCs w:val="22"/>
        </w:rPr>
        <w:t>начиная</w:t>
      </w:r>
      <w:r>
        <w:rPr>
          <w:rFonts w:ascii="Times New Roman" w:hAnsi="Times New Roman" w:cs="Times New Roman"/>
          <w:sz w:val="22"/>
          <w:szCs w:val="22"/>
        </w:rPr>
        <w:t>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палаток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базарных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мудрецов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провидцев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коллегиальных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библиотек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школ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магии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3" w:lineRule="exact"/>
        <w:ind w:left="329" w:right="175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процессе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игры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ИП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могут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найти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НИП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мудреца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готового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провести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проверку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Знания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вместо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них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Подобное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исследование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это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двухступенчатый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процесс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Сначала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ИП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должны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отыскать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местоположение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кого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-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нибудь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интересующим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их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навыком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Знания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(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например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используя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проверку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Сбор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Информации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чем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выше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результат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тем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большее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число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квалифицированных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мудрецов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вы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сможете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отыскать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).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Затем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они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должны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оплатить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научные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изыскания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мудреца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2" w:lineRule="exact"/>
        <w:ind w:left="329" w:right="175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Проведите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проверку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Знания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мудреца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если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ИП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хотят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получить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ответ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заданный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ими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вопрос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Если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проверка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удалась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мудрец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объясняет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персонажам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что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для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получения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ответа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необходимо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провести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исследование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(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поискать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частных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библиотеках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проконсультироватьсяс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коллегами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.)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рассказывает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сколько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денег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времени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это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потребуется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Такое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исследование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добавляет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бонус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обстоятельства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: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день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потраченный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исследование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консультацию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даёт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+2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бонус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обстоятельства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неделя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даёт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+4,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месяц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увеличивает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этот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бонус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+8.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Мудрецы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требуют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поденную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оплату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таким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образом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более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высокий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бонус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требует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больших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денег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4" w:lineRule="exact"/>
        <w:ind w:left="329" w:right="175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Чтобы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найти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нужного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мудреца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обратитесь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следующей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таблице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Высокий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результат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проверки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Сбор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Информации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позволяет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ИП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определить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местонахождение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большего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числа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мудрецов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сведущих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нужном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навыке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Знания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(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Примеры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мудрецов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описываются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после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таблицы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.)  </w:t>
      </w:r>
      <w:r/>
    </w:p>
    <w:p>
      <w:pPr>
        <w:rPr>
          <w:rFonts w:ascii="Times New Roman" w:hAnsi="Times New Roman" w:cs="Times New Roman"/>
          <w:color w:val="010302"/>
        </w:rPr>
        <w:spacing w:before="273" w:after="0" w:line="287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Поиски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Мудреца</w:t>
      </w:r>
      <w:r>
        <w:rPr>
          <w:rFonts w:ascii="Times New Roman" w:hAnsi="Times New Roman" w:cs="Times New Roman"/>
          <w:sz w:val="24"/>
          <w:szCs w:val="24"/>
        </w:rPr>
        <w:t> </w:t>
      </w:r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734" w:tblpY="-10"/>
        <w:tblOverlap w:val="never"/>
        "
        <w:tblW w:w="10535" w:type="dxa"/>
        <w:tblLook w:val="04A0" w:firstRow="1" w:lastRow="0" w:firstColumn="1" w:lastColumn="0" w:noHBand="0" w:noVBand="1"/>
      </w:tblPr>
      <w:tblGrid>
        <w:gridCol w:w="1612"/>
        <w:gridCol w:w="1247"/>
        <w:gridCol w:w="7694"/>
      </w:tblGrid>
      <w:tr>
        <w:trPr>
          <w:trHeight w:hRule="exact" w:val="532"/>
        </w:trPr>
        <w:tc>
          <w:tcPr>
            <w:tcW w:w="161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87" w:lineRule="exact"/>
              <w:ind w:left="85" w:right="-18" w:firstLine="0"/>
            </w:pPr>
            <w:r>
              <w:drawing>
                <wp:anchor simplePos="0" relativeHeight="251659843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914</wp:posOffset>
                  </wp:positionV>
                  <wp:extent cx="6096" cy="6096"/>
                  <wp:effectExtent l="0" t="0" r="0" b="0"/>
                  <wp:wrapNone/>
                  <wp:docPr id="138" name="Freeform 13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845" behindDoc="0" locked="0" layoutInCell="1" allowOverlap="1">
                  <wp:simplePos x="0" y="0"/>
                  <wp:positionH relativeFrom="page">
                    <wp:posOffset>1024127</wp:posOffset>
                  </wp:positionH>
                  <wp:positionV relativeFrom="line">
                    <wp:posOffset>914</wp:posOffset>
                  </wp:positionV>
                  <wp:extent cx="6096" cy="6096"/>
                  <wp:effectExtent l="0" t="0" r="0" b="0"/>
                  <wp:wrapNone/>
                  <wp:docPr id="139" name="Freeform 13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Знание</w:t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6" w:line="265" w:lineRule="exact"/>
              <w:ind w:left="85" w:right="0" w:firstLine="0"/>
            </w:pPr>
            <w:r/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Навык</w:t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1247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73152</wp:posOffset>
                  </wp:positionH>
                  <wp:positionV relativeFrom="paragraph">
                    <wp:posOffset>4420</wp:posOffset>
                  </wp:positionV>
                  <wp:extent cx="1603247" cy="456742"/>
                  <wp:effectExtent l="0" t="0" r="0" b="0"/>
                  <wp:wrapNone/>
                  <wp:docPr id="140" name="Freeform 140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1569719" y="4420"/>
                            <a:ext cx="1488947" cy="34244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65" w:lineRule="exact"/>
                                <w:ind w:left="0" w:right="0" w:firstLine="0"/>
                              </w:pP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DC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Сбор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  </w:t>
                              </w: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tabs>
                                  <w:tab w:val="left" w:pos="1248"/>
                                </w:tabs>
                                <w:spacing w:before="0" w:after="0" w:line="265" w:lineRule="exact"/>
                                <w:ind w:left="0" w:right="0" w:firstLine="0"/>
                              </w:pP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Информ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. 	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Мудрецы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  <w:tc>
          <w:tcPr>
            <w:tcW w:w="769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9847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paragraph">
                    <wp:posOffset>-6096</wp:posOffset>
                  </wp:positionV>
                  <wp:extent cx="6096" cy="6096"/>
                  <wp:effectExtent l="0" t="0" r="0" b="0"/>
                  <wp:wrapNone/>
                  <wp:docPr id="141" name="Freeform 14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63"/>
        </w:trPr>
        <w:tc>
          <w:tcPr>
            <w:tcW w:w="161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85" w:right="-18" w:firstLine="0"/>
            </w:pPr>
            <w:r>
              <w:drawing>
                <wp:anchor simplePos="0" relativeHeight="251659865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142" name="Freeform 14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867" behindDoc="0" locked="0" layoutInCell="1" allowOverlap="1">
                  <wp:simplePos x="0" y="0"/>
                  <wp:positionH relativeFrom="page">
                    <wp:posOffset>1024127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143" name="Freeform 14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Магия</w:t>
            </w:r>
            <w:r>
              <w:rPr lang="en-US" sz="24" baseline="0" dirty="0">
                <w:jc w:val="left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5" w:right="-18" w:firstLine="0"/>
            </w:pPr>
            <w:r/>
            <w:r>
              <w:rPr lang="en-US" sz="24" baseline="0" dirty="0">
                <w:jc w:val="left"/>
                <w:rFonts w:ascii="Times New Roman" w:hAnsi="Times New Roman" w:cs="Times New Roman"/>
                <w:u w:val="single"/>
                <w:color w:val="000000"/>
                <w:sz w:val="24"/>
                <w:szCs w:val="24"/>
              </w:rPr>
              <w:t>10  </w:t>
            </w:r>
            <w:r/>
            <w:r/>
          </w:p>
        </w:tc>
        <w:tc>
          <w:tcPr>
            <w:tcW w:w="769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6" w:right="0" w:firstLine="0"/>
            </w:pPr>
            <w:r>
              <w:drawing>
                <wp:anchor simplePos="0" relativeHeight="251659869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144" name="Freeform 14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Олорана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Волшебница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</w:tr>
      <w:tr>
        <w:trPr>
          <w:trHeight w:hRule="exact" w:val="541"/>
        </w:trPr>
        <w:tc>
          <w:tcPr>
            <w:tcW w:w="1612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9932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paragraph">
                    <wp:posOffset>0</wp:posOffset>
                  </wp:positionV>
                  <wp:extent cx="6096" cy="6096"/>
                  <wp:effectExtent l="0" t="0" r="0" b="0"/>
                  <wp:wrapNone/>
                  <wp:docPr id="145" name="Freeform 14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934" behindDoc="0" locked="0" layoutInCell="1" allowOverlap="1">
                  <wp:simplePos x="0" y="0"/>
                  <wp:positionH relativeFrom="page">
                    <wp:posOffset>1024127</wp:posOffset>
                  </wp:positionH>
                  <wp:positionV relativeFrom="paragraph">
                    <wp:posOffset>0</wp:posOffset>
                  </wp:positionV>
                  <wp:extent cx="6096" cy="6096"/>
                  <wp:effectExtent l="0" t="0" r="0" b="0"/>
                  <wp:wrapNone/>
                  <wp:docPr id="146" name="Freeform 14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" w:after="0" w:line="265" w:lineRule="exact"/>
              <w:ind w:left="115" w:right="-18" w:firstLine="0"/>
            </w:pPr>
            <w:r/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15  </w:t>
            </w:r>
            <w:r/>
          </w:p>
        </w:tc>
        <w:tc>
          <w:tcPr>
            <w:tcW w:w="769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" w:after="0" w:line="265" w:lineRule="exact"/>
              <w:ind w:left="116" w:right="-18" w:firstLine="0"/>
            </w:pPr>
            <w:r>
              <w:drawing>
                <wp:anchor simplePos="0" relativeHeight="251659936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152</wp:posOffset>
                  </wp:positionV>
                  <wp:extent cx="6096" cy="6096"/>
                  <wp:effectExtent l="0" t="0" r="0" b="0"/>
                  <wp:wrapNone/>
                  <wp:docPr id="147" name="Freeform 14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Мудрец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выше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плюс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Антрагаус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Сорломун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,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Ханнади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Распутный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,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>Хиро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6" w:line="283" w:lineRule="exact"/>
              <w:ind w:left="116" w:right="0" w:firstLine="0"/>
            </w:pPr>
            <w:r/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Сару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,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Джениши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Учёный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,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Распутек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Ходящий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Между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Мирами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</w:p>
        </w:tc>
      </w:tr>
      <w:tr>
        <w:trPr>
          <w:trHeight w:hRule="exact" w:val="267"/>
        </w:trPr>
        <w:tc>
          <w:tcPr>
            <w:tcW w:w="1612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5" w:right="-18" w:firstLine="0"/>
            </w:pPr>
            <w:r>
              <w:drawing>
                <wp:anchor simplePos="0" relativeHeight="251659965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148" name="Freeform 14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u w:val="single"/>
                <w:color w:val="000000"/>
                <w:sz w:val="24"/>
                <w:szCs w:val="24"/>
              </w:rPr>
              <w:t>20  </w:t>
            </w:r>
            <w:r/>
            <w:r/>
          </w:p>
        </w:tc>
        <w:tc>
          <w:tcPr>
            <w:tcW w:w="769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6" w:right="0" w:firstLine="0"/>
            </w:pPr>
            <w:r>
              <w:drawing>
                <wp:anchor simplePos="0" relativeHeight="251659967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149" name="Freeform 14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Все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выше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и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Беншастра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"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Ткачиха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"  </w:t>
            </w:r>
            <w:r/>
            <w:r/>
          </w:p>
        </w:tc>
      </w:tr>
      <w:tr>
        <w:trPr>
          <w:trHeight w:hRule="exact" w:val="541"/>
        </w:trPr>
        <w:tc>
          <w:tcPr>
            <w:tcW w:w="161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" w:after="10" w:line="273" w:lineRule="exact"/>
              <w:ind w:left="85" w:right="-54" w:firstLine="0"/>
            </w:pPr>
            <w:r>
              <w:drawing>
                <wp:anchor simplePos="0" relativeHeight="251659963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-183363</wp:posOffset>
                  </wp:positionV>
                  <wp:extent cx="6096" cy="6096"/>
                  <wp:effectExtent l="0" t="0" r="0" b="0"/>
                  <wp:wrapNone/>
                  <wp:docPr id="150" name="Freeform 15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02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-482</wp:posOffset>
                  </wp:positionV>
                  <wp:extent cx="6096" cy="6096"/>
                  <wp:effectExtent l="0" t="0" r="0" b="0"/>
                  <wp:wrapNone/>
                  <wp:docPr id="151" name="Freeform 15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04" behindDoc="0" locked="0" layoutInCell="1" allowOverlap="1">
                  <wp:simplePos x="0" y="0"/>
                  <wp:positionH relativeFrom="page">
                    <wp:posOffset>1024127</wp:posOffset>
                  </wp:positionH>
                  <wp:positionV relativeFrom="line">
                    <wp:posOffset>-482</wp:posOffset>
                  </wp:positionV>
                  <wp:extent cx="6096" cy="6096"/>
                  <wp:effectExtent l="0" t="0" r="0" b="0"/>
                  <wp:wrapNone/>
                  <wp:docPr id="152" name="Freeform 15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Архитектура</w:t>
            </w:r>
            <w:r>
              <w:rPr lang="en-US" sz="24" baseline="0" dirty="0">
                <w:jc w:val="left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  </w:t>
            </w:r>
            <w:r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67056</wp:posOffset>
                  </wp:positionH>
                  <wp:positionV relativeFrom="line">
                    <wp:posOffset>-169926</wp:posOffset>
                  </wp:positionV>
                  <wp:extent cx="4962143" cy="1179118"/>
                  <wp:effectExtent l="0" t="0" r="0" b="0"/>
                  <wp:wrapNone/>
                  <wp:docPr id="153" name="Freeform 153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539496" y="-169926"/>
                            <a:ext cx="4847843" cy="106481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tabs>
                                  <w:tab w:val="left" w:pos="2870"/>
                                </w:tabs>
                                <w:spacing w:before="0" w:after="0" w:line="265" w:lineRule="exact"/>
                                <w:ind w:left="1622" w:right="0" w:firstLine="0"/>
                                <w:jc w:val="right"/>
                              </w:pP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10 	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Дарнек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Каменный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Молот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,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Клиранна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Джаннау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 </w:t>
                              </w: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tabs>
                                  <w:tab w:val="left" w:pos="1622"/>
                                  <w:tab w:val="left" w:pos="2870"/>
                                </w:tabs>
                                <w:spacing w:before="261" w:after="0" w:line="288" w:lineRule="exact"/>
                                <w:ind w:left="0" w:right="0" w:firstLine="0"/>
                              </w:pP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i/>
                                  <w:iCs/>
                                  <w:color w:val="000000"/>
                                  <w:sz w:val="24"/>
                                  <w:szCs w:val="24"/>
                                </w:rPr>
                                <w:t> 	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4"/>
                                  <w:szCs w:val="24"/>
                                </w:rPr>
                                <w:t>15 	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Мудрецы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выше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плюс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Мастер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Орвидиус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i/>
                                  <w:iCs/>
                                  <w:color w:val="000000"/>
                                  <w:sz w:val="24"/>
                                  <w:szCs w:val="24"/>
                                </w:rPr>
                                <w:t> 	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4"/>
                                  <w:szCs w:val="24"/>
                                </w:rPr>
                                <w:t>20 	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Все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выше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и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Ханнади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Распутный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 </w:t>
                              </w: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78" w:lineRule="exact"/>
                                <w:ind w:left="0" w:right="0" w:firstLine="0"/>
                              </w:pP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i/>
                                  <w:iCs/>
                                  <w:color w:val="000000"/>
                                  <w:sz w:val="24"/>
                                  <w:szCs w:val="24"/>
                                </w:rPr>
                                <w:t>Устройство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i/>
                                  <w:iCs/>
                                  <w:color w:val="000000"/>
                                  <w:sz w:val="24"/>
                                  <w:szCs w:val="24"/>
                                </w:rPr>
                                <w:t>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i/>
                                  <w:iCs/>
                                  <w:color w:val="000000"/>
                                  <w:sz w:val="24"/>
                                  <w:szCs w:val="24"/>
                                </w:rPr>
                                <w:t>подземелий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i/>
                                  <w:iCs/>
                                  <w:color w:val="000000"/>
                                  <w:sz w:val="24"/>
                                  <w:szCs w:val="24"/>
                                </w:rPr>
                                <w:t>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и</w:t>
            </w:r>
            <w:r>
              <w:rPr lang="en-US" sz="24" baseline="0" dirty="0">
                <w:jc w:val="left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инженерия</w:t>
            </w:r>
            <w:r>
              <w:rPr lang="en-US" sz="24" baseline="0" dirty="0">
                <w:jc w:val="left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1247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769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60006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154" name="Freeform 15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68"/>
        </w:trPr>
        <w:tc>
          <w:tcPr>
            <w:tcW w:w="1612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60027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155" name="Freeform 15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29" behindDoc="0" locked="0" layoutInCell="1" allowOverlap="1">
                  <wp:simplePos x="0" y="0"/>
                  <wp:positionH relativeFrom="page">
                    <wp:posOffset>1024127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156" name="Freeform 15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247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769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60031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157" name="Freeform 15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63"/>
        </w:trPr>
        <w:tc>
          <w:tcPr>
            <w:tcW w:w="1612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60051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paragraph">
                    <wp:posOffset>0</wp:posOffset>
                  </wp:positionV>
                  <wp:extent cx="6096" cy="6096"/>
                  <wp:effectExtent l="0" t="0" r="0" b="0"/>
                  <wp:wrapNone/>
                  <wp:docPr id="158" name="Freeform 15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53" behindDoc="0" locked="0" layoutInCell="1" allowOverlap="1">
                  <wp:simplePos x="0" y="0"/>
                  <wp:positionH relativeFrom="page">
                    <wp:posOffset>1024127</wp:posOffset>
                  </wp:positionH>
                  <wp:positionV relativeFrom="paragraph">
                    <wp:posOffset>0</wp:posOffset>
                  </wp:positionV>
                  <wp:extent cx="6096" cy="6096"/>
                  <wp:effectExtent l="0" t="0" r="0" b="0"/>
                  <wp:wrapNone/>
                  <wp:docPr id="159" name="Freeform 15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247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769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60055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paragraph">
                    <wp:posOffset>0</wp:posOffset>
                  </wp:positionV>
                  <wp:extent cx="6096" cy="6096"/>
                  <wp:effectExtent l="0" t="0" r="0" b="0"/>
                  <wp:wrapNone/>
                  <wp:docPr id="160" name="Freeform 16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541"/>
        </w:trPr>
        <w:tc>
          <w:tcPr>
            <w:tcW w:w="1612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60086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161" name="Freeform 16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88" behindDoc="0" locked="0" layoutInCell="1" allowOverlap="1">
                  <wp:simplePos x="0" y="0"/>
                  <wp:positionH relativeFrom="page">
                    <wp:posOffset>1024127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162" name="Freeform 16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" w:after="284" w:line="240" w:lineRule="auto"/>
              <w:ind w:left="115" w:right="-18" w:firstLine="0"/>
            </w:pPr>
            <w:r/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10  </w:t>
            </w:r>
            <w:r/>
            <w:r/>
          </w:p>
        </w:tc>
        <w:tc>
          <w:tcPr>
            <w:tcW w:w="769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" w:after="284" w:line="240" w:lineRule="auto"/>
              <w:ind w:left="116" w:right="0" w:firstLine="0"/>
            </w:pPr>
            <w:r>
              <w:drawing>
                <wp:anchor simplePos="0" relativeHeight="251660090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153</wp:posOffset>
                  </wp:positionV>
                  <wp:extent cx="6096" cy="6096"/>
                  <wp:effectExtent l="0" t="0" r="0" b="0"/>
                  <wp:wrapNone/>
                  <wp:docPr id="163" name="Freeform 16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Кори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Кау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"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Бледный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"  </w:t>
            </w:r>
            <w:r/>
            <w:r/>
          </w:p>
        </w:tc>
      </w:tr>
      <w:tr>
        <w:trPr>
          <w:trHeight w:hRule="exact" w:val="267"/>
        </w:trPr>
        <w:tc>
          <w:tcPr>
            <w:tcW w:w="1612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60113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paragraph">
                    <wp:posOffset>-1</wp:posOffset>
                  </wp:positionV>
                  <wp:extent cx="6096" cy="6096"/>
                  <wp:effectExtent l="0" t="0" r="0" b="0"/>
                  <wp:wrapNone/>
                  <wp:docPr id="164" name="Freeform 16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115" behindDoc="0" locked="0" layoutInCell="1" allowOverlap="1">
                  <wp:simplePos x="0" y="0"/>
                  <wp:positionH relativeFrom="page">
                    <wp:posOffset>1024127</wp:posOffset>
                  </wp:positionH>
                  <wp:positionV relativeFrom="paragraph">
                    <wp:posOffset>-1</wp:posOffset>
                  </wp:positionV>
                  <wp:extent cx="6096" cy="6096"/>
                  <wp:effectExtent l="0" t="0" r="0" b="0"/>
                  <wp:wrapNone/>
                  <wp:docPr id="165" name="Freeform 16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5" w:right="-18" w:firstLine="0"/>
            </w:pPr>
            <w:r/>
            <w:r>
              <w:rPr lang="en-US" sz="24" baseline="0" dirty="0">
                <w:jc w:val="left"/>
                <w:rFonts w:ascii="Times New Roman" w:hAnsi="Times New Roman" w:cs="Times New Roman"/>
                <w:u w:val="single"/>
                <w:color w:val="000000"/>
                <w:sz w:val="24"/>
                <w:szCs w:val="24"/>
              </w:rPr>
              <w:t>15  </w:t>
            </w:r>
            <w:r/>
          </w:p>
        </w:tc>
        <w:tc>
          <w:tcPr>
            <w:tcW w:w="769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6" w:right="0" w:firstLine="0"/>
            </w:pPr>
            <w:r>
              <w:drawing>
                <wp:anchor simplePos="0" relativeHeight="251660117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166" name="Freeform 16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Мудрец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выше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плюс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Клиранна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Джаннау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</w:p>
        </w:tc>
      </w:tr>
      <w:tr>
        <w:trPr>
          <w:trHeight w:hRule="exact" w:val="263"/>
        </w:trPr>
        <w:tc>
          <w:tcPr>
            <w:tcW w:w="1612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5" w:right="-18" w:firstLine="0"/>
            </w:pPr>
            <w:r>
              <w:drawing>
                <wp:anchor simplePos="0" relativeHeight="251660145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167" name="Freeform 16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u w:val="single"/>
                <w:color w:val="000000"/>
                <w:sz w:val="24"/>
                <w:szCs w:val="24"/>
              </w:rPr>
              <w:t>20  </w:t>
            </w:r>
            <w:r/>
            <w:r/>
          </w:p>
        </w:tc>
        <w:tc>
          <w:tcPr>
            <w:tcW w:w="769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6" w:right="0" w:firstLine="0"/>
            </w:pPr>
            <w:r>
              <w:drawing>
                <wp:anchor simplePos="0" relativeHeight="251660147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168" name="Freeform 16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Все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выше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и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Хрун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Прочный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Шаг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</w:tr>
      <w:tr>
        <w:trPr>
          <w:trHeight w:hRule="exact" w:val="268"/>
        </w:trPr>
        <w:tc>
          <w:tcPr>
            <w:tcW w:w="161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85" w:right="-18" w:firstLine="0"/>
            </w:pPr>
            <w:r>
              <w:drawing>
                <wp:anchor simplePos="0" relativeHeight="251660143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-187299</wp:posOffset>
                  </wp:positionV>
                  <wp:extent cx="6096" cy="6096"/>
                  <wp:effectExtent l="0" t="0" r="0" b="0"/>
                  <wp:wrapNone/>
                  <wp:docPr id="169" name="Freeform 16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188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170" name="Freeform 17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190" behindDoc="0" locked="0" layoutInCell="1" allowOverlap="1">
                  <wp:simplePos x="0" y="0"/>
                  <wp:positionH relativeFrom="page">
                    <wp:posOffset>1024127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171" name="Freeform 17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География</w:t>
            </w:r>
            <w:r>
              <w:rPr lang="en-US" sz="24" baseline="0" dirty="0">
                <w:jc w:val="left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  </w:t>
            </w:r>
            <w:r/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5" w:right="-18" w:firstLine="0"/>
            </w:pPr>
            <w:r/>
            <w:r>
              <w:rPr lang="en-US" sz="24" baseline="0" dirty="0">
                <w:jc w:val="left"/>
                <w:rFonts w:ascii="Times New Roman" w:hAnsi="Times New Roman" w:cs="Times New Roman"/>
                <w:u w:val="single"/>
                <w:color w:val="000000"/>
                <w:sz w:val="24"/>
                <w:szCs w:val="24"/>
              </w:rPr>
              <w:t>10  </w:t>
            </w:r>
            <w:r/>
          </w:p>
        </w:tc>
        <w:tc>
          <w:tcPr>
            <w:tcW w:w="769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6" w:right="-18" w:firstLine="0"/>
            </w:pPr>
            <w:r>
              <w:drawing>
                <wp:anchor simplePos="0" relativeHeight="251660192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172" name="Freeform 17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Каркалле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Мастер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Картограф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,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Плаутрус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"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Перо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",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Ренна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Два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Шнурка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 </w:t>
            </w:r>
            <w:r/>
          </w:p>
        </w:tc>
      </w:tr>
      <w:tr>
        <w:trPr>
          <w:trHeight w:hRule="exact" w:val="263"/>
        </w:trPr>
        <w:tc>
          <w:tcPr>
            <w:tcW w:w="1612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5" w:right="-18" w:firstLine="0"/>
            </w:pPr>
            <w:r>
              <w:drawing>
                <wp:anchor simplePos="0" relativeHeight="251660218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173" name="Freeform 17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u w:val="single"/>
                <w:color w:val="000000"/>
                <w:sz w:val="24"/>
                <w:szCs w:val="24"/>
              </w:rPr>
              <w:t>15  </w:t>
            </w:r>
            <w:r/>
            <w:r/>
          </w:p>
        </w:tc>
        <w:tc>
          <w:tcPr>
            <w:tcW w:w="769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6" w:right="-18" w:firstLine="0"/>
            </w:pPr>
            <w:r>
              <w:drawing>
                <wp:anchor simplePos="0" relativeHeight="251660220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174" name="Freeform 17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Мудрецы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выше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плюс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Капитан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деВорн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</w:tr>
      <w:tr>
        <w:trPr>
          <w:trHeight w:hRule="exact" w:val="268"/>
        </w:trPr>
        <w:tc>
          <w:tcPr>
            <w:tcW w:w="1612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60216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paragraph">
                    <wp:posOffset>-179832</wp:posOffset>
                  </wp:positionV>
                  <wp:extent cx="6096" cy="6096"/>
                  <wp:effectExtent l="0" t="0" r="0" b="0"/>
                  <wp:wrapNone/>
                  <wp:docPr id="175" name="Freeform 17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245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176" name="Freeform 17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247" behindDoc="0" locked="0" layoutInCell="1" allowOverlap="1">
                  <wp:simplePos x="0" y="0"/>
                  <wp:positionH relativeFrom="page">
                    <wp:posOffset>1024127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177" name="Freeform 17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5" w:right="-18" w:firstLine="0"/>
            </w:pPr>
            <w:r/>
            <w:r>
              <w:rPr lang="en-US" sz="24" baseline="0" dirty="0">
                <w:jc w:val="left"/>
                <w:rFonts w:ascii="Times New Roman" w:hAnsi="Times New Roman" w:cs="Times New Roman"/>
                <w:u w:val="single"/>
                <w:color w:val="000000"/>
                <w:sz w:val="24"/>
                <w:szCs w:val="24"/>
              </w:rPr>
              <w:t>20  </w:t>
            </w:r>
            <w:r/>
            <w:r/>
          </w:p>
        </w:tc>
        <w:tc>
          <w:tcPr>
            <w:tcW w:w="769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6" w:right="0" w:firstLine="0"/>
            </w:pPr>
            <w:r>
              <w:drawing>
                <wp:anchor simplePos="0" relativeHeight="251660249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178" name="Freeform 17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Все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выше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и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Тринна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Вздыхающая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</w:tr>
      <w:tr>
        <w:trPr>
          <w:trHeight w:hRule="exact" w:val="267"/>
        </w:trPr>
        <w:tc>
          <w:tcPr>
            <w:tcW w:w="161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85" w:right="-18" w:firstLine="0"/>
            </w:pPr>
            <w:r>
              <w:drawing>
                <wp:anchor simplePos="0" relativeHeight="251660268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179" name="Freeform 17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270" behindDoc="0" locked="0" layoutInCell="1" allowOverlap="1">
                  <wp:simplePos x="0" y="0"/>
                  <wp:positionH relativeFrom="page">
                    <wp:posOffset>1024127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180" name="Freeform 18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История</w:t>
            </w:r>
            <w:r>
              <w:rPr lang="en-US" sz="24" baseline="0" dirty="0">
                <w:jc w:val="left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5" w:right="-18" w:firstLine="0"/>
            </w:pPr>
            <w:r/>
            <w:r>
              <w:rPr lang="en-US" sz="24" baseline="0" dirty="0">
                <w:jc w:val="left"/>
                <w:rFonts w:ascii="Times New Roman" w:hAnsi="Times New Roman" w:cs="Times New Roman"/>
                <w:u w:val="single"/>
                <w:color w:val="000000"/>
                <w:sz w:val="24"/>
                <w:szCs w:val="24"/>
              </w:rPr>
              <w:t>10  </w:t>
            </w:r>
            <w:r/>
            <w:r/>
          </w:p>
        </w:tc>
        <w:tc>
          <w:tcPr>
            <w:tcW w:w="769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6" w:right="0" w:firstLine="0"/>
            </w:pPr>
            <w:r>
              <w:drawing>
                <wp:anchor simplePos="0" relativeHeight="251660272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181" name="Freeform 18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Ренна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Два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Шнурка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  <w:sectPr>
          <w:type w:val="continuous"/>
          <w:pgSz w:w="11910" w:h="16850"/>
          <w:pgMar w:top="343" w:right="500" w:bottom="275" w:left="500" w:header="708" w:footer="708" w:gutter="0"/>
          <w:docGrid w:linePitch="360"/>
        </w:sectPr>
      </w:pPr>
      <w:r>
        <w:drawing>
          <wp:anchor simplePos="0" relativeHeight="251659849" behindDoc="0" locked="0" layoutInCell="1" allowOverlap="1">
            <wp:simplePos x="0" y="0"/>
            <wp:positionH relativeFrom="page">
              <wp:posOffset>7174992</wp:posOffset>
            </wp:positionH>
            <wp:positionV relativeFrom="page">
              <wp:posOffset>7106158</wp:posOffset>
            </wp:positionV>
            <wp:extent cx="6096" cy="6096"/>
            <wp:effectExtent l="0" t="0" r="0" b="0"/>
            <wp:wrapNone/>
            <wp:docPr id="182" name="Freeform 18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871" behindDoc="0" locked="0" layoutInCell="1" allowOverlap="1">
            <wp:simplePos x="0" y="0"/>
            <wp:positionH relativeFrom="page">
              <wp:posOffset>7174992</wp:posOffset>
            </wp:positionH>
            <wp:positionV relativeFrom="page">
              <wp:posOffset>7462775</wp:posOffset>
            </wp:positionV>
            <wp:extent cx="6096" cy="6096"/>
            <wp:effectExtent l="0" t="0" r="0" b="0"/>
            <wp:wrapNone/>
            <wp:docPr id="183" name="Freeform 18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38" behindDoc="0" locked="0" layoutInCell="1" allowOverlap="1">
            <wp:simplePos x="0" y="0"/>
            <wp:positionH relativeFrom="page">
              <wp:posOffset>7174992</wp:posOffset>
            </wp:positionH>
            <wp:positionV relativeFrom="page">
              <wp:posOffset>7642606</wp:posOffset>
            </wp:positionV>
            <wp:extent cx="6096" cy="6096"/>
            <wp:effectExtent l="0" t="0" r="0" b="0"/>
            <wp:wrapNone/>
            <wp:docPr id="184" name="Freeform 18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69" behindDoc="0" locked="0" layoutInCell="1" allowOverlap="1">
            <wp:simplePos x="0" y="0"/>
            <wp:positionH relativeFrom="page">
              <wp:posOffset>7174992</wp:posOffset>
            </wp:positionH>
            <wp:positionV relativeFrom="page">
              <wp:posOffset>7999222</wp:posOffset>
            </wp:positionV>
            <wp:extent cx="6096" cy="6096"/>
            <wp:effectExtent l="0" t="0" r="0" b="0"/>
            <wp:wrapNone/>
            <wp:docPr id="185" name="Freeform 18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008" behindDoc="0" locked="0" layoutInCell="1" allowOverlap="1">
            <wp:simplePos x="0" y="0"/>
            <wp:positionH relativeFrom="page">
              <wp:posOffset>7174992</wp:posOffset>
            </wp:positionH>
            <wp:positionV relativeFrom="page">
              <wp:posOffset>8182103</wp:posOffset>
            </wp:positionV>
            <wp:extent cx="6096" cy="6096"/>
            <wp:effectExtent l="0" t="0" r="0" b="0"/>
            <wp:wrapNone/>
            <wp:docPr id="186" name="Freeform 18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033" behindDoc="0" locked="0" layoutInCell="1" allowOverlap="1">
            <wp:simplePos x="0" y="0"/>
            <wp:positionH relativeFrom="page">
              <wp:posOffset>7174992</wp:posOffset>
            </wp:positionH>
            <wp:positionV relativeFrom="page">
              <wp:posOffset>8538719</wp:posOffset>
            </wp:positionV>
            <wp:extent cx="6096" cy="6096"/>
            <wp:effectExtent l="0" t="0" r="0" b="0"/>
            <wp:wrapNone/>
            <wp:docPr id="187" name="Freeform 18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057" behindDoc="0" locked="0" layoutInCell="1" allowOverlap="1">
            <wp:simplePos x="0" y="0"/>
            <wp:positionH relativeFrom="page">
              <wp:posOffset>7174992</wp:posOffset>
            </wp:positionH>
            <wp:positionV relativeFrom="page">
              <wp:posOffset>8721599</wp:posOffset>
            </wp:positionV>
            <wp:extent cx="6096" cy="6096"/>
            <wp:effectExtent l="0" t="0" r="0" b="0"/>
            <wp:wrapNone/>
            <wp:docPr id="188" name="Freeform 18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092" behindDoc="0" locked="0" layoutInCell="1" allowOverlap="1">
            <wp:simplePos x="0" y="0"/>
            <wp:positionH relativeFrom="page">
              <wp:posOffset>7174992</wp:posOffset>
            </wp:positionH>
            <wp:positionV relativeFrom="page">
              <wp:posOffset>8901431</wp:posOffset>
            </wp:positionV>
            <wp:extent cx="6096" cy="6096"/>
            <wp:effectExtent l="0" t="0" r="0" b="0"/>
            <wp:wrapNone/>
            <wp:docPr id="189" name="Freeform 18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119" behindDoc="0" locked="0" layoutInCell="1" allowOverlap="1">
            <wp:simplePos x="0" y="0"/>
            <wp:positionH relativeFrom="page">
              <wp:posOffset>7174992</wp:posOffset>
            </wp:positionH>
            <wp:positionV relativeFrom="page">
              <wp:posOffset>9258046</wp:posOffset>
            </wp:positionV>
            <wp:extent cx="6096" cy="6096"/>
            <wp:effectExtent l="0" t="0" r="0" b="0"/>
            <wp:wrapNone/>
            <wp:docPr id="190" name="Freeform 19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149" behindDoc="0" locked="0" layoutInCell="1" allowOverlap="1">
            <wp:simplePos x="0" y="0"/>
            <wp:positionH relativeFrom="page">
              <wp:posOffset>7174992</wp:posOffset>
            </wp:positionH>
            <wp:positionV relativeFrom="page">
              <wp:posOffset>9440927</wp:posOffset>
            </wp:positionV>
            <wp:extent cx="6096" cy="6096"/>
            <wp:effectExtent l="0" t="0" r="0" b="0"/>
            <wp:wrapNone/>
            <wp:docPr id="191" name="Freeform 19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194" behindDoc="0" locked="0" layoutInCell="1" allowOverlap="1">
            <wp:simplePos x="0" y="0"/>
            <wp:positionH relativeFrom="page">
              <wp:posOffset>7174992</wp:posOffset>
            </wp:positionH>
            <wp:positionV relativeFrom="page">
              <wp:posOffset>9620758</wp:posOffset>
            </wp:positionV>
            <wp:extent cx="6096" cy="6096"/>
            <wp:effectExtent l="0" t="0" r="0" b="0"/>
            <wp:wrapNone/>
            <wp:docPr id="192" name="Freeform 19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222" behindDoc="0" locked="0" layoutInCell="1" allowOverlap="1">
            <wp:simplePos x="0" y="0"/>
            <wp:positionH relativeFrom="page">
              <wp:posOffset>7174992</wp:posOffset>
            </wp:positionH>
            <wp:positionV relativeFrom="page">
              <wp:posOffset>9803638</wp:posOffset>
            </wp:positionV>
            <wp:extent cx="6096" cy="6096"/>
            <wp:effectExtent l="0" t="0" r="0" b="0"/>
            <wp:wrapNone/>
            <wp:docPr id="193" name="Freeform 19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251" behindDoc="0" locked="0" layoutInCell="1" allowOverlap="1">
            <wp:simplePos x="0" y="0"/>
            <wp:positionH relativeFrom="page">
              <wp:posOffset>7174992</wp:posOffset>
            </wp:positionH>
            <wp:positionV relativeFrom="page">
              <wp:posOffset>9983471</wp:posOffset>
            </wp:positionV>
            <wp:extent cx="6096" cy="6096"/>
            <wp:effectExtent l="0" t="0" r="0" b="0"/>
            <wp:wrapNone/>
            <wp:docPr id="194" name="Freeform 19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274" behindDoc="0" locked="0" layoutInCell="1" allowOverlap="1">
            <wp:simplePos x="0" y="0"/>
            <wp:positionH relativeFrom="page">
              <wp:posOffset>7174992</wp:posOffset>
            </wp:positionH>
            <wp:positionV relativeFrom="page">
              <wp:posOffset>10166350</wp:posOffset>
            </wp:positionV>
            <wp:extent cx="6096" cy="6096"/>
            <wp:effectExtent l="0" t="0" r="0" b="0"/>
            <wp:wrapNone/>
            <wp:docPr id="195" name="Freeform 19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276" behindDoc="0" locked="0" layoutInCell="1" allowOverlap="1">
            <wp:simplePos x="0" y="0"/>
            <wp:positionH relativeFrom="page">
              <wp:posOffset>466344</wp:posOffset>
            </wp:positionH>
            <wp:positionV relativeFrom="page">
              <wp:posOffset>10349230</wp:posOffset>
            </wp:positionV>
            <wp:extent cx="6096" cy="6096"/>
            <wp:effectExtent l="0" t="0" r="0" b="0"/>
            <wp:wrapNone/>
            <wp:docPr id="196" name="Freeform 19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279" behindDoc="0" locked="0" layoutInCell="1" allowOverlap="1">
            <wp:simplePos x="0" y="0"/>
            <wp:positionH relativeFrom="page">
              <wp:posOffset>1496567</wp:posOffset>
            </wp:positionH>
            <wp:positionV relativeFrom="page">
              <wp:posOffset>10349230</wp:posOffset>
            </wp:positionV>
            <wp:extent cx="6096" cy="6096"/>
            <wp:effectExtent l="0" t="0" r="0" b="0"/>
            <wp:wrapNone/>
            <wp:docPr id="197" name="Freeform 19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282" behindDoc="0" locked="0" layoutInCell="1" allowOverlap="1">
            <wp:simplePos x="0" y="0"/>
            <wp:positionH relativeFrom="page">
              <wp:posOffset>2289048</wp:posOffset>
            </wp:positionH>
            <wp:positionV relativeFrom="page">
              <wp:posOffset>10349230</wp:posOffset>
            </wp:positionV>
            <wp:extent cx="6096" cy="6096"/>
            <wp:effectExtent l="0" t="0" r="0" b="0"/>
            <wp:wrapNone/>
            <wp:docPr id="198" name="Freeform 19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285" behindDoc="0" locked="0" layoutInCell="1" allowOverlap="1">
            <wp:simplePos x="0" y="0"/>
            <wp:positionH relativeFrom="page">
              <wp:posOffset>7174992</wp:posOffset>
            </wp:positionH>
            <wp:positionV relativeFrom="page">
              <wp:posOffset>10349230</wp:posOffset>
            </wp:positionV>
            <wp:extent cx="6096" cy="6096"/>
            <wp:effectExtent l="0" t="0" r="0" b="0"/>
            <wp:wrapNone/>
            <wp:docPr id="199" name="Freeform 19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734" w:tblpY="225"/>
        <w:tblOverlap w:val="never"/>
        "
        <w:tblW w:w="10535" w:type="dxa"/>
        <w:tblLook w:val="04A0" w:firstRow="1" w:lastRow="0" w:firstColumn="1" w:lastColumn="0" w:noHBand="0" w:noVBand="1"/>
      </w:tblPr>
      <w:tblGrid>
        <w:gridCol w:w="1612"/>
        <w:gridCol w:w="1247"/>
        <w:gridCol w:w="7694"/>
      </w:tblGrid>
      <w:tr>
        <w:trPr>
          <w:trHeight w:hRule="exact" w:val="258"/>
        </w:trPr>
        <w:tc>
          <w:tcPr>
            <w:tcW w:w="1612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75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paragraph">
                    <wp:posOffset>-6096</wp:posOffset>
                  </wp:positionV>
                  <wp:extent cx="6096" cy="6096"/>
                  <wp:effectExtent l="0" t="0" r="0" b="0"/>
                  <wp:wrapNone/>
                  <wp:docPr id="200" name="Freeform 20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77" behindDoc="0" locked="0" layoutInCell="1" allowOverlap="1">
                  <wp:simplePos x="0" y="0"/>
                  <wp:positionH relativeFrom="page">
                    <wp:posOffset>1024127</wp:posOffset>
                  </wp:positionH>
                  <wp:positionV relativeFrom="paragraph">
                    <wp:posOffset>-6096</wp:posOffset>
                  </wp:positionV>
                  <wp:extent cx="6096" cy="6096"/>
                  <wp:effectExtent l="0" t="0" r="0" b="0"/>
                  <wp:wrapNone/>
                  <wp:docPr id="201" name="Freeform 20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5" w:right="-18" w:firstLine="0"/>
            </w:pPr>
            <w:r/>
            <w:r>
              <w:rPr lang="en-US" sz="24" baseline="0" dirty="0">
                <w:jc w:val="left"/>
                <w:rFonts w:ascii="Times New Roman" w:hAnsi="Times New Roman" w:cs="Times New Roman"/>
                <w:u w:val="single"/>
                <w:color w:val="000000"/>
                <w:sz w:val="24"/>
                <w:szCs w:val="24"/>
              </w:rPr>
              <w:t>15  </w:t>
            </w:r>
            <w:r/>
          </w:p>
        </w:tc>
        <w:tc>
          <w:tcPr>
            <w:tcW w:w="769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6" w:right="-18" w:firstLine="0"/>
            </w:pPr>
            <w:r>
              <w:drawing>
                <wp:anchor simplePos="0" relativeHeight="251658279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202" name="Freeform 20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Мудрец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выше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плюс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Яруш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Юный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,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Тринна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Вздыхающая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,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Барон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Браннак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 </w:t>
            </w:r>
            <w:r/>
          </w:p>
        </w:tc>
      </w:tr>
      <w:tr>
        <w:trPr>
          <w:trHeight w:hRule="exact" w:val="263"/>
        </w:trPr>
        <w:tc>
          <w:tcPr>
            <w:tcW w:w="1612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5" w:right="-18" w:firstLine="0"/>
            </w:pPr>
            <w:r>
              <w:drawing>
                <wp:anchor simplePos="0" relativeHeight="251658303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203" name="Freeform 20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u w:val="single"/>
                <w:color w:val="000000"/>
                <w:sz w:val="24"/>
                <w:szCs w:val="24"/>
              </w:rPr>
              <w:t>20  </w:t>
            </w:r>
            <w:r/>
            <w:r/>
          </w:p>
        </w:tc>
        <w:tc>
          <w:tcPr>
            <w:tcW w:w="769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6" w:right="-18" w:firstLine="0"/>
            </w:pPr>
            <w:r>
              <w:drawing>
                <wp:anchor simplePos="0" relativeHeight="251658305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204" name="Freeform 20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Все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выше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и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Хиро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Сару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</w:tr>
      <w:tr>
        <w:trPr>
          <w:trHeight w:hRule="exact" w:val="267"/>
        </w:trPr>
        <w:tc>
          <w:tcPr>
            <w:tcW w:w="161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85" w:right="-18" w:firstLine="0"/>
            </w:pPr>
            <w:r>
              <w:drawing>
                <wp:anchor simplePos="0" relativeHeight="251658301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-187299</wp:posOffset>
                  </wp:positionV>
                  <wp:extent cx="6096" cy="6096"/>
                  <wp:effectExtent l="0" t="0" r="0" b="0"/>
                  <wp:wrapNone/>
                  <wp:docPr id="205" name="Freeform 20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38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206" name="Freeform 20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40" behindDoc="0" locked="0" layoutInCell="1" allowOverlap="1">
                  <wp:simplePos x="0" y="0"/>
                  <wp:positionH relativeFrom="page">
                    <wp:posOffset>1024127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207" name="Freeform 20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Местное</w:t>
            </w:r>
            <w:r>
              <w:rPr lang="en-US" sz="24" baseline="0" dirty="0">
                <w:jc w:val="left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  </w:t>
            </w:r>
            <w:r/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5" w:right="-18" w:firstLine="0"/>
            </w:pPr>
            <w:r/>
            <w:r>
              <w:rPr lang="en-US" sz="24" baseline="0" dirty="0">
                <w:jc w:val="left"/>
                <w:rFonts w:ascii="Times New Roman" w:hAnsi="Times New Roman" w:cs="Times New Roman"/>
                <w:u w:val="single"/>
                <w:color w:val="000000"/>
                <w:sz w:val="24"/>
                <w:szCs w:val="24"/>
              </w:rPr>
              <w:t>10  </w:t>
            </w:r>
            <w:r/>
          </w:p>
        </w:tc>
        <w:tc>
          <w:tcPr>
            <w:tcW w:w="769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6" w:right="0" w:firstLine="0"/>
            </w:pPr>
            <w:r>
              <w:drawing>
                <wp:anchor simplePos="0" relativeHeight="251658342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208" name="Freeform 20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Монтагу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"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Судорога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",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Мастер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Орвидиус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,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Барон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Браннак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</w:p>
        </w:tc>
      </w:tr>
      <w:tr>
        <w:trPr>
          <w:trHeight w:hRule="exact" w:val="268"/>
        </w:trPr>
        <w:tc>
          <w:tcPr>
            <w:tcW w:w="1612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5" w:right="-18" w:firstLine="0"/>
            </w:pPr>
            <w:r>
              <w:drawing>
                <wp:anchor simplePos="0" relativeHeight="251658374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209" name="Freeform 20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u w:val="single"/>
                <w:color w:val="000000"/>
                <w:sz w:val="24"/>
                <w:szCs w:val="24"/>
              </w:rPr>
              <w:t>15  </w:t>
            </w:r>
            <w:r/>
          </w:p>
        </w:tc>
        <w:tc>
          <w:tcPr>
            <w:tcW w:w="769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6" w:right="0" w:firstLine="0"/>
            </w:pPr>
            <w:r>
              <w:drawing>
                <wp:anchor simplePos="0" relativeHeight="251658376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210" name="Freeform 21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Мудрец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выше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плюс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Анадра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Писарь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,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Крадаун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Травник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</w:p>
        </w:tc>
      </w:tr>
      <w:tr>
        <w:trPr>
          <w:trHeight w:hRule="exact" w:val="263"/>
        </w:trPr>
        <w:tc>
          <w:tcPr>
            <w:tcW w:w="1612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5" w:right="-18" w:firstLine="0"/>
            </w:pPr>
            <w:r>
              <w:drawing>
                <wp:anchor simplePos="0" relativeHeight="251658399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211" name="Freeform 21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u w:val="single"/>
                <w:color w:val="000000"/>
                <w:sz w:val="24"/>
                <w:szCs w:val="24"/>
              </w:rPr>
              <w:t>20  </w:t>
            </w:r>
            <w:r/>
            <w:r/>
          </w:p>
        </w:tc>
        <w:tc>
          <w:tcPr>
            <w:tcW w:w="769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6" w:right="0" w:firstLine="0"/>
            </w:pPr>
            <w:r>
              <w:drawing>
                <wp:anchor simplePos="0" relativeHeight="251658401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212" name="Freeform 21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Все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выше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и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Август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Меридичи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</w:tr>
      <w:tr>
        <w:trPr>
          <w:trHeight w:hRule="exact" w:val="268"/>
        </w:trPr>
        <w:tc>
          <w:tcPr>
            <w:tcW w:w="161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85" w:right="-18" w:firstLine="0"/>
            </w:pPr>
            <w:r>
              <w:drawing>
                <wp:anchor simplePos="0" relativeHeight="251658372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-370179</wp:posOffset>
                  </wp:positionV>
                  <wp:extent cx="6096" cy="6096"/>
                  <wp:effectExtent l="0" t="0" r="0" b="0"/>
                  <wp:wrapNone/>
                  <wp:docPr id="213" name="Freeform 21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97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-187300</wp:posOffset>
                  </wp:positionV>
                  <wp:extent cx="6096" cy="6096"/>
                  <wp:effectExtent l="0" t="0" r="0" b="0"/>
                  <wp:wrapNone/>
                  <wp:docPr id="214" name="Freeform 21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32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215" name="Freeform 21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34" behindDoc="0" locked="0" layoutInCell="1" allowOverlap="1">
                  <wp:simplePos x="0" y="0"/>
                  <wp:positionH relativeFrom="page">
                    <wp:posOffset>1024127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216" name="Freeform 21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Природа</w:t>
            </w:r>
            <w:r>
              <w:rPr lang="en-US" sz="24" baseline="0" dirty="0">
                <w:jc w:val="left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  </w:t>
            </w:r>
            <w:r/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5" w:right="-18" w:firstLine="0"/>
            </w:pPr>
            <w:r/>
            <w:r>
              <w:rPr lang="en-US" sz="24" baseline="0" dirty="0">
                <w:jc w:val="left"/>
                <w:rFonts w:ascii="Times New Roman" w:hAnsi="Times New Roman" w:cs="Times New Roman"/>
                <w:u w:val="single"/>
                <w:color w:val="000000"/>
                <w:sz w:val="24"/>
                <w:szCs w:val="24"/>
              </w:rPr>
              <w:t>10  </w:t>
            </w:r>
            <w:r/>
          </w:p>
        </w:tc>
        <w:tc>
          <w:tcPr>
            <w:tcW w:w="769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6" w:right="0" w:firstLine="0"/>
            </w:pPr>
            <w:r>
              <w:drawing>
                <wp:anchor simplePos="0" relativeHeight="251658436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217" name="Freeform 21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Бенсон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Вердрум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,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Капитан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деВорн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,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Налла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"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Ученица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"  </w:t>
            </w:r>
            <w:r/>
          </w:p>
        </w:tc>
      </w:tr>
      <w:tr>
        <w:trPr>
          <w:trHeight w:hRule="exact" w:val="263"/>
        </w:trPr>
        <w:tc>
          <w:tcPr>
            <w:tcW w:w="1612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5" w:right="-18" w:firstLine="0"/>
            </w:pPr>
            <w:r>
              <w:drawing>
                <wp:anchor simplePos="0" relativeHeight="251658465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218" name="Freeform 21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u w:val="single"/>
                <w:color w:val="000000"/>
                <w:sz w:val="24"/>
                <w:szCs w:val="24"/>
              </w:rPr>
              <w:t>15  </w:t>
            </w:r>
            <w:r/>
          </w:p>
        </w:tc>
        <w:tc>
          <w:tcPr>
            <w:tcW w:w="769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6" w:right="0" w:firstLine="0"/>
            </w:pPr>
            <w:r>
              <w:drawing>
                <wp:anchor simplePos="0" relativeHeight="251658467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219" name="Freeform 21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Мудрецы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выше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плюс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Лаарай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,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Друид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Камней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</w:p>
        </w:tc>
      </w:tr>
      <w:tr>
        <w:trPr>
          <w:trHeight w:hRule="exact" w:val="268"/>
        </w:trPr>
        <w:tc>
          <w:tcPr>
            <w:tcW w:w="1612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5" w:right="-18" w:firstLine="0"/>
            </w:pPr>
            <w:r>
              <w:drawing>
                <wp:anchor simplePos="0" relativeHeight="251658492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220" name="Freeform 22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u w:val="single"/>
                <w:color w:val="000000"/>
                <w:sz w:val="24"/>
                <w:szCs w:val="24"/>
              </w:rPr>
              <w:t>20  </w:t>
            </w:r>
            <w:r/>
            <w:r/>
          </w:p>
        </w:tc>
        <w:tc>
          <w:tcPr>
            <w:tcW w:w="769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6" w:right="0" w:firstLine="0"/>
            </w:pPr>
            <w:r>
              <w:drawing>
                <wp:anchor simplePos="0" relativeHeight="251658494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221" name="Freeform 22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Все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выше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и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Крадаун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Травник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</w:tr>
      <w:tr>
        <w:trPr>
          <w:trHeight w:hRule="exact" w:val="820"/>
        </w:trPr>
        <w:tc>
          <w:tcPr>
            <w:tcW w:w="161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" w:after="10" w:line="276" w:lineRule="exact"/>
              <w:ind w:left="85" w:right="105" w:firstLine="0"/>
            </w:pPr>
            <w:r>
              <w:drawing>
                <wp:anchor simplePos="0" relativeHeight="251658463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-362560</wp:posOffset>
                  </wp:positionV>
                  <wp:extent cx="6096" cy="6096"/>
                  <wp:effectExtent l="0" t="0" r="0" b="0"/>
                  <wp:wrapNone/>
                  <wp:docPr id="222" name="Freeform 22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90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-182727</wp:posOffset>
                  </wp:positionV>
                  <wp:extent cx="6096" cy="6096"/>
                  <wp:effectExtent l="0" t="0" r="0" b="0"/>
                  <wp:wrapNone/>
                  <wp:docPr id="223" name="Freeform 22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39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152</wp:posOffset>
                  </wp:positionV>
                  <wp:extent cx="6096" cy="6096"/>
                  <wp:effectExtent l="0" t="0" r="0" b="0"/>
                  <wp:wrapNone/>
                  <wp:docPr id="224" name="Freeform 22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41" behindDoc="0" locked="0" layoutInCell="1" allowOverlap="1">
                  <wp:simplePos x="0" y="0"/>
                  <wp:positionH relativeFrom="page">
                    <wp:posOffset>1024127</wp:posOffset>
                  </wp:positionH>
                  <wp:positionV relativeFrom="line">
                    <wp:posOffset>152</wp:posOffset>
                  </wp:positionV>
                  <wp:extent cx="6096" cy="6096"/>
                  <wp:effectExtent l="0" t="0" r="0" b="0"/>
                  <wp:wrapNone/>
                  <wp:docPr id="225" name="Freeform 22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Знать</w:t>
            </w:r>
            <w:r>
              <w:rPr lang="en-US" sz="24" baseline="0" dirty="0">
                <w:jc w:val="left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и</w:t>
            </w:r>
            <w:r>
              <w:rPr lang="en-US" sz="24" baseline="0" dirty="0">
                <w:jc w:val="left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  </w:t>
            </w:r>
            <w:r/>
            <w:r>
              <w:rPr lang="en-US" sz="24" baseline="0" dirty="0">
                <w:jc w:val="left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королевский</w:t>
            </w:r>
            <w:r>
              <w:rPr lang="en-US" sz="24" baseline="0" dirty="0">
                <w:jc w:val="left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  </w:t>
            </w:r>
            <w:r/>
            <w:r>
              <w:rPr lang="en-US" sz="24" baseline="0" dirty="0">
                <w:jc w:val="left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двор</w:t>
            </w:r>
            <w:r>
              <w:rPr lang="en-US" sz="24" baseline="0" dirty="0">
                <w:jc w:val="left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1247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73152</wp:posOffset>
                  </wp:positionH>
                  <wp:positionV relativeFrom="paragraph">
                    <wp:posOffset>7467</wp:posOffset>
                  </wp:positionV>
                  <wp:extent cx="4937759" cy="283006"/>
                  <wp:effectExtent l="0" t="0" r="0" b="0"/>
                  <wp:wrapNone/>
                  <wp:docPr id="226" name="Freeform 226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1569719" y="7467"/>
                            <a:ext cx="4823459" cy="1687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tabs>
                                  <w:tab w:val="left" w:pos="1248"/>
                                </w:tabs>
                                <w:spacing w:before="0" w:after="0" w:line="265" w:lineRule="exact"/>
                                <w:ind w:left="0" w:right="0" w:firstLine="0"/>
                              </w:pP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10 	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Кастелян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Фиррипал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,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Тринна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Вздыхающая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,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Август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Меридичи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  <w:tc>
          <w:tcPr>
            <w:tcW w:w="769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543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paragraph">
                    <wp:posOffset>-1</wp:posOffset>
                  </wp:positionV>
                  <wp:extent cx="6096" cy="6096"/>
                  <wp:effectExtent l="0" t="0" r="0" b="0"/>
                  <wp:wrapNone/>
                  <wp:docPr id="227" name="Freeform 22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63"/>
        </w:trPr>
        <w:tc>
          <w:tcPr>
            <w:tcW w:w="1612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574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paragraph">
                    <wp:posOffset>-1</wp:posOffset>
                  </wp:positionV>
                  <wp:extent cx="6096" cy="6096"/>
                  <wp:effectExtent l="0" t="0" r="0" b="0"/>
                  <wp:wrapNone/>
                  <wp:docPr id="228" name="Freeform 22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76" behindDoc="0" locked="0" layoutInCell="1" allowOverlap="1">
                  <wp:simplePos x="0" y="0"/>
                  <wp:positionH relativeFrom="page">
                    <wp:posOffset>1024127</wp:posOffset>
                  </wp:positionH>
                  <wp:positionV relativeFrom="paragraph">
                    <wp:posOffset>-1</wp:posOffset>
                  </wp:positionV>
                  <wp:extent cx="6096" cy="6096"/>
                  <wp:effectExtent l="0" t="0" r="0" b="0"/>
                  <wp:wrapNone/>
                  <wp:docPr id="229" name="Freeform 22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5" w:right="-18" w:firstLine="0"/>
            </w:pPr>
            <w:r/>
            <w:r>
              <w:rPr lang="en-US" sz="24" baseline="0" dirty="0">
                <w:jc w:val="left"/>
                <w:rFonts w:ascii="Times New Roman" w:hAnsi="Times New Roman" w:cs="Times New Roman"/>
                <w:u w:val="single"/>
                <w:color w:val="000000"/>
                <w:sz w:val="24"/>
                <w:szCs w:val="24"/>
              </w:rPr>
              <w:t>15  </w:t>
            </w:r>
            <w:r/>
          </w:p>
        </w:tc>
        <w:tc>
          <w:tcPr>
            <w:tcW w:w="769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6" w:right="0" w:firstLine="0"/>
            </w:pPr>
            <w:r>
              <w:drawing>
                <wp:anchor simplePos="0" relativeHeight="251658578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230" name="Freeform 23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Мудрецы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выше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плюс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Джениши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Учёный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,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Яруш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Юный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</w:p>
        </w:tc>
      </w:tr>
      <w:tr>
        <w:trPr>
          <w:trHeight w:hRule="exact" w:val="268"/>
        </w:trPr>
        <w:tc>
          <w:tcPr>
            <w:tcW w:w="1612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5" w:right="-18" w:firstLine="0"/>
            </w:pPr>
            <w:r>
              <w:drawing>
                <wp:anchor simplePos="0" relativeHeight="251658603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231" name="Freeform 23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u w:val="single"/>
                <w:color w:val="000000"/>
                <w:sz w:val="24"/>
                <w:szCs w:val="24"/>
              </w:rPr>
              <w:t>20  </w:t>
            </w:r>
            <w:r/>
            <w:r/>
          </w:p>
        </w:tc>
        <w:tc>
          <w:tcPr>
            <w:tcW w:w="769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6" w:right="0" w:firstLine="0"/>
            </w:pPr>
            <w:r>
              <w:drawing>
                <wp:anchor simplePos="0" relativeHeight="251658605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232" name="Freeform 23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Все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выше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и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Барон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Браннак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</w:tr>
      <w:tr>
        <w:trPr>
          <w:trHeight w:hRule="exact" w:val="263"/>
        </w:trPr>
        <w:tc>
          <w:tcPr>
            <w:tcW w:w="161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85" w:right="-18" w:firstLine="0"/>
            </w:pPr>
            <w:r>
              <w:drawing>
                <wp:anchor simplePos="0" relativeHeight="251658601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-190347</wp:posOffset>
                  </wp:positionV>
                  <wp:extent cx="6096" cy="6096"/>
                  <wp:effectExtent l="0" t="0" r="0" b="0"/>
                  <wp:wrapNone/>
                  <wp:docPr id="233" name="Freeform 23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28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234" name="Freeform 23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30" behindDoc="0" locked="0" layoutInCell="1" allowOverlap="1">
                  <wp:simplePos x="0" y="0"/>
                  <wp:positionH relativeFrom="page">
                    <wp:posOffset>1024127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235" name="Freeform 23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Планы</w:t>
            </w:r>
            <w:r>
              <w:rPr lang="en-US" sz="24" baseline="0" dirty="0">
                <w:jc w:val="left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   </w:t>
            </w:r>
            <w:r/>
            <w:r/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5" w:right="-18" w:firstLine="0"/>
            </w:pPr>
            <w:r/>
            <w:r>
              <w:rPr lang="en-US" sz="24" baseline="0" dirty="0">
                <w:jc w:val="left"/>
                <w:rFonts w:ascii="Times New Roman" w:hAnsi="Times New Roman" w:cs="Times New Roman"/>
                <w:u w:val="single"/>
                <w:color w:val="000000"/>
                <w:sz w:val="24"/>
                <w:szCs w:val="24"/>
              </w:rPr>
              <w:t>10  </w:t>
            </w:r>
            <w:r/>
            <w:r/>
          </w:p>
        </w:tc>
        <w:tc>
          <w:tcPr>
            <w:tcW w:w="769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6" w:right="0" w:firstLine="0"/>
            </w:pPr>
            <w:r>
              <w:drawing>
                <wp:anchor simplePos="0" relativeHeight="251658632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236" name="Freeform 23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Зарутек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Безумный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</w:tr>
      <w:tr>
        <w:trPr>
          <w:trHeight w:hRule="exact" w:val="268"/>
        </w:trPr>
        <w:tc>
          <w:tcPr>
            <w:tcW w:w="1612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669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237" name="Freeform 23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71" behindDoc="0" locked="0" layoutInCell="1" allowOverlap="1">
                  <wp:simplePos x="0" y="0"/>
                  <wp:positionH relativeFrom="page">
                    <wp:posOffset>1024127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238" name="Freeform 23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5" w:right="-18" w:firstLine="0"/>
            </w:pPr>
            <w:r/>
            <w:r>
              <w:rPr lang="en-US" sz="24" baseline="0" dirty="0">
                <w:jc w:val="left"/>
                <w:rFonts w:ascii="Times New Roman" w:hAnsi="Times New Roman" w:cs="Times New Roman"/>
                <w:u w:val="single"/>
                <w:color w:val="000000"/>
                <w:sz w:val="24"/>
                <w:szCs w:val="24"/>
              </w:rPr>
              <w:t>15  </w:t>
            </w:r>
            <w:r/>
          </w:p>
        </w:tc>
        <w:tc>
          <w:tcPr>
            <w:tcW w:w="769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6" w:right="-18" w:firstLine="0"/>
            </w:pPr>
            <w:r>
              <w:drawing>
                <wp:anchor simplePos="0" relativeHeight="251658673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239" name="Freeform 23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Мудрец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выше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плюс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Франтус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Эльгейнн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,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Беншастра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"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Ткачиха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 </w:t>
            </w:r>
            <w:r/>
          </w:p>
        </w:tc>
      </w:tr>
      <w:tr>
        <w:trPr>
          <w:trHeight w:hRule="exact" w:val="263"/>
        </w:trPr>
        <w:tc>
          <w:tcPr>
            <w:tcW w:w="1612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5" w:right="-18" w:firstLine="0"/>
            </w:pPr>
            <w:r>
              <w:drawing>
                <wp:anchor simplePos="0" relativeHeight="251658703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240" name="Freeform 24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u w:val="single"/>
                <w:color w:val="000000"/>
                <w:sz w:val="24"/>
                <w:szCs w:val="24"/>
              </w:rPr>
              <w:t>20  </w:t>
            </w:r>
            <w:r/>
            <w:r/>
          </w:p>
        </w:tc>
        <w:tc>
          <w:tcPr>
            <w:tcW w:w="769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6" w:right="-18" w:firstLine="0"/>
            </w:pPr>
            <w:r>
              <w:drawing>
                <wp:anchor simplePos="0" relativeHeight="251658705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241" name="Freeform 24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Все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выше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и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Распутек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Ходящий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Между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Мирами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</w:tr>
      <w:tr>
        <w:trPr>
          <w:trHeight w:hRule="exact" w:val="268"/>
        </w:trPr>
        <w:tc>
          <w:tcPr>
            <w:tcW w:w="161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85" w:right="-18" w:firstLine="0"/>
            </w:pPr>
            <w:r>
              <w:drawing>
                <wp:anchor simplePos="0" relativeHeight="251658701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-187300</wp:posOffset>
                  </wp:positionV>
                  <wp:extent cx="6096" cy="6096"/>
                  <wp:effectExtent l="0" t="0" r="0" b="0"/>
                  <wp:wrapNone/>
                  <wp:docPr id="242" name="Freeform 24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40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243" name="Freeform 24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42" behindDoc="0" locked="0" layoutInCell="1" allowOverlap="1">
                  <wp:simplePos x="0" y="0"/>
                  <wp:positionH relativeFrom="page">
                    <wp:posOffset>1024127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244" name="Freeform 24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Религия</w:t>
            </w:r>
            <w:r>
              <w:rPr lang="en-US" sz="24" baseline="0" dirty="0">
                <w:jc w:val="left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  </w:t>
            </w:r>
            <w:r/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5" w:right="-18" w:firstLine="0"/>
            </w:pPr>
            <w:r/>
            <w:r>
              <w:rPr lang="en-US" sz="24" baseline="0" dirty="0">
                <w:jc w:val="left"/>
                <w:rFonts w:ascii="Times New Roman" w:hAnsi="Times New Roman" w:cs="Times New Roman"/>
                <w:u w:val="single"/>
                <w:color w:val="000000"/>
                <w:sz w:val="24"/>
                <w:szCs w:val="24"/>
              </w:rPr>
              <w:t>10  </w:t>
            </w:r>
            <w:r/>
          </w:p>
        </w:tc>
        <w:tc>
          <w:tcPr>
            <w:tcW w:w="769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6" w:right="0" w:firstLine="0"/>
            </w:pPr>
            <w:r>
              <w:drawing>
                <wp:anchor simplePos="0" relativeHeight="251658744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245" name="Freeform 24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Нала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"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Ученица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",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Анадра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Писарь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,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Беншастра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"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Ткачиха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"  </w:t>
            </w:r>
            <w:r/>
          </w:p>
        </w:tc>
      </w:tr>
      <w:tr>
        <w:trPr>
          <w:trHeight w:hRule="exact" w:val="268"/>
        </w:trPr>
        <w:tc>
          <w:tcPr>
            <w:tcW w:w="1612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5" w:right="-18" w:firstLine="0"/>
            </w:pPr>
            <w:r>
              <w:drawing>
                <wp:anchor simplePos="0" relativeHeight="251658784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246" name="Freeform 24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u w:val="single"/>
                <w:color w:val="000000"/>
                <w:sz w:val="24"/>
                <w:szCs w:val="24"/>
              </w:rPr>
              <w:t>15  </w:t>
            </w:r>
            <w:r/>
          </w:p>
        </w:tc>
        <w:tc>
          <w:tcPr>
            <w:tcW w:w="769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6" w:right="0" w:firstLine="0"/>
            </w:pPr>
            <w:r>
              <w:drawing>
                <wp:anchor simplePos="0" relativeHeight="251658786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247" name="Freeform 24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Мудрецы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выше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плюс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Плаутрус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"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Перо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",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Хрун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Прочный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Шаг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</w:p>
        </w:tc>
      </w:tr>
      <w:tr>
        <w:trPr>
          <w:trHeight w:hRule="exact" w:val="263"/>
        </w:trPr>
        <w:tc>
          <w:tcPr>
            <w:tcW w:w="1612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5" w:right="-18" w:firstLine="0"/>
            </w:pPr>
            <w:r>
              <w:drawing>
                <wp:anchor simplePos="0" relativeHeight="251658814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248" name="Freeform 24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u w:val="single"/>
                <w:color w:val="000000"/>
                <w:sz w:val="24"/>
                <w:szCs w:val="24"/>
              </w:rPr>
              <w:t>20  </w:t>
            </w:r>
            <w:r/>
            <w:r/>
          </w:p>
        </w:tc>
        <w:tc>
          <w:tcPr>
            <w:tcW w:w="769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6" w:right="0" w:firstLine="0"/>
            </w:pPr>
            <w:r>
              <w:drawing>
                <wp:anchor simplePos="0" relativeHeight="251658816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249" name="Freeform 24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Все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выше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и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Чандра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Проницательная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</w:tr>
    </w:tbl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81" behindDoc="0" locked="0" layoutInCell="1" allowOverlap="1">
            <wp:simplePos x="0" y="0"/>
            <wp:positionH relativeFrom="page">
              <wp:posOffset>7174992</wp:posOffset>
            </wp:positionH>
            <wp:positionV relativeFrom="paragraph">
              <wp:posOffset>-3444240</wp:posOffset>
            </wp:positionV>
            <wp:extent cx="6096" cy="6096"/>
            <wp:effectExtent l="0" t="0" r="0" b="0"/>
            <wp:wrapNone/>
            <wp:docPr id="250" name="Freeform 25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07" behindDoc="0" locked="0" layoutInCell="1" allowOverlap="1">
            <wp:simplePos x="0" y="0"/>
            <wp:positionH relativeFrom="page">
              <wp:posOffset>7174992</wp:posOffset>
            </wp:positionH>
            <wp:positionV relativeFrom="paragraph">
              <wp:posOffset>-3261360</wp:posOffset>
            </wp:positionV>
            <wp:extent cx="6096" cy="6096"/>
            <wp:effectExtent l="0" t="0" r="0" b="0"/>
            <wp:wrapNone/>
            <wp:docPr id="251" name="Freeform 25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44" behindDoc="0" locked="0" layoutInCell="1" allowOverlap="1">
            <wp:simplePos x="0" y="0"/>
            <wp:positionH relativeFrom="page">
              <wp:posOffset>7174992</wp:posOffset>
            </wp:positionH>
            <wp:positionV relativeFrom="paragraph">
              <wp:posOffset>-3081528</wp:posOffset>
            </wp:positionV>
            <wp:extent cx="6096" cy="6096"/>
            <wp:effectExtent l="0" t="0" r="0" b="0"/>
            <wp:wrapNone/>
            <wp:docPr id="252" name="Freeform 25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78" behindDoc="0" locked="0" layoutInCell="1" allowOverlap="1">
            <wp:simplePos x="0" y="0"/>
            <wp:positionH relativeFrom="page">
              <wp:posOffset>7174992</wp:posOffset>
            </wp:positionH>
            <wp:positionV relativeFrom="paragraph">
              <wp:posOffset>-2898648</wp:posOffset>
            </wp:positionV>
            <wp:extent cx="6096" cy="6096"/>
            <wp:effectExtent l="0" t="0" r="0" b="0"/>
            <wp:wrapNone/>
            <wp:docPr id="253" name="Freeform 25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03" behindDoc="0" locked="0" layoutInCell="1" allowOverlap="1">
            <wp:simplePos x="0" y="0"/>
            <wp:positionH relativeFrom="page">
              <wp:posOffset>7174992</wp:posOffset>
            </wp:positionH>
            <wp:positionV relativeFrom="paragraph">
              <wp:posOffset>-2715769</wp:posOffset>
            </wp:positionV>
            <wp:extent cx="6096" cy="6096"/>
            <wp:effectExtent l="0" t="0" r="0" b="0"/>
            <wp:wrapNone/>
            <wp:docPr id="254" name="Freeform 25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38" behindDoc="0" locked="0" layoutInCell="1" allowOverlap="1">
            <wp:simplePos x="0" y="0"/>
            <wp:positionH relativeFrom="page">
              <wp:posOffset>7174992</wp:posOffset>
            </wp:positionH>
            <wp:positionV relativeFrom="paragraph">
              <wp:posOffset>-2535936</wp:posOffset>
            </wp:positionV>
            <wp:extent cx="6096" cy="6096"/>
            <wp:effectExtent l="0" t="0" r="0" b="0"/>
            <wp:wrapNone/>
            <wp:docPr id="255" name="Freeform 25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69" behindDoc="0" locked="0" layoutInCell="1" allowOverlap="1">
            <wp:simplePos x="0" y="0"/>
            <wp:positionH relativeFrom="page">
              <wp:posOffset>7174992</wp:posOffset>
            </wp:positionH>
            <wp:positionV relativeFrom="paragraph">
              <wp:posOffset>-2353057</wp:posOffset>
            </wp:positionV>
            <wp:extent cx="6096" cy="6096"/>
            <wp:effectExtent l="0" t="0" r="0" b="0"/>
            <wp:wrapNone/>
            <wp:docPr id="256" name="Freeform 25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96" behindDoc="0" locked="0" layoutInCell="1" allowOverlap="1">
            <wp:simplePos x="0" y="0"/>
            <wp:positionH relativeFrom="page">
              <wp:posOffset>7174992</wp:posOffset>
            </wp:positionH>
            <wp:positionV relativeFrom="paragraph">
              <wp:posOffset>-2173224</wp:posOffset>
            </wp:positionV>
            <wp:extent cx="6096" cy="6096"/>
            <wp:effectExtent l="0" t="0" r="0" b="0"/>
            <wp:wrapNone/>
            <wp:docPr id="257" name="Freeform 25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45" behindDoc="0" locked="0" layoutInCell="1" allowOverlap="1">
            <wp:simplePos x="0" y="0"/>
            <wp:positionH relativeFrom="page">
              <wp:posOffset>7174992</wp:posOffset>
            </wp:positionH>
            <wp:positionV relativeFrom="paragraph">
              <wp:posOffset>-1990345</wp:posOffset>
            </wp:positionV>
            <wp:extent cx="6096" cy="6096"/>
            <wp:effectExtent l="0" t="0" r="0" b="0"/>
            <wp:wrapNone/>
            <wp:docPr id="258" name="Freeform 25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580" behindDoc="0" locked="0" layoutInCell="1" allowOverlap="1">
            <wp:simplePos x="0" y="0"/>
            <wp:positionH relativeFrom="page">
              <wp:posOffset>7174992</wp:posOffset>
            </wp:positionH>
            <wp:positionV relativeFrom="paragraph">
              <wp:posOffset>-1456945</wp:posOffset>
            </wp:positionV>
            <wp:extent cx="6096" cy="6096"/>
            <wp:effectExtent l="0" t="0" r="0" b="0"/>
            <wp:wrapNone/>
            <wp:docPr id="259" name="Freeform 25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07" behindDoc="0" locked="0" layoutInCell="1" allowOverlap="1">
            <wp:simplePos x="0" y="0"/>
            <wp:positionH relativeFrom="page">
              <wp:posOffset>7174992</wp:posOffset>
            </wp:positionH>
            <wp:positionV relativeFrom="paragraph">
              <wp:posOffset>-1277112</wp:posOffset>
            </wp:positionV>
            <wp:extent cx="6096" cy="6096"/>
            <wp:effectExtent l="0" t="0" r="0" b="0"/>
            <wp:wrapNone/>
            <wp:docPr id="260" name="Freeform 26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34" behindDoc="0" locked="0" layoutInCell="1" allowOverlap="1">
            <wp:simplePos x="0" y="0"/>
            <wp:positionH relativeFrom="page">
              <wp:posOffset>7174992</wp:posOffset>
            </wp:positionH>
            <wp:positionV relativeFrom="paragraph">
              <wp:posOffset>-1094233</wp:posOffset>
            </wp:positionV>
            <wp:extent cx="6096" cy="6096"/>
            <wp:effectExtent l="0" t="0" r="0" b="0"/>
            <wp:wrapNone/>
            <wp:docPr id="261" name="Freeform 26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75" behindDoc="0" locked="0" layoutInCell="1" allowOverlap="1">
            <wp:simplePos x="0" y="0"/>
            <wp:positionH relativeFrom="page">
              <wp:posOffset>7174992</wp:posOffset>
            </wp:positionH>
            <wp:positionV relativeFrom="paragraph">
              <wp:posOffset>-914400</wp:posOffset>
            </wp:positionV>
            <wp:extent cx="6096" cy="6096"/>
            <wp:effectExtent l="0" t="0" r="0" b="0"/>
            <wp:wrapNone/>
            <wp:docPr id="262" name="Freeform 26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07" behindDoc="0" locked="0" layoutInCell="1" allowOverlap="1">
            <wp:simplePos x="0" y="0"/>
            <wp:positionH relativeFrom="page">
              <wp:posOffset>7174992</wp:posOffset>
            </wp:positionH>
            <wp:positionV relativeFrom="paragraph">
              <wp:posOffset>-731521</wp:posOffset>
            </wp:positionV>
            <wp:extent cx="6096" cy="6096"/>
            <wp:effectExtent l="0" t="0" r="0" b="0"/>
            <wp:wrapNone/>
            <wp:docPr id="263" name="Freeform 26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46" behindDoc="0" locked="0" layoutInCell="1" allowOverlap="1">
            <wp:simplePos x="0" y="0"/>
            <wp:positionH relativeFrom="page">
              <wp:posOffset>7174992</wp:posOffset>
            </wp:positionH>
            <wp:positionV relativeFrom="paragraph">
              <wp:posOffset>-551688</wp:posOffset>
            </wp:positionV>
            <wp:extent cx="6096" cy="6096"/>
            <wp:effectExtent l="0" t="0" r="0" b="0"/>
            <wp:wrapNone/>
            <wp:docPr id="264" name="Freeform 26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82" behindDoc="0" locked="0" layoutInCell="1" allowOverlap="1">
            <wp:simplePos x="0" y="0"/>
            <wp:positionH relativeFrom="page">
              <wp:posOffset>466344</wp:posOffset>
            </wp:positionH>
            <wp:positionV relativeFrom="paragraph">
              <wp:posOffset>-368809</wp:posOffset>
            </wp:positionV>
            <wp:extent cx="6096" cy="6096"/>
            <wp:effectExtent l="0" t="0" r="0" b="0"/>
            <wp:wrapNone/>
            <wp:docPr id="265" name="Freeform 26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88" behindDoc="0" locked="0" layoutInCell="1" allowOverlap="1">
            <wp:simplePos x="0" y="0"/>
            <wp:positionH relativeFrom="page">
              <wp:posOffset>7174992</wp:posOffset>
            </wp:positionH>
            <wp:positionV relativeFrom="paragraph">
              <wp:posOffset>-368809</wp:posOffset>
            </wp:positionV>
            <wp:extent cx="6096" cy="6096"/>
            <wp:effectExtent l="0" t="0" r="0" b="0"/>
            <wp:wrapNone/>
            <wp:docPr id="266" name="Freeform 26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12" behindDoc="0" locked="0" layoutInCell="1" allowOverlap="1">
            <wp:simplePos x="0" y="0"/>
            <wp:positionH relativeFrom="page">
              <wp:posOffset>466344</wp:posOffset>
            </wp:positionH>
            <wp:positionV relativeFrom="paragraph">
              <wp:posOffset>-185928</wp:posOffset>
            </wp:positionV>
            <wp:extent cx="6096" cy="6096"/>
            <wp:effectExtent l="0" t="0" r="0" b="0"/>
            <wp:wrapNone/>
            <wp:docPr id="267" name="Freeform 26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18" behindDoc="0" locked="0" layoutInCell="1" allowOverlap="1">
            <wp:simplePos x="0" y="0"/>
            <wp:positionH relativeFrom="page">
              <wp:posOffset>7174992</wp:posOffset>
            </wp:positionH>
            <wp:positionV relativeFrom="paragraph">
              <wp:posOffset>-185928</wp:posOffset>
            </wp:positionV>
            <wp:extent cx="6096" cy="6096"/>
            <wp:effectExtent l="0" t="0" r="0" b="0"/>
            <wp:wrapNone/>
            <wp:docPr id="268" name="Freeform 26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20" behindDoc="0" locked="0" layoutInCell="1" allowOverlap="1">
            <wp:simplePos x="0" y="0"/>
            <wp:positionH relativeFrom="page">
              <wp:posOffset>466344</wp:posOffset>
            </wp:positionH>
            <wp:positionV relativeFrom="paragraph">
              <wp:posOffset>-6097</wp:posOffset>
            </wp:positionV>
            <wp:extent cx="6096" cy="6096"/>
            <wp:effectExtent l="0" t="0" r="0" b="0"/>
            <wp:wrapNone/>
            <wp:docPr id="269" name="Freeform 26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23" behindDoc="0" locked="0" layoutInCell="1" allowOverlap="1">
            <wp:simplePos x="0" y="0"/>
            <wp:positionH relativeFrom="page">
              <wp:posOffset>1496567</wp:posOffset>
            </wp:positionH>
            <wp:positionV relativeFrom="paragraph">
              <wp:posOffset>-6097</wp:posOffset>
            </wp:positionV>
            <wp:extent cx="6096" cy="6096"/>
            <wp:effectExtent l="0" t="0" r="0" b="0"/>
            <wp:wrapNone/>
            <wp:docPr id="270" name="Freeform 27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26" behindDoc="0" locked="0" layoutInCell="1" allowOverlap="1">
            <wp:simplePos x="0" y="0"/>
            <wp:positionH relativeFrom="page">
              <wp:posOffset>2289048</wp:posOffset>
            </wp:positionH>
            <wp:positionV relativeFrom="paragraph">
              <wp:posOffset>-6097</wp:posOffset>
            </wp:positionV>
            <wp:extent cx="6096" cy="6096"/>
            <wp:effectExtent l="0" t="0" r="0" b="0"/>
            <wp:wrapNone/>
            <wp:docPr id="271" name="Freeform 27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29" behindDoc="0" locked="0" layoutInCell="1" allowOverlap="1">
            <wp:simplePos x="0" y="0"/>
            <wp:positionH relativeFrom="page">
              <wp:posOffset>7174992</wp:posOffset>
            </wp:positionH>
            <wp:positionV relativeFrom="paragraph">
              <wp:posOffset>-6097</wp:posOffset>
            </wp:positionV>
            <wp:extent cx="6096" cy="6096"/>
            <wp:effectExtent l="0" t="0" r="0" b="0"/>
            <wp:wrapNone/>
            <wp:docPr id="272" name="Freeform 27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ПРИМЕРЫ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4"/>
          <w:sz w:val="24"/>
          <w:szCs w:val="24"/>
        </w:rPr>
        <w:t>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ДРЕЦОВ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162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бойтесь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менять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изменять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детали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следующих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примерах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нужды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вашей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компании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Август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Меридичи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+25,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королевский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двор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+15.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глашатаев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Оплата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300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консультацию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плюс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150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потраченный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исследования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162" w:firstLine="0"/>
        <w:jc w:val="both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Анадра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Писарь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+20,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религия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+15.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Ответственный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запись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ежедневной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летописи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храмов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Оплата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150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консультацию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плюс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75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3"/>
          <w:sz w:val="24"/>
          <w:szCs w:val="24"/>
        </w:rPr>
        <w:t>каждый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потраченный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исследования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29" w:right="162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Антрагаус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Сорломун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+20.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библиотеки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школы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Оплата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300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консультацию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плюс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100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потраченный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исследования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162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Барон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Браннак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королевский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двор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+25,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история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+20,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+15.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барон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полностью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поглощен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генеалогией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Оплата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500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консультацию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плюс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225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потраченный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исследования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162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Бенсон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Вердрум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+15.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Фермеры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платят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предсказания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погоды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Оплата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4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консультацию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плюс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потраченный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исследования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Беншастра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Ткачиха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+25,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планы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+20,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религия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+15.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Могущественная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Повелительница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живущая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собственной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башне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Оплата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500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консультацию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плюс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200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потраченный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исследования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162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Дарнек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Каменный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Молот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архитектура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инженерия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+15.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Шахтёр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дварф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великолепной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репутацией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Оплата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3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консультацию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плюс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потраченный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исследования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244" w:firstLine="0"/>
        <w:jc w:val="both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Джениши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Учёный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королевский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двор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+20,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+15.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Могущественный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чародей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специализирующийся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влиянии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крови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способности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Оплата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300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консультацию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плюс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150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потраченный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исследования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162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Зарутек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Безумный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планы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+15.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Один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могущественных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теперь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лишь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параноидальная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оболочка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человека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стоявшего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могущественной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фракции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Оплата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10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консультацию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плюс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100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потраченный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исследования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Капитан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деВорн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география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+20,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+15.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Капитан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мореплаватель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29" w:right="162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известный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долгими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исследовательскими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походами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Оплата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150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консультацию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плюс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75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потраченный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исследования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docGrid w:linePitch="360"/>
        </w:sectPr>
        <w:spacing w:before="0" w:after="0" w:line="275" w:lineRule="exact"/>
        <w:ind w:left="329" w:right="162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Каркалле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Мастер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Картограф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география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+15.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прошлом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работал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правительстве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оставил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открыть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небольшой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магазин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Оплата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2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консультацию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плюс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30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потраченный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исследования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229" w:after="0" w:line="275" w:lineRule="exact"/>
        <w:ind w:left="329" w:right="99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Кастелян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Фиррипал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королевский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двор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+15.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советник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известный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эксперт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области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этикета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Оплата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4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консультацию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плюс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100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потраченный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исследования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99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Клиранна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Джаннау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устройство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подземелий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+20,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архитектура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инженерия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+15.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Создатель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противоураганной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системы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Оплата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250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консультацию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плюс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100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потраченный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исследования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99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Кори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Кау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"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Бледный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"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устройство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подземелий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+15.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Продавец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магазине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класса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Оплата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4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консультацию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плюс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потраченный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исследования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301" w:firstLine="0"/>
        <w:jc w:val="both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Крадаун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Травник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+25,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+20.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Владелец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собственного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магазина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лекарственных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трав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посещают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богатые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Оплата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450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консультацию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плюс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200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потраченный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исследования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Лаарай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Друид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Камней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+20.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Тратит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примерно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половину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времени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29" w:right="99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половину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диких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краях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Оплата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250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консультацию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плюс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100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потраченный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исследования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99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Мастер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Орвидиус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архитектура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инженерия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+20,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+15.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Регулярный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армейский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советник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обороне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Оплата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200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консультацию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плюс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100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потраченный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исследования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99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Монтагу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"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Судорога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"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+15.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Карманник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связанный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воровскими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гильдиями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Оплата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2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консультацию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плюс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30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потраченный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исследования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Налла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"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Ученица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"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религия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+15,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+10.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Потратила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29" w:right="99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миссионерство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после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осела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посвятив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академическим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знаниям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Оплата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5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консультацию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плюс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потраченный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исследования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99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Олорана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Волшебница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+15.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Сварливая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жительница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низшего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класса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Оплата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5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консультацию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плюс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потраченный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исследования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Плаутрус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"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Перо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"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религия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+20,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география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+15.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Известен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переводами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транскрипцией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религиозных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текстов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Оплата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300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консультацию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плюс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100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потраченный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исследования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99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Распутек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Ходящий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Между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Мирами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планы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+25,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+20.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Архимаг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видевший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множество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планов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собственными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глазами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Оплата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750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консультацию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плюс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300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потраченный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исследования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99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Ренна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Два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Шнурка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история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+15,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география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+10.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Полурослик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путешествовавшая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диким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краям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взяли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Оплата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4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консультацию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плюс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80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потраченный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исследования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29" w:right="99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Тринна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Вздыхающая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география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+25,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история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+20,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королевский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двор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+15.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Владеет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небольшим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книжным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магазином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собирает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редкие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манускрипты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Оплата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300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консультацию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плюс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150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потраченный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исследования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99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Франтус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Эльгейнн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планы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+20.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Академик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известный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обширным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малопонятным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словарём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Оплата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400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консультацию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плюс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150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потраченный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исследования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99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Ханнади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Распутный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архитектура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инженерия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+25,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аркана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+20.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Изобретатель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склонный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вспышкам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гнева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причинам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Оплата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400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консультацию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плюс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200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потраченный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исследования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99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Хиро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Сару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история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+25,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+20.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Повелитель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далёкого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прошлого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провёл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пойманный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логове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горгоны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Оплата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500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консультацию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плюс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200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потраченный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исследования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29" w:right="99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Хрун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Прочный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Шаг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устройство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подземелий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+25,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религия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+20.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Гном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священник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прошлом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известный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авантюрист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Оплата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450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консультацию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плюс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200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потраченный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исследования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99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Чандра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Проницательная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религия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+25.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Советник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религиоведению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значимая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фигура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религиях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Оплата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500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консультацию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плюс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200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потраченный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исследования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docGrid w:linePitch="360"/>
        </w:sectPr>
        <w:spacing w:before="0" w:after="0" w:line="275" w:lineRule="exact"/>
        <w:ind w:left="329" w:right="99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Яруш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Юный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история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+20,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королевский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двор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+15.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Официальный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судебный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историк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проводящий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независимые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консультации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стороне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Оплата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300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>
        <w:drawing>
          <wp:anchor simplePos="0" relativeHeight="251660366" behindDoc="0" locked="0" layoutInCell="1" allowOverlap="1">
            <wp:simplePos x="0" y="0"/>
            <wp:positionH relativeFrom="page">
              <wp:posOffset>521208</wp:posOffset>
            </wp:positionH>
            <wp:positionV relativeFrom="line">
              <wp:posOffset>366421</wp:posOffset>
            </wp:positionV>
            <wp:extent cx="6608064" cy="18288"/>
            <wp:effectExtent l="0" t="0" r="0" b="0"/>
            <wp:wrapNone/>
            <wp:docPr id="273" name="Freeform 27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608064" cy="18288"/>
                    </a:xfrm>
                    <a:custGeom>
                      <a:rect l="l" t="t" r="r" b="b"/>
                      <a:pathLst>
                        <a:path w="6608064" h="18288">
                          <a:moveTo>
                            <a:pt x="0" y="18288"/>
                          </a:moveTo>
                          <a:lnTo>
                            <a:pt x="6608064" y="18288"/>
                          </a:lnTo>
                          <a:lnTo>
                            <a:pt x="6608064" y="0"/>
                          </a:lnTo>
                          <a:lnTo>
                            <a:pt x="0" y="0"/>
                          </a:lnTo>
                          <a:lnTo>
                            <a:pt x="0" y="18288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консультацию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плюс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100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потраченный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исследования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229" w:after="0" w:line="275" w:lineRule="exact"/>
        <w:ind w:left="329" w:right="2796" w:firstLine="0"/>
        <w:jc w:val="both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Защитная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2.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Крепость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Лорда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3.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4.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Посольства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5.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магазины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6.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7.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Поместья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8.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квартал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богачей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9.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10.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Гарнизон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11.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Залы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гильдий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12.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Рынок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13.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храмов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14.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Квартал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караванщиков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15.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гостиниц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/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таверн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16.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красных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фонарей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17.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Трущобы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29" w:right="1342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18.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Съёмные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квартиры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/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3"/>
          <w:sz w:val="24"/>
          <w:szCs w:val="24"/>
        </w:rPr>
        <w:t>ночлежки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19.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Складской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ИНДИВИД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4"/>
          <w:sz w:val="24"/>
          <w:szCs w:val="24"/>
        </w:rPr>
        <w:t>У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АЛЬНОСТЬ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полагают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Блэкволла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мрачны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замкнуты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груза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постоянной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военной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жизни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степени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действительно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Военная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служба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обязательна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достигших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совершеннолетия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служат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несколько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Горожане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относятся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обязанностям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серьёзно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;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усердно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тренируясь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готовы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защитить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Блэкволл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Каддас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любых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захватчиков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прочих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отношениях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Блэкволла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весёлый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любящий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всевозможные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развлечения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радостью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встречают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путешественников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мнению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заслуживает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доверия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покупают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иностранные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рыночной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площади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смеются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шутками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странствующих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бардов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наслаждением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проводят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ночи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компании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друзей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таверн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Преступность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Блэкволле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явление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вполне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мелкие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карманные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кражи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влекущие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штраф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короткий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тюремный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срок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8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Тяжелые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преступления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редки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случаются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1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влекут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суровое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наказание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изгнание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смертную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казнь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29" w:right="-2" w:firstLine="0"/>
      </w:pPr>
      <w:r/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ЧЕТЫРЕ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ВЕТ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pacing w:val="28"/>
          <w:sz w:val="24"/>
          <w:szCs w:val="24"/>
        </w:rPr>
        <w:t>Р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 ("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ЦЕНТР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ТОРГОВЛИ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")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; 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Традиционный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;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;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2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Лимит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60,000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;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Активы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56,040,000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;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Население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18,680;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Смешанное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(80%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люди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7"/>
          <w:sz w:val="24"/>
          <w:szCs w:val="24"/>
        </w:rPr>
        <w:t>, 8%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полурослики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4%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гномы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3%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дварфы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2%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эльфы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1%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эльфы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1%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1%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прочие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28" w:after="0" w:line="276" w:lineRule="exact"/>
        <w:ind w:left="0" w:right="6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Четыре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Ветра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перекрёстке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двух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дорог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проходит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3"/>
          <w:sz w:val="24"/>
          <w:szCs w:val="24"/>
        </w:rPr>
        <w:t>большая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путешественников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торговцев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четырёх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великих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наций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существует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ради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рос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коммерческих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соглашениях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достиг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размера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экономического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центра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управляется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традиционным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правительством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6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знатные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аристократы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поддерживаемые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четырьмя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ближними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королевствами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радо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0" w:right="6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видеть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знатные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семьи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управлении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центра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6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Четыре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Ветра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высокий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лимит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остальные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размера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вызвано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постоянным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притоком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путешественников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торговцев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караванов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мира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проживает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около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8,000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путешественников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дополнение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постоянному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населению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высокие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проживание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высокий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уровень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непостоянных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особенности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АРХИТЕКТУ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8"/>
          <w:sz w:val="24"/>
          <w:szCs w:val="24"/>
        </w:rPr>
        <w:t>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структуры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Четырёх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Ветров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массивные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стиле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хватает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единства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архитектура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разрывается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между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противоречивыми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желаниями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архитекторов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произвести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впечатление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торговцев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отдалённых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государств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однако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отдавая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предпочтение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культуре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результате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получились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грандиозными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своему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виду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помпезными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фасадами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чувствуется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никакого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реального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величия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построен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7"/>
          <w:sz w:val="24"/>
          <w:szCs w:val="24"/>
        </w:rPr>
        <w:t>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описаниям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грандиозных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виденных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важные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маленьких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магазинчиков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уважаемых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дома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1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построенны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7"/>
          <w:sz w:val="24"/>
          <w:szCs w:val="24"/>
        </w:rPr>
        <w:t>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недорогой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древесины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просты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оформлении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украшениях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особенности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делают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заметными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важные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ПЛАНИРОВКА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23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Четыре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Ветра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окружает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единственная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защитная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6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метров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высотой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3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метра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толщиной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достаточно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широкая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патрулирующих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стражников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достаточно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крепкая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выдержать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cols w:num="2" w:space="0" w:equalWidth="0">
            <w:col w:w="5177" w:space="701"/>
            <w:col w:w="4856" w:space="0"/>
          </w:cols>
          <w:docGrid w:linePitch="360"/>
        </w:sectPr>
        <w:spacing w:before="0" w:after="0" w:line="275" w:lineRule="exact"/>
        <w:ind w:left="0" w:right="-23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непродолжительную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осад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 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прочность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8, 450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hp, DC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пролома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55).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центр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11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позволить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ограничивать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228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доступ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ещё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пришлось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отражать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атаки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захватчиков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образом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массивные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ворота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разрывают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стену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многих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включая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четырёх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дорог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Хотя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открытыми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ночь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ворота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довольно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крепкие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1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cols w:num="2" w:space="0" w:equalWidth="0">
            <w:col w:w="5193" w:space="685"/>
            <w:col w:w="4660" w:space="0"/>
          </w:cols>
          <w:docGrid w:linePitch="360"/>
        </w:sectPr>
        <w:spacing w:before="228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сделаны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прочного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дерева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прочность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5"/>
          <w:sz w:val="24"/>
          <w:szCs w:val="24"/>
        </w:rPr>
        <w:t> 5, 20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hp, DC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пролома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23).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Рядом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воротами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стражи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двух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дозорных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солдат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(5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уровень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человек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воин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).  </w:t>
      </w:r>
      <w:r/>
      <w:r/>
      <w:r>
        <w:br w:type="page"/>
      </w:r>
    </w:p>
    <w:p>
      <w:pPr>
        <w:spacing w:after="23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1" w:firstLine="0"/>
        <w:jc w:val="both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правительство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жалеет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денег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дорожное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хозяйство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урезая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финансирование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служб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Дорожное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4"/>
          <w:sz w:val="24"/>
          <w:szCs w:val="24"/>
        </w:rPr>
        <w:t>покрытие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1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булыжника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специально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сделано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удобно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ногам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копытам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колёсам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дороги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неестественно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широкие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позволяет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беспрепятственно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проходить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1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повозкам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перекрёстках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ясно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обозначаются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названия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улиц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дороги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освещены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лампами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фонарями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богатых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используется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продолжительное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пламя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Планировка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маленьких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улиц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простая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сетка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любой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5"/>
          <w:sz w:val="24"/>
          <w:szCs w:val="24"/>
        </w:rPr>
        <w:t>без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труда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найдёт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выход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Маленькие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аллеи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переулки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спрятаны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дорог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гарантируя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торговцам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причинят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нищие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хозяйственный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мусор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79" w:firstLine="0"/>
      </w:pPr>
      <w:r/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Карта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Четырёх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Ветров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Пометками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Помеченные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карте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Четырёх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Ветров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обозначают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различные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детального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разъяснения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особенностей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Кварталы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начинающиеся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34.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0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ворота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описаны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разделе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Планировка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Защитная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2.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ворота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29" w:right="1314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3.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/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Крепость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Лорда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объединённый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4.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Посольства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5.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Магазины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6.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Магический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7.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Поместья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8.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квартал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богачей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9.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10.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Гарнизон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11.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Залы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гильдий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12.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Рынок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13.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Храмов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14.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Квартал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караванщиков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15.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гостиниц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/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таверн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16.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Красных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Фонарей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17.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Трущобы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29" w:right="1314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18.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Съёмные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квартиры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/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3"/>
          <w:sz w:val="24"/>
          <w:szCs w:val="24"/>
        </w:rPr>
        <w:t>ночлежки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19.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Складской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ИНДИВИД</w:t>
      </w:r>
      <w:r>
        <w:rPr lang="en-US" sz="24" baseline="0" dirty="0">
          <w:jc w:val="left"/>
          <w:rFonts w:ascii="Times New Roman" w:hAnsi="Times New Roman" w:cs="Times New Roman"/>
          <w:color w:val="00000A"/>
          <w:spacing w:val="-4"/>
          <w:sz w:val="24"/>
          <w:szCs w:val="24"/>
        </w:rPr>
        <w:t>У 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АЛЬНОСТЬ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странно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попытки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Четырёх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Ветров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оставаться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культурно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нейтральным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родили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уникальную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индивидуальность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5"/>
          <w:sz w:val="24"/>
          <w:szCs w:val="24"/>
        </w:rPr>
        <w:t>Стиль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ближайших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королевств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экзотики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отдалённых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стран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вместе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создаёт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букет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цветов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поначалу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23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пугающий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посетителей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подчеркивающий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отменный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вкус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музыка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игры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языки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мира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тесно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переплетаются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Четыре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Ветра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отличаться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собственным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ароматом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культурой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Четырёх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Ветров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считают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4"/>
          <w:sz w:val="24"/>
          <w:szCs w:val="24"/>
        </w:rPr>
        <w:t>самыми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важными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людьми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регионе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пытаются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скрывать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взгляды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путешественников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Горожане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верят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центр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коммерческой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вселенной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одновременно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толерантны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4"/>
          <w:sz w:val="24"/>
          <w:szCs w:val="24"/>
        </w:rPr>
        <w:t>гостям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создают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впечатления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провинциальных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смеются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незнакомыми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верованиями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насмехаются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одеждой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поведением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иностранцев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слышат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хотят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иностранцы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чувствовали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легко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непринуждённо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тратя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нём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денег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маска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является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тонкой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вежливостью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псевдо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дружелюбием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хозяева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демонстрируют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гостям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Торговцы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стекаются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Четыре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Ветра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останавливаются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пути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отдалённым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немногие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торговцы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останавливаются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надолго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заставить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торговцев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чувствовать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безопасности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правительство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идёт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демонстрации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силы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закона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говоря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Четырёх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Ветрах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чудовищно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высокий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уровень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преступности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злодеи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ограничиваются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лишь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карманными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кражами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прочими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мелкими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преступлениями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охрана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предоставляет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широту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возможностей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поддержания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мира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Однако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1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нибудь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иностранный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торговец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будет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ранен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убит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стража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перевернёт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Четыре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Ветра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вверх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дном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поисках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преступника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22" w:firstLine="0"/>
      </w:pPr>
      <w:r/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Д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pacing w:val="28"/>
          <w:sz w:val="24"/>
          <w:szCs w:val="24"/>
        </w:rPr>
        <w:t>Р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АГОНПОРТ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ПОРТОВЫЙ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)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Традиционный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/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Чудовищный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13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;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Лимит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40,000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;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Активы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26,216,000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22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Население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13,108;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Смешанное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(82%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люди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0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6%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полурослики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4%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гномы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2%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дварфы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1%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эльфы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1%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эльфы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1%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1%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прочие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).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cols w:num="2" w:space="0" w:equalWidth="0">
            <w:col w:w="5149" w:space="729"/>
            <w:col w:w="4847" w:space="0"/>
          </w:cols>
          <w:docGrid w:linePitch="360"/>
        </w:sectPr>
        <w:spacing w:before="0" w:after="0" w:line="275" w:lineRule="exact"/>
        <w:ind w:left="0" w:right="22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Названный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драконовой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черепахи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жившей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заливе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Драгонпорт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вырос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маленькой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деревушки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единственной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пристанью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один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значимых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портов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побережье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постоянным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227" w:after="0" w:line="278" w:lineRule="exact"/>
        <w:ind w:left="329" w:right="15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притоком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грузов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Драгонпорт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конечно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получает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намного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15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меньше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прибыли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нежили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Четырёх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Ветров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однако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осуществляет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свободное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быстрое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распространение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поощряя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торговлю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15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Драгонпорт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официально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управляется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советом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губернаторов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тайно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сотрудничают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племенем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сахуагин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обитающих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глубинах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залива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Совет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платит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племени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пошлину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советуется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сахуагин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расширением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сменой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политики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обмен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сахуагин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нападают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Драгонпорт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;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4"/>
          <w:sz w:val="24"/>
          <w:szCs w:val="24"/>
        </w:rPr>
        <w:t>дают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отплыть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судам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заплатившим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пошлины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защищают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пиратов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препятствуют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развитию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соседних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конкурирующих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портов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АРХИТЕКТУ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8"/>
          <w:sz w:val="24"/>
          <w:szCs w:val="24"/>
        </w:rPr>
        <w:t>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Драгонпорт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строился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исходя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функциональности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квадратные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приземистые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хотя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попадаются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14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наклонными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крышами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способными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защитить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морских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штормов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Практически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деревянные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;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слишком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трудно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перевозить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слишком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дорог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необходимом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количестве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около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центральных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вдоль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улиц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предприняты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усилия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украсить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архитектуру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чистота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порядок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привлекают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глаз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причудливая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конструкция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Драгонпорт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портовых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происходит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смешение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культурных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стилей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результат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функции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результат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преднамеренной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планировки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6"/>
          <w:sz w:val="24"/>
          <w:szCs w:val="24"/>
        </w:rPr>
        <w:t>это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происходит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Четырёх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Ветров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Вдоль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береговой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встретить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магазины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родной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иностранной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архитектуры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зависимости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личных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предпочтений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хозяев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целях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привлечения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определённой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клиентуры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Небольшие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домашние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таверны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строятся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возле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экзотических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ресторанов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эльфийские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портные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рядом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гномскими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кузнями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ПЛАНИРОВКА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103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Несколько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вымощенных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дорог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проложены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через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Драгонпорт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стороне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пути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проходящего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рядом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дороги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довольно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широкие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обслуживаются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направляют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путешественников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центральным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пирсам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пристаням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находящимся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состоянии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27" w:after="0" w:line="278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окруженным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относительно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чистыми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строениями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Опрятное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состояние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центральных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дорог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даёт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никакого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представления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окружающем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8"/>
          <w:sz w:val="24"/>
          <w:szCs w:val="24"/>
        </w:rPr>
        <w:t>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лицы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переулки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стороне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проездов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узкие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грязные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1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растрескавшимися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вывороченными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булыжниками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вовсе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мощёные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сливаются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узел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поворотов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случайных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пересечений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улиц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нигде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обозначены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пределами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центральной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пирсы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дороги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грязные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разломанные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относится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окружающим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зданиям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Путешественники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 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Драгонпорте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предпочитают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придерживаться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центральной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получше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богат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проводить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центре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наблюдать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двуличную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природу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портового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изумлённо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блуждая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тихим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неприметным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улочкам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26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Карта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Драгонпорта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Пометками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 </w:t>
      </w:r>
      <w:r/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Помеченные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места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карте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Драгонпорта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обозначают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различные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районы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A"/>
          <w:spacing w:val="-7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детального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разъяснения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особенностей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см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Городские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Кварталы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,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начинающиеся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стр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.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34.   </w:t>
      </w: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2.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магазины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3.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квартал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богачей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4.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5.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Дварфская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община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6.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Гарнизон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7.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Община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гномов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8.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Залы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Гильдий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9.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Рынок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10.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храмов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11.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Квартал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Караванщиков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12.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Рыбацкий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/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причал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13.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гостиниц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/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таверн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14.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Красных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Фонарей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15.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Трущобы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16.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0" w:right="1294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17.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Съёмные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квартиры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/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3"/>
          <w:sz w:val="24"/>
          <w:szCs w:val="24"/>
        </w:rPr>
        <w:t>ночлежки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18.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кожевников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19.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Складской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ИНДИВИД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4"/>
          <w:sz w:val="24"/>
          <w:szCs w:val="24"/>
        </w:rPr>
        <w:t>У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АЛЬНОСТЬ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cols w:num="2" w:space="0" w:equalWidth="0">
            <w:col w:w="5205" w:space="673"/>
            <w:col w:w="4780" w:space="0"/>
          </w:cols>
          <w:docGrid w:linePitch="360"/>
        </w:sectPr>
        <w:spacing w:before="0" w:after="0" w:line="275" w:lineRule="exact"/>
        <w:ind w:left="0" w:right="191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Драгонпорт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один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кишащий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пиратами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грязный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3"/>
          <w:sz w:val="24"/>
          <w:szCs w:val="24"/>
        </w:rPr>
        <w:t>маленький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городок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чьей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нибудь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фантазии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Однако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подобные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стереотипы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соответствуют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правительство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поощряет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дружелюбное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228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отношение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чужакам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иностранны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1"/>
          <w:sz w:val="24"/>
          <w:szCs w:val="24"/>
        </w:rPr>
        <w:t>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торговцам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торгующим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Драгонпорте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населения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груба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неприветлива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отношения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вытекают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cols w:num="2" w:space="0" w:equalWidth="0">
            <w:col w:w="4771" w:space="1107"/>
            <w:col w:w="4686" w:space="0"/>
          </w:cols>
          <w:docGrid w:linePitch="360"/>
        </w:sectPr>
        <w:spacing w:before="228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частично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связей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моряками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;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частично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нежелания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открывать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таможенные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кордоны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заграничного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влияния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;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частично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4"/>
          <w:sz w:val="24"/>
          <w:szCs w:val="24"/>
        </w:rPr>
        <w:t>зависти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богатым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228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Несмотря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важность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внутригородской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относятся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проще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нежели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соседи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Четырёх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Ветров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активно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поощряющих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внешнюю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внутреннюю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торговлю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портовых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Драгонпорте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высок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уровень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преступности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стража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поддерживает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мир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дорог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центральных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пристаней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разгоняя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преступные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банды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слишком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препятствуя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преступлениям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перетекать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богатые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важные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заставляя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капитанов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кораблей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караванов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чувствовать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защищенными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глухих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переулках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путешественники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рискуют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жизнями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минимум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кошельками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монетами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горожане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Драгонпорта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гордятся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репутацией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преступного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считая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позволяет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выглядеть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крепкими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выносливым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1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СУТ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pacing w:val="28"/>
          <w:sz w:val="24"/>
          <w:szCs w:val="24"/>
        </w:rPr>
        <w:t>У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ЛАК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pacing w:val="28"/>
          <w:sz w:val="24"/>
          <w:szCs w:val="24"/>
        </w:rPr>
        <w:t>Р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АБОВ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)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17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Маленький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;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Лимит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25,000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;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Активы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13,101,250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;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Население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10,481;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Смешанное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(65%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25%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гоблиноиды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8%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2%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прочие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17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Раньше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Сутулак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простым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встречи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между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землями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особо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почитаемые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члены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обоих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сообществ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17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торговали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украденными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домашним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скотом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случае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пленниками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после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молва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распространяться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ближайшим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нечистые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руку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дворяне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прибывать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сюда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поисках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дешевой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рабочей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силы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поняли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потенциал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сложившейся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ситуации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Сутулак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рос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стремительно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превращаясь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весьма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функциональный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непривлекательный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Сегодня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крепче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5"/>
          <w:sz w:val="24"/>
          <w:szCs w:val="24"/>
        </w:rPr>
        <w:t>дороги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шире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прежнему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остались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уродливыми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запущенными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17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Сутулак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управляется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советом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богатых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влиятельных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работорговцев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Огромная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населения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состоит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охраняет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наполняет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атмосферой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страдания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Сутулак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высокий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лимит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17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размера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постоянного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притока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находится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около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2,000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путешественников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продавцов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27" w:after="0" w:line="278" w:lineRule="exact"/>
        <w:ind w:left="0" w:right="808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покупателей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добавок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3"/>
          <w:sz w:val="24"/>
          <w:szCs w:val="24"/>
        </w:rPr>
        <w:t>постоянному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населению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АРХИТЕКТУ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8"/>
          <w:sz w:val="24"/>
          <w:szCs w:val="24"/>
        </w:rPr>
        <w:t>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многими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аспектами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7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архитектура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Сутулака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жестко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различается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зависимости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класса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Каменные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палаты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чиновников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выглядят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гибрид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военного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небрежно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роскошного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стиля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включают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крепкие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двери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узкие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высокие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ворота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защищающие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конкурентов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попыток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убийства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постоянной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угрозы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восстания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Частенько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встретить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украшения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виде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статуй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ярких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красок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служащих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напоминанием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богатстве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владельца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сделано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простого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дерева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будь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населения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магазины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таверны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загоны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остальном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Сутулака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предпочитают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"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быстро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дешево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нежели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дорого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правительство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уделяет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небольшое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внимание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первое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впечатление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посетителей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Хотя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клиенты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Сутулака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прибывают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заняться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коммерцией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впечатлены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демонстрации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чужой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роскоши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оценивают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эффективность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поэтому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чистые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располагаются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вдоль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дорог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посетители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столкнулись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сначала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прежде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увидеть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нибудь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ещё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ПЛАНИРОВКА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35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Сутулак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подобные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рабовладельческие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3"/>
          <w:sz w:val="24"/>
          <w:szCs w:val="24"/>
        </w:rPr>
        <w:t>планировке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напоминает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военный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Практически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улицы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немощеные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кроме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ведут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рынку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дороги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достаточно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широки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ухожены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35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телеги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беспрепятственно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перевозить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рынку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Меньшие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улицы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4"/>
          <w:sz w:val="24"/>
          <w:szCs w:val="24"/>
        </w:rPr>
        <w:t>кривые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запутанные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призваны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замедлять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сбежавших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освободиться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35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Солдаты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перекрёстках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кварталы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отгорожены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охраняемые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ворота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гарантируют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сбежавшим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придётся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обойти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огромное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количество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препятствий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прежде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окажутся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свободе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0" w:right="-35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Каменная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защитная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окружает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похожа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cols w:num="2" w:space="0" w:equalWidth="0">
            <w:col w:w="5211" w:space="667"/>
            <w:col w:w="4857" w:space="0"/>
          </w:cols>
          <w:docGrid w:linePitch="360"/>
        </w:sect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Деревянные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копья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вмурованное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битое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стекло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покрывают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стену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обеих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сторон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шипы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защищают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внешнюю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внутреннюю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тяжелых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деревянных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ворот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Сутулака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разработаны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позволить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успехом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отбиться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захватчиков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снаружи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0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восставших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внутри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Карта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Сутулака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Пометками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Помеченные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карте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Сутулака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обозначают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различные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детального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разъяснения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особенностей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Кварталы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начинающиеся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34.   </w:t>
      </w: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Защитная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2.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5"/>
          <w:sz w:val="24"/>
          <w:szCs w:val="24"/>
        </w:rPr>
        <w:t>ворота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3.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квартал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/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Крепость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4"/>
          <w:sz w:val="24"/>
          <w:szCs w:val="24"/>
        </w:rPr>
        <w:t>Лорда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объединённый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4.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Посольства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5.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магазины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6.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Магический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7.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Поместья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8.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квартал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богачей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9.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10.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Гарнизон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11.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Залы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гильдий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12.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Рынок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13.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храмов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cols w:num="2" w:space="0" w:equalWidth="0">
            <w:col w:w="5192" w:space="687"/>
            <w:col w:w="3561" w:space="0"/>
          </w:cols>
          <w:docGrid w:linePitch="360"/>
        </w:sectPr>
        <w:spacing w:before="0" w:after="0" w:line="276" w:lineRule="exact"/>
        <w:ind w:left="0" w:right="585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14.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Квартал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караванщиков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15.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гостиниц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/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таверн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16.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Красных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4"/>
          <w:sz w:val="24"/>
          <w:szCs w:val="24"/>
        </w:rPr>
        <w:t>Фонарей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17.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Трущобы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227" w:after="0" w:line="278" w:lineRule="exact"/>
        <w:ind w:left="329" w:right="1389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18.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Съёмные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квартиры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/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3"/>
          <w:sz w:val="24"/>
          <w:szCs w:val="24"/>
        </w:rPr>
        <w:t>ночлежки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19.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Складской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20.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Квартал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ИНДИВИД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4"/>
          <w:sz w:val="24"/>
          <w:szCs w:val="24"/>
        </w:rPr>
        <w:t>У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АЛЬНОСТЬ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Сутулак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перенаселённый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грязный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непривлекательный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являются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Огромное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число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голодают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горожан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чертой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Ремесленники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владельцы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магазинов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поддерживают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процветающее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производство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изготавливая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продавая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нужд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работорговцев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специальных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инструментов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кандалов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простой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одежды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Иностранные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торговцы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прибывают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видами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поэтому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магазин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специализирующийся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изготовлении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мебели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пошиву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одежды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заказ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примеру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пользуется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успехом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насколько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позволяет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отсутствие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конкуренции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Бесконечные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колонны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захваченных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кричащих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отчаянья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ослабляет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душевное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спокойствие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простых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граждан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Сутулака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влачат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жалкое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существование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практически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либо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эмоций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лишь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проявляя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интерес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Резко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контрастируют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несколько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успешных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работорговцев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имеющие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собственные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причудливых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зданиях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одеваются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украшенные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красочные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одежды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тратят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деньги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деликатесы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роскошь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остально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4"/>
          <w:sz w:val="24"/>
          <w:szCs w:val="24"/>
        </w:rPr>
        <w:t>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население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привыкли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чужим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страданиям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демонстрируют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отношение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через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жадность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жестокость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через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всеобщее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безразличие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Учитывая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настроения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фоне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страдания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становится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понятно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преступность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Сутулаке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необузданна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Правительство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поступает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преступниками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ожидаться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продаёт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45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КАДДАСТРЕИ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СТОЛИЧНЫЙ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Столица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Традиционный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/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Магический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;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13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Лимит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100,000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;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Активы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136,670,000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;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Население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27,334;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Смешанное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(73%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люди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7"/>
          <w:sz w:val="24"/>
          <w:szCs w:val="24"/>
        </w:rPr>
        <w:t>, 6%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дварфы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5%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гномы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5%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полурослики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4%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эльфы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2%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эльфы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1%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4%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прочие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).  </w:t>
      </w: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ПЛАНИРОВКА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28" w:after="0" w:line="276" w:lineRule="exact"/>
        <w:ind w:left="0" w:right="-11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Каддастреи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великая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столица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Каддаса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последний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оплот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древней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империи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ещё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богатой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могущественной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Столицы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многих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государств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строятся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исходя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11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моделей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военных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центров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представленных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Каддастреи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построенны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4"/>
          <w:sz w:val="24"/>
          <w:szCs w:val="24"/>
        </w:rPr>
        <w:t>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ничем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столицей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огромного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Каддастреи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Каддас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сейчас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находится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11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управлением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Короля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Рамеиуса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I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8"/>
          <w:sz w:val="24"/>
          <w:szCs w:val="24"/>
        </w:rPr>
        <w:t>V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Титул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монарха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Каддасе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передаётся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старшему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ребёнку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семье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прямому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наследованию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;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требует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правитель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сведущ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вопросах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колдовства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делает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центр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власти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Каддастреи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обоих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типов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традиционным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1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магическим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АРХИТЕКТУ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8"/>
          <w:sz w:val="24"/>
          <w:szCs w:val="24"/>
        </w:rPr>
        <w:t>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Официальные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Каддастреи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высокие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величественные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монументы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широкими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арками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высокими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шпилями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окаймлёнными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яркими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вымпелами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Хотя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5"/>
          <w:sz w:val="24"/>
          <w:szCs w:val="24"/>
        </w:rPr>
        <w:t>здесь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практически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построен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0"/>
          <w:sz w:val="24"/>
          <w:szCs w:val="24"/>
        </w:rPr>
        <w:t>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гранита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фасады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белого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мрамора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нижних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этажах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увидеть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замутнённого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стекла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верхних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этажах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проникает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через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стрелочные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оконные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отверстия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дворец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напоминает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небольшую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деревню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нём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располагаются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королевские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залы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флигели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рабочих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правительственных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палат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полностью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боеспособны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2"/>
          <w:sz w:val="24"/>
          <w:szCs w:val="24"/>
        </w:rPr>
        <w:t>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гарнизон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магическая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лаборатория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используемая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Королём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Рамеиусом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королевскими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Неправительственные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магазинов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надёжные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конструкции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Горожане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содержат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собственность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чистоте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простых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зданиях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поведать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пару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интересных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историй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сразу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четыре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пять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бывает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военных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крыши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Каддастреи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плоские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служить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платформами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стрельбы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лука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вторжений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чаще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используются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наблюдательный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пункт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увидеть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cols w:num="2" w:space="0" w:equalWidth="0">
            <w:col w:w="5224" w:space="655"/>
            <w:col w:w="4861" w:space="0"/>
          </w:cols>
          <w:docGrid w:linePitch="360"/>
        </w:sectPr>
        <w:spacing w:before="0" w:after="0" w:line="278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монарха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праздничных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процессий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228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Каддастреи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окружен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многоуровневой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защитной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позавидовать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любая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военная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крепость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- 10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метров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высотой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4,5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метра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толщиной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прочность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8, 1,170 hp,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DC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пролома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70).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ворота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число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укреплённых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7"/>
          <w:sz w:val="24"/>
          <w:szCs w:val="24"/>
        </w:rPr>
        <w:t>что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обеспечивает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удобный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проход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королевских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посольских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процессий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Ворота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сделаны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железа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прочность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10, 60 hp, DC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пролома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28),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открыты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cols w:num="2" w:space="0" w:equalWidth="0">
            <w:col w:w="5107" w:space="771"/>
            <w:col w:w="4751" w:space="0"/>
          </w:cols>
          <w:docGrid w:linePitch="360"/>
        </w:sectPr>
        <w:spacing w:before="228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охраняются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шестью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королевскими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1"/>
          <w:sz w:val="24"/>
          <w:szCs w:val="24"/>
        </w:rPr>
        <w:t>солдатами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(5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уровень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человек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воин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Вторая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меньшая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окружает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дворец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расположенный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наверху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небольшого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возвышения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стена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11"/>
          <w:sz w:val="24"/>
          <w:szCs w:val="24"/>
        </w:rPr>
        <w:t> 3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метра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высотой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30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толщиной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сделана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камня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прочность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8, 180 hp, DC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пролома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40).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тяжелых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деревянных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ворот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(-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прочность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5, 20 hp, DC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пролома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23)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охраняются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четырьмя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королевскими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солдатами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228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дороги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формируют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улиц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сходящуюся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центру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Неимоверно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широкие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дороги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расходятся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дворца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многочисленным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воротам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словно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лучи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солнца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перпендикулярные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дороги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идут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кругу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образуя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концентрические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кольца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Маленькие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улочки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аллеи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соединяют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дороги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словно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паутины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Вдоль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проспектов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нищего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содержится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строжайшей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чистоте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порядке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мощеные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булыжником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улицы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тщательно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обслуживаются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ремонтируются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многих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головой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заметны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арочные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пролёты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1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соединяющие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огромным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дворцом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улицы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освещены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лампами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продолжительного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пламени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улицы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обозначения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перекрёстках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выставлена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вооруженная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охрана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Карта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Каддастреи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Пометками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Помеченные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карте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Каддастреи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обозначают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различные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детального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разъяснения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особенностей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Кварталы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начинающиеся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34.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ворота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описаны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разделе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Планировка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защитная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2.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ворота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3.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Вторая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защитная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4.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Ворота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крепости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5.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квартал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6.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Эльфийская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община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7.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Посольства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8.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магазины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9.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Крепость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Лорда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10.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11.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Поместья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12.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Парк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13.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Университет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29" w:right="1876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14.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квартал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богачей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15.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16.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Колизей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/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арена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17.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Гарнизон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18.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Община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гномов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19.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Залы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гильдий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29" w:right="1876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20.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Община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полуросликов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21.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Рынок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22.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храмов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1980" w:firstLine="0"/>
        <w:jc w:val="both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23.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Квартал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караванщиков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24.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гостиниц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/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таверн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25.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Кладбище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26.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Тюрьма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29" w:right="1876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27.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Красных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4"/>
          <w:sz w:val="24"/>
          <w:szCs w:val="24"/>
        </w:rPr>
        <w:t>Фонарей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28.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Трущобы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37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29.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0" w:right="1388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30.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Съёмные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квартиры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/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3"/>
          <w:sz w:val="24"/>
          <w:szCs w:val="24"/>
        </w:rPr>
        <w:t>ночлежки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31.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кожевников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32.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Театр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33.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Складской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ИНДИВИД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4"/>
          <w:sz w:val="24"/>
          <w:szCs w:val="24"/>
        </w:rPr>
        <w:t>У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АЛЬНОСТЬ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18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Каддастреи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отчётливо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осознают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важность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результате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напыщены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высокомерны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Приезжие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находят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весьма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утомительными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Однако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население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весьма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космополитично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Горожане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относятся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18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необычным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культурам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странной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терпимостью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радушием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18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Преступность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Каддастреи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попадает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действия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нескольких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узаконенных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воровских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гильдий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связи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4"/>
          <w:sz w:val="24"/>
          <w:szCs w:val="24"/>
        </w:rPr>
        <w:t>среди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правительства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короны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держат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членов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коротком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поводке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18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грабят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нападают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важных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персон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преступные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гильдии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работают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минимальным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вмешательством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18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многим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правительстве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нравится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подобная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связь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соглашаются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альтернатива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порадила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слишком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число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независимых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ничем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ограниченых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преступников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Гильдии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обеспечивают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защиту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устраняют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угрозу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внешних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неместных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преступников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18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выполняя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функции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лучше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справится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стража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ситуация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укрепляет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веру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крайней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мере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богатых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"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вечный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свободен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преступности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бедняки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терпят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преступления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гильдий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КЛИ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A"/>
          <w:sz w:val="24"/>
          <w:szCs w:val="24"/>
        </w:rPr>
        <w:t>Ф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ФСАЙД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pacing w:val="28"/>
          <w:sz w:val="24"/>
          <w:szCs w:val="24"/>
        </w:rPr>
        <w:t>Р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АЗВИТОЙ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)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Маленький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Магический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;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;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Лимит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15,000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;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Активы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6,996,000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;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Население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9,328;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Смешанное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(74%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полурослики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15%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дварфы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8%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2%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гномы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1%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прочие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Названый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проходящего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сторон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пути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Клиффсайд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процветающее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сообщество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расположившееся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вдоль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береговой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океана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Коренные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объединение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1"/>
          <w:sz w:val="24"/>
          <w:szCs w:val="24"/>
        </w:rPr>
        <w:t>сельскохозяйственных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племён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полуросликов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первые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глубине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уютных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пещер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расположенных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вверху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подальше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cols w:num="2" w:space="0" w:equalWidth="0">
            <w:col w:w="5201" w:space="677"/>
            <w:col w:w="4874" w:space="0"/>
          </w:cols>
          <w:docGrid w:linePitch="360"/>
        </w:sect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моря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началось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серьёзное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заселение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племена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пригласили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опытных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специалистов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4"/>
          <w:sz w:val="24"/>
          <w:szCs w:val="24"/>
        </w:rPr>
        <w:t>из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соседних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сообществ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дварфов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помочь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разработать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план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построит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3"/>
          <w:sz w:val="24"/>
          <w:szCs w:val="24"/>
        </w:rPr>
        <w:t>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настоящий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внутри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обмен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229" w:after="0" w:line="275" w:lineRule="exact"/>
        <w:ind w:left="329" w:right="48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иностранны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1"/>
          <w:sz w:val="24"/>
          <w:szCs w:val="24"/>
        </w:rPr>
        <w:t>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строителям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разрешили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остаться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мире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благодарных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Ловкость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дварфов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строительстве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вместе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человеческими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чувствами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стиля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эффективности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превратили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Клиффсайд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восхитительный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пример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необычного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дизайна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48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Официальное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правительство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Клиффсайда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совет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друидов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традиции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корням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полуросликов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правила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являются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беспрекословными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существует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влиятельный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культ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поклоняющийся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древнему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морскому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божеству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—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легенде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божество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создало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пещеры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близ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Клиффсайда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используя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власть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ветром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дождём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1"/>
          <w:sz w:val="24"/>
          <w:szCs w:val="24"/>
        </w:rPr>
        <w:t>Некоторые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последователи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культа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сотрудничая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доминирующими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верами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проводят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специальный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ритуал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"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жертва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морю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неотъемлемая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противоречащая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верованиям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последователей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проводит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ритуал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возвращения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успокоение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морского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ПЛАНИРОВКА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Клиффсайде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несколько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дорог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пересекающихся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множеством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улочек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."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структуры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находятся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уровнях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нежели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остальные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создание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традиционных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дорог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весьма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затруднительно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Первые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поселенцы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использовали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верёвки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естественные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выступы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передвижения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конца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требовало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навыка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Взбирания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Позже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инженеры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решили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положиться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идею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;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результате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похоже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подвесных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мостов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дорожное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планирование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называемая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"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мостовыми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путями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соединяет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участком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ровной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земли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лежащим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полпути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основанию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открытый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участок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единственный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Клиффсайде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напоминает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площадь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число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торговцев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магазинов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располагается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поблизости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Остальная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особенности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бедные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расположены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вниз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склону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напоминают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Деловые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зоны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проще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отыскать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легче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пройти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нежели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расположенным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вверху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отдалённых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частях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Путешественники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передвигающиеся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морю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бывают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восхищены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высоким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утёсом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прибывают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поисках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tabs>
          <w:tab w:val="left" w:pos="1963"/>
        </w:tabs>
        <w:spacing w:before="229" w:after="0" w:line="275" w:lineRule="exact"/>
        <w:ind w:left="0" w:right="6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божества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возвратилась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пыталась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уничтожить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АРХИТЕКТУ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8"/>
          <w:sz w:val="24"/>
          <w:szCs w:val="24"/>
        </w:rPr>
        <w:t>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	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6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Клиффсайд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весьма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необычен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стиль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своём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продиктован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природным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расположением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Тысячелетия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сезоно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1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штормов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приносимых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океаном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вымывали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целые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куски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камня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прибрежных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скалах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результате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напоминать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насекомых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вылепленный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камня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структур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вырезано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прямо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рукотворные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элементы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изящно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замаскированы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природные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Строители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первую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очередь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заботятся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укреплении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зданий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стоящих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непосредственно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чаще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укрепляют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деревом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запасы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древесины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получаемые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деревьев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растущих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вершине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утёса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высоких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палатах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богатеи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городская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отделки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используют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привлекательные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деликатные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материалы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31" w:after="0" w:line="276" w:lineRule="exact"/>
        <w:ind w:left="0" w:right="-40" w:firstLine="0"/>
        <w:jc w:val="both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либо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желания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посоветоваться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7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мудрецами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важных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4"/>
          <w:sz w:val="24"/>
          <w:szCs w:val="24"/>
        </w:rPr>
        <w:t>городе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располагаются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минимум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середине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пути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утёсу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Чужаки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Клиффсайде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вынуждены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оставаться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безопасных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частях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включая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площадь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наиболее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прочные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мосты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ведущие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33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Карта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Клиффсайда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Пометками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   </w:t>
      </w:r>
      <w:r/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Помеченные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места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карте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Клиффсайда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обозначают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различные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районы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A"/>
          <w:spacing w:val="-7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детального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разъяснения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особенностей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см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Городские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Кварталы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начинающиеся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стр</w:t>
      </w:r>
      <w:r>
        <w:rPr lang="en-US" sz="24" baseline="0" dirty="0">
          <w:jc w:val="left"/>
          <w:rFonts w:ascii="Times New Roman" w:hAnsi="Times New Roman" w:cs="Times New Roman"/>
          <w:color w:val="00000A"/>
          <w:sz w:val="24"/>
          <w:szCs w:val="24"/>
        </w:rPr>
        <w:t>. 34.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Крепость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Лорда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2.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3.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Посольский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4.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магазины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5.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Магический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6.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Поместья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7.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квартал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богачей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8.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9.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Гарнизон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10.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Залы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гильдий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11.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Рынок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12.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храмов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13.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Квартал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караванщиков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14.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гостиниц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/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таверн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15.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Красных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Фонарей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16.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Трущобы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17.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Съёмные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квартиры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/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ночлежки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cols w:num="2" w:space="0" w:equalWidth="0">
            <w:col w:w="5216" w:space="662"/>
            <w:col w:w="4850" w:space="0"/>
          </w:cols>
          <w:docGrid w:linePitch="360"/>
        </w:sect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18.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Складской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237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ИНДИВИД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4"/>
          <w:sz w:val="24"/>
          <w:szCs w:val="24"/>
        </w:rPr>
        <w:t>У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АЛЬНОСТЬ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Несмотря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уникальное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устройство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душе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Клиффсайд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остаётся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сообществом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полуросликов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отчётливо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чувствуется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Повседневная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жизнь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утомительна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находят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улыбнуться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дружески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поприветствовать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совершенно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незнакомого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чужестранца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8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происхождения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верований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полурослики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Клиффсайда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являются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5"/>
          <w:sz w:val="24"/>
          <w:szCs w:val="24"/>
        </w:rPr>
        <w:t>такими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добродушными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классических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родственников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объединены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злую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группу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Проживание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тако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7"/>
          <w:sz w:val="24"/>
          <w:szCs w:val="24"/>
        </w:rPr>
        <w:t>й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требует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гармонии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окружающей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опасной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природой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-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Несмотря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развитие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долгую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практику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суровых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условиях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Клиффсайде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прежнему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происходят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случаи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ранений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смерти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падений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утопления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Близость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потенциальным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утратам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сделала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27" w:after="0" w:line="278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твёрдыми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лишила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сострадания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cols w:num="2" w:space="0" w:equalWidth="0">
            <w:col w:w="5172" w:space="706"/>
            <w:col w:w="4818" w:space="0"/>
          </w:cols>
          <w:docGrid w:linePitch="360"/>
        </w:sect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отличие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прибрежных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Клиффсайд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практически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лишен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преступности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Открытая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вместе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магической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силой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правящего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совета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мешают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нечестному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поведению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бывает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случаях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верно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лишь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множество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достаточного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навыка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денег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обеспечить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жильё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дверями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часовых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подчиняются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напрямую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совету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друидов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состоят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фокусируются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лишь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охране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полуроликов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полностью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предоставлены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настоящее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порождает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преступность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растущее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недовольство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стражей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правящим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советом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/>
      <w:r>
        <w:br w:type="page"/>
      </w:r>
    </w:p>
    <w:p>
      <w:pPr>
        <w:spacing w:after="24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98" w:lineRule="exact"/>
        <w:ind w:left="329" w:right="0" w:firstLine="0"/>
      </w:pPr>
      <w:r/>
      <w:r>
        <w:rPr lang="en-US" sz="36" baseline="0" dirty="0">
          <w:jc w:val="left"/>
          <w:rFonts w:ascii="Times New Roman" w:hAnsi="Times New Roman" w:cs="Times New Roman"/>
          <w:color w:val="000000"/>
          <w:spacing w:val="33"/>
          <w:sz w:val="36"/>
          <w:szCs w:val="36"/>
        </w:rPr>
        <w:t>Г</w:t>
      </w:r>
      <w:r>
        <w:rPr lang="en-US" sz="36" baseline="0" dirty="0">
          <w:jc w:val="left"/>
          <w:rFonts w:ascii="Times New Roman" w:hAnsi="Times New Roman" w:cs="Times New Roman"/>
          <w:color w:val="000000"/>
          <w:sz w:val="36"/>
          <w:szCs w:val="36"/>
        </w:rPr>
        <w:t>орода</w:t>
      </w:r>
      <w:r>
        <w:rPr lang="en-US" sz="36" baseline="0" dirty="0">
          <w:jc w:val="left"/>
          <w:rFonts w:ascii="Times New Roman" w:hAnsi="Times New Roman" w:cs="Times New Roman"/>
          <w:color w:val="000000"/>
          <w:sz w:val="36"/>
          <w:szCs w:val="36"/>
        </w:rPr>
        <w:t> </w:t>
      </w:r>
      <w:r>
        <w:rPr lang="en-US" sz="36" baseline="0" dirty="0">
          <w:jc w:val="left"/>
          <w:rFonts w:ascii="Times New Roman" w:hAnsi="Times New Roman" w:cs="Times New Roman"/>
          <w:color w:val="000000"/>
          <w:sz w:val="36"/>
          <w:szCs w:val="36"/>
        </w:rPr>
        <w:t>и</w:t>
      </w:r>
      <w:r>
        <w:rPr lang="en-US" sz="36" baseline="0" dirty="0">
          <w:jc w:val="left"/>
          <w:rFonts w:ascii="Times New Roman" w:hAnsi="Times New Roman" w:cs="Times New Roman"/>
          <w:color w:val="000000"/>
          <w:sz w:val="36"/>
          <w:szCs w:val="36"/>
        </w:rPr>
        <w:t> </w:t>
      </w:r>
      <w:r>
        <w:rPr lang="en-US" sz="36" baseline="0" dirty="0">
          <w:jc w:val="left"/>
          <w:rFonts w:ascii="Times New Roman" w:hAnsi="Times New Roman" w:cs="Times New Roman"/>
          <w:color w:val="000000"/>
          <w:spacing w:val="28"/>
          <w:sz w:val="36"/>
          <w:szCs w:val="36"/>
        </w:rPr>
        <w:t>К</w:t>
      </w:r>
      <w:r>
        <w:rPr lang="en-US" sz="36" baseline="0" dirty="0">
          <w:jc w:val="left"/>
          <w:rFonts w:ascii="Times New Roman" w:hAnsi="Times New Roman" w:cs="Times New Roman"/>
          <w:color w:val="000000"/>
          <w:sz w:val="36"/>
          <w:szCs w:val="36"/>
        </w:rPr>
        <w:t>ультура</w:t>
      </w:r>
      <w:r>
        <w:rPr lang="en-US" sz="36" baseline="0" dirty="0">
          <w:jc w:val="left"/>
          <w:rFonts w:ascii="Times New Roman" w:hAnsi="Times New Roman" w:cs="Times New Roman"/>
          <w:color w:val="000000"/>
          <w:sz w:val="36"/>
          <w:szCs w:val="36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вышеупомянутые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примерах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подразумевают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доминирующую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1"/>
          <w:sz w:val="24"/>
          <w:szCs w:val="24"/>
        </w:rPr>
        <w:t>человеческую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культуру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вашей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кампании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изменить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Описании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лучше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развить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элементы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человеческой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культуры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ДВАРФИЙСКИЕ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считая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дварфы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29" w:right="2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плодотворные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строители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простых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гуманоидных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Дварфы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работают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4" w:lineRule="exact"/>
        <w:ind w:left="329" w:right="2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камнем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простым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чистым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Древесину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используют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растопки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подпорок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тоннелях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предотвращающих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обвалы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создания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каркасов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лесов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тяжелыми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материалами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2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Традиционное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представление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подземного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дварфского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комплекса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довольно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отражает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культуру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дварфов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несчастью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подобные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сооружения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используют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лишь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один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строительства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Дварфы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строящие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подземные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палаты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вырезают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цельного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куска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камня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комнаты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коридоры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массивные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залы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огромные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открытые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пространства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площадей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храмов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возможно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дварфы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продолжают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строительство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снаружи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вокруг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чертогов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подземные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представляют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просты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"/>
          <w:sz w:val="24"/>
          <w:szCs w:val="24"/>
        </w:rPr>
        <w:t>е 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просторные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комнаты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выбитые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являются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настоящими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зданиями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—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стенами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крышей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окнами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— -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расположенными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глубине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огромной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пещеры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2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Дварфы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живущие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поверхности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предпочитают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камня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воссоздавая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утробу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земли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вышла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2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поверхностные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защищены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Строятся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изолированных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долинах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окружены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толстыми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стенами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построен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7"/>
          <w:sz w:val="24"/>
          <w:szCs w:val="24"/>
        </w:rPr>
        <w:t>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комнаты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тяжелыми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массивными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дверьми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небольшим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количеством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придающих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вид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настоящей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пещеры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2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любом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случае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дварфы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предпочитают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вертикали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горизонтали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практика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восходящая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временам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ограничены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тесными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подземными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пещерами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Дварфийские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используют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преимущества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естественных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возвышений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приземистые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выглядят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небольшие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холмы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23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10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случаях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одноуровневый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бывает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разделен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потолком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служащего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5"/>
          <w:sz w:val="24"/>
          <w:szCs w:val="24"/>
        </w:rPr>
        <w:t>полом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зданий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втором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10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дополнительной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информации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дварфийских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культуре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сообществах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смотрите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Расы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Камня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.  </w:t>
      </w: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ЭЛЬФИЙСКИЕ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Эльфы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союзе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природой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против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значит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эльфийские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поселения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сплошь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состоят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деревьях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маленькие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эльфийские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деревни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примеру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гармонично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включались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окружающую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Долгоживущие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эльфы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позволить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медленно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сформировать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вырастить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окружающую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пожелают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эльфийские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используют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деревья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поддерживающие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колонны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оставляют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достаточно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ветви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свободно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росли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через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потолок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этажи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Ветви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деревьев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сплетать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вместе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создания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мостов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между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многих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сооружений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никакого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этажа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уровне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земли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остаётся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ковёр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свежей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зелёной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травы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сообществах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довольно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явление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эльфы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использовать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взрастить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неживые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материалы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кварца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позволяет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сформировать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деревьев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структуры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пригодные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жилья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сообщества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своём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распоряжении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систему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водоснабжения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4"/>
          <w:sz w:val="24"/>
          <w:szCs w:val="24"/>
        </w:rPr>
        <w:t>даже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канализации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;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вместо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использовать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трубы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насосы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помощью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создают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каналы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ближайшим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рекам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создания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/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уничтожения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воды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367" w:firstLine="0"/>
        <w:jc w:val="both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Эльфийские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строятся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около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источников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пресной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защиту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Например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окружающая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деревьев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платформами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лучников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построенным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6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наверху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высоких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зданий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дополнительной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информации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эльфийской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культуре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сообществах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4"/>
          <w:sz w:val="24"/>
          <w:szCs w:val="24"/>
        </w:rPr>
        <w:t>смотрите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Races of the Wild.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ГНОМСКИЕ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Гномы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землёй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3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сообщества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отличаются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8"/>
          <w:sz w:val="24"/>
          <w:szCs w:val="24"/>
        </w:rPr>
        <w:t>от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дварфийских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редко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целый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комплекс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структур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вместо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cols w:num="2" w:space="0" w:equalWidth="0">
            <w:col w:w="5215" w:space="664"/>
            <w:col w:w="4852" w:space="0"/>
          </w:cols>
          <w:docGrid w:linePitch="360"/>
        </w:sectPr>
        <w:spacing w:before="0" w:after="0" w:line="273" w:lineRule="exact"/>
        <w:ind w:left="0" w:right="-3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вырезают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небольшие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удобные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располагаются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близко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228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поверхности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облегчения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доступа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земледелию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садам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вовсе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расположены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поверхности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Гномы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живущие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поверхности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простые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дерева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камня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любого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пригодного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материала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удивляются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насколько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гномов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напоминают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собственные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учётом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разницы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масштабе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конечно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Гномы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никогда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заранее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планируют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построени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5"/>
          <w:sz w:val="24"/>
          <w:szCs w:val="24"/>
        </w:rPr>
        <w:t>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расширяя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когда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приходит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необходимость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удобно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заранее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оговоренному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расположению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слегка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защищены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защищены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вообще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Гномы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предпочитают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полагаться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запасные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выходы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засад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нежели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укрепления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узнать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гномьих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сообществах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смотрите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Расы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Камня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.  </w:t>
      </w: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ПОЛУРОСЛИКОВ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29" w:right="-7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Полурослики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редко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собственные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кочевой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жизнью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выбрал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осёдлый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7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образ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жизни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основывают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маленькие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стояночные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поселения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человеческих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Редкий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полуросликов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вырастающий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размеров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маленького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представляет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беспорядочное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нагромождение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различных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деревянных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построе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2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полуросликов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полностью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растут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развиваются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окружающей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29" w:right="-7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Клиффсайд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ищите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странице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20).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Полурослики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7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вокруг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природных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элементов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делают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эльфы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работают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отдельными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естественными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элементами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строительстве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полуросликов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украшаются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резными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ставнями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крыша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душистой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соломой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тяжелыми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листьями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открыты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внешнего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мира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окнами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парой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полностью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отсутствующих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используя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вместо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куски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брезента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защиты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штормов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эльфы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7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полурослики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предпочитают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источниками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чистой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плодородной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почвой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узнать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сообществах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полуросликов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смотрите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Races of  </w:t>
      </w: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the Wild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ОРКОВ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ГОБЛИНОИДОВ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86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Хотя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существуют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исключения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1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примеру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хобгоблины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прочие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разновидности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гоблиноидов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обладают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примитивной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культурой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нашедшей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28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отражение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Типичный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состоит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первую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очередь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грубых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деревянных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зданий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редко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бывающих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двух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трёх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этажей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Конструкции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убоги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Двери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дверных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проёмах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висят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криво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заменяет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простой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кусок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материи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крыши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покрыты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соломой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сделаны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дерева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14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Дороги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прокладываются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редко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придерживаются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никакого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планирования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поселений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защитный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периметр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например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деревянную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стену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зубчатый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несколько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защитных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башен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сваях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построенны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3"/>
          <w:sz w:val="24"/>
          <w:szCs w:val="24"/>
        </w:rPr>
        <w:t>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дереве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количество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орочьих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1"/>
          <w:sz w:val="24"/>
          <w:szCs w:val="24"/>
        </w:rPr>
        <w:t>гоблиноидных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расположено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землёй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используют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строительства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древесину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равно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напоминают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поверхностные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используют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защищенные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богатые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натуральными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ресурсами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эксплуатируют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близлежащие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поселения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охоты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Подземные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ориентированы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защиту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строясь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пещерах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проточными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подземными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водами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исключительно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функционального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свойства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небольшими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вкраплениями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эстетики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Художественное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оформление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минимально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трофеи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прошедших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набегов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размалёванные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яркие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цвета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нибудь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небольшая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скульптура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подобное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художество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3"/>
          <w:sz w:val="24"/>
          <w:szCs w:val="24"/>
        </w:rPr>
        <w:t>Прочие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уверены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примитивным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гуманоидам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чужда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тяга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прекрасному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11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совсем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верно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фактором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орочьих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гоблиноидских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сообществ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—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—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является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временность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постоянно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сражаются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племенами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вида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мародерствующими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авантюристами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Поэтому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рассматривают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любые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действия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направленные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сохранение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собственной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жизни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пустую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трату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времени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энергии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ПЛАНАРНЫЕ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cols w:num="2" w:space="0" w:equalWidth="0">
            <w:col w:w="5230" w:space="649"/>
            <w:col w:w="4810" w:space="0"/>
          </w:cols>
          <w:docGrid w:linePitch="360"/>
        </w:sectPr>
        <w:spacing w:before="0" w:after="0" w:line="275" w:lineRule="exact"/>
        <w:ind w:left="0" w:right="-34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компании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уводят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персонажей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далеко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родных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земель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5"/>
          <w:sz w:val="24"/>
          <w:szCs w:val="24"/>
        </w:rPr>
        <w:t>прочь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родных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планов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существования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планах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чуждых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непонятных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персонажам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особенностей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Различные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законы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гравитации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магического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влияния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накладывают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ограничения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архитектурные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инженерные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решения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крайней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мере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человеческий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взгляд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Ярким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примером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служить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Сигил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Дверей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центре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Равнин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Гармонии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Внешних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Землях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реальность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находится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229" w:after="0" w:line="275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сверху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любой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точки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посмотреть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небо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увидеть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эльфы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строители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планарных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чрезвычайно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долгоживущие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центры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отражают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историю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течение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времени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планарный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воплощает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ощущение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вечности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—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будет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оставаться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сегодня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Представление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культуры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зависит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8"/>
          <w:sz w:val="24"/>
          <w:szCs w:val="24"/>
        </w:rPr>
        <w:t>от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вселенной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Внешних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Планах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отражают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характер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коренных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данной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примеру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портальный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Рибкейдж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Внешних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Землях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граничащий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Девятью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Кругами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Баатора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населён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извергами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плана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узнать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планарных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сообществах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смотрите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Руководство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Планам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.  </w:t>
      </w:r>
      <w:r/>
    </w:p>
    <w:p>
      <w:pPr>
        <w:spacing w:after="1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9" w:lineRule="exact"/>
        <w:ind w:left="329" w:right="48" w:firstLine="0"/>
      </w:pPr>
      <w:r/>
      <w:r>
        <w:rPr lang="en-US" sz="36" baseline="0" dirty="0">
          <w:jc w:val="left"/>
          <w:rFonts w:ascii="Times New Roman" w:hAnsi="Times New Roman" w:cs="Times New Roman"/>
          <w:color w:val="000000"/>
          <w:sz w:val="36"/>
          <w:szCs w:val="36"/>
        </w:rPr>
        <w:t>Необычные</w:t>
      </w:r>
      <w:r>
        <w:rPr lang="en-US" sz="36" baseline="0" dirty="0">
          <w:jc w:val="left"/>
          <w:rFonts w:ascii="Times New Roman" w:hAnsi="Times New Roman" w:cs="Times New Roman"/>
          <w:color w:val="000000"/>
          <w:sz w:val="36"/>
          <w:szCs w:val="36"/>
        </w:rPr>
        <w:t> </w:t>
      </w:r>
      <w:r>
        <w:rPr lang="en-US" sz="36" baseline="0" dirty="0">
          <w:jc w:val="left"/>
          <w:rFonts w:ascii="Times New Roman" w:hAnsi="Times New Roman" w:cs="Times New Roman"/>
          <w:color w:val="000000"/>
          <w:sz w:val="36"/>
          <w:szCs w:val="36"/>
        </w:rPr>
        <w:t>Местоположения</w:t>
      </w:r>
      <w:r>
        <w:rPr lang="en-US" sz="36" baseline="0" dirty="0">
          <w:jc w:val="left"/>
          <w:rFonts w:ascii="Times New Roman" w:hAnsi="Times New Roman" w:cs="Times New Roman"/>
          <w:color w:val="000000"/>
          <w:sz w:val="36"/>
          <w:szCs w:val="36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Географическое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положение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значение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управляет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построи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1"/>
          <w:sz w:val="24"/>
          <w:szCs w:val="24"/>
        </w:rPr>
        <w:t>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Представленные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примеры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интересных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располагаться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7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варьируются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вполне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реалистичных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поистине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фантастических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ПОБЕРЕЖЬЕ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3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построенны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4"/>
          <w:sz w:val="24"/>
          <w:szCs w:val="24"/>
        </w:rPr>
        <w:t>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побережье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становится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центром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Драгонпорт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14).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растут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лишь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благодаря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промышленности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зависят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сухопутной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огромная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каждодневной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жизни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3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экономика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зависит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океана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степени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Ловля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рыбы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существованию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ежедневный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рацион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ограничивается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рыбой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ракообразными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сюда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входят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морские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водоросли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прочие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морские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растения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побережья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должны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3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готовы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появлению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копий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сахуагин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щупалец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кракена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говоря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опасности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пираты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подобных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опасностей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оборона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должны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включать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пеших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солдат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военные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морские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силы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Подобная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ситуация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сделать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уязвимым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3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захватчиков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поскольку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7"/>
          <w:sz w:val="24"/>
          <w:szCs w:val="24"/>
        </w:rPr>
        <w:t>вся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оборона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направлена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защиту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нападений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земли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моря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29" w:after="0" w:line="275" w:lineRule="exact"/>
        <w:ind w:left="0" w:right="25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Климат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прибрежных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умеренный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Ветры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океанские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течения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охлаждают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летом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замёрзнуть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зимой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отличие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прочих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глубине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страны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Однако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уязвим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океанским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штормам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наводнениям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гигантским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волнам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погубить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поселение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Мудрые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строители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используют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волнорезы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дамбы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прибрежные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прочных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высоких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укреплениях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Богатые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использовать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магическую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защиту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различных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постоянных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стены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разработанных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защиты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надвигающейся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управления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погодой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предотвращения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появления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4"/>
          <w:sz w:val="24"/>
          <w:szCs w:val="24"/>
        </w:rPr>
        <w:t>штормов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шаровых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молний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близи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УТЁСЕ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отличие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Клиффсайда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строился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исходя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положения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группы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прибрежных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пещер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строятся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непосредственно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утёсах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Немногие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реально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существующие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цивилизации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утёсах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фэнтези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мире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становятся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отличным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проживания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птичьих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рапторанцев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Races of the Wild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ааракокр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Установки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Кампаний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Забытых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Царств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Традиционные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гуманоидные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4"/>
          <w:sz w:val="24"/>
          <w:szCs w:val="24"/>
        </w:rPr>
        <w:t>так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подобные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делают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ряду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причин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расположение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чрезвычайно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обороноспособно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8"/>
          <w:sz w:val="24"/>
          <w:szCs w:val="24"/>
        </w:rPr>
        <w:t>е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вынуждает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атакующих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использовать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спуск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верёвке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пытаться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забраться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отвесной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скале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делает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уязвимыми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лучников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магических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неприятель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достичь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зданий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наверху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одновременно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передвигаться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несколько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нападающих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помощью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летающих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войск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армия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шанс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захватить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утёсе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Расположение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намного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уровня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моря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делает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невосприимчивы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2"/>
          <w:sz w:val="24"/>
          <w:szCs w:val="24"/>
        </w:rPr>
        <w:t>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различным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наводнениям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делает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уязвимым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штормов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идущих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направлений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cols w:num="2" w:space="0" w:equalWidth="0">
            <w:col w:w="5208" w:space="671"/>
            <w:col w:w="4869" w:space="0"/>
          </w:cols>
          <w:docGrid w:linePitch="360"/>
        </w:sect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утёс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предназначен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строительства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должен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пещеры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служить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обеспечивать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возможность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расширения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Поселения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должны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располагаться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утёсе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иначе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жителям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придётся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лестницы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мосты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достичь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внешних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уступов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8"/>
          <w:sz w:val="24"/>
          <w:szCs w:val="24"/>
        </w:rPr>
        <w:t>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ступы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уязвимы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погоды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противников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227" w:after="0" w:line="278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количеством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уступов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плотнее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населены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Утёсные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поселения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сталкиваются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экономическими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трудностями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должны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спущены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подняты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4"/>
          <w:sz w:val="24"/>
          <w:szCs w:val="24"/>
        </w:rPr>
        <w:t>уровня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пещер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требует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высоких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навыков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инженерии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Зерновые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культуры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выращиваются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"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ногой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скалы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верхнем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плато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результате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уязвимы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нехватке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продовольствия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27" w:firstLine="0"/>
        <w:jc w:val="both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погодных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условий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неизбежно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появляющейся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результате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осады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);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держат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запасы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продовольствия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случай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экстренной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необходимости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глубине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пещер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pacing w:val="28"/>
          <w:sz w:val="24"/>
          <w:szCs w:val="24"/>
        </w:rPr>
        <w:t>Р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АЗДЕЛЁННЫЕ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2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Разделённый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располагаться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примеру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противоположных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берегах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спадать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утёса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долину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внизу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пересекаться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цепочкой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небольших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острово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2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Независимо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причины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физическое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политическое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социальное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разделение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влияют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развитие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думают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прежде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целом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Уровень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преступности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архитектура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художественное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оформление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едиными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всём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изменятся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подчёркивая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независимость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данного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квартала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2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Разделённый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развиваться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исходя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огромного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числа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причин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почва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плодородна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вдоль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область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наиболее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защищена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ближе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верхушке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2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селиться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руководствуясь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особенностями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альтернатива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соседних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сообщества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объединиться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один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растущий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несмотря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географические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помехи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разрастись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захватить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важный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природный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ресурс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нибудь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священное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всём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ограничивается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двумя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устье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разделить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склоне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около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полудюжины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возвышениях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островно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3"/>
          <w:sz w:val="24"/>
          <w:szCs w:val="24"/>
        </w:rPr>
        <w:t>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вообще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состоять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множества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маленьких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общин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2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позиционируется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богатая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важнейшая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прочих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будут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2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первую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очередь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селиться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будет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наиболее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удобно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комфортно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3"/>
          <w:sz w:val="24"/>
          <w:szCs w:val="24"/>
        </w:rPr>
        <w:t>неизбежно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ведёт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29" w:after="0" w:line="275" w:lineRule="exact"/>
        <w:ind w:left="0" w:right="5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становится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популярна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остальные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вызывает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бурю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негодования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остальных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смешанным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населением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доминирующая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занять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престижной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области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приводя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напряженным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трениям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привилегированными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напряженность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сильнее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важнее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богаче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оговоренная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5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построенны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9"/>
          <w:sz w:val="24"/>
          <w:szCs w:val="24"/>
        </w:rPr>
        <w:t>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долине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близлежащем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возвышении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эффективно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защищать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высокую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область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случае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нападения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должны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будут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эвакуироваться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долинной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расположенный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берегах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быстротечной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очевидно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принимает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торговцев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путешественников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лишь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стороны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берега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делая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склонной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коммерции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политике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любом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подобного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типа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престижная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привлекает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богатых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влиятельных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увеличивая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социальную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пропасть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между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соседними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ОСТРОВНЫЕ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игровых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вселенных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низким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уровнем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острове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нереальным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Роль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влияние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определяется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географическим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расположением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острова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населением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центром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власти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Например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столица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развиваться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острове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центре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океана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разделяющего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огромных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континента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местоположение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поддерживало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одновременно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являющийся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портом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торговцев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центром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жизненно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важной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коммуникацией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между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двумя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континентальными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массивами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игровых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вселенных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развитой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плавающий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океане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вообще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нуждается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острове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Классический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пример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фэнтези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модель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Атлантиды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древний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построенны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4"/>
          <w:sz w:val="24"/>
          <w:szCs w:val="24"/>
        </w:rPr>
        <w:t>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таинственным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высокоразвитым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народом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обнаружен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совсем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недавно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Явилось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результатом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понижения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уровня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моря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последнее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столетие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продрейфовал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далёких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неизведанных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4"/>
          <w:sz w:val="24"/>
          <w:szCs w:val="24"/>
        </w:rPr>
        <w:t>событие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обеспечивает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полностью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готовым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исследования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прочему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остаётся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заселённым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несколько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тысячелетие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уникальное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неизбежно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затронет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культурную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социальную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структуру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cols w:num="2" w:space="0" w:equalWidth="0">
            <w:col w:w="5210" w:space="668"/>
            <w:col w:w="4840" w:space="0"/>
          </w:cols>
          <w:docGrid w:linePitch="360"/>
        </w:sect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интересные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ситуации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породить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плавающий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Рассмотрим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сценарий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Бригадун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эскви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228" w:after="0" w:line="276" w:lineRule="exact"/>
        <w:ind w:left="329" w:right="1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поселение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оригинальных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находится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гнётом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древнего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проклятья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заставляющее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целый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внезапно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исчезать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появляться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неожиданных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1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странно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любого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островного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плавающего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основно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3"/>
          <w:sz w:val="24"/>
          <w:szCs w:val="24"/>
        </w:rPr>
        <w:t>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проблемой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является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питьевая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Морская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непригодна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питья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Маленькие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гуманоиды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выжить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нуждаются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приблизительно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пинтах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ежедневно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поселение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нуждается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источнике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пресной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тропическом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климате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использовать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3"/>
          <w:sz w:val="24"/>
          <w:szCs w:val="24"/>
        </w:rPr>
        <w:t>цистерны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сбора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дождевой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использовать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подземные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противном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случае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нуждается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методе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очистке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независимо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магический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технологический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НЕБЕСНЫЕ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классическим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примером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фэнтези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служит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облаках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особенностей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проблем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островных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встречаются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небесных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поселения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существовать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лишь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игровых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вселенных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высокоразвитым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  <w:jc w:val="both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уровнем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дополнении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прочим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проблемам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небесных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должны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помнить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гравитации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Упав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острова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29" w:right="219" w:firstLine="0"/>
        <w:jc w:val="both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лишь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промокните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падения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облачного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скорее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станет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фатальным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горожане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находятся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постоянной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магической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защитой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летать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?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фактор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необходимо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учитывать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мобильность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летают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кругами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воле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воле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Вполне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возможно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давно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покинувшие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создатели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построил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2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двигательный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механизм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дрейфует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следуя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потоками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ветра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Подвижный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сталкивается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новыми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проблемами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влияющими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культурные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социальные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факторы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особенности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касается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взаимодействия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сообществами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территорией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дрейфовать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Хозяйственные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коммунальные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проблемы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поставки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6"/>
          <w:sz w:val="24"/>
          <w:szCs w:val="24"/>
        </w:rPr>
        <w:t>воды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пищи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вывоза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мусора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нестандартные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решения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никогда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прочие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изолированные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поселения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облачные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испытывают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затруднения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внешней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торговле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путешествие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воздуху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вполне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распространённо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3"/>
          <w:sz w:val="24"/>
          <w:szCs w:val="24"/>
        </w:rPr>
        <w:t>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явление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примеру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мире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Эберрона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27" w:after="0" w:line="278" w:lineRule="exact"/>
        <w:ind w:left="0" w:right="1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передвижение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облачному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выглядит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тривиальным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1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Обратной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стороной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небесных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являются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преимущества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особенности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7"/>
          <w:sz w:val="24"/>
          <w:szCs w:val="24"/>
        </w:rPr>
        <w:t>это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касается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обороноспособност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10"/>
          <w:sz w:val="24"/>
          <w:szCs w:val="24"/>
        </w:rPr>
        <w:t>и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Находясь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миле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земли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мобилен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возможность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перемещаться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подальше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опасности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делает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сложным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захвата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армады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воздушных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кораблей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летающих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войск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ПОДЗЕМНЫЕ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u w:val="single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отражает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художественную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сущность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игры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Подземелья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Драконы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подземная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цивилизация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многих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D&amp;D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кампаниях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подземные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выглядят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несколько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необычно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однако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строительство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сооружений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землёй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накладывает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ряд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ограничений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инженеров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Подземные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неразрывно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связаны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населяющими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ненавидящие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солнце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дроу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известный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пример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Живущие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поверхности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подземные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причинам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-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Катаклизмы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непрекращающегося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шторма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разрушительное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падение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метеоров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вынудить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сообщество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бежать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землю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Альтернативным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вариантом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оказаться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найденные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исследователями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ресурсы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например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огромное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подземное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озеро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пригодной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питья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водой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обильно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населённое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рыбой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случае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сообщество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уйти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землю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целью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удобной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эксплуатации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данной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находки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pacing w:val="33"/>
          <w:sz w:val="24"/>
          <w:szCs w:val="24"/>
        </w:rPr>
        <w:t>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добный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воздух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первичные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нужды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подземного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Ведь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обладают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способность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1"/>
          <w:sz w:val="24"/>
          <w:szCs w:val="24"/>
        </w:rPr>
        <w:t>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темновидения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нуждаются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нибудь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освещении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подразумевается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существа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необходимо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дышать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Подземные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сталкиваются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меньшими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проблемами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внешней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торговле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отличие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необычным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месторасположением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лёгкостью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напасть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атакованными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порождая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классические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конфликты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между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живущими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поверхности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живёт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412" w:lineRule="exact"/>
        <w:ind w:left="0" w:right="33" w:firstLine="0"/>
      </w:pPr>
      <w:r/>
      <w:r>
        <w:rPr lang="en-US" sz="36" baseline="0" dirty="0">
          <w:jc w:val="left"/>
          <w:rFonts w:ascii="Times New Roman" w:hAnsi="Times New Roman" w:cs="Times New Roman"/>
          <w:color w:val="000000"/>
          <w:sz w:val="36"/>
          <w:szCs w:val="36"/>
        </w:rPr>
        <w:t>Особенности</w:t>
      </w:r>
      <w:r>
        <w:rPr lang="en-US" sz="36" baseline="0" dirty="0">
          <w:jc w:val="left"/>
          <w:rFonts w:ascii="Times New Roman" w:hAnsi="Times New Roman" w:cs="Times New Roman"/>
          <w:color w:val="000000"/>
          <w:sz w:val="36"/>
          <w:szCs w:val="36"/>
        </w:rPr>
        <w:t> </w:t>
      </w:r>
      <w:r>
        <w:rPr lang="en-US" sz="36" baseline="0" dirty="0">
          <w:jc w:val="left"/>
          <w:rFonts w:ascii="Times New Roman" w:hAnsi="Times New Roman" w:cs="Times New Roman"/>
          <w:color w:val="000000"/>
          <w:sz w:val="36"/>
          <w:szCs w:val="36"/>
        </w:rPr>
        <w:t>и</w:t>
      </w:r>
      <w:r>
        <w:rPr lang="en-US" sz="36" baseline="0" dirty="0">
          <w:jc w:val="left"/>
          <w:rFonts w:ascii="Times New Roman" w:hAnsi="Times New Roman" w:cs="Times New Roman"/>
          <w:color w:val="000000"/>
          <w:sz w:val="36"/>
          <w:szCs w:val="36"/>
        </w:rPr>
        <w:t> </w:t>
      </w:r>
      <w:r>
        <w:rPr lang="en-US" sz="36" baseline="0" dirty="0">
          <w:jc w:val="left"/>
          <w:rFonts w:ascii="Times New Roman" w:hAnsi="Times New Roman" w:cs="Times New Roman"/>
          <w:color w:val="000000"/>
          <w:sz w:val="36"/>
          <w:szCs w:val="36"/>
        </w:rPr>
        <w:t>Опасности</w:t>
      </w:r>
      <w:r>
        <w:rPr lang="en-US" sz="36" baseline="0" dirty="0">
          <w:jc w:val="left"/>
          <w:rFonts w:ascii="Times New Roman" w:hAnsi="Times New Roman" w:cs="Times New Roman"/>
          <w:color w:val="000000"/>
          <w:sz w:val="36"/>
          <w:szCs w:val="36"/>
        </w:rPr>
        <w:t>  </w:t>
      </w:r>
      <w:r>
        <w:br w:type="textWrapping" w:clear="all"/>
      </w:r>
      <w:r/>
      <w:r>
        <w:rPr lang="en-US" sz="36" baseline="0" dirty="0">
          <w:jc w:val="left"/>
          <w:rFonts w:ascii="Times New Roman" w:hAnsi="Times New Roman" w:cs="Times New Roman"/>
          <w:color w:val="000000"/>
          <w:spacing w:val="33"/>
          <w:sz w:val="36"/>
          <w:szCs w:val="36"/>
        </w:rPr>
        <w:t>Г</w:t>
      </w:r>
      <w:r>
        <w:rPr lang="en-US" sz="36" baseline="0" dirty="0">
          <w:jc w:val="left"/>
          <w:rFonts w:ascii="Times New Roman" w:hAnsi="Times New Roman" w:cs="Times New Roman"/>
          <w:color w:val="000000"/>
          <w:sz w:val="36"/>
          <w:szCs w:val="36"/>
        </w:rPr>
        <w:t>орода</w:t>
      </w:r>
      <w:r>
        <w:rPr lang="en-US" sz="36" baseline="0" dirty="0">
          <w:jc w:val="left"/>
          <w:rFonts w:ascii="Times New Roman" w:hAnsi="Times New Roman" w:cs="Times New Roman"/>
          <w:color w:val="000000"/>
          <w:sz w:val="36"/>
          <w:szCs w:val="36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cols w:num="2" w:space="0" w:equalWidth="0">
            <w:col w:w="5207" w:space="672"/>
            <w:col w:w="4858" w:space="0"/>
          </w:cols>
          <w:docGrid w:linePitch="360"/>
        </w:sectPr>
        <w:spacing w:before="0" w:after="0" w:line="275" w:lineRule="exact"/>
        <w:ind w:left="0" w:right="33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урбанистическая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кампания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подразумевает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продуманный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характер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0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мелкие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детали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делают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индивидуальность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яркой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запоминающейся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особенности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237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причуды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Различные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комбинации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приведённых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особенностей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делают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поистине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уникальными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308" w:lineRule="exact"/>
        <w:ind w:left="329" w:right="0" w:firstLine="0"/>
      </w:pPr>
      <w:r/>
      <w:r>
        <w:rPr lang="en-US" sz="28" baseline="0" dirty="0">
          <w:jc w:val="left"/>
          <w:rFonts w:ascii="Times New Roman" w:hAnsi="Times New Roman" w:cs="Times New Roman"/>
          <w:u w:val="single"/>
          <w:color w:val="000000"/>
          <w:sz w:val="28"/>
          <w:szCs w:val="28"/>
        </w:rPr>
        <w:t>ОСВЕЩЕНИЕ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Общее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процветание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тенденцию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меняться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зависимости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освещения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ночью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хуже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иллюминация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область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индекс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преступности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Нет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вообще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заботятся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освещении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собственных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улиц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выходит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улицу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ночью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должен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позаботиться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собственном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источнике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света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доверится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луне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звёздам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Факелы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позволить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лучшую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иллюминацию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освещают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улицы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помощью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факельных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Факелы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быстро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требуют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замены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поэтому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освещают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важные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улицы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Масляные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Лампы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простые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дешевые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источники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света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состоят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емкости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топлива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набора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фитилей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расположены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наверху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фонарных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столбов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легче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поддерживать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факелы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значительно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медленнее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скудное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освещение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закрытых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узких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улиц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переулков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горящего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масла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скапливается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вонючее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затрудняющее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видимость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облако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Опасности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31).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Фонари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Фонари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стеклянным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колпаком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типичное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зрелище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богатых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8"/>
          <w:sz w:val="24"/>
          <w:szCs w:val="24"/>
        </w:rPr>
        <w:t>же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прочих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преуспевающих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обеспечивают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яркое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чистое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освещение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немагических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источников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Солнечный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жезл</w:t>
      </w:r>
      <w:r>
        <w:rPr lang="en-US" sz="24" baseline="0" dirty="0">
          <w:jc w:val="left"/>
          <w:rFonts w:ascii="Times New Roman" w:hAnsi="Times New Roman" w:cs="Times New Roman"/>
          <w:color w:val="FF66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ещё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яркий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источник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света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высокая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стоимость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делает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повсеместно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5"/>
          <w:sz w:val="24"/>
          <w:szCs w:val="24"/>
        </w:rPr>
        <w:t>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использование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непрактичным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.)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стекло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недоступно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неизвестно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вместо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фонарях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использовать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ткань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тонкий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пергамент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отгородить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огонь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Продолжительное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Пламя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используют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продолжительного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пламени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крайней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мере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важных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загрязняющий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воздух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требующий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замены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безусловно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является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лучшей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иллюминацией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позволить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высокую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стоимость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найма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изготовления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чудесных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вещей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Факелы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лампы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продолжительного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пламени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бывают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украдены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поэтому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3"/>
          <w:sz w:val="24"/>
          <w:szCs w:val="24"/>
        </w:rPr>
        <w:t>часовые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стараются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допустить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подозрительного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поведения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около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фонарных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столбов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27" w:after="0" w:line="278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результат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лучшие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оснащаются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подобным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освещением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позволить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источников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света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Магический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Дневной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свет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разрешит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использование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постоянного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эффекта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дневной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свет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260),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такой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эффект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производит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лучшее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освещение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возможных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Однако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богатые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позволить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вид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роскоши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иллюминация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поддерживает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перекрёстки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важные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структуры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ярком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3"/>
          <w:sz w:val="24"/>
          <w:szCs w:val="24"/>
        </w:rPr>
        <w:t>дополнение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ужасной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стоимости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форма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освещения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затрудняет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поэтому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почти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никогда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используют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спальных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21" w:lineRule="exact"/>
        <w:ind w:left="0" w:right="-20" w:firstLine="0"/>
      </w:pPr>
      <w:r/>
      <w:r>
        <w:rPr lang="en-US" sz="28" baseline="0" dirty="0">
          <w:jc w:val="left"/>
          <w:rFonts w:ascii="Times New Roman" w:hAnsi="Times New Roman" w:cs="Times New Roman"/>
          <w:u w:val="single"/>
          <w:color w:val="000000"/>
          <w:sz w:val="28"/>
          <w:szCs w:val="28"/>
        </w:rPr>
        <w:t>ПОКРЫТИЕ</w:t>
      </w:r>
      <w:r>
        <w:rPr lang="en-US" sz="28" baseline="0" dirty="0">
          <w:jc w:val="left"/>
          <w:rFonts w:ascii="Times New Roman" w:hAnsi="Times New Roman" w:cs="Times New Roman"/>
          <w:u w:val="single"/>
          <w:color w:val="00000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u w:val="single"/>
          <w:color w:val="000000"/>
          <w:sz w:val="28"/>
          <w:szCs w:val="28"/>
        </w:rPr>
        <w:t>И</w:t>
      </w:r>
      <w:r>
        <w:rPr lang="en-US" sz="28" baseline="0" dirty="0">
          <w:jc w:val="left"/>
          <w:rFonts w:ascii="Times New Roman" w:hAnsi="Times New Roman" w:cs="Times New Roman"/>
          <w:u w:val="single"/>
          <w:color w:val="00000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u w:val="single"/>
          <w:color w:val="000000"/>
          <w:sz w:val="28"/>
          <w:szCs w:val="28"/>
        </w:rPr>
        <w:t>ОБУСТРОЙСТВО</w:t>
      </w:r>
      <w:r>
        <w:rPr lang="en-US" sz="28" baseline="0" dirty="0">
          <w:jc w:val="left"/>
          <w:rFonts w:ascii="Times New Roman" w:hAnsi="Times New Roman" w:cs="Times New Roman"/>
          <w:u w:val="single"/>
          <w:color w:val="000000"/>
          <w:sz w:val="28"/>
          <w:szCs w:val="28"/>
        </w:rPr>
        <w:t>  </w:t>
      </w:r>
      <w:r/>
      <w:r>
        <w:rPr lang="en-US" sz="28" baseline="0" dirty="0">
          <w:jc w:val="left"/>
          <w:rFonts w:ascii="Times New Roman" w:hAnsi="Times New Roman" w:cs="Times New Roman"/>
          <w:u w:val="single"/>
          <w:color w:val="000000"/>
          <w:sz w:val="28"/>
          <w:szCs w:val="28"/>
        </w:rPr>
        <w:t>ДОРОГ</w:t>
      </w:r>
      <w:r>
        <w:rPr lang="en-US" sz="28" baseline="0" dirty="0">
          <w:jc w:val="left"/>
          <w:rFonts w:ascii="Times New Roman" w:hAnsi="Times New Roman" w:cs="Times New Roman"/>
          <w:u w:val="single"/>
          <w:color w:val="00000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u w:val="single"/>
          <w:color w:val="000000"/>
          <w:sz w:val="28"/>
          <w:szCs w:val="28"/>
        </w:rPr>
        <w:t>И</w:t>
      </w:r>
      <w:r>
        <w:rPr lang="en-US" sz="28" baseline="0" dirty="0">
          <w:jc w:val="left"/>
          <w:rFonts w:ascii="Times New Roman" w:hAnsi="Times New Roman" w:cs="Times New Roman"/>
          <w:u w:val="single"/>
          <w:color w:val="00000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u w:val="single"/>
          <w:color w:val="000000"/>
          <w:spacing w:val="33"/>
          <w:sz w:val="28"/>
          <w:szCs w:val="28"/>
        </w:rPr>
        <w:t>У</w:t>
      </w:r>
      <w:r>
        <w:rPr lang="en-US" sz="28" baseline="0" dirty="0">
          <w:jc w:val="left"/>
          <w:rFonts w:ascii="Times New Roman" w:hAnsi="Times New Roman" w:cs="Times New Roman"/>
          <w:u w:val="single"/>
          <w:color w:val="000000"/>
          <w:sz w:val="28"/>
          <w:szCs w:val="28"/>
        </w:rPr>
        <w:t>ЛИЦ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2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Размер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ширина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улиц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второстепенное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значение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оценке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качества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2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Неутоптанная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Грунтовка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мощёная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дорога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довольно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используют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следы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колёс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повозок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2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следы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лошадиных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После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непродолжительного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дождя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дорога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быстро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размокает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становится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неровной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Неровная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грунтовая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дорога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напоминает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передвижение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гравию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увеличивая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DC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проверок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Баланса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Падения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/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4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ульбитов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После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продолжительного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ливня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дорога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превращается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тягучее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грязевое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месиво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Передвижение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клетку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2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поверхности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равняется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стоимости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передвижения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клетки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например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через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неглубокую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трясину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2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Утоптанная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Грунтовка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3"/>
          <w:sz w:val="24"/>
          <w:szCs w:val="24"/>
        </w:rPr>
        <w:t>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хоженная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грунтовая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дорога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выглядит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ровной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налагает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никаких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пенальти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проверки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Баланса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Падения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/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4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ульбитов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грунтовая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дорога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превратиться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мешанину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грязи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после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продолжительного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шторма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0" w:right="-2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Раскрошившиеся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Мощёные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камни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покрытие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встречается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cols w:num="2" w:space="0" w:equalWidth="0">
            <w:col w:w="5188" w:space="690"/>
            <w:col w:w="4858" w:space="0"/>
          </w:cols>
          <w:docGrid w:linePitch="360"/>
        </w:sectPr>
        <w:spacing w:before="0" w:after="0" w:line="275" w:lineRule="exact"/>
        <w:ind w:left="0" w:right="-2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позволить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вымостить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дороги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камнем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позволить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содержать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2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ремонтировать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Через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булыжники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крошатся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смещаются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дорога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становится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неровной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рассматривать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ландшафт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мелкую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гальку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увеличивая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DC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проверок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Баланса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Падения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/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4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ульбитов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Покрытие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раскрошившихся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булыжников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никогда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превращается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дождей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грязь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228" w:after="0" w:line="276" w:lineRule="exact"/>
        <w:ind w:left="329" w:right="-38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Мощёные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камни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Выложенная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булыжниками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ухоженная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дорога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остаётся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ровной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прочной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независимо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погоды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налагает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никаких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пенальти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передвижение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Следующая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информация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расширяет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количество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особенностей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описанных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Руководстве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Мастера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Подземелий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Переулки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переулков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ширину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1,5-3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метра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однако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встречаются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гораздо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узкие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шириной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0,5-1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метр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Переулки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прокладываются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довольно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редко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исключением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богатых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освещены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выходят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ярко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освещённые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улицы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pacing w:val="28"/>
          <w:sz w:val="24"/>
          <w:szCs w:val="24"/>
        </w:rPr>
        <w:t>У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лицы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Средняя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улица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около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4,5-6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метров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шириной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хотя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тихие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малолюдные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улицы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чаще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превышают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3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метров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ширину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Дорожное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покрытие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улицы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зависит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богатства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важности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дороги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Проспекты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дороги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5"/>
          <w:sz w:val="24"/>
          <w:szCs w:val="24"/>
        </w:rPr>
        <w:t>найти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около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7,5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метров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ширину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позволяет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каретам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повозкам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проезжать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стороны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мешая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двухстороннему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потоку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пешеходов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вымощены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булыжниками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проспекты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обеспечивают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доступ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воротам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правительственным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религиозным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центрам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рынкам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Разбитая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дорога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вышеописанные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типы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дорог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превратиться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разбитую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дорогу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Штормы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землетрясения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магические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взрывы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прочие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бедствия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сделать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дороги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кучу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нагроможденных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препятствий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Рассматривайте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грунтовую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дорогу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грязевую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трясину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налагая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штрафы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описанные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Мощёная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дорога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после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бедствий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разрушается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становясь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эквивалентом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каменистой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Движение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клетку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равно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стоимости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передвижения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клети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; DC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проверок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Баланса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Падения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/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4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ульбитов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увеличивается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DC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проверки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Тихого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Движения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увеличивается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2.  </w:t>
      </w:r>
      <w:r/>
    </w:p>
    <w:p>
      <w:pPr>
        <w:spacing w:after="1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8" w:lineRule="exact"/>
        <w:ind w:left="329" w:right="0" w:firstLine="0"/>
      </w:pPr>
      <w:r/>
      <w:r>
        <w:rPr lang="en-US" sz="28" baseline="0" dirty="0">
          <w:jc w:val="left"/>
          <w:rFonts w:ascii="Times New Roman" w:hAnsi="Times New Roman" w:cs="Times New Roman"/>
          <w:u w:val="single"/>
          <w:color w:val="000000"/>
          <w:sz w:val="28"/>
          <w:szCs w:val="28"/>
        </w:rPr>
        <w:t>КОЛЛЕКТОРЫ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15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Коридоры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коллекторной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системы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тёмных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проходов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странных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существ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неотъемлемая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фэнтези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приключений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говоря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богатые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удобства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-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Маленьким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приходится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обходиться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сложными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методами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28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Нет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Коллекторов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сообществ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особенности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управляемые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неэффективным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заботящемся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населении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правительстве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системы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канализации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сваливают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мусор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отходы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переулках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улицах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масса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остаётся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гнить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дополнение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чудовищному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запаху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настоящий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рассадник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болезней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Находясь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области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необходимо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пройти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проверку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Стойкости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DC -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15,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спастись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тошноты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сноску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Опасности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Плохой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Санитарии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Дренажные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Канавы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ряд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маленьких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канав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вырытых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около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улиц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-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Вырытые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небольшим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углом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каналы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позволяют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наполняющим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отбросам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стекать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ближайшему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источнику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просто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вытекать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пределы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границ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канавы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никуда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перемещают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отходы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держат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мусор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отдалении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дорог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Находясь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области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необходимо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пройти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проверку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Стойкости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DC 10,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спастись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тошноты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сноску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Опасности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Плохой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Санитарии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-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Персонажи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получившие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повреждения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рискуют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подцепить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грязевую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лихорадку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канаве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около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дренажных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канав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поранены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Канализация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простая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надёжная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система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коллекторов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состоит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канализации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сливных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решеток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расположенных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улицах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переулках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Канализации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опустошаются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подземную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цистерну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стекают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канализациях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отвратительный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запах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представляющий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угрозы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Коллекторные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Трубы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Покрытые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слизью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конструкции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камней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кирпича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проходящими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центре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глиняными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металлическими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трубами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обеспечивает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отходов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дождевой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прочь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улиц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коллекторных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систем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стекают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находящийся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неподалёку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источник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проходы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достаточно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позволяет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беспрепятственно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производить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ремонт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обслуживание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проходы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запутанные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почти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лабиринт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коллекторную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систему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представляет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угрозы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здоровью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исключением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cols w:num="2" w:space="0" w:equalWidth="0">
            <w:col w:w="5210" w:space="668"/>
            <w:col w:w="4877" w:space="0"/>
          </w:cols>
          <w:docGrid w:linePitch="360"/>
        </w:sect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случаев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входит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коллекторы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Персонажи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вошедшие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коллекторы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подвержены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опасностям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плохой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санитарии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7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DC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Стойкости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15,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спастись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тошноты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коллекторах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особенно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опасны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необходимо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проводить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проверку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Стойкости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DC 15 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228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персонаж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ранен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избежание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заражения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грязевой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лихорадкой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Магия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Немногие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избавляются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мусора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помощью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поскольку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повседневное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использование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данном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случае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непрактично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возможно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однако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телепортации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используется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очистки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коллекторных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труб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дренажных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каналов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системы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должны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строиться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принимая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внимание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способ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обеспечения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1"/>
          <w:sz w:val="24"/>
          <w:szCs w:val="24"/>
        </w:rPr>
        <w:t>который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будет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применяться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узнать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коллекторах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идее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приключения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смотрите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Урбанистическое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Развитие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странице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145.  </w:t>
      </w:r>
      <w:r/>
    </w:p>
    <w:p>
      <w:pPr>
        <w:spacing w:after="1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29" w:right="230" w:firstLine="0"/>
        <w:jc w:val="both"/>
      </w:pPr>
      <w:r/>
      <w:r>
        <w:rPr lang="en-US" sz="28" baseline="0" dirty="0">
          <w:jc w:val="left"/>
          <w:rFonts w:ascii="Times New Roman" w:hAnsi="Times New Roman" w:cs="Times New Roman"/>
          <w:u w:val="single"/>
          <w:color w:val="000000"/>
          <w:sz w:val="28"/>
          <w:szCs w:val="28"/>
        </w:rPr>
        <w:t>ЗАЩИТНЫЕ</w:t>
      </w:r>
      <w:r>
        <w:rPr lang="en-US" sz="28" baseline="0" dirty="0">
          <w:jc w:val="left"/>
          <w:rFonts w:ascii="Times New Roman" w:hAnsi="Times New Roman" w:cs="Times New Roman"/>
          <w:u w:val="single"/>
          <w:color w:val="00000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u w:val="single"/>
          <w:color w:val="000000"/>
          <w:sz w:val="28"/>
          <w:szCs w:val="28"/>
        </w:rPr>
        <w:t>СООРУЖЕНИЯ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характеризуется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обороноспособность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8"/>
          <w:sz w:val="24"/>
          <w:szCs w:val="24"/>
        </w:rPr>
        <w:t>ю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отсутствием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32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Традиционная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оборона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использует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формы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защиты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подобные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препятствия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Однако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фэнтези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мирах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обороны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эффективны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исторически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остановит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3"/>
          <w:sz w:val="24"/>
          <w:szCs w:val="24"/>
        </w:rPr>
        <w:t>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продвижение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пешей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армии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дракон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5"/>
          <w:sz w:val="24"/>
          <w:szCs w:val="24"/>
        </w:rPr>
        <w:t>маг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запросто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перелететь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4"/>
          <w:sz w:val="24"/>
          <w:szCs w:val="24"/>
        </w:rPr>
        <w:t>является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высоким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препятствием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метрового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человека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делать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8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метровым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гигантом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?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формы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защиты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распространёнными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ведь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равно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лучше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ничего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прочнее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нежели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простой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деревянный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забор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ворота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эквивалентны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прочной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деревянной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железной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двери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(DMG 60),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зависимости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конструкции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ворот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ограждении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деревянные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двери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описанных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примерах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здоровья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приведены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3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метровой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секции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интересуетесь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детальными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правилами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защитных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укреплений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обратитесь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9"/>
          <w:sz w:val="24"/>
          <w:szCs w:val="24"/>
        </w:rPr>
        <w:t>к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2: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Построение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drawing>
          <wp:anchor simplePos="0" relativeHeight="251659821" behindDoc="0" locked="0" layoutInCell="1" allowOverlap="1">
            <wp:simplePos x="0" y="0"/>
            <wp:positionH relativeFrom="page">
              <wp:posOffset>521208</wp:posOffset>
            </wp:positionH>
            <wp:positionV relativeFrom="paragraph">
              <wp:posOffset>4222776</wp:posOffset>
            </wp:positionV>
            <wp:extent cx="6608064" cy="18288"/>
            <wp:effectExtent l="0" t="0" r="0" b="0"/>
            <wp:wrapNone/>
            <wp:docPr id="274" name="Freeform 27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608064" cy="18288"/>
                    </a:xfrm>
                    <a:custGeom>
                      <a:rect l="l" t="t" r="r" b="b"/>
                      <a:pathLst>
                        <a:path w="6608064" h="18288">
                          <a:moveTo>
                            <a:pt x="0" y="18288"/>
                          </a:moveTo>
                          <a:lnTo>
                            <a:pt x="6608064" y="18288"/>
                          </a:lnTo>
                          <a:lnTo>
                            <a:pt x="6608064" y="0"/>
                          </a:lnTo>
                          <a:lnTo>
                            <a:pt x="0" y="0"/>
                          </a:lnTo>
                          <a:lnTo>
                            <a:pt x="0" y="18288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27" w:after="0" w:line="278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приключений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дополнении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Герои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Сражений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.)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Нет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удивительным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учитывая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постоянно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идущие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войны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огромное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количество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монстров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поселения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—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—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совсем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защиты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Причины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отношения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обороне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недостаток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средств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недавнее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нападение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разрушившее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линию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обороны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расположение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глубине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мирных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земель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надобность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защите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отпадает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Деревянная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Ограда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Прочность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5, 15 hp, DC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пролома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18.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Простые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деревянные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заборы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явления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вокруг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небольших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посёлков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поселения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нередко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позволить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ничего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лучше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Забор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1,5-3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метра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высоту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Деревянный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Частокол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Прочность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5, 45 hp,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DC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пролома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28.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тяжелая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брёвен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крепкой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древесины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Деревянный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1"/>
          <w:sz w:val="24"/>
          <w:szCs w:val="24"/>
        </w:rPr>
        <w:t>частокол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дешевле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проще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возводить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нежели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каменные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способен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обеспечить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достаточный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уровень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защиты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конечно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уязвим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огня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.)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высотой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2,5 -4,5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метра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Насыпанный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Земляной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Вал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Прочность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6,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60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hp, DC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пролома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28.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сооружения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представляют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насыпь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земли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утоптанной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обработанной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Земляные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валы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строятся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быстро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несложно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разрушить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чере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"/>
          <w:sz w:val="24"/>
          <w:szCs w:val="24"/>
        </w:rPr>
        <w:t>з 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легко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перелезть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Рассматривайте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земляной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грубую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поверхность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проверках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Лазания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.)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cols w:num="2" w:space="0" w:equalWidth="0">
            <w:col w:w="5182" w:space="696"/>
            <w:col w:w="4847" w:space="0"/>
          </w:cols>
          <w:docGrid w:linePitch="360"/>
        </w:sect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прочему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сильный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дождь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способен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существенно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ослабить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смыть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баррикады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Земляные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валы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бывают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высотой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1,5-3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метра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—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высокие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насыпи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рискуют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обвалиться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5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ОПАСНОСТИ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ПЛОХОЙ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САНИТАРИИ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Плохая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санитария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мусор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отходы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бесчисленные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болезни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28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Любой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привыкший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зловонию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должен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сделать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спасбросок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Стойкость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первом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входе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зону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плохой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санитарией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успешной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проверке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персонаж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испытывает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чувство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тошноты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протяжении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2d4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минут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Провал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означает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персонажа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тошнит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2d4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минуты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испытывает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приступы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тошноты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протяжении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следующих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24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Новый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спасбросок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необходимо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4"/>
          <w:sz w:val="24"/>
          <w:szCs w:val="24"/>
        </w:rPr>
        <w:t>проводить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через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24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DC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уменьшается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после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первого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Уменьшение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DC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спасброска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бонуса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Стойкости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персонажа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означает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персонаж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восприимчив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зловонию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docGrid w:linePitch="360"/>
        </w:sectPr>
        <w:spacing w:before="0" w:after="0" w:line="275" w:lineRule="exact"/>
        <w:ind w:left="329" w:right="28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областях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присутствует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риск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заразиться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болезнями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подобной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области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получающий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раунд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повреждений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текущий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показатель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Телосложения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модификатор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должен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успешно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выполнить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проверк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7"/>
          <w:sz w:val="24"/>
          <w:szCs w:val="24"/>
        </w:rPr>
        <w:t>у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Стойкость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DC 12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будет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заражен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>
        <w:drawing>
          <wp:anchor simplePos="0" relativeHeight="251660337" behindDoc="0" locked="0" layoutInCell="1" allowOverlap="1">
            <wp:simplePos x="0" y="0"/>
            <wp:positionH relativeFrom="page">
              <wp:posOffset>521208</wp:posOffset>
            </wp:positionH>
            <wp:positionV relativeFrom="line">
              <wp:posOffset>192685</wp:posOffset>
            </wp:positionV>
            <wp:extent cx="6608064" cy="18288"/>
            <wp:effectExtent l="0" t="0" r="0" b="0"/>
            <wp:wrapNone/>
            <wp:docPr id="275" name="Freeform 27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608064" cy="18288"/>
                    </a:xfrm>
                    <a:custGeom>
                      <a:rect l="l" t="t" r="r" b="b"/>
                      <a:pathLst>
                        <a:path w="6608064" h="18288">
                          <a:moveTo>
                            <a:pt x="0" y="18288"/>
                          </a:moveTo>
                          <a:lnTo>
                            <a:pt x="6608064" y="18288"/>
                          </a:lnTo>
                          <a:lnTo>
                            <a:pt x="6608064" y="0"/>
                          </a:lnTo>
                          <a:lnTo>
                            <a:pt x="0" y="0"/>
                          </a:lnTo>
                          <a:lnTo>
                            <a:pt x="0" y="18288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грязевой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лихорадкой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(DMG 292).  </w:t>
      </w:r>
      <w:r/>
      <w:r/>
      <w:r>
        <w:br w:type="page"/>
      </w:r>
    </w:p>
    <w:p>
      <w:pPr>
        <w:spacing w:after="23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221" w:firstLine="0"/>
        <w:jc w:val="both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Каменная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Стена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Прочность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8, 180 hp, DC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пролома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45.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Сделанные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гранитных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глыб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похожего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камня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намного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эффективны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нежели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сделанные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дерева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грязи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толщиной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примерно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30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сантиметров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высотой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около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2-4,5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метров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Слоистая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Стена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Прочность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8, 450 hp, DC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пролома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55;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прочность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8, 1170 hp, DC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пролома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70.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Напоминающие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классическое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изображение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замковых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слоистая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несколько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метров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крепкой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защиты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состоящей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двух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каменных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утрамбованной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землёй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между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Через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укрепления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действительно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пробраться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слоистые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высоту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4-6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метров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толщина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достигает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3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метров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Особенно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экземпляры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сооружений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9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метров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высотой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толщиной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4,5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метра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Магическая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Защита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магические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укрепления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намного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эффективны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построенны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2"/>
          <w:sz w:val="24"/>
          <w:szCs w:val="24"/>
        </w:rPr>
        <w:t>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руками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Укрепления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созданные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помощью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Стены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Железа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Стены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Камня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немногим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отличаются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—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подобную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магическую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защиту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вполне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существенна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казны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вместо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постройки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укреплений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поселения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нанимают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заделывания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брешей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стенах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битвы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4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заделывает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образовавшуюся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брешь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намного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быстрее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нежели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любые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рабочие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надёжной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магической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защитой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постоянная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Стена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Силы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совмещённая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эффектом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Замка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Измерений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противостоять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практически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любому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виду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нападения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любого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8"/>
          <w:sz w:val="24"/>
          <w:szCs w:val="24"/>
        </w:rPr>
        <w:t>из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защиты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целого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невероятно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дорогое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удовольствие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богатые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руководством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тайных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способных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сделать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работу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рассматривать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вариант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защиты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Немного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встречающаяся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практика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хотя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прежнему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дорогая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защита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важных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подобными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заклинаниями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случаях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защитная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защищает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остальные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55" w:firstLine="0"/>
        <w:jc w:val="both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думает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рвом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окружают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отдельные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замки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окружить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целый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ничем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глубокой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канавой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23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наполнен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водой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пиками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ужасными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приспособлениями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кислоты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ядовитых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шипов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Рассматривайте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преграды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ямы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ловушки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водные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препятствия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крупный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щебень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зависимости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наполнения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крутые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склоны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РМП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89).  </w:t>
      </w:r>
      <w:r/>
    </w:p>
    <w:p>
      <w:pPr>
        <w:spacing w:after="1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193" w:firstLine="0"/>
      </w:pPr>
      <w:r/>
      <w:r>
        <w:rPr lang="en-US" sz="28" baseline="0" dirty="0">
          <w:jc w:val="left"/>
          <w:rFonts w:ascii="Times New Roman" w:hAnsi="Times New Roman" w:cs="Times New Roman"/>
          <w:u w:val="single"/>
          <w:color w:val="000000"/>
          <w:sz w:val="28"/>
          <w:szCs w:val="28"/>
        </w:rPr>
        <w:t>СПЕЦИАЛЬНЫЕ</w:t>
      </w:r>
      <w:r>
        <w:rPr lang="en-US" sz="28" baseline="0" dirty="0">
          <w:jc w:val="left"/>
          <w:rFonts w:ascii="Times New Roman" w:hAnsi="Times New Roman" w:cs="Times New Roman"/>
          <w:u w:val="single"/>
          <w:color w:val="00000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u w:val="single"/>
          <w:color w:val="000000"/>
          <w:sz w:val="28"/>
          <w:szCs w:val="28"/>
        </w:rPr>
        <w:t>ОСОБЕННОСТИ</w:t>
      </w:r>
      <w:r>
        <w:rPr lang="en-US" sz="28" baseline="0" dirty="0">
          <w:jc w:val="left"/>
          <w:rFonts w:ascii="Times New Roman" w:hAnsi="Times New Roman" w:cs="Times New Roman"/>
          <w:color w:val="000000"/>
          <w:sz w:val="28"/>
          <w:szCs w:val="28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Отдельно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взятый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необычные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уникальные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особенности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11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описанные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приведённых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категориях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1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несколько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примеров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естественных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мистических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стесняйтесь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смешивать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собственными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идеями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взятыми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исторических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фэнтези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источников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31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Акведуки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продвинутые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используют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системы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акведуков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3"/>
          <w:sz w:val="24"/>
          <w:szCs w:val="24"/>
        </w:rPr>
        <w:t>поставляющих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воду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отдалённых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озёр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Каменные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трубопроводы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туннели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плавным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наклоном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направляют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воду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цистерны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коллекторы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Фэнтези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вместо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систем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использовать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магический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31" w:firstLine="0"/>
      </w:pP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портал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ближайшему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озеру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маленькие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врата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соединяющие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Элементальным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Планом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Последнему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необходима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охрана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магическая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защита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потенциально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враждебных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существ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прибывать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вместе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водой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.)  </w:t>
      </w: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Общественные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Бани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Особенностью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многих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служат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общественные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бани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комплекс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простого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камня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мрамора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расслабиться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пообщаться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многих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ничего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кроме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бассейнов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горячей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50" w:firstLine="0"/>
        <w:jc w:val="both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холодной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водой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присутствует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широкий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спектр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услуг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винных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комнат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ресторанов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парикмахеров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спортивных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залов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прочих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удобств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отличие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31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числа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прочей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роскоши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бани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4"/>
          <w:sz w:val="24"/>
          <w:szCs w:val="24"/>
        </w:rPr>
        <w:t>доступны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хотя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богачи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члены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правления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получают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доступ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лучшему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обслуживанию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Необходимо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отметить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проточной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водой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бани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31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Водные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Каналы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каналов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пронизывающая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облегчить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транспортировку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торговлю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дождевой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обслуживание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дренажной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системы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связать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отдельные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Каналы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служить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различных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существ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являющихся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друзьями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врагами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Средства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коммуникации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службы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cols w:num="2" w:space="0" w:equalWidth="0">
            <w:col w:w="5153" w:space="725"/>
            <w:col w:w="4861" w:space="0"/>
          </w:cols>
          <w:docGrid w:linePitch="360"/>
        </w:sect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новостей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живущие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228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узнают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происходящем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окружающем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мире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?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областях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собирают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слухи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путешественники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лучший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источник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новостей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используют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глашатая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человека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идущего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улицам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кричащего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событиях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массовой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печати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простые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листовки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объявлениями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рынке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сообщать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наступающих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событиях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вселенных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высокоразвитой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правительство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проецировать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иллюзорные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образы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установленное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сообщать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жителям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последние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новости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Учреждения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важный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важные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примечательные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учреждения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академии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библиотеки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великого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собора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Учреждения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включаете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влияют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доступ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ресурсам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решении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отдельных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задач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Внутренние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Стены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изолируют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остально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1"/>
          <w:sz w:val="24"/>
          <w:szCs w:val="24"/>
        </w:rPr>
        <w:t>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стенами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воротами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Наличие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ограждений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отражает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взгляды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правительства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высшего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класса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остальных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связано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высоким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индексами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преступности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фактора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взаимосвязаны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Чудовищные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Жители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Приветливо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относится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необычным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жителям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?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доминирует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человеческая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культура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позволительно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гигантам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служить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армии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1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багбирам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вступать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ряды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стражников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?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разному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относятся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необычным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жителям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терпимы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необычным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существам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выходящим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рамки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экзотических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поистине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фантастический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советника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пожирателя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разума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отдельный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нежити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Общественный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Транспорт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Обеспечивает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граждан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средствами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быстрого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передвижения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?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зависимости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внешних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факторов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наличия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могущественной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услуги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варьироваться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карет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рикшей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общественно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доступной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системы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телепортирующих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Например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кампаниях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Эберрона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Шарн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обладает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летающими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вагонами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доставлять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различным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башням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Безопасность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Богатый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использовать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магическую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защиту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против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28" w:after="0" w:line="276" w:lineRule="exact"/>
        <w:ind w:left="0" w:right="-16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нападений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преступности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Примеры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защиты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включать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дверные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проёмы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обнаруживают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повреждают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оружие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наблюдательные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вышки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запускают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огненный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шар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против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приближающихся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осадных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орудий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существуют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методы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защиты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преступников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криминальные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группы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наверняка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защиты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находятся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обойти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—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улучшит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защиту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16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Многоэтажность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зависимости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расположения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вниз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вверх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тенденцию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развитию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направлении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1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практически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никогда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обоих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зависимости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выбранного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метода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расширения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представляться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высокими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шпилями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приземистыми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бункерами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9" w:lineRule="exact"/>
        <w:ind w:left="0" w:right="267" w:firstLine="0"/>
      </w:pPr>
      <w:r/>
      <w:r>
        <w:rPr lang="en-US" sz="36" baseline="0" dirty="0">
          <w:jc w:val="left"/>
          <w:rFonts w:ascii="Times New Roman" w:hAnsi="Times New Roman" w:cs="Times New Roman"/>
          <w:u w:val="single"/>
          <w:color w:val="000000"/>
          <w:sz w:val="36"/>
          <w:szCs w:val="36"/>
        </w:rPr>
        <w:t>ГОРОДСКИЕ</w:t>
      </w:r>
      <w:r>
        <w:rPr lang="en-US" sz="36" baseline="0" dirty="0">
          <w:jc w:val="left"/>
          <w:rFonts w:ascii="Times New Roman" w:hAnsi="Times New Roman" w:cs="Times New Roman"/>
          <w:u w:val="single"/>
          <w:color w:val="000000"/>
          <w:sz w:val="36"/>
          <w:szCs w:val="36"/>
        </w:rPr>
        <w:t> </w:t>
      </w:r>
      <w:r>
        <w:rPr lang="en-US" sz="36" baseline="0" dirty="0">
          <w:jc w:val="left"/>
          <w:rFonts w:ascii="Times New Roman" w:hAnsi="Times New Roman" w:cs="Times New Roman"/>
          <w:u w:val="single"/>
          <w:color w:val="000000"/>
          <w:sz w:val="36"/>
          <w:szCs w:val="36"/>
        </w:rPr>
        <w:t>ОПАСНОСТИ</w:t>
      </w:r>
      <w:r>
        <w:rPr>
          <w:rFonts w:ascii="Times New Roman" w:hAnsi="Times New Roman" w:cs="Times New Roman"/>
          <w:sz w:val="36"/>
          <w:szCs w:val="36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любой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ландшафт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урбанистическая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собственные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опасности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вполне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очевидны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легко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избежать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крайней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мере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жителям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напротив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способны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заманить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ловушку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причинить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осторожному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человеку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56" w:lineRule="exact"/>
        <w:ind w:left="0" w:right="0" w:firstLine="0"/>
      </w:pPr>
      <w:r/>
      <w:r>
        <w:rPr lang="en-US" sz="32" baseline="0" dirty="0">
          <w:jc w:val="left"/>
          <w:rFonts w:ascii="Times New Roman" w:hAnsi="Times New Roman" w:cs="Times New Roman"/>
          <w:color w:val="000000"/>
          <w:sz w:val="32"/>
          <w:szCs w:val="32"/>
        </w:rPr>
        <w:t>ПРИРОДНЫЕ</w:t>
      </w:r>
      <w:r>
        <w:rPr lang="en-US" sz="32" baseline="0" dirty="0">
          <w:jc w:val="left"/>
          <w:rFonts w:ascii="Times New Roman" w:hAnsi="Times New Roman" w:cs="Times New Roman"/>
          <w:color w:val="000000"/>
          <w:sz w:val="32"/>
          <w:szCs w:val="32"/>
        </w:rPr>
        <w:t> </w:t>
      </w:r>
      <w:r>
        <w:rPr lang="en-US" sz="32" baseline="0" dirty="0">
          <w:jc w:val="left"/>
          <w:rFonts w:ascii="Times New Roman" w:hAnsi="Times New Roman" w:cs="Times New Roman"/>
          <w:color w:val="000000"/>
          <w:sz w:val="32"/>
          <w:szCs w:val="32"/>
        </w:rPr>
        <w:t>ОПАСНОСТИ</w:t>
      </w:r>
      <w:r>
        <w:rPr lang="en-US" sz="32" baseline="0" dirty="0">
          <w:jc w:val="left"/>
          <w:rFonts w:ascii="Times New Roman" w:hAnsi="Times New Roman" w:cs="Times New Roman"/>
          <w:color w:val="000000"/>
          <w:sz w:val="32"/>
          <w:szCs w:val="3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  <w:jc w:val="both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дополнение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опасностям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описанным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состояние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дорог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низкая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4"/>
          <w:sz w:val="24"/>
          <w:szCs w:val="24"/>
        </w:rPr>
        <w:t>санитария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представлять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существенную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угрозу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Ветхие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Здания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брошенные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лёгкостью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рухнуть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вниз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Ослабленные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возрастом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погодой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лишь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половину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запаса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прочности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материала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построен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2"/>
          <w:sz w:val="24"/>
          <w:szCs w:val="24"/>
        </w:rPr>
        <w:t>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Атака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воздействующие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площадь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наносят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сооружениям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повреждений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ветхое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получает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повреждения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бросьте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1d20: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результат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броска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оказывается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5"/>
          <w:sz w:val="24"/>
          <w:szCs w:val="24"/>
        </w:rPr>
        <w:t>равен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полученным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повреждениям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обрушается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Любое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находящееся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разрушающемся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здании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существо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получает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cols w:num="2" w:space="0" w:equalWidth="0">
            <w:col w:w="5209" w:space="669"/>
            <w:col w:w="4853" w:space="0"/>
          </w:cols>
          <w:docGrid w:linePitch="360"/>
        </w:sect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1d6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повреждений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падения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этаж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считайте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3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метровую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высоту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равную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высоте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этажа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остаётся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замурованным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завалом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8"/>
          <w:sz w:val="24"/>
          <w:szCs w:val="24"/>
        </w:rPr>
        <w:t>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спешный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спасбросок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Рефлексов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против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DC 15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уменьшает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повреждения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падения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половину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помогает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спастись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завала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Персонаж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выбраться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завала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удачной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проверке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Захвата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Искусства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229" w:after="0" w:line="275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Побега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DC 24.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раунд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персонаж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остаётся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завалом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получает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дополнительные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1d6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повреждений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Дым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Ламп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использующих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освещения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масляные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лампы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скапливаться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маленьких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переулках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узких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улицах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сушит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ухудшает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видимость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обеспечивает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укрытие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Существа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попавшие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облако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дыма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получают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-2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пенальти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броски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атаки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проверки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Поиска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Отслеживания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Чумные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Животные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природы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питается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мусором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живёт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коллекторах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вызывает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болезни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животных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Любое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дикое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животное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повстречаться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10%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шанс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переносчиком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болезней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избавлении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отходов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ограничен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лишь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дренажными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каналами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шанс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увеличивается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20%;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совсем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отсутствует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коллекторная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система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риск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увеличивается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40%.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животное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паразит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любой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укусит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подхватить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грязевую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лихорадку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Стойкость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DC 12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отменяет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спасбросок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применяется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дополнение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любым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проверкам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вызванным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плохой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санитарией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Выбоины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ухоженных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дорогах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булыжники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крошатся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дождём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вымывается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скрепляющая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земля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формируются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потенциально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опасные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выбоины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Маленькая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выбоина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диаметре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30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сантиметров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меньше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требует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успешной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проверки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Отслеживания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DC 15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заметить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Любое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существо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пересекающее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поперёк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незамеченной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маленькой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выбоины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сделать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успешный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спасбросок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Рефлексы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DC 10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упасть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получив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1d4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несмертельных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повреждений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Маленькая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выбоина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влияет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повозку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карету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DC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Концентрации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увеличивается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 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5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движении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через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выбоину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выбоину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0,5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метра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диаметре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легче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заметить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требует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проверки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Отслеживания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DC 10.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Любое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существо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пересекающее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поперёк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незамеченной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выбоины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сделать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успешный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спасбросок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Рефлексы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DC 15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упасть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получив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повреждения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Ловкост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8"/>
          <w:sz w:val="24"/>
          <w:szCs w:val="24"/>
        </w:rPr>
        <w:t>и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-5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футовое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пенальти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любое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передвижение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земле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повреждённой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Водитель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повозки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кареты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должен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провести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успешную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проверку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Приручения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Животных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Профессии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извозчик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DC 15.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случае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провала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колёса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1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28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экипажа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ломаются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требуя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ремонт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1d20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соответствующий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навык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Ремесла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Провал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пустот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земле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эрозии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11"/>
          <w:sz w:val="24"/>
          <w:szCs w:val="24"/>
        </w:rPr>
        <w:t>за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проливных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дождей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земли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полностью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обрушиться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Маленький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провал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земле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сопостави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3"/>
          <w:sz w:val="24"/>
          <w:szCs w:val="24"/>
        </w:rPr>
        <w:t>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трясиной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(DMG 88),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внезапно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образовавшийся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провал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глубиной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6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метров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глубже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сравним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одноразовой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ямой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ловушкой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81" w:lineRule="exact"/>
        <w:ind w:left="0" w:right="219" w:firstLine="0"/>
      </w:pPr>
      <w:r/>
      <w:r>
        <w:rPr lang="en-US" sz="32" baseline="0" dirty="0">
          <w:jc w:val="left"/>
          <w:rFonts w:ascii="Times New Roman" w:hAnsi="Times New Roman" w:cs="Times New Roman"/>
          <w:color w:val="000000"/>
          <w:sz w:val="32"/>
          <w:szCs w:val="32"/>
        </w:rPr>
        <w:t>МАГИЧЕСКИЕ</w:t>
      </w:r>
      <w:r>
        <w:rPr lang="en-US" sz="32" baseline="0" dirty="0">
          <w:jc w:val="left"/>
          <w:rFonts w:ascii="Times New Roman" w:hAnsi="Times New Roman" w:cs="Times New Roman"/>
          <w:color w:val="000000"/>
          <w:sz w:val="32"/>
          <w:szCs w:val="32"/>
        </w:rPr>
        <w:t> </w:t>
      </w:r>
      <w:r>
        <w:rPr lang="en-US" sz="32" baseline="0" dirty="0">
          <w:jc w:val="left"/>
          <w:rFonts w:ascii="Times New Roman" w:hAnsi="Times New Roman" w:cs="Times New Roman"/>
          <w:color w:val="000000"/>
          <w:sz w:val="32"/>
          <w:szCs w:val="32"/>
        </w:rPr>
        <w:t>ОПАСНОСТИ</w:t>
      </w:r>
      <w:r>
        <w:rPr lang="en-US" sz="32" baseline="0" dirty="0">
          <w:jc w:val="left"/>
          <w:rFonts w:ascii="Times New Roman" w:hAnsi="Times New Roman" w:cs="Times New Roman"/>
          <w:color w:val="000000"/>
          <w:sz w:val="32"/>
          <w:szCs w:val="32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Распространённост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6"/>
          <w:sz w:val="24"/>
          <w:szCs w:val="24"/>
        </w:rPr>
        <w:t>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фэнтези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5"/>
          <w:sz w:val="24"/>
          <w:szCs w:val="24"/>
        </w:rPr>
        <w:t>городе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влечёт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неестественные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опасности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уникальные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окружающей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777" w:firstLine="0"/>
        <w:jc w:val="both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Алхимический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Туман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Магические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алхимические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эксперименты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создание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волшебных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предметов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включают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кипение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38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различных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субстанций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сухие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безветренные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процессов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скапливаются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облака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алхимического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тумана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туман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окутать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небольшой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квартал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распространиться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7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несколько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0" w:right="-38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Существо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вошедшее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область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алхимического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тумана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пройти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проверку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Стойкости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38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DC 12,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после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проверка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проводится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24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существо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остаётся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зоне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алхимического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тумана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8"/>
          <w:sz w:val="24"/>
          <w:szCs w:val="24"/>
        </w:rPr>
        <w:t>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спешная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проверка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означает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существо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испытывает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никакого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физического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удушения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исключением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лёгкого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раздражающего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кашля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провале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существо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испытывает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чувство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тошноты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протяжении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24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38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существо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попавшее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туман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испытывает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тошноту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течение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нескольких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дней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равных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модификатору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38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Телосложения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минимум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получает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1d2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повреждения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Телосложения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последующий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существо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проводит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тумане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испытывая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чувство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тошноты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0" w:right="-38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Алхимический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туман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держится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несколько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дней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недель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cols w:num="2" w:space="0" w:equalWidth="0">
            <w:col w:w="5207" w:space="671"/>
            <w:col w:w="4858" w:space="0"/>
          </w:cols>
          <w:docGrid w:linePitch="360"/>
        </w:sectPr>
        <w:spacing w:before="0" w:after="0" w:line="276" w:lineRule="exact"/>
        <w:ind w:left="0" w:right="-38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месяцев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Бросьте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1d10: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результат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равен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1-9,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туман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будет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держаться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дней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результат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равен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10,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бросьте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кубик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ещё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прибавьте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полученный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результат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10.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продолжайте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броски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кубика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последующем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броске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выпала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10.)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Продолжительность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тумана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зависит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погода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прежнему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сухой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спокойной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возникает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сильный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штормовой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ветер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алхимический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туман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228" w:after="0" w:line="276" w:lineRule="exact"/>
        <w:ind w:left="329" w:right="306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рассеивается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моментально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независимо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предопределённой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продолжительности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Алхимический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Дождь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вызывающие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алхимический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туман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поднимаются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атмосферу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результатом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становится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алхимический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дождь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Первый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дождь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идущий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после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рассеивания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алхимического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тумана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алхимический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дождь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явление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произойти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видимых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причин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Распылённые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вещества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дожде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едкие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Любое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существо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объект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попавший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алхимический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дождь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получает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пункт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повреждений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раунд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кумулятивной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основе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— 1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пункт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повреждений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первом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раунде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2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пункта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втором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3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пункта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третьем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образом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продолжительный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алхимический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дождь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повредить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объектам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высокой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прочностью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Алхимические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дожди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короткие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продолжаться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нескольких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минут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Бросьте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1d10: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результат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раве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 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1-9,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дождь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будет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продолжаться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выпавшее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число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раундов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результат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равен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10,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бросьте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кубик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ещё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прибавьте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полученный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результат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10.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продолжайте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броски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кубика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последующем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броске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выпала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10.)   </w:t>
      </w: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Магическое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Загрязнение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(CR 5)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Магическое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загрязнение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редкое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явление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появиться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рядом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школой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306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магическими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лабораториями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радиусе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18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метров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вокруг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центральной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точки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атмосфера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испорчена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магическими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остатками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испарениями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магических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экспериментов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создавая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случайные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эффекты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Существо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входящее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область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магического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загрязнения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успешно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пройти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3"/>
          <w:sz w:val="24"/>
          <w:szCs w:val="24"/>
        </w:rPr>
        <w:t>проверку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Стойкости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DC 17,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избежать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эффектов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случае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провала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бросьте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1d20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сверьтесь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приведённой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таблицей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;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существо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становится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целью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указанного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эффекта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539495</wp:posOffset>
            </wp:positionH>
            <wp:positionV relativeFrom="paragraph">
              <wp:posOffset>6452</wp:posOffset>
            </wp:positionV>
            <wp:extent cx="2484120" cy="822502"/>
            <wp:effectExtent l="0" t="0" r="0" b="0"/>
            <wp:wrapNone/>
            <wp:docPr id="276" name="Freeform 27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539495" y="6452"/>
                      <a:ext cx="2369820" cy="70820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65" w:lineRule="exact"/>
                          <w:ind w:left="0" w:right="0" w:firstLine="0"/>
                        </w:pPr>
                        <w:r>
                          <w:rPr lang="en-US" sz="2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Эффекты</w:t>
                        </w:r>
                        <w:r>
                          <w:rPr lang="en-US" sz="2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 </w:t>
                        </w:r>
                        <w:r>
                          <w:rPr lang="en-US" sz="2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Магического</w:t>
                        </w:r>
                        <w:r>
                          <w:rPr lang="en-US" sz="2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 </w:t>
                        </w:r>
                        <w:r>
                          <w:rPr lang="en-US" sz="2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Загрязнения</w:t>
                        </w:r>
                        <w:r>
                          <w:rPr lang="en-US" sz="2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810"/>
                          </w:tabs>
                          <w:spacing w:before="20" w:after="0" w:line="265" w:lineRule="exact"/>
                          <w:ind w:left="115" w:right="0" w:firstLine="0"/>
                        </w:pPr>
                        <w:r>
                          <w:rPr lang="en-US" sz="2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d20 	</w:t>
                        </w:r>
                        <w:r>
                          <w:rPr lang="en-US" sz="2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Эффект</w:t>
                        </w:r>
                        <w:r>
                          <w:rPr lang="en-US" sz="2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 </w:t>
                        </w:r>
                        <w:r>
                          <w:rPr lang="en-US" sz="2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Заклинания</w:t>
                        </w:r>
                        <w:r>
                          <w:rPr lang="en-US" sz="2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* 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280" w:after="0" w:line="265" w:lineRule="exact"/>
                          <w:ind w:left="235" w:right="0" w:firstLine="0"/>
                        </w:pPr>
                        <w:r>
                          <w:rPr lang="en-US" sz="24" baseline="0" dirty="0">
                            <w:jc w:val="left"/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 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</w:p>
    <w:tbl>
      <w:tblPr>
        <w:tblStyle w:val="TableGrid"/>
        <w:tblLayout w:type="fixed"/>
        <w:tblpPr w:leftFromText="0" w:rightFromText="0" w:vertAnchor="text" w:tblpX="234" w:tblpY="-10"/>
        <w:tblOverlap w:val="never"/>
        "
        <w:tblW w:w="5240" w:type="dxa"/>
        <w:tblLook w:val="04A0" w:firstRow="1" w:lastRow="0" w:firstColumn="1" w:lastColumn="0" w:noHBand="0" w:noVBand="1"/>
      </w:tblPr>
      <w:tblGrid>
        <w:gridCol w:w="806"/>
        <w:gridCol w:w="4454"/>
      </w:tblGrid>
      <w:tr>
        <w:trPr>
          <w:trHeight w:hRule="exact" w:val="253"/>
        </w:trPr>
        <w:tc>
          <w:tcPr>
            <w:tcW w:w="806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9154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paragraph">
                    <wp:posOffset>-6095</wp:posOffset>
                  </wp:positionV>
                  <wp:extent cx="6096" cy="6095"/>
                  <wp:effectExtent l="0" t="0" r="0" b="0"/>
                  <wp:wrapNone/>
                  <wp:docPr id="277" name="Freeform 27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156" behindDoc="0" locked="0" layoutInCell="1" allowOverlap="1">
                  <wp:simplePos x="0" y="0"/>
                  <wp:positionH relativeFrom="page">
                    <wp:posOffset>512063</wp:posOffset>
                  </wp:positionH>
                  <wp:positionV relativeFrom="paragraph">
                    <wp:posOffset>-6095</wp:posOffset>
                  </wp:positionV>
                  <wp:extent cx="6096" cy="6095"/>
                  <wp:effectExtent l="0" t="0" r="0" b="0"/>
                  <wp:wrapNone/>
                  <wp:docPr id="278" name="Freeform 27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445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9158" behindDoc="0" locked="0" layoutInCell="1" allowOverlap="1">
                  <wp:simplePos x="0" y="0"/>
                  <wp:positionH relativeFrom="page">
                    <wp:posOffset>2828543</wp:posOffset>
                  </wp:positionH>
                  <wp:positionV relativeFrom="paragraph">
                    <wp:posOffset>-6095</wp:posOffset>
                  </wp:positionV>
                  <wp:extent cx="6096" cy="6095"/>
                  <wp:effectExtent l="0" t="0" r="0" b="0"/>
                  <wp:wrapNone/>
                  <wp:docPr id="279" name="Freeform 27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820"/>
        </w:trPr>
        <w:tc>
          <w:tcPr>
            <w:tcW w:w="806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9205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280" name="Freeform 28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207" behindDoc="0" locked="0" layoutInCell="1" allowOverlap="1">
                  <wp:simplePos x="0" y="0"/>
                  <wp:positionH relativeFrom="page">
                    <wp:posOffset>512063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281" name="Freeform 28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445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4" w:after="10" w:line="275" w:lineRule="exact"/>
              <w:ind w:left="92" w:right="102" w:firstLine="0"/>
              <w:jc w:val="both"/>
            </w:pPr>
            <w:r>
              <w:drawing>
                <wp:anchor simplePos="0" relativeHeight="251659209" behindDoc="0" locked="0" layoutInCell="1" allowOverlap="1">
                  <wp:simplePos x="0" y="0"/>
                  <wp:positionH relativeFrom="page">
                    <wp:posOffset>2828543</wp:posOffset>
                  </wp:positionH>
                  <wp:positionV relativeFrom="line">
                    <wp:posOffset>153</wp:posOffset>
                  </wp:positionV>
                  <wp:extent cx="6096" cy="6096"/>
                  <wp:effectExtent l="0" t="0" r="0" b="0"/>
                  <wp:wrapNone/>
                  <wp:docPr id="282" name="Freeform 28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Пагубный</w:t>
            </w:r>
            <w:r>
              <w:rPr lang="en-US" sz="24" baseline="0" dirty="0">
                <w:jc w:val="left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Полиморф</w:t>
            </w:r>
            <w:r>
              <w:rPr lang="en-US" sz="24" baseline="0" dirty="0">
                <w:jc w:val="left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только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до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размера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 </w:t>
            </w:r>
            <w:r/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Маленького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животного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или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Маленького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 </w:t>
            </w:r>
            <w:r/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насекомого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)  </w:t>
            </w:r>
            <w:r/>
            <w:r/>
          </w:p>
        </w:tc>
      </w:tr>
      <w:tr>
        <w:trPr>
          <w:trHeight w:hRule="exact" w:val="541"/>
        </w:trPr>
        <w:tc>
          <w:tcPr>
            <w:tcW w:w="80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" w:after="0" w:line="404" w:lineRule="exact"/>
              <w:ind w:left="220" w:right="-18" w:firstLine="0"/>
            </w:pPr>
            <w:r>
              <w:drawing>
                <wp:anchor simplePos="0" relativeHeight="251659235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153</wp:posOffset>
                  </wp:positionV>
                  <wp:extent cx="6096" cy="6096"/>
                  <wp:effectExtent l="0" t="0" r="0" b="0"/>
                  <wp:wrapNone/>
                  <wp:docPr id="283" name="Freeform 28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237" behindDoc="0" locked="0" layoutInCell="1" allowOverlap="1">
                  <wp:simplePos x="0" y="0"/>
                  <wp:positionH relativeFrom="page">
                    <wp:posOffset>512063</wp:posOffset>
                  </wp:positionH>
                  <wp:positionV relativeFrom="line">
                    <wp:posOffset>153</wp:posOffset>
                  </wp:positionV>
                  <wp:extent cx="6096" cy="6096"/>
                  <wp:effectExtent l="0" t="0" r="0" b="0"/>
                  <wp:wrapNone/>
                  <wp:docPr id="284" name="Freeform 28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2-3  </w:t>
            </w:r>
            <w:r/>
          </w:p>
        </w:tc>
        <w:tc>
          <w:tcPr>
            <w:tcW w:w="445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" w:after="0" w:line="404" w:lineRule="exact"/>
              <w:ind w:left="110" w:right="0" w:firstLine="0"/>
            </w:pPr>
            <w:r>
              <w:drawing>
                <wp:anchor simplePos="0" relativeHeight="251659239" behindDoc="0" locked="0" layoutInCell="1" allowOverlap="1">
                  <wp:simplePos x="0" y="0"/>
                  <wp:positionH relativeFrom="page">
                    <wp:posOffset>2828543</wp:posOffset>
                  </wp:positionH>
                  <wp:positionV relativeFrom="line">
                    <wp:posOffset>153</wp:posOffset>
                  </wp:positionV>
                  <wp:extent cx="6096" cy="6096"/>
                  <wp:effectExtent l="0" t="0" r="0" b="0"/>
                  <wp:wrapNone/>
                  <wp:docPr id="285" name="Freeform 28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Даёт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pacing w:val="28"/>
                <w:sz w:val="24"/>
                <w:szCs w:val="24"/>
              </w:rPr>
              <w:t>У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стойчивость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к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Магии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14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на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4d20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11" w:line="134" w:lineRule="exact"/>
              <w:ind w:left="110" w:right="0" w:firstLine="0"/>
            </w:pPr>
            <w:r/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минут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</w:tr>
      <w:tr>
        <w:trPr>
          <w:trHeight w:hRule="exact" w:val="541"/>
        </w:trPr>
        <w:tc>
          <w:tcPr>
            <w:tcW w:w="80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0" w:line="404" w:lineRule="exact"/>
              <w:ind w:left="220" w:right="-18" w:firstLine="0"/>
            </w:pPr>
            <w:r>
              <w:drawing>
                <wp:anchor simplePos="0" relativeHeight="251659261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-483</wp:posOffset>
                  </wp:positionV>
                  <wp:extent cx="6096" cy="6096"/>
                  <wp:effectExtent l="0" t="0" r="0" b="0"/>
                  <wp:wrapNone/>
                  <wp:docPr id="286" name="Freeform 28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263" behindDoc="0" locked="0" layoutInCell="1" allowOverlap="1">
                  <wp:simplePos x="0" y="0"/>
                  <wp:positionH relativeFrom="page">
                    <wp:posOffset>512063</wp:posOffset>
                  </wp:positionH>
                  <wp:positionV relativeFrom="line">
                    <wp:posOffset>-483</wp:posOffset>
                  </wp:positionV>
                  <wp:extent cx="6096" cy="6096"/>
                  <wp:effectExtent l="0" t="0" r="0" b="0"/>
                  <wp:wrapNone/>
                  <wp:docPr id="287" name="Freeform 28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4-6  </w:t>
            </w:r>
            <w:r/>
          </w:p>
        </w:tc>
        <w:tc>
          <w:tcPr>
            <w:tcW w:w="445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0" w:line="404" w:lineRule="exact"/>
              <w:ind w:left="110" w:right="0" w:firstLine="0"/>
            </w:pPr>
            <w:r>
              <w:drawing>
                <wp:anchor simplePos="0" relativeHeight="251659265" behindDoc="0" locked="0" layoutInCell="1" allowOverlap="1">
                  <wp:simplePos x="0" y="0"/>
                  <wp:positionH relativeFrom="page">
                    <wp:posOffset>2828543</wp:posOffset>
                  </wp:positionH>
                  <wp:positionV relativeFrom="line">
                    <wp:posOffset>-483</wp:posOffset>
                  </wp:positionV>
                  <wp:extent cx="6096" cy="6096"/>
                  <wp:effectExtent l="0" t="0" r="0" b="0"/>
                  <wp:wrapNone/>
                  <wp:docPr id="288" name="Freeform 28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Меняет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цвет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на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случайный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на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4d20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10" w:line="134" w:lineRule="exact"/>
              <w:ind w:left="110" w:right="0" w:firstLine="0"/>
            </w:pPr>
            <w:r/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минут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</w:tr>
      <w:tr>
        <w:trPr>
          <w:trHeight w:hRule="exact" w:val="263"/>
        </w:trPr>
        <w:tc>
          <w:tcPr>
            <w:tcW w:w="80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220" w:right="-18" w:firstLine="0"/>
            </w:pPr>
            <w:r>
              <w:drawing>
                <wp:anchor simplePos="0" relativeHeight="251659275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289" name="Freeform 28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277" behindDoc="0" locked="0" layoutInCell="1" allowOverlap="1">
                  <wp:simplePos x="0" y="0"/>
                  <wp:positionH relativeFrom="page">
                    <wp:posOffset>512063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290" name="Freeform 29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7-9  </w:t>
            </w:r>
            <w:r/>
            <w:r/>
          </w:p>
        </w:tc>
        <w:tc>
          <w:tcPr>
            <w:tcW w:w="445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0" w:right="0" w:firstLine="0"/>
            </w:pPr>
            <w:r>
              <w:drawing>
                <wp:anchor simplePos="0" relativeHeight="251659279" behindDoc="0" locked="0" layoutInCell="1" allowOverlap="1">
                  <wp:simplePos x="0" y="0"/>
                  <wp:positionH relativeFrom="page">
                    <wp:posOffset>2828543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291" name="Freeform 29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Замешательство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</w:tr>
      <w:tr>
        <w:trPr>
          <w:trHeight w:hRule="exact" w:val="268"/>
        </w:trPr>
        <w:tc>
          <w:tcPr>
            <w:tcW w:w="80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00" w:right="-18" w:firstLine="0"/>
            </w:pPr>
            <w:r>
              <w:drawing>
                <wp:anchor simplePos="0" relativeHeight="251659294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292" name="Freeform 29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296" behindDoc="0" locked="0" layoutInCell="1" allowOverlap="1">
                  <wp:simplePos x="0" y="0"/>
                  <wp:positionH relativeFrom="page">
                    <wp:posOffset>512063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293" name="Freeform 29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10-11  </w:t>
            </w:r>
            <w:r/>
            <w:r/>
          </w:p>
        </w:tc>
        <w:tc>
          <w:tcPr>
            <w:tcW w:w="445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0" w:right="0" w:firstLine="0"/>
            </w:pPr>
            <w:r>
              <w:drawing>
                <wp:anchor simplePos="0" relativeHeight="251659298" behindDoc="0" locked="0" layoutInCell="1" allowOverlap="1">
                  <wp:simplePos x="0" y="0"/>
                  <wp:positionH relativeFrom="page">
                    <wp:posOffset>2828543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294" name="Freeform 29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Глубокий</w:t>
            </w:r>
            <w:r>
              <w:rPr lang="en-US" sz="24" baseline="0" dirty="0">
                <w:jc w:val="left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Сон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</w:tr>
      <w:tr>
        <w:trPr>
          <w:trHeight w:hRule="exact" w:val="267"/>
        </w:trPr>
        <w:tc>
          <w:tcPr>
            <w:tcW w:w="80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263" w:right="-18" w:firstLine="0"/>
            </w:pPr>
            <w:r>
              <w:drawing>
                <wp:anchor simplePos="0" relativeHeight="251659313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295" name="Freeform 29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315" behindDoc="0" locked="0" layoutInCell="1" allowOverlap="1">
                  <wp:simplePos x="0" y="0"/>
                  <wp:positionH relativeFrom="page">
                    <wp:posOffset>512063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296" name="Freeform 29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12  </w:t>
            </w:r>
            <w:r/>
            <w:r/>
          </w:p>
        </w:tc>
        <w:tc>
          <w:tcPr>
            <w:tcW w:w="445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0" w:right="0" w:firstLine="0"/>
            </w:pPr>
            <w:r>
              <w:drawing>
                <wp:anchor simplePos="0" relativeHeight="251659317" behindDoc="0" locked="0" layoutInCell="1" allowOverlap="1">
                  <wp:simplePos x="0" y="0"/>
                  <wp:positionH relativeFrom="page">
                    <wp:posOffset>2828543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297" name="Freeform 29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Цель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Рассеивания</w:t>
            </w:r>
            <w:r>
              <w:rPr lang="en-US" sz="24" baseline="0" dirty="0">
                <w:jc w:val="left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Магии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</w:tr>
      <w:tr>
        <w:trPr>
          <w:trHeight w:hRule="exact" w:val="263"/>
        </w:trPr>
        <w:tc>
          <w:tcPr>
            <w:tcW w:w="80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263" w:right="-18" w:firstLine="0"/>
            </w:pPr>
            <w:r>
              <w:drawing>
                <wp:anchor simplePos="0" relativeHeight="251659326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298" name="Freeform 29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328" behindDoc="0" locked="0" layoutInCell="1" allowOverlap="1">
                  <wp:simplePos x="0" y="0"/>
                  <wp:positionH relativeFrom="page">
                    <wp:posOffset>512063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299" name="Freeform 29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13  </w:t>
            </w:r>
            <w:r/>
            <w:r/>
          </w:p>
        </w:tc>
        <w:tc>
          <w:tcPr>
            <w:tcW w:w="445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0" w:right="0" w:firstLine="0"/>
            </w:pPr>
            <w:r>
              <w:drawing>
                <wp:anchor simplePos="0" relativeHeight="251659330" behindDoc="0" locked="0" layoutInCell="1" allowOverlap="1">
                  <wp:simplePos x="0" y="0"/>
                  <wp:positionH relativeFrom="page">
                    <wp:posOffset>2828543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300" name="Freeform 30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Смещение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</w:p>
    <w:tbl>
      <w:tblPr>
        <w:tblStyle w:val="TableGrid"/>
        <w:tblLayout w:type="fixed"/>
        <w:tblpPr w:leftFromText="0" w:rightFromText="0" w:vertAnchor="text" w:tblpX="66" w:tblpY="225"/>
        <w:tblOverlap w:val="never"/>
        "
        <w:tblW w:w="5174" w:type="dxa"/>
        <w:tblLook w:val="04A0" w:firstRow="1" w:lastRow="0" w:firstColumn="1" w:lastColumn="0" w:noHBand="0" w:noVBand="1"/>
      </w:tblPr>
      <w:tblGrid>
        <w:gridCol w:w="806"/>
        <w:gridCol w:w="4454"/>
      </w:tblGrid>
      <w:tr>
        <w:trPr>
          <w:trHeight w:hRule="exact" w:val="258"/>
        </w:trPr>
        <w:tc>
          <w:tcPr>
            <w:tcW w:w="80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263" w:right="-18" w:firstLine="0"/>
            </w:pPr>
            <w:r>
              <w:drawing>
                <wp:anchor simplePos="0" relativeHeight="251659344" behindDoc="0" locked="0" layoutInCell="1" allowOverlap="1">
                  <wp:simplePos x="0" y="0"/>
                  <wp:positionH relativeFrom="page">
                    <wp:posOffset>-6095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301" name="Freeform 30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346" behindDoc="0" locked="0" layoutInCell="1" allowOverlap="1">
                  <wp:simplePos x="0" y="0"/>
                  <wp:positionH relativeFrom="page">
                    <wp:posOffset>512065</wp:posOffset>
                  </wp:positionH>
                  <wp:positionV relativeFrom="line">
                    <wp:posOffset>-7467</wp:posOffset>
                  </wp:positionV>
                  <wp:extent cx="6095" cy="6096"/>
                  <wp:effectExtent l="0" t="0" r="0" b="0"/>
                  <wp:wrapNone/>
                  <wp:docPr id="302" name="Freeform 30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14  </w:t>
            </w:r>
            <w:r/>
            <w:r/>
          </w:p>
        </w:tc>
        <w:tc>
          <w:tcPr>
            <w:tcW w:w="445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0" w:right="0" w:firstLine="0"/>
            </w:pPr>
            <w:r>
              <w:drawing>
                <wp:anchor simplePos="0" relativeHeight="251659348" behindDoc="0" locked="0" layoutInCell="1" allowOverlap="1">
                  <wp:simplePos x="0" y="0"/>
                  <wp:positionH relativeFrom="page">
                    <wp:posOffset>2828543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303" name="Freeform 30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Бессилие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</w:tr>
      <w:tr>
        <w:trPr>
          <w:trHeight w:hRule="exact" w:val="263"/>
        </w:trPr>
        <w:tc>
          <w:tcPr>
            <w:tcW w:w="80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263" w:right="-18" w:firstLine="0"/>
            </w:pPr>
            <w:r>
              <w:drawing>
                <wp:anchor simplePos="0" relativeHeight="251659362" behindDoc="0" locked="0" layoutInCell="1" allowOverlap="1">
                  <wp:simplePos x="0" y="0"/>
                  <wp:positionH relativeFrom="page">
                    <wp:posOffset>-6095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304" name="Freeform 30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364" behindDoc="0" locked="0" layoutInCell="1" allowOverlap="1">
                  <wp:simplePos x="0" y="0"/>
                  <wp:positionH relativeFrom="page">
                    <wp:posOffset>512065</wp:posOffset>
                  </wp:positionH>
                  <wp:positionV relativeFrom="line">
                    <wp:posOffset>-7467</wp:posOffset>
                  </wp:positionV>
                  <wp:extent cx="6095" cy="6096"/>
                  <wp:effectExtent l="0" t="0" r="0" b="0"/>
                  <wp:wrapNone/>
                  <wp:docPr id="305" name="Freeform 30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15  </w:t>
            </w:r>
            <w:r/>
          </w:p>
        </w:tc>
        <w:tc>
          <w:tcPr>
            <w:tcW w:w="445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0" w:right="0" w:firstLine="0"/>
            </w:pPr>
            <w:r>
              <w:drawing>
                <wp:anchor simplePos="0" relativeHeight="251659366" behindDoc="0" locked="0" layoutInCell="1" allowOverlap="1">
                  <wp:simplePos x="0" y="0"/>
                  <wp:positionH relativeFrom="page">
                    <wp:posOffset>2828543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306" name="Freeform 30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Увеличить</w:t>
            </w:r>
            <w:r>
              <w:rPr lang="en-US" sz="24" baseline="0" dirty="0">
                <w:jc w:val="left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Персону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</w:p>
        </w:tc>
      </w:tr>
      <w:tr>
        <w:trPr>
          <w:trHeight w:hRule="exact" w:val="267"/>
        </w:trPr>
        <w:tc>
          <w:tcPr>
            <w:tcW w:w="80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263" w:right="-18" w:firstLine="0"/>
            </w:pPr>
            <w:r>
              <w:drawing>
                <wp:anchor simplePos="0" relativeHeight="251659376" behindDoc="0" locked="0" layoutInCell="1" allowOverlap="1">
                  <wp:simplePos x="0" y="0"/>
                  <wp:positionH relativeFrom="page">
                    <wp:posOffset>-6095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307" name="Freeform 30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378" behindDoc="0" locked="0" layoutInCell="1" allowOverlap="1">
                  <wp:simplePos x="0" y="0"/>
                  <wp:positionH relativeFrom="page">
                    <wp:posOffset>512065</wp:posOffset>
                  </wp:positionH>
                  <wp:positionV relativeFrom="line">
                    <wp:posOffset>-7467</wp:posOffset>
                  </wp:positionV>
                  <wp:extent cx="6095" cy="6096"/>
                  <wp:effectExtent l="0" t="0" r="0" b="0"/>
                  <wp:wrapNone/>
                  <wp:docPr id="308" name="Freeform 30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16  </w:t>
            </w:r>
            <w:r/>
            <w:r/>
          </w:p>
        </w:tc>
        <w:tc>
          <w:tcPr>
            <w:tcW w:w="445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0" w:right="0" w:firstLine="0"/>
            </w:pPr>
            <w:r>
              <w:drawing>
                <wp:anchor simplePos="0" relativeHeight="251659380" behindDoc="0" locked="0" layoutInCell="1" allowOverlap="1">
                  <wp:simplePos x="0" y="0"/>
                  <wp:positionH relativeFrom="page">
                    <wp:posOffset>2828543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309" name="Freeform 30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Ускорение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</w:tr>
      <w:tr>
        <w:trPr>
          <w:trHeight w:hRule="exact" w:val="268"/>
        </w:trPr>
        <w:tc>
          <w:tcPr>
            <w:tcW w:w="80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263" w:right="-18" w:firstLine="0"/>
              <w:jc w:val="both"/>
            </w:pPr>
            <w:r>
              <w:drawing>
                <wp:anchor simplePos="0" relativeHeight="251659395" behindDoc="0" locked="0" layoutInCell="1" allowOverlap="1">
                  <wp:simplePos x="0" y="0"/>
                  <wp:positionH relativeFrom="page">
                    <wp:posOffset>-6095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310" name="Freeform 31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397" behindDoc="0" locked="0" layoutInCell="1" allowOverlap="1">
                  <wp:simplePos x="0" y="0"/>
                  <wp:positionH relativeFrom="page">
                    <wp:posOffset>512065</wp:posOffset>
                  </wp:positionH>
                  <wp:positionV relativeFrom="line">
                    <wp:posOffset>-7467</wp:posOffset>
                  </wp:positionV>
                  <wp:extent cx="6095" cy="6096"/>
                  <wp:effectExtent l="0" t="0" r="0" b="0"/>
                  <wp:wrapNone/>
                  <wp:docPr id="311" name="Freeform 31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17  </w:t>
            </w:r>
            <w:r/>
          </w:p>
        </w:tc>
        <w:tc>
          <w:tcPr>
            <w:tcW w:w="445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0" w:right="0" w:firstLine="0"/>
              <w:jc w:val="both"/>
            </w:pPr>
            <w:r>
              <w:drawing>
                <wp:anchor simplePos="0" relativeHeight="251659399" behindDoc="0" locked="0" layoutInCell="1" allowOverlap="1">
                  <wp:simplePos x="0" y="0"/>
                  <wp:positionH relativeFrom="page">
                    <wp:posOffset>2828543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312" name="Freeform 31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Удержание</w:t>
            </w:r>
            <w:r>
              <w:rPr lang="en-US" sz="24" baseline="0" dirty="0">
                <w:jc w:val="left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Персоны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</w:p>
        </w:tc>
      </w:tr>
      <w:tr>
        <w:trPr>
          <w:trHeight w:hRule="exact" w:val="263"/>
        </w:trPr>
        <w:tc>
          <w:tcPr>
            <w:tcW w:w="80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263" w:right="-18" w:firstLine="0"/>
              <w:jc w:val="both"/>
            </w:pPr>
            <w:r>
              <w:drawing>
                <wp:anchor simplePos="0" relativeHeight="251659411" behindDoc="0" locked="0" layoutInCell="1" allowOverlap="1">
                  <wp:simplePos x="0" y="0"/>
                  <wp:positionH relativeFrom="page">
                    <wp:posOffset>-6095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313" name="Freeform 31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413" behindDoc="0" locked="0" layoutInCell="1" allowOverlap="1">
                  <wp:simplePos x="0" y="0"/>
                  <wp:positionH relativeFrom="page">
                    <wp:posOffset>512065</wp:posOffset>
                  </wp:positionH>
                  <wp:positionV relativeFrom="line">
                    <wp:posOffset>-7468</wp:posOffset>
                  </wp:positionV>
                  <wp:extent cx="6095" cy="6096"/>
                  <wp:effectExtent l="0" t="0" r="0" b="0"/>
                  <wp:wrapNone/>
                  <wp:docPr id="314" name="Freeform 31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18  </w:t>
            </w:r>
            <w:r/>
          </w:p>
        </w:tc>
        <w:tc>
          <w:tcPr>
            <w:tcW w:w="445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0" w:right="0" w:firstLine="0"/>
              <w:jc w:val="both"/>
            </w:pPr>
            <w:r>
              <w:drawing>
                <wp:anchor simplePos="0" relativeHeight="251659415" behindDoc="0" locked="0" layoutInCell="1" allowOverlap="1">
                  <wp:simplePos x="0" y="0"/>
                  <wp:positionH relativeFrom="page">
                    <wp:posOffset>2828543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315" name="Freeform 31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Уменьшить</w:t>
            </w:r>
            <w:r>
              <w:rPr lang="en-US" sz="24" baseline="0" dirty="0">
                <w:jc w:val="left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Персону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</w:p>
        </w:tc>
      </w:tr>
      <w:tr>
        <w:trPr>
          <w:trHeight w:hRule="exact" w:val="268"/>
        </w:trPr>
        <w:tc>
          <w:tcPr>
            <w:tcW w:w="80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263" w:right="-18" w:firstLine="0"/>
              <w:jc w:val="both"/>
            </w:pPr>
            <w:r>
              <w:drawing>
                <wp:anchor simplePos="0" relativeHeight="251659426" behindDoc="0" locked="0" layoutInCell="1" allowOverlap="1">
                  <wp:simplePos x="0" y="0"/>
                  <wp:positionH relativeFrom="page">
                    <wp:posOffset>-6095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316" name="Freeform 31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428" behindDoc="0" locked="0" layoutInCell="1" allowOverlap="1">
                  <wp:simplePos x="0" y="0"/>
                  <wp:positionH relativeFrom="page">
                    <wp:posOffset>512065</wp:posOffset>
                  </wp:positionH>
                  <wp:positionV relativeFrom="line">
                    <wp:posOffset>-7467</wp:posOffset>
                  </wp:positionV>
                  <wp:extent cx="6095" cy="6096"/>
                  <wp:effectExtent l="0" t="0" r="0" b="0"/>
                  <wp:wrapNone/>
                  <wp:docPr id="317" name="Freeform 31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19  </w:t>
            </w:r>
            <w:r/>
            <w:r/>
          </w:p>
        </w:tc>
        <w:tc>
          <w:tcPr>
            <w:tcW w:w="445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0" w:right="0" w:firstLine="0"/>
              <w:jc w:val="both"/>
            </w:pPr>
            <w:r>
              <w:drawing>
                <wp:anchor simplePos="0" relativeHeight="251659430" behindDoc="0" locked="0" layoutInCell="1" allowOverlap="1">
                  <wp:simplePos x="0" y="0"/>
                  <wp:positionH relativeFrom="page">
                    <wp:posOffset>2828543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318" name="Freeform 31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Замедление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</w:tr>
      <w:tr>
        <w:trPr>
          <w:trHeight w:hRule="exact" w:val="541"/>
        </w:trPr>
        <w:tc>
          <w:tcPr>
            <w:tcW w:w="80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" w:after="0" w:line="404" w:lineRule="exact"/>
              <w:ind w:left="263" w:right="-18" w:firstLine="0"/>
            </w:pPr>
            <w:r>
              <w:drawing>
                <wp:anchor simplePos="0" relativeHeight="251659457" behindDoc="0" locked="0" layoutInCell="1" allowOverlap="1">
                  <wp:simplePos x="0" y="0"/>
                  <wp:positionH relativeFrom="page">
                    <wp:posOffset>-6095</wp:posOffset>
                  </wp:positionH>
                  <wp:positionV relativeFrom="line">
                    <wp:posOffset>152</wp:posOffset>
                  </wp:positionV>
                  <wp:extent cx="6096" cy="6096"/>
                  <wp:effectExtent l="0" t="0" r="0" b="0"/>
                  <wp:wrapNone/>
                  <wp:docPr id="319" name="Freeform 31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459" behindDoc="0" locked="0" layoutInCell="1" allowOverlap="1">
                  <wp:simplePos x="0" y="0"/>
                  <wp:positionH relativeFrom="page">
                    <wp:posOffset>512065</wp:posOffset>
                  </wp:positionH>
                  <wp:positionV relativeFrom="line">
                    <wp:posOffset>152</wp:posOffset>
                  </wp:positionV>
                  <wp:extent cx="6095" cy="6096"/>
                  <wp:effectExtent l="0" t="0" r="0" b="0"/>
                  <wp:wrapNone/>
                  <wp:docPr id="320" name="Freeform 32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5" cy="6096"/>
                          </a:xfrm>
                          <a:custGeom>
                            <a:rect l="l" t="t" r="r" b="b"/>
                            <a:pathLst>
                              <a:path w="6095" h="6096">
                                <a:moveTo>
                                  <a:pt x="0" y="6096"/>
                                </a:move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20  </w:t>
            </w:r>
            <w:r/>
          </w:p>
        </w:tc>
        <w:tc>
          <w:tcPr>
            <w:tcW w:w="445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" w:after="0" w:line="404" w:lineRule="exact"/>
              <w:ind w:left="110" w:right="0" w:firstLine="0"/>
            </w:pPr>
            <w:r>
              <w:drawing>
                <wp:anchor simplePos="0" relativeHeight="251659461" behindDoc="0" locked="0" layoutInCell="1" allowOverlap="1">
                  <wp:simplePos x="0" y="0"/>
                  <wp:positionH relativeFrom="page">
                    <wp:posOffset>2828543</wp:posOffset>
                  </wp:positionH>
                  <wp:positionV relativeFrom="line">
                    <wp:posOffset>152</wp:posOffset>
                  </wp:positionV>
                  <wp:extent cx="6096" cy="6096"/>
                  <wp:effectExtent l="0" t="0" r="0" b="0"/>
                  <wp:wrapNone/>
                  <wp:docPr id="321" name="Freeform 32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Телепорт</w:t>
            </w:r>
            <w:r>
              <w:rPr lang="en-US" sz="24" baseline="0" dirty="0">
                <w:jc w:val="left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(1d10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миль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в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случайном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11" w:line="134" w:lineRule="exact"/>
              <w:ind w:left="110" w:right="0" w:firstLine="0"/>
            </w:pPr>
            <w:r/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направлении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)  </w:t>
            </w:r>
            <w:r/>
            <w:r/>
          </w:p>
        </w:tc>
      </w:tr>
    </w:tbl>
    <w:p>
      <w:pPr>
        <w:rPr>
          <w:rFonts w:ascii="Times New Roman" w:hAnsi="Times New Roman" w:cs="Times New Roman"/>
          <w:color w:val="010302"/>
        </w:rPr>
        <w:spacing w:before="20" w:after="0" w:line="265" w:lineRule="exact"/>
        <w:ind w:left="95" w:right="0" w:firstLine="0"/>
      </w:pPr>
      <w:r>
        <w:drawing>
          <wp:anchor simplePos="0" relativeHeight="251659463" behindDoc="0" locked="0" layoutInCell="1" allowOverlap="1">
            <wp:simplePos x="0" y="0"/>
            <wp:positionH relativeFrom="page">
              <wp:posOffset>3977640</wp:posOffset>
            </wp:positionH>
            <wp:positionV relativeFrom="line">
              <wp:posOffset>5233</wp:posOffset>
            </wp:positionV>
            <wp:extent cx="6096" cy="6096"/>
            <wp:effectExtent l="0" t="0" r="0" b="0"/>
            <wp:wrapNone/>
            <wp:docPr id="322" name="Freeform 32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466" behindDoc="0" locked="0" layoutInCell="1" allowOverlap="1">
            <wp:simplePos x="0" y="0"/>
            <wp:positionH relativeFrom="page">
              <wp:posOffset>4495800</wp:posOffset>
            </wp:positionH>
            <wp:positionV relativeFrom="line">
              <wp:posOffset>5233</wp:posOffset>
            </wp:positionV>
            <wp:extent cx="6095" cy="6096"/>
            <wp:effectExtent l="0" t="0" r="0" b="0"/>
            <wp:wrapNone/>
            <wp:docPr id="323" name="Freeform 32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469" behindDoc="0" locked="0" layoutInCell="1" allowOverlap="1">
            <wp:simplePos x="0" y="0"/>
            <wp:positionH relativeFrom="page">
              <wp:posOffset>7324343</wp:posOffset>
            </wp:positionH>
            <wp:positionV relativeFrom="line">
              <wp:posOffset>5233</wp:posOffset>
            </wp:positionV>
            <wp:extent cx="6096" cy="6096"/>
            <wp:effectExtent l="0" t="0" r="0" b="0"/>
            <wp:wrapNone/>
            <wp:docPr id="324" name="Freeform 32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*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присутствует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спасбросок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1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95" w:right="336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равен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DC 13 +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уровень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базовый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уровень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заклинателя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равный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10.  </w:t>
      </w:r>
      <w:r/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95" w:right="318" w:firstLine="0"/>
      </w:pP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Поле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антимагии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подавляет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эффекты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магического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загрязнения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Магическое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загрязнение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успешно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разрушено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проверкой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рассеивания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(DC 10 +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95" w:right="318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уровень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эффекта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пока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магическое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загрязнение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будет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разрушено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подавлено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остаётся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своём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Чёрная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Плесень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(CR 4)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Чёрная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плесень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является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коварной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субстанцией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5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начать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эпидемию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95" w:right="318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видимого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источника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Чёрная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плесень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4"/>
          <w:sz w:val="24"/>
          <w:szCs w:val="24"/>
        </w:rPr>
        <w:t>может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появиться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любой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точке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пределах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1,5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километров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источника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95" w:right="318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магической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энергии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алхимических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словами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практически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угодно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95" w:right="318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плесень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растёт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1,5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метровыми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лишаями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квадратной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формы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95" w:right="318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предпочитает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углы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затенённые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области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требует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удачной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проверки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Поиска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Отслеживания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DC 15,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обнаружить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угрозу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существа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пределах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9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метров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чёрной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плесени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должны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успешно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выбросить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спасбросок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Стойкости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5"/>
          <w:sz w:val="24"/>
          <w:szCs w:val="24"/>
        </w:rPr>
        <w:t> DC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14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будут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заражены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огнём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разума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(DMG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292).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должны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проводить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проверку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24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воздействия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плесени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95" w:right="318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спасброски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успешными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Физический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контакт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чёрной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плесенью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причиняет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1d4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пункта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повреждений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Интеллекту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требует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спасброска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95" w:right="318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избежать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болезни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Прямой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солнечный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заставляет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чёрную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плесень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бездействовать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огонь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снятие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болезни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уничтожает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95" w:right="318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Омертвелые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Испарения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(CR 3+)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остатки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сливаются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психическими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муками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жертв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тяжких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преступлений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омертвелые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испарения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скапливаются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переулках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зданиях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повреждая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области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высасывая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336" w:bottom="275" w:left="500" w:header="708" w:footer="708" w:gutter="0"/>
          <w:cols w:num="2" w:space="0" w:equalWidth="0">
            <w:col w:w="5554" w:space="209"/>
            <w:col w:w="5319" w:space="0"/>
          </w:cols>
          <w:docGrid w:linePitch="360"/>
        </w:sectPr>
        <w:spacing w:before="0" w:after="0" w:line="276" w:lineRule="exact"/>
        <w:ind w:left="95" w:right="318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жизненную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энергию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зоны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источник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страшных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историй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поскольку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обыкновение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>
        <w:drawing>
          <wp:anchor simplePos="0" relativeHeight="251659332" behindDoc="0" locked="0" layoutInCell="1" allowOverlap="1">
            <wp:simplePos x="0" y="0"/>
            <wp:positionH relativeFrom="page">
              <wp:posOffset>466344</wp:posOffset>
            </wp:positionH>
            <wp:positionV relativeFrom="line">
              <wp:posOffset>178080</wp:posOffset>
            </wp:positionV>
            <wp:extent cx="6096" cy="6096"/>
            <wp:effectExtent l="0" t="0" r="0" b="0"/>
            <wp:wrapNone/>
            <wp:docPr id="325" name="Freeform 32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335" behindDoc="0" locked="0" layoutInCell="1" allowOverlap="1">
            <wp:simplePos x="0" y="0"/>
            <wp:positionH relativeFrom="page">
              <wp:posOffset>984503</wp:posOffset>
            </wp:positionH>
            <wp:positionV relativeFrom="line">
              <wp:posOffset>178080</wp:posOffset>
            </wp:positionV>
            <wp:extent cx="6096" cy="6096"/>
            <wp:effectExtent l="0" t="0" r="0" b="0"/>
            <wp:wrapNone/>
            <wp:docPr id="326" name="Freeform 32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338" behindDoc="0" locked="0" layoutInCell="1" allowOverlap="1">
            <wp:simplePos x="0" y="0"/>
            <wp:positionH relativeFrom="page">
              <wp:posOffset>3813047</wp:posOffset>
            </wp:positionH>
            <wp:positionV relativeFrom="line">
              <wp:posOffset>178080</wp:posOffset>
            </wp:positionV>
            <wp:extent cx="6096" cy="6096"/>
            <wp:effectExtent l="0" t="0" r="0" b="0"/>
            <wp:wrapNone/>
            <wp:docPr id="327" name="Freeform 32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селиться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нежить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228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существо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получает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1d6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пунктов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повреждений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раунд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проводит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здании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области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омертвелыми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испарениями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3"/>
          <w:sz w:val="24"/>
          <w:szCs w:val="24"/>
        </w:rPr>
        <w:t>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дачный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спасбросок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Стойкости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DC 12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уменьшает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повреждения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наполовину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;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спасбросок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повторяется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раунд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присутствует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угроза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жизни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Повреждения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проявляться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ощущение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слабости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существа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вновь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открыться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теле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эффект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некромантии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смерти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сходит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благодаря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Охране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Смерти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похожим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защитам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Нежить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подобной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области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получает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преимущества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эффекта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осквернить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освятить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подавляет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эффекты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омертвелых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испарений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полностью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устраняет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угрозу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освященной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области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помогает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;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зараженное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разрушается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омертвелые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испарения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равно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области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2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98" w:lineRule="exact"/>
        <w:ind w:left="329" w:right="0" w:firstLine="0"/>
      </w:pPr>
      <w:r/>
      <w:r>
        <w:rPr lang="en-US" sz="36" baseline="0" dirty="0">
          <w:jc w:val="left"/>
          <w:rFonts w:ascii="Times New Roman" w:hAnsi="Times New Roman" w:cs="Times New Roman"/>
          <w:b/>
          <w:bCs/>
          <w:u w:val="single"/>
          <w:color w:val="000000"/>
          <w:spacing w:val="33"/>
          <w:sz w:val="36"/>
          <w:szCs w:val="36"/>
        </w:rPr>
        <w:t>Г</w:t>
      </w:r>
      <w:r>
        <w:rPr lang="en-US" sz="36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36"/>
          <w:szCs w:val="36"/>
        </w:rPr>
        <w:t>ородские</w:t>
      </w:r>
      <w:r>
        <w:rPr lang="en-US" sz="36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36"/>
          <w:szCs w:val="36"/>
        </w:rPr>
        <w:t> </w:t>
      </w:r>
      <w:r>
        <w:rPr lang="en-US" sz="36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36"/>
          <w:szCs w:val="36"/>
        </w:rPr>
        <w:t>Кварталы</w:t>
      </w:r>
      <w:r>
        <w:rPr lang="en-US" sz="36" baseline="0" dirty="0">
          <w:jc w:val="left"/>
          <w:rFonts w:ascii="Times New Roman" w:hAnsi="Times New Roman" w:cs="Times New Roman"/>
          <w:b/>
          <w:bCs/>
          <w:color w:val="000000"/>
          <w:sz w:val="36"/>
          <w:szCs w:val="36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2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разделено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кварталы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Решение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поделить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зародиться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проектировании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3"/>
          <w:sz w:val="24"/>
          <w:szCs w:val="24"/>
        </w:rPr>
        <w:t>строительства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желания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объединить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специфические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постройк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1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коммуникации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случаев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>
        <w:drawing>
          <wp:anchor simplePos="0" relativeHeight="251659486" behindDoc="0" locked="0" layoutInCell="1" allowOverlap="1">
            <wp:simplePos x="0" y="0"/>
            <wp:positionH relativeFrom="page">
              <wp:posOffset>521208</wp:posOffset>
            </wp:positionH>
            <wp:positionV relativeFrom="paragraph">
              <wp:posOffset>1417980</wp:posOffset>
            </wp:positionV>
            <wp:extent cx="6608064" cy="18288"/>
            <wp:effectExtent l="0" t="0" r="0" b="0"/>
            <wp:wrapNone/>
            <wp:docPr id="328" name="Freeform 32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608064" cy="18288"/>
                    </a:xfrm>
                    <a:custGeom>
                      <a:rect l="l" t="t" r="r" b="b"/>
                      <a:pathLst>
                        <a:path w="6608064" h="18288">
                          <a:moveTo>
                            <a:pt x="0" y="18288"/>
                          </a:moveTo>
                          <a:lnTo>
                            <a:pt x="6608064" y="18288"/>
                          </a:lnTo>
                          <a:lnTo>
                            <a:pt x="6608064" y="0"/>
                          </a:lnTo>
                          <a:lnTo>
                            <a:pt x="0" y="0"/>
                          </a:lnTo>
                          <a:lnTo>
                            <a:pt x="0" y="18288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28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кварталы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разрастаются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исходя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желаний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Богатое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население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предпочитает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красивым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внешним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видом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охраной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алхимики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мясники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чернорабочие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предпочитают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селиться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окраине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Квартал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включать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один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блок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обширную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область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задачи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образуются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однотипности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например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3"/>
          <w:sz w:val="24"/>
          <w:szCs w:val="24"/>
        </w:rPr>
        <w:t>квартал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торговцев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поместье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лорда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гарнизон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представляют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комплекс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количеством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прислуги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квартале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проживать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дюжина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человек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наоборот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9"/>
          <w:sz w:val="24"/>
          <w:szCs w:val="24"/>
        </w:rPr>
        <w:t>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несколько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тысяч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численность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проживающих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варьируется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300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600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человек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Некоторые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сразу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несколько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одинаковых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однако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похвастаться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наличием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видов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правило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маленькие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ограничиваются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двадцатью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сорока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столичные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восьмьюдесятью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Термин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4"/>
          <w:sz w:val="24"/>
          <w:szCs w:val="24"/>
        </w:rPr>
        <w:t>ы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," "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", "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зона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", "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область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",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cols w:num="2" w:space="0" w:equalWidth="0">
            <w:col w:w="5206" w:space="673"/>
            <w:col w:w="4850" w:space="0"/>
          </w:cols>
          <w:docGrid w:linePitch="360"/>
        </w:sectPr>
        <w:spacing w:before="0" w:after="0" w:line="273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"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секция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отношении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использоваться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вместо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слова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"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квартал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6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ОПИСАНИЕ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СТРОЕНИЙ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ТОРГОВЛИ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29" w:right="151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Текст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ссылается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понятия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"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жилья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"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экзотические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Примеры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определения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понятия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приводятся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29" w:right="151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Храмы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Церковь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собор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придорожный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алтарь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святилище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Храмы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отмечают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наиболее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распространённое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божество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необязательно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ограничивают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.)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151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Проживание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пансион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общежитие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гостиница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Качество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проживания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варьируется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129);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временного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проживания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доступны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высшего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социального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класса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Питание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Клуб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столовая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ресторан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таверна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Качество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питания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варьируется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129);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питание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доступно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высшего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социального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класса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151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Экзотические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):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Алхимик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торговец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произведениями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искусства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каллиграф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костюмерный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магазин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магазин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импортированных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торговец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магической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бронёй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торговец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магическими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вещами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основные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торговец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магическим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оружием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зоомагазин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торговец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зельями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продавец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редких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дерева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торговец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свитками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продавец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мыла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торговец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приправами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торговец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ловушками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продавец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волшебных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жезлов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Хорошие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):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Антикварная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лавка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букинист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продавец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книг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кондитер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часовщик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151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косметолог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сувенирная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лавка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изготовитель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игральных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костей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очиститель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питьевой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3"/>
          <w:sz w:val="24"/>
          <w:szCs w:val="24"/>
        </w:rPr>
        <w:t>хороший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портной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огранщик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драгоценных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камней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стеклодув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стекольщик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кузнец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специалист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золоту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изготовитель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чернил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ювелир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торговец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картами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изготовитель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бумаги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парфюмер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лавка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оловянной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посуды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скульптор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изготовитель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печатей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кузнец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специалист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серебру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аукционер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игрушечных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мастер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лавка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мелочей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виноторговец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кузнец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специалист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проволоке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).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docGrid w:linePitch="360"/>
        </w:sectPr>
        <w:spacing w:before="0" w:after="0" w:line="273" w:lineRule="exact"/>
        <w:ind w:left="329" w:right="151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Включает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виды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повышенным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качеством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увеличенной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предметы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мастерской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228" w:after="0" w:line="276" w:lineRule="exact"/>
        <w:ind w:left="329" w:right="15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Средние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):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Бронник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пекарь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базар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кузнец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изготовитель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луков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пивовар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мясник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плотник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ткач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ковров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каретник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свечник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торговец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сыром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сапожник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бондарь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котельщик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маслодельня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изготовитель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стрел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цветочник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мебельщик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скорняк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бакалейщик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галантерейщик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скобяная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лавка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травник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столяр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изготовитель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ламп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изготовитель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замков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строитель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купец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музыкальный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магазин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экипировщик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гончар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провизионер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продавец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религиозных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вещей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кровельщик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веревочник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пошив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штор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ткач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парусов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судомонтажник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камнетёс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портной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ткач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гобеленов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набивщик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чучел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29" w:right="15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кукольник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изготовитель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вывесок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ремесленник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оружейник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ткач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починка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колёс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изготовитель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кнутов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изготовитель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париков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столяр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15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Включает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виды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повышенным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качеством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увеличенной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предметы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мастерской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образцы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худшего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качества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заниженной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5"/>
          <w:sz w:val="24"/>
          <w:szCs w:val="24"/>
        </w:rPr>
        <w:t>стоимости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(80%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нормальной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/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качества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15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Бедные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):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рыболовный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магазин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плетельщик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корзин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изготовитель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кирпичей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изготовитель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мётел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торговец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свечами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поставщик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древесного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угля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красильщик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продавец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торговец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рыбой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снабженец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дубильщик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кожи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ферма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домашнего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скота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лесопилка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мельник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плетельщик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сетей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наемник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29" w:right="15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Включает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предметы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худшего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качества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заниженной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стоимости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(80%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нормальной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/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качества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15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pacing w:val="23"/>
          <w:sz w:val="24"/>
          <w:szCs w:val="24"/>
        </w:rPr>
        <w:t>У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слуги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Хорошие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):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Питомник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аптека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архитектор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наёмный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убийца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банк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адвокат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охотник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наградой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картограф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дантист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гравёр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осветитель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собаковод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массажист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зоолог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меняла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мудрец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писец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вольнонаёмный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заклинатель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репетитор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15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pacing w:val="23"/>
          <w:sz w:val="24"/>
          <w:szCs w:val="24"/>
        </w:rPr>
        <w:t>У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слуги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Средние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):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Аукционный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парикмахер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букинист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бордель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клерк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инженер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гадалка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грузоотправитель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проводник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лекарь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тренер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лошадей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переводчик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прачечная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посыльный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менестрель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навигатор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маляр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врач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общественная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баня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точильщик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столешник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татуировщик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перекупщик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ветеринар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15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pacing w:val="23"/>
          <w:sz w:val="24"/>
          <w:szCs w:val="24"/>
        </w:rPr>
        <w:t>У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слуги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Бедные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):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Акробат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актёр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лодочник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клоун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художника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грабитель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извозчик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громила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игорный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жонглёр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чернорабочий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писарь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курьер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ростовщик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нянька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лавка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швейцар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корабельный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маляр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склад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кучер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складской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рабочий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услуги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общедоступное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установленное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найма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—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особенно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предлагают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криминальные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услуги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наёмных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убийц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"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защитников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грабителей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—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15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лишь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живущие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найти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знаешь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искать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архитекторы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букинисты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проводники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устоявшегося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отправиться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прямо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нынешней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деятельности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29" w:right="15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Подобных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специалистов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довольно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легко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отыскать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учитывая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факт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надеются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рекламу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народные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слухи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15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Жильё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Аренда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жилья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качества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2d8x10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/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месяц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купить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2d8x1000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Аренда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жилья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качества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1d4x10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/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месяц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купить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1d4x1000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Аренда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жилья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качества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4d4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/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месяц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купить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1d4x100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дополнение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покупке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аренде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жилья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персонажи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захотеть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купить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нибудь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docGrid w:linePitch="360"/>
        </w:sectPr>
        <w:spacing w:before="0" w:after="0" w:line="276" w:lineRule="exact"/>
        <w:ind w:left="329" w:right="15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доходное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любое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магазинчик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услугами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2d4x100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включает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грубую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мебелировку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прилавок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заднюю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комнату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хранения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Магазин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качества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2d4x1000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включает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полированный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деревянный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красивую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мебелировку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резное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витрины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магазин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4d8x1000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мраморный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запирающиеся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витрины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кожаные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кресла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прочие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элементы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роскоши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6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9984" behindDoc="0" locked="0" layoutInCell="1" allowOverlap="1">
            <wp:simplePos x="0" y="0"/>
            <wp:positionH relativeFrom="page">
              <wp:posOffset>521208</wp:posOffset>
            </wp:positionH>
            <wp:positionV relativeFrom="paragraph">
              <wp:posOffset>17781</wp:posOffset>
            </wp:positionV>
            <wp:extent cx="6608064" cy="18288"/>
            <wp:effectExtent l="0" t="0" r="0" b="0"/>
            <wp:wrapNone/>
            <wp:docPr id="329" name="Freeform 32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608064" cy="18288"/>
                    </a:xfrm>
                    <a:custGeom>
                      <a:rect l="l" t="t" r="r" b="b"/>
                      <a:pathLst>
                        <a:path w="6608064" h="18288">
                          <a:moveTo>
                            <a:pt x="0" y="18288"/>
                          </a:moveTo>
                          <a:lnTo>
                            <a:pt x="6608064" y="18288"/>
                          </a:lnTo>
                          <a:lnTo>
                            <a:pt x="6608064" y="0"/>
                          </a:lnTo>
                          <a:lnTo>
                            <a:pt x="0" y="0"/>
                          </a:lnTo>
                          <a:lnTo>
                            <a:pt x="0" y="18288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308" w:lineRule="exact"/>
        <w:ind w:left="329" w:right="0" w:firstLine="0"/>
      </w:pPr>
      <w:r/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Описание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Кварталов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Приведенные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описание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кварталов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допускают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наличие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традиционног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0"/>
          <w:sz w:val="24"/>
          <w:szCs w:val="24"/>
        </w:rPr>
        <w:t>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1"/>
          <w:sz w:val="24"/>
          <w:szCs w:val="24"/>
        </w:rPr>
        <w:t>городского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правительства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принятого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знатью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королевскими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семьями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доминирующей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человеческой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культуры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изменить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любые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детали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зависимости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обстоятельств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Например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театр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кварталы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красных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фонарей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считают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областями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низшего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класса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широко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известном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искусствами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распущенностью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принадлежать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среднему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высшему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5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классу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имеющий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численность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проживающих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нём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дварфов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приписать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Дварфийский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6"/>
          <w:sz w:val="24"/>
          <w:szCs w:val="24"/>
        </w:rPr>
        <w:t>район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высшему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классу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эльфов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вообще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существовать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вместо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заменить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квартал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cols w:num="2" w:space="0" w:equalWidth="0">
            <w:col w:w="5222" w:space="656"/>
            <w:col w:w="4838" w:space="0"/>
          </w:cols>
          <w:docGrid w:linePitch="360"/>
        </w:sect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Кварталы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перечислены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порядке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убывания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социальных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классов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Описание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квартала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включает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следующую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информацию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227" w:after="0" w:line="278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Социальный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Класс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Высший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низший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класс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Смотрите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сноску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Общественное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Благосостояние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странице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46.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Центр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Власти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пункт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указывает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собственный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центр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власти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6"/>
          <w:sz w:val="24"/>
          <w:szCs w:val="24"/>
        </w:rPr>
        <w:t>Если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центр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власти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должен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затрагивать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власть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целом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независимый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центр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власти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существовать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необходимого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сильного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лидера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примеру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квартал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требует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совета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маленький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городок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двух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независимых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центров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власти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трёх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четырёх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столичные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1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центр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власти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определяется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согласно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РМП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137: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магический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необычный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монструозный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Приводимое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описание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даётся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наиболее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распространённог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2"/>
          <w:sz w:val="24"/>
          <w:szCs w:val="24"/>
        </w:rPr>
        <w:t>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типа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центр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власти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 </w:t>
      </w: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Строения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даёт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представление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присутствовать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квартале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Перечисляемые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процентов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оставля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"/>
          <w:sz w:val="24"/>
          <w:szCs w:val="24"/>
        </w:rPr>
        <w:t>я 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1-2%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создания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уникальных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храмы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замки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специализированные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магазины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гарнизоны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Описание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приводится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суммарное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описание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складывается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образов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звуков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запахов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почувствовать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персонажи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проходя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310" w:firstLine="0"/>
        <w:jc w:val="both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Сюжетная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основа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даёт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краткое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предложение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событий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посетивших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4231"/>
        </w:tabs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0" w:after="0" w:line="308" w:lineRule="exact"/>
        <w:ind w:left="329" w:right="0" w:firstLine="0"/>
      </w:pPr>
      <w:r/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ЖИЛОЙ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pacing w:val="33"/>
          <w:sz w:val="28"/>
          <w:szCs w:val="28"/>
        </w:rPr>
        <w:t>Р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АЙОН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Социальный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Класс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Высший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Центр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Власти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—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совет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Строения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Совета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палаты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чиновников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памятник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/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мемориал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стражи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храм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Хейронеус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,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Пелор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Кутберт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проживание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(5%),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питание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(10%),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экзотические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(15%),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(23%),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(23%),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услуги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(23%).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Описание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резиденция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является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проживания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правительства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крайней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мере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бюрократов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Практически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работает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квартале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зарабатывает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проживание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работая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правительстве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непосредственно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обслуживая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чиновников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Хотя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авантюристы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должны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прибыть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сюда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28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встретиться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чиновниками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предлагают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новую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работу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выдают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3"/>
          <w:sz w:val="24"/>
          <w:szCs w:val="24"/>
        </w:rPr>
        <w:t>награду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сделанную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охранники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осуждают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присутствие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"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грубых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неотесанных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типов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принадлежит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особенно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возможно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настоятельно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рекомендуют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околачиваться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Причудливая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модная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одежда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изготовленная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дорогих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материалов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явление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8"/>
          <w:sz w:val="24"/>
          <w:szCs w:val="24"/>
        </w:rPr>
        <w:t>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лицы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заполнены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экипажами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курьерами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верховыми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пешими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Гул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голосов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висит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воздухе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изредка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слышен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зычный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звук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трубы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очевидно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призывающей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порядку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нибудь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собрании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Рабочие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содержат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улицы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чистоте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поэтому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запах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чистый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относительно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остального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Сюжетная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основа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прибывают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ответить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приз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"/>
          <w:sz w:val="24"/>
          <w:szCs w:val="24"/>
        </w:rPr>
        <w:t>ы 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авантюристам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Задания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типичны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например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очистить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гнезда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крыс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оборотней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прекратить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набеги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гоблинских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племен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сельхозугодий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После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прибытия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обнаруживают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дворянин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нанял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убит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теперь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подозреваемые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смерть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случайной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?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Связана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работой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взялись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выполнять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?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предложение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ловушкой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подставить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?  </w:t>
      </w:r>
      <w:r/>
    </w:p>
    <w:p>
      <w:pPr>
        <w:spacing w:after="2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0" w:right="-35" w:firstLine="0"/>
      </w:pPr>
      <w:r/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ЭЛЬФИЙСКАЯ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ОБЩИНА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Социальный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Класс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Высший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0" w:right="-35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Центр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Власти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—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необычный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старейшины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35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Строения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Храм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Кореллон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Ларэтиан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роща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друидов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проживание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(10%),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3"/>
          <w:sz w:val="24"/>
          <w:szCs w:val="24"/>
        </w:rPr>
        <w:t>хорошее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питание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(8%),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экзотические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(5%),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(20%),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услуги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(10%),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жильё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(44%).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Описание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Эльфийский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35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естественной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природной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красоты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гротескных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пародий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зависимости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Общество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истинным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уважением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эльфам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ограниченное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ресурсах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позволяет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пожелают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случаях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пределах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появляются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структуры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созданные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натуральных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природных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элементов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родных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эльфов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либо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ещё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подобное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соседство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страдает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закоренелых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человеческих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стереотипов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непрактичные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дерева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эльфам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приходится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обходиться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архитектурой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структурами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человеческого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типа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cols w:num="2" w:space="0" w:equalWidth="0">
            <w:col w:w="5206" w:space="673"/>
            <w:col w:w="4859" w:space="0"/>
          </w:cols>
          <w:docGrid w:linePitch="360"/>
        </w:sect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Независимо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229" w:after="0" w:line="275" w:lineRule="exact"/>
        <w:ind w:left="329" w:right="-39" w:firstLine="0"/>
        <w:jc w:val="both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показывают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грациозность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манер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украшения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захватывают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посетителей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Цвета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склоняются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зелёному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золотому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29" w:right="-39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земляным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тонам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Воздух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наполняет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мелодия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39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впечатление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создаёт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эльфийский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язык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запахи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свежей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травы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растущих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побегов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Сюжетная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основа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Эльфы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границах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39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недавно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подверглись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нападениям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Конфликт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основан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расовой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ненависти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эльфам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ближайшее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преступники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будут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пойманы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эльфийская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община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возьмёт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руки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приведёт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восстанию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гражданской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войне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8" w:lineRule="exact"/>
        <w:ind w:left="329" w:right="0" w:firstLine="0"/>
      </w:pPr>
      <w:r/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ПОСОЛЬСТВА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"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Я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ненавижу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патрулировать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посольский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Разними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ту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драку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которую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нужно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ты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обнаружишь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находишься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состоянии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войны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королевством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о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котором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никогда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раньше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слышал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."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88" w:right="40" w:firstLine="0"/>
        <w:jc w:val="right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—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Чолак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новобранец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6"/>
          <w:sz w:val="24"/>
          <w:szCs w:val="24"/>
        </w:rPr>
        <w:t>стражи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Социальный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класс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Высший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29" w:right="-32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Центр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Власти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необычный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иностранная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29" w:right="-32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Посольства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(10%),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жильё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дипломатов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(20%),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проживание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32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(14%),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питание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(17%),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экзотические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(7%),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(15%),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жильё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(15%).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Описание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иностранцев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32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живёт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ограниченные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предубеждениями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непониманием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чужой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культуры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—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32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правительства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хотят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рисковать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1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создавать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ситуации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возмутить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народы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образом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послы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чиновники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заграничная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посещая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государство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останавливается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доступны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никакие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комнаты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высшего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сословия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качеств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однако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дизайн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остаётся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двумя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соседними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нациями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архитекторы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строители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пытаются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построит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3"/>
          <w:sz w:val="24"/>
          <w:szCs w:val="24"/>
        </w:rPr>
        <w:t>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специфическом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стиле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Окружающий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звук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области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заметно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отличается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остально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1"/>
          <w:sz w:val="24"/>
          <w:szCs w:val="24"/>
        </w:rPr>
        <w:t>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32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необычных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языков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акцентов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изобилии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увидеть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экзотическую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модную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одежду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посольства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охраняются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конкретного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быстро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выпроваживаются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4"/>
          <w:sz w:val="24"/>
          <w:szCs w:val="24"/>
        </w:rPr>
        <w:t>за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пределы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28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Сюжетная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основа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Эмиссар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страны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враждебной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возможно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члена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семьи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дальнего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родственника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)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купил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посольском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Начиная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7"/>
          <w:sz w:val="24"/>
          <w:szCs w:val="24"/>
        </w:rPr>
        <w:t>его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прибытия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персонажи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сталкиваются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существенной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политической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напряженностью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становятся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целью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числа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случайных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нападений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улицах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Действительно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иностранног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5"/>
          <w:sz w:val="24"/>
          <w:szCs w:val="24"/>
        </w:rPr>
        <w:t>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?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поделать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?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эмиссар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будет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доказан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виновным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потребовать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дипломатической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неприкосновенности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убежища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8" w:lineRule="exact"/>
        <w:ind w:left="0" w:right="0" w:firstLine="0"/>
      </w:pPr>
      <w:r/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ХОРОШИЕ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МА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pacing w:val="28"/>
          <w:sz w:val="28"/>
          <w:szCs w:val="28"/>
        </w:rPr>
        <w:t>Г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АЗИНЫ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Социальный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Класс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Высший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0" w:right="-27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Центр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Власти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нестандартный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плутократы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27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Строения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Банки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(2%),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проживание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(6%),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питание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(8%),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экзотические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(14%),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(40%), -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жильё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(28%).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27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Описание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рынок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является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хаотичным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неуправляемым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величия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благородства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магазинов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увидеть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неослабевающий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поток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покупателей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;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богато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одетые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клиенты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путешествуют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27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экипажах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Переговоры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проводятся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мягко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вежливо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Магазины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чисты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опрятны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расписными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вывесками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сделанным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вкусом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художественным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оформлением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воздухе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витает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лёгкий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4"/>
          <w:sz w:val="24"/>
          <w:szCs w:val="24"/>
        </w:rPr>
        <w:t>аромат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духов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;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улицы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патрулирует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стража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Сюжетная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основа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Несмотря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присутствие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охраны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многочисленные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магазины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ограблены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прошлом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месяце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случае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украдена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вещь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представляющая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наибольшую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ценность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владельцев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магазинов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наняли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дополнительную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охрану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поставили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магическую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521" w:firstLine="0"/>
        <w:jc w:val="both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охрану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ничего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помогло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разослано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сообщение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исследователей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27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разузнали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совершает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преступления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предотвратить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появление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дальнейшем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2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8" w:lineRule="exact"/>
        <w:ind w:left="0" w:right="0" w:firstLine="0"/>
      </w:pPr>
      <w:r/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КРЕПОСТЬ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ЛО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pacing w:val="28"/>
          <w:sz w:val="28"/>
          <w:szCs w:val="28"/>
        </w:rPr>
        <w:t>Р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ДА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Социальный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Класс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Высший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cols w:num="2" w:space="0" w:equalWidth="0">
            <w:col w:w="5201" w:space="677"/>
            <w:col w:w="4857" w:space="0"/>
          </w:cols>
          <w:docGrid w:linePitch="360"/>
        </w:sectPr>
        <w:spacing w:before="0" w:after="0" w:line="276" w:lineRule="exact"/>
        <w:ind w:left="0" w:right="263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Центр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Власти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).  </w:t>
      </w: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Строения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Поместье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палаты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чиновников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бараки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служащих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(12%),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гарнизонный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1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часовня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Хейронеус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Кутберт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(85%). 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228" w:after="0" w:line="276" w:lineRule="exact"/>
        <w:ind w:left="329" w:right="41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Описание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многих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3"/>
          <w:sz w:val="24"/>
          <w:szCs w:val="24"/>
        </w:rPr>
        <w:t>лорд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обширной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отделённой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стенами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воротами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выглядеть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единственное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массивное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комплекс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зданий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включает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помещения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правителя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кабинеты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приёмные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залы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парадную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площадь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церемониальное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публичных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выступлений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крепости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лорда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располагается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высокопоставленный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Горожане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официального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выпроваживаются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приглашены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прибыли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прошением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Земля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бережно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обрабатывается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ведь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располагаются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прекрасные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фонтаны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природные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лабиринты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прочие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подобные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объекты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одеты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последнему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слову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каретные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экипажи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пешеходы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Воздух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свежий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посторонних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запахов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случаев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крепость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лорда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собственную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независимую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защиту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41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собственный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источник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позволяет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держаться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время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осаде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остальная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41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Сюжетная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основа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живущие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поблизости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крепости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лорда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сообщили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странных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ужасающих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звуках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огнях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появляющихся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поздно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ночью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возле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слухи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сообщают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несколько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приблизившихся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ночью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крепости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бесследно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исчезли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Лорд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прислуга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крепости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отрицают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происходит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странное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однако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официальное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1"/>
          <w:sz w:val="24"/>
          <w:szCs w:val="24"/>
        </w:rPr>
        <w:t>расследование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начато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8" w:lineRule="exact"/>
        <w:ind w:left="329" w:right="0" w:firstLine="0"/>
      </w:pPr>
      <w:r/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pacing w:val="33"/>
          <w:sz w:val="28"/>
          <w:szCs w:val="28"/>
        </w:rPr>
        <w:t>Р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АЙОН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МАГОВ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"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Я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всего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лишь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шел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около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башни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когда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зелёная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слизь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перебежав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мне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дорогу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нырнула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вниз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канализационный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коллектор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Попробуйте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объяснить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я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видел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капитану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."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88" w:right="40" w:firstLine="0"/>
        <w:jc w:val="right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—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Чолак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новобранец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6"/>
          <w:sz w:val="24"/>
          <w:szCs w:val="24"/>
        </w:rPr>
        <w:t>стражи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Социальный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Класс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Высший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29" w:right="9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Центр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Власти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—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магический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4"/>
          <w:sz w:val="24"/>
          <w:szCs w:val="24"/>
        </w:rPr>
        <w:t>гильдия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чародеев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9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Экзотические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(18%; 1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%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торговцы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магическими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изделиями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(29%; 9%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волшебников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храм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Боккоб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Джас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питание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(8%),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услуги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(15%),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жильё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(28%).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29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Описание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Магические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непохожие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заклинатели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проживают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роскошны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напоминают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особняки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щеголяют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неимоверно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высокими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стройными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башнями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парящими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землёй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построенны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7"/>
          <w:sz w:val="24"/>
          <w:szCs w:val="24"/>
        </w:rPr>
        <w:t>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всевозможных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материалов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форм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остальные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выглядят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ещё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странно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скрытных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магических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прохожие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выглядят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довольно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широко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известных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магических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кварталах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улицах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встретить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аутсайдеров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элементалей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нежить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Посетители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испытать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причудливую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гамму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уникальных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звуков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запахов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являются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знакомыми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количество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комбинации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сбить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толку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Особенности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Наличие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магического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увеличивает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лимит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золотых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монет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25%,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хотя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влияет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общую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сумму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разменных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монет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лишь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отражает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высокое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качество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магических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изделий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одинаковой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стоимости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Подобный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лимит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увеличивается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магического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Сюжетная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основа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Объединение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могущественных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объявило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магический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независимым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отказывается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признавать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либо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кроме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собственного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Правитель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допустить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подобная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ситуация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явное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оскорбление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хуже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потеря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дохода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магического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нанесёт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сокрушительный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удар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экономике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Кроме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5"/>
          <w:sz w:val="24"/>
          <w:szCs w:val="24"/>
        </w:rPr>
        <w:t>района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поддерживают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мятеж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недовольны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сложившейся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обстановкой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состоянии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собрать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силу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смогла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противостоять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вороватым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Лорд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нуждается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группе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стойких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добровольцев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смогли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решить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проблему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прибегая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разрушению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либо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8" w:lineRule="exact"/>
        <w:ind w:left="0" w:right="0" w:firstLine="0"/>
      </w:pPr>
      <w:r/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ПОМЕСТЬЯ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ЗН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pacing w:val="24"/>
          <w:sz w:val="28"/>
          <w:szCs w:val="28"/>
        </w:rPr>
        <w:t>А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ТИ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Социальный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Класс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Высший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0" w:right="-31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Центр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Власти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—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).  </w:t>
      </w: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Строения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Поместья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(100%).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cols w:num="2" w:space="0" w:equalWidth="0">
            <w:col w:w="5201" w:space="677"/>
            <w:col w:w="4834" w:space="0"/>
          </w:cols>
          <w:docGrid w:linePitch="360"/>
        </w:sectPr>
        <w:spacing w:before="0" w:after="0" w:line="276" w:lineRule="exact"/>
        <w:ind w:left="0" w:right="-31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Описание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Поместья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зеленых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лужаек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ухоженных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раскинувшихся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11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фоне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поместий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изобилуют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невообразимой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роскошью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Статуи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декоративные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фонтаны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украшают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углы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улицах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огороженные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парки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Служащие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228" w:after="0" w:line="276" w:lineRule="exact"/>
        <w:ind w:left="329" w:right="-6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заполняют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улицы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выполняя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поручения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хозяев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Широкие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дороги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позволяют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экипажам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беспрепятственно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передвигаться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поместий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обнесены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оградой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вход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патрулируется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охраной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недостаточным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выстраивать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громадные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поместья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вместо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роскошными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особняками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квартирами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занимать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крыло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6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замка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крепости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дворца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проживает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лорд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Запахи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образы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походят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7"/>
          <w:sz w:val="24"/>
          <w:szCs w:val="24"/>
        </w:rPr>
        <w:t>можно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наблюдать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крепости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лорда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исключением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многих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6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флаги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изображением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фамильного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герба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Сюжетная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основа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членов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конкурирующих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семей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влюбились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решили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обручиться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невзирая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протесты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семей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однако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заручились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ровно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поддержкой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позволила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вступить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брак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наняты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личная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охрана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6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подготовки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проведения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свадебной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церемонии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должны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оберегать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молодоженов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подлого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несмертельного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вмешательства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двух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преследований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стражей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подкупленными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чиновниками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опасных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ситуаций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вплоть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попыток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убийства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таинственная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фигура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появившаяся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церемонии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личную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выгоду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решения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ситуации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8" w:lineRule="exact"/>
        <w:ind w:left="329" w:right="0" w:firstLine="0"/>
      </w:pPr>
      <w:r/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ПАРК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Социальный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Класс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Высший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Центр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Власти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Никогда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Строения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Парковые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зоны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несколько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маленьких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храм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Кореллон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Ларэтиан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Эхлонна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Обад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Хай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Йондалла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Круг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Друидов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питание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(9%),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экзотические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(7%),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(12%),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услуги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(25%),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жильё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(45%).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Описание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ощущения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11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обязательно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звуки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запахи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отходят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сторону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давая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посетителям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несколько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минут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отдыха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идеалистическом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пасторальном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пространстве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Лишь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немногие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крупных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позволить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парках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территории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мягкими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газонами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стройные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ухоженные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деревья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бурлящие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ручьи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небольшие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холмы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каменные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выросты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возможно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диких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лесных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животных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парки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частично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огорожены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пускать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ночам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бродяг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37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удерживать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внутри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животных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0" w:right="-16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пахнет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растительностью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слегка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перебиваемой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запахом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потеющих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чернорабочих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16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работающих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поблизости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редких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случаях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богатая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элита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позволить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снять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аренду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парк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16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случае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встретить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исключительно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богато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одетых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граждан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Сюжетная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основа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животных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оленей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кроликов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птиц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-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населяющих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парк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Поначалу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чиновники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подозревали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волк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похожий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хищник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забрался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парковую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область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удалось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найти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никаких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следов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территории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меньше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квадратного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километра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должен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поймать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"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независимо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съело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животных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ещё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ужасней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начало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нападать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2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8" w:lineRule="exact"/>
        <w:ind w:left="0" w:right="0" w:firstLine="0"/>
      </w:pPr>
      <w:r/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УНИВЕРСИТЕТ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Социальный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Класс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Высший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Центр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Власти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необычный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академический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совет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).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Строения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Университетские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—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корпуса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факультетов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(6%),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библиотека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храм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Боккоб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проживание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(7%),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питание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(12%),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(15%;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особенности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литературные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продавец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книг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торговец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канцелярскими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торговец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картами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морской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топограф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);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услуги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(15%;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особенности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литературные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писец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мудрец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переводчик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картограф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);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студенческие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бараки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(7%);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жильё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(36%).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Описание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Гордость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элитной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молодёжи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университет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высокого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престижа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Большие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построенны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7"/>
          <w:sz w:val="24"/>
          <w:szCs w:val="24"/>
        </w:rPr>
        <w:t>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камней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3"/>
          <w:sz w:val="24"/>
          <w:szCs w:val="24"/>
        </w:rPr>
        <w:t>внушительных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размеров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вырезанных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старомодных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классических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стилях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украшают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пейзаж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маленькие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приземистые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достигают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шпилями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небес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мудростью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знаниями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порой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высокомерием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Алхимические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магические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эксперименты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столь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молоды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исключением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университетского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штата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одеты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красивые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16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опрятные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костюмы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богатых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кварталов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сюда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пускают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нищих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оборванцев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смотрит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стража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патрулирующая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Сюжетная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основа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Известный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профессор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6"/>
          <w:sz w:val="24"/>
          <w:szCs w:val="24"/>
        </w:rPr>
        <w:t>был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арестован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проповедовал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"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бунт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против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короны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Правительственные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cols w:num="2" w:space="0" w:equalWidth="0">
            <w:col w:w="5208" w:space="670"/>
            <w:col w:w="4848" w:space="0"/>
          </w:cols>
          <w:docGrid w:linePitch="360"/>
        </w:sect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чиновники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утверждают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подстрекает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228" w:after="0" w:line="276" w:lineRule="exact"/>
        <w:ind w:left="329" w:right="38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студентов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мятежу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4"/>
          <w:sz w:val="24"/>
          <w:szCs w:val="24"/>
        </w:rPr>
        <w:t>профессор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сторонники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придерживаются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версии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профессор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рассказывал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версии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истории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объяснял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правительство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поступило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неправильно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найти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доказательств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виновности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невиновност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3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профессора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последующая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казнь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спровоцировать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волну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насилия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погромов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причем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университетском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2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29" w:right="-40" w:firstLine="0"/>
      </w:pPr>
      <w:r/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ЖИЛОЙ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КВАРТАЛ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БО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pacing w:val="28"/>
          <w:sz w:val="28"/>
          <w:szCs w:val="28"/>
        </w:rPr>
        <w:t>Г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pacing w:val="-14"/>
          <w:sz w:val="28"/>
          <w:szCs w:val="28"/>
        </w:rPr>
        <w:t>А 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ЧЕ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Социальный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Класс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Высший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Центр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Власти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—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магический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волшебники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нестандартный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плутократы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Строения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жильё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(85%),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жильё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(13%).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Описание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богата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7"/>
          <w:sz w:val="24"/>
          <w:szCs w:val="24"/>
        </w:rPr>
        <w:t>чем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ненамного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декоративных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легко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конкурировать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красотой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обстановки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Прочие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представляют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просторные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особняки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квартиры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обустройство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лучше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слабой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знатью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власть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принадлежит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купцам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торговцам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намного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богаче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поместий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Звуки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запахи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примерно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разве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рабочих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улицах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меньше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носят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отличительные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хозяев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;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одновременно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увидеть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разнообразные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патрули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личной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охраны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стражи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Сюжетная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основа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Несколько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молодых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граждан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высшего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сословия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экспериментируют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"/>
          <w:sz w:val="24"/>
          <w:szCs w:val="24"/>
        </w:rPr>
        <w:t>с 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магическим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вызовом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целью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заключить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тёмную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сделку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нибудь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демоном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выпустили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нескольких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мелких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демонов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пожертвовали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жизнями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нескольких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обрядов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никто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отыскал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корень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проблемы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изводящей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найдут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семей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найдётся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достаточно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денег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влияния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дошло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2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29" w:right="-10" w:firstLine="0"/>
      </w:pPr>
      <w:r/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СРЕДНИЙ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ЖИЛОЙ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pacing w:val="33"/>
          <w:sz w:val="28"/>
          <w:szCs w:val="28"/>
        </w:rPr>
        <w:t>Р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АЙОН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Социальный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Класс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Центр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Власти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Никогда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29" w:right="-1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Строения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жильё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(10%),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жильё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(78%),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жильё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(10%).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29" w:right="-1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Описание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намного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меньше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1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богатой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однако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купить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29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намного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легче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собственные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садики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довольно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размера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нависают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соседями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оставляя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полуметровый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проход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между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Архитектура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довольно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невзрачная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каменными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крышами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печными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трубами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чистят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трубочисты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живущие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далеки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бедноты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появляются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сломанные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заборы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вывороченные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мостовой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бродяги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конце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дня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воздухе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остро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ощущается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запах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лошадиного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навоза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;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выполнены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практичном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стиле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нежели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модные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особняки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Сюжетная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основа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Недавний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приток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денежных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активов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возможно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открытой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золотоносной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воодушевил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обеспечил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повышенным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доходом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многих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богатых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счастливчиков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теперь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стараются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переехать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дорогие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престижные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ощущается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нехватка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жилья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качества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ещё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граждане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класса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отказываются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соглашаться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остались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отношению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Ситуация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угрожает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выйти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контроля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стража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заинтересована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чём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кроме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пускать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бунтующих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чинить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беспорядки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богачей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Гильдия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использует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отвлекающую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ситуацию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"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перераспределить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недавно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обретённое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богатство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8" w:lineRule="exact"/>
        <w:ind w:left="0" w:right="0" w:firstLine="0"/>
      </w:pPr>
      <w:r/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КОЛИЗЕЙ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/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АРЕНА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Социальный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Класс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26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Центр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Власти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—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нестандартный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(-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знаменитый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гладиатор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влиятельные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владельцы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26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Строения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Колизей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/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арена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/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ипподром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обслуживающие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постройк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1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(5%;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бараки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гладиаторов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стойло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храм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Хейронеус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Гекстор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Корд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проживание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(7%),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питание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(22%),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экзотические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(3%),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(19%),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(7%),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услуги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(14%),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жильё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(21%).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26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Описание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Арена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доминирующее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гордо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возвышается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стоящими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поблизости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строениями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cols w:num="2" w:space="0" w:equalWidth="0">
            <w:col w:w="5208" w:space="670"/>
            <w:col w:w="4847" w:space="0"/>
          </w:cols>
          <w:docGrid w:linePitch="360"/>
        </w:sectPr>
        <w:spacing w:before="0" w:after="0" w:line="276" w:lineRule="exact"/>
        <w:ind w:left="0" w:right="-26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овальная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круглая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построенна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0"/>
          <w:sz w:val="24"/>
          <w:szCs w:val="24"/>
        </w:rPr>
        <w:t>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образом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вместить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тысячи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гостей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любителей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зрелищ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спортивных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состязаний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pacing w:val="28"/>
          <w:sz w:val="24"/>
          <w:szCs w:val="24"/>
        </w:rPr>
        <w:t>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направлены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гладиаторов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подобную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аудиторию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Запахи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песка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1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227" w:after="0" w:line="278" w:lineRule="exact"/>
        <w:ind w:left="329" w:right="-6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крови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висят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воздухе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сословий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заполняют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улицы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6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Сюжетная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основа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Колизей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сценой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ряда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чудовищных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убийств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легальными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убийствами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центре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круга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арены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1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направлены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гладиаторов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работников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Колизея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Владельцы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гладиаторов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объявили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награду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поимку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преступников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Метод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расследования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преступлений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потребовать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замаскироваться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гладиаторов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 </w:t>
      </w:r>
      <w:r/>
    </w:p>
    <w:p>
      <w:pPr>
        <w:spacing w:after="2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29" w:right="348" w:firstLine="0"/>
        <w:jc w:val="both"/>
      </w:pPr>
      <w:r/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ДВАРФСКАЯ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ОБЩИНА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Социальный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Класс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Центр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Власти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—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Строения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Храм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Морадин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проживание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(1%),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питание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(1%),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питание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(8%),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питание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(1%),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экзотические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(5%),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(15%),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(12%),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(2%),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услуги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(4%),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услуги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(12%),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услуги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(3%),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жильё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(4%),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жильё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(30%).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Описание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 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соответствии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архитектурными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вкусами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дварфов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приземистые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построенны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2"/>
          <w:sz w:val="24"/>
          <w:szCs w:val="24"/>
        </w:rPr>
        <w:t>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тяжелых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29" w:right="-17" w:firstLine="0"/>
        <w:jc w:val="both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камней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являются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квартирами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отдельными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зданиями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отгороженными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задними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комнатами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оборудованными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мастерские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Воздух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сотрясается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звуков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тяжелых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ударов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молота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тихого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скрипа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ножа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дереву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;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воздухе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конца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пахнет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дымом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прохожих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улице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дварфы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чувствуют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ища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сделанные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мастерами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дварфами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Сюжетная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основа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человеческие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ремесленники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недовольны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дварфами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 "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чужаки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подрывают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торговлю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репутацию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группа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ремесленников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наняла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преступную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банду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терроризировала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нескольких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недавно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прибывших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мастеров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Поначалу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дварфы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позаботиться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3"/>
          <w:sz w:val="24"/>
          <w:szCs w:val="24"/>
        </w:rPr>
        <w:t>недавних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нападения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преследования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участились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теперь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требуется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помощь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желая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обращаться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доминируют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часовые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дварфы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решили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нанять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охрану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обратившись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8" w:lineRule="exact"/>
        <w:ind w:left="329" w:right="0" w:firstLine="0"/>
      </w:pPr>
      <w:r/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pacing w:val="28"/>
          <w:sz w:val="28"/>
          <w:szCs w:val="28"/>
        </w:rPr>
        <w:t>Г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АРНИЗОН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29" w:right="41" w:firstLine="0"/>
      </w:pP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"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Когда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большинство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людей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видит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гарнизон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один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вид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заставляет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чувствовать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pacing w:val="-2"/>
          <w:sz w:val="24"/>
          <w:szCs w:val="24"/>
        </w:rPr>
        <w:t>себя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29" w:right="41" w:firstLine="0"/>
      </w:pP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безопасности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будто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мы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безустанно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присматриваем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ними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когда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я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иду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-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мимо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гарнизона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я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чувствую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только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29" w:after="0" w:line="275" w:lineRule="exact"/>
        <w:ind w:left="0" w:right="-33" w:firstLine="0"/>
      </w:pP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усталость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Должно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быть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нет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никого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кто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бы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выдохся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во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время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начальной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подготовки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"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59" w:right="47" w:firstLine="0"/>
        <w:jc w:val="right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—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Чолак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новобранец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5"/>
          <w:sz w:val="24"/>
          <w:szCs w:val="24"/>
        </w:rPr>
        <w:t>стражи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Социальный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Класс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Центр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Власти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—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необычный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военные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лидеры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Строения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гарнизона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храм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Хейронеус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Корд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Кутберт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проживание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(5%),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проживание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(2%),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питание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(2%),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питание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(5%),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питание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(3%),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(5%),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(9%),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(2%),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услуги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(11%),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жильё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(43%),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жильё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(11%).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Описание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Звуки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собачьего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марширующих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цокающих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копыт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лязг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металла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преобладают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основно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6"/>
          <w:sz w:val="24"/>
          <w:szCs w:val="24"/>
        </w:rPr>
        <w:t>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дозорной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стражи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гарнизонных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солдат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зданий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выполнено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традиционном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стиле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образцы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4"/>
          <w:sz w:val="24"/>
          <w:szCs w:val="24"/>
        </w:rPr>
        <w:t>можно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найти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практически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однако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гарнизона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напоминает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крепость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Построенны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7"/>
          <w:sz w:val="24"/>
          <w:szCs w:val="24"/>
        </w:rPr>
        <w:t>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камня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узкие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плоскую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крышу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зубчатыми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стенами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обеспечивающую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дополнительную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защиту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лучников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Патрули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конца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входят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выходят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гарнизона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количество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патрулей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наблюдать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лишь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регулярной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караула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Сюжетная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основа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резко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подскочил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уровень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преступности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Довольно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странным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выглядит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солдаты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дозора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внезапно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оказались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безразличными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происходящим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событиям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показываются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патрулируют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особого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желания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усердия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Довольно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ничего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предпринимают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замечают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преступление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ввязываются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драку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сражаются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11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редкость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плохо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отравлены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?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Зачарованы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?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Подменены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?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должен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всём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разобраться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стражники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способны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2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8" w:lineRule="exact"/>
        <w:ind w:left="0" w:right="0" w:firstLine="0"/>
      </w:pPr>
      <w:r/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ОБЩИНА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ГНОМОВ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Социальный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Класс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0" w:right="-25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Центр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Власти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совет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).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cols w:num="2" w:space="0" w:equalWidth="0">
            <w:col w:w="5216" w:space="662"/>
            <w:col w:w="4858" w:space="0"/>
          </w:cols>
          <w:docGrid w:linePitch="360"/>
        </w:sectPr>
        <w:spacing w:before="0" w:after="0" w:line="276" w:lineRule="exact"/>
        <w:ind w:left="0" w:right="-25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Строения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Храм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Гарл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Глиттерголд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),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3"/>
          <w:sz w:val="24"/>
          <w:szCs w:val="24"/>
        </w:rPr>
        <w:t>хорошее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жильё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(1%),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жильё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(4%),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питание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(4%),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питание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(5%),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экзотические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(4%; 1%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торговцы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магическими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предметами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228" w:after="0" w:line="276" w:lineRule="exact"/>
        <w:ind w:left="329" w:right="-39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(5%),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(7%),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(3%),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услуги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(8%; 3%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3"/>
          <w:sz w:val="24"/>
          <w:szCs w:val="24"/>
        </w:rPr>
        <w:t>вольнонаёмные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заклинатели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услуги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(7%),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жильё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(50%).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39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Описание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Гномский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гудит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неразборчивой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смесью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Общего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Гномьего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переплетаясь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трелями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музыкальных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инструментов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внезапного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взрыва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алхимического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эксперимента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воздухе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витает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странная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дыма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ладана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находятся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отличном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состоянии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выглядит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удивление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детски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хотя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магазины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построен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7"/>
          <w:sz w:val="24"/>
          <w:szCs w:val="24"/>
        </w:rPr>
        <w:t>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39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общепринятых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размеров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питейных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заведений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построен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5"/>
          <w:sz w:val="24"/>
          <w:szCs w:val="24"/>
        </w:rPr>
        <w:t>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высоту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роста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гномов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Сюжетная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основа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Голем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созданный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волшебников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вышел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39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контроля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владельца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взбесился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Используя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интересах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расовое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предубеждение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волшебник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пустил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слухи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обвиняющие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безответственного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гнома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создавшего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голема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учинённом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разрушении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голем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должен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29" w:right="-39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остановлен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задача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далеко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выходит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пределы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возможностей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стражников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3161"/>
        </w:tabs>
        <w:spacing w:before="0" w:after="0" w:line="275" w:lineRule="exact"/>
        <w:ind w:left="329" w:right="-39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должен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доказать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невиновност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2"/>
          <w:sz w:val="24"/>
          <w:szCs w:val="24"/>
        </w:rPr>
        <w:t>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гнома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прежде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общественный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гнев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обратится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насилию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	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spacing w:after="1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8" w:lineRule="exact"/>
        <w:ind w:left="329" w:right="0" w:firstLine="0"/>
      </w:pPr>
      <w:r/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ЗАЛЫ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ГИЛЬДИЙ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Социальный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Класс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Центр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Власти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—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необычный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гильдия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Строения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гильдий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(3%),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проживание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(5%),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питание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(11%),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(5%),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(17%),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(5%),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услуги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(5%),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услуги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(11%),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услуги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(3%),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жильё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(33%).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Описание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области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напоминают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рынки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составляет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5"/>
          <w:sz w:val="24"/>
          <w:szCs w:val="24"/>
        </w:rPr>
        <w:t>жилые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несколько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зданий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доминируют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 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улицами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гильдейские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залы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содержат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1"/>
          <w:sz w:val="24"/>
          <w:szCs w:val="24"/>
        </w:rPr>
        <w:t>индивидуальные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кабинеты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палаты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встреч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способные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вместить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сразу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несколько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сотней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построен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2"/>
          <w:sz w:val="24"/>
          <w:szCs w:val="24"/>
        </w:rPr>
        <w:t>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целью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прочие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переделаны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склады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таверны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увидеть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типы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поскольку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членство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гильдиях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одинаково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допустимо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богатых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Повозки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нежели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кареты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;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улицы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наполнены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запахом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потеющих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рабочих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28" w:after="0" w:line="276" w:lineRule="exact"/>
        <w:ind w:left="0" w:right="-23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Сюжетная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основа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Сильная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преступная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организация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недавно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расширила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влияние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Преступники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оказывают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давление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11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несколько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узаконенных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гильдий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добиться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помощи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контрабанде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отмывании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денег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еще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серьезных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преступлениях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похищений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Гильдии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сопротивляются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вследствие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убиты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несколько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членов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гильдий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запуганы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клиентов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гильдий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ищут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помощи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устранении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преступников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привлекая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широкое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внимание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общественност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2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2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0" w:right="-40" w:firstLine="0"/>
      </w:pPr>
      <w:r/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ОБЩИНА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ПОЛУРОСЛИКОВ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Социальный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Класс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Центр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Власти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—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необычный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старейшины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Строения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Совета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храм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Йондалла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проживание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(4%),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питание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(9%),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(17%),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услуги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(12%),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жильё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(56%).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Описание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полуросликов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иначе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никогда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кажутся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постоянными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построен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7"/>
          <w:sz w:val="24"/>
          <w:szCs w:val="24"/>
        </w:rPr>
        <w:t>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древесины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камня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Освещение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расцветка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сменяются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мягко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дороги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наездников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собаках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маленьких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карет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запряженных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отводится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растительность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причём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зелёные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лужайки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овощные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остеклённые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построен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5"/>
          <w:sz w:val="24"/>
          <w:szCs w:val="24"/>
        </w:rPr>
        <w:t>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нескольких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семей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спальни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расположены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вокруг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общих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комнат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отдыха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гномов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спроектированы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рост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полуросликов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заставляя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чувствовать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неловко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неуместно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Воздух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заполнен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лепетом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голосов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ароматом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дыма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печных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труб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Сюжетная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основа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Новая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преступная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организация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возможно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cols w:num="2" w:space="0" w:equalWidth="0">
            <w:col w:w="5204" w:space="674"/>
            <w:col w:w="4852" w:space="0"/>
          </w:cols>
          <w:docGrid w:linePitch="360"/>
        </w:sect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описывается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сюжетной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основе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гильдий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появилась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Группа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загадочным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полуросликом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1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скрывается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личиной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простого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неизвестный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собственных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членов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подобных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общине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полуросликов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кажутся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полностью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нормальными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веселыми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6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солидарности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выслеживание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преступных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лидеров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чрезвычайно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трудным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занятием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члены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общины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полуросликов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потребуют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доказательство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чьей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вины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передавать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родичей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руки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человеческих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властей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246" w:after="0" w:line="308" w:lineRule="exact"/>
        <w:ind w:left="329" w:right="0" w:firstLine="0"/>
      </w:pPr>
      <w:r/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РЫНОК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35" w:firstLine="0"/>
      </w:pP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"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Я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люблю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думать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о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карманной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краже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об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"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импровизированном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налоге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благо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состоятельных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граждан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".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последнее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время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я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обложил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рынка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высоким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налогом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. "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2201"/>
        </w:tabs>
        <w:spacing w:before="0" w:after="0" w:line="265" w:lineRule="exact"/>
        <w:ind w:left="685" w:right="45" w:firstLine="0"/>
        <w:jc w:val="right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7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Сиритар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гильдейский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вор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Социальный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Класс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Центр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Власти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Никогда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Строения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некрытый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рынок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храм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любой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проживание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(2%),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питание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(12%),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экзотические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(3%),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(12%),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(35%),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(10%),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услуги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(5%),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услуги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(15%),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услуги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(5%).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Описание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занятой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рынке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встретить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прохаживающихся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сословий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покупают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продают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меняются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торгуются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смотрят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проводят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коммерческой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деятельности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рынки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открытые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базары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магазины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немного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деревянные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стенды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состоят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рядов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зданий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фасады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пестрят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различными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Подавляющее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рынков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содержат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обоих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видов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одеты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целый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букет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цветов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стилей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воздухе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чувствуются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запахи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готовящейся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пищи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духов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спелых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фруктов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животного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навоза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Гомон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голосов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полностью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заглушить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рассказы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мелодии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уличных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исполнителей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надеющихся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заработать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несколько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медяков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развлекая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прохожих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Сюжетная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основа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Карманники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новое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явление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рыночной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площади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Однако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власти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еще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понимают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последняя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волна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воровства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фактически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приносит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пользу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могущественной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волшебнице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наняла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пополнить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имущество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лучше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следить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особенно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богатыми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властными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Наблюдая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поведением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скоро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будет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возможность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доминировать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различными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юридическими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сделками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3161"/>
        </w:tabs>
        <w:spacing w:before="0" w:after="0" w:line="275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Однако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намеревается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получить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прибыль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шпионажа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незаконно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изменить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курс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политики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остаётся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неизвестным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	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spacing w:after="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8" w:lineRule="exact"/>
        <w:ind w:left="329" w:right="0" w:firstLine="0"/>
      </w:pPr>
      <w:r/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pacing w:val="33"/>
          <w:sz w:val="28"/>
          <w:szCs w:val="28"/>
        </w:rPr>
        <w:t>Р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АЙОН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Х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pacing w:val="33"/>
          <w:sz w:val="28"/>
          <w:szCs w:val="28"/>
        </w:rPr>
        <w:t>Р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АМОВ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Социальный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Класс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Центр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Власти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—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магический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жрецы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13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28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Строения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Храмы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(6%;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любые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хорошее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проживание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(1%),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проживание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(3%),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питание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(3%),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питание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(7%),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экзотические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(6%; 1%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торговцы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магическими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72" w:firstLine="0"/>
        <w:jc w:val="both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(5%),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(10%),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услуги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(10%),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услуги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(23%),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жильё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(5%),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жильё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(19%).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Описание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первый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взгляд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кварталом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высшего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сословия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высоких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храмов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выстроены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камня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украшены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монолитными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столбами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идолами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Ближайшие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магазины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противоречат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первому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впечатлению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редко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бывают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причудливо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украшенными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постоянно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чистыми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Действительно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влиятельные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собственных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священников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прислуге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собственные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святыни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храмов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граждан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приходит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молиться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улицах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слоев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общества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одеваются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лучшие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крайней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мере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чистые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одежды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Ладан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звуки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колокольчиков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заполняют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воздух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;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похороны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праздничные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процессии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Сюжетная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основа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Используя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различное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очарование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необнаружения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6"/>
          <w:sz w:val="24"/>
          <w:szCs w:val="24"/>
        </w:rPr>
        <w:t>злая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секта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захватила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храм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посвященный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доброму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божеству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Внешний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вид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прежнему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использует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фасад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предыдущей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внутренние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теперь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тесно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связаны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болезнями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человеческими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жертвами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705"/>
        </w:tabs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0" w:right="-40" w:firstLine="0"/>
      </w:pPr>
      <w:r/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КВАРТАЛ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КА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pacing w:val="33"/>
          <w:sz w:val="28"/>
          <w:szCs w:val="28"/>
        </w:rPr>
        <w:t>Р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АВАНЩИКОВ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Социальный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Класс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Низший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Центр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Власти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Никогда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Строения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Храм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Фхарлангх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иностранные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проживание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(4%),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проживание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(14%),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питание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(9%),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питание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(29%),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(8%),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(12%),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услуги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(8%),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услуги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(14%).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Описание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караваны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приехали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собираются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ждут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торговцы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перевезут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рынок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загрузят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фургоны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поездки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назад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собственную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атмосферу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приятна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Смешанные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ароматы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cols w:num="2" w:space="0" w:equalWidth="0">
            <w:col w:w="5207" w:space="671"/>
            <w:col w:w="4853" w:space="0"/>
          </w:cols>
          <w:docGrid w:linePitch="360"/>
        </w:sect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дорожной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грязи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человеческого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лошадиного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дерьма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дублёной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кожи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заставляют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казаться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красивым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ароматным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выпивка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лучшем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случае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далеки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совершенства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зачастую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завышена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многих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различных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237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областей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собираются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потасовки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таможенного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досмотра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отягощающие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длинные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путешествия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редкость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Сюжетная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основа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дорогах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чертой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бандиты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чаще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нападают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караваны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Нападающие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4"/>
          <w:sz w:val="24"/>
          <w:szCs w:val="24"/>
        </w:rPr>
        <w:t>какие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караваны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перевозят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действительно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стоящие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конкретно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повозки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необходимо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направить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удар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поставлял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налётчикам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равно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будет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вынужден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охотиться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информацией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поскольку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выпивкой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разговорами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проводят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охранники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16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караванщики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29" w:right="682" w:firstLine="0"/>
      </w:pPr>
      <w:r/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РЫБАЦКИЙ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pacing w:val="33"/>
          <w:sz w:val="28"/>
          <w:szCs w:val="28"/>
        </w:rPr>
        <w:t>Р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АЙОН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/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pacing w:val="-5"/>
          <w:sz w:val="28"/>
          <w:szCs w:val="28"/>
        </w:rPr>
        <w:t>ПРИЧАЛ</w:t>
      </w:r>
      <w:r>
        <w:rPr>
          <w:rFonts w:ascii="Times New Roman" w:hAnsi="Times New Roman" w:cs="Times New Roman"/>
          <w:sz w:val="28"/>
          <w:szCs w:val="28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Социальный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Класс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Низший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Центр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Власти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Никогда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>
        <w:drawing>
          <wp:anchor simplePos="0" relativeHeight="251658968" behindDoc="0" locked="0" layoutInCell="1" allowOverlap="1">
            <wp:simplePos x="0" y="0"/>
            <wp:positionH relativeFrom="page">
              <wp:posOffset>521208</wp:posOffset>
            </wp:positionH>
            <wp:positionV relativeFrom="paragraph">
              <wp:posOffset>364388</wp:posOffset>
            </wp:positionV>
            <wp:extent cx="6608064" cy="18288"/>
            <wp:effectExtent l="0" t="0" r="0" b="0"/>
            <wp:wrapNone/>
            <wp:docPr id="330" name="Freeform 33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608064" cy="18288"/>
                    </a:xfrm>
                    <a:custGeom>
                      <a:rect l="l" t="t" r="r" b="b"/>
                      <a:pathLst>
                        <a:path w="6608064" h="18288">
                          <a:moveTo>
                            <a:pt x="0" y="18288"/>
                          </a:moveTo>
                          <a:lnTo>
                            <a:pt x="6608064" y="18288"/>
                          </a:lnTo>
                          <a:lnTo>
                            <a:pt x="6608064" y="0"/>
                          </a:lnTo>
                          <a:lnTo>
                            <a:pt x="0" y="0"/>
                          </a:lnTo>
                          <a:lnTo>
                            <a:pt x="0" y="18288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28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Строения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Храм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Фхарлангх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проживание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(5%),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питание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(10%),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(2%),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(12%),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услуги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(3%),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услуги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(7%),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жильё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(59%).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cols w:num="2" w:space="0" w:equalWidth="0">
            <w:col w:w="5188" w:space="690"/>
            <w:col w:w="4640" w:space="0"/>
          </w:cols>
          <w:docGrid w:linePitch="360"/>
        </w:sect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Описание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Запахи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свежей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протухшей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замороженной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жареной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рыбы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царят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смешиваясь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запахом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морского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воздуха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немытых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рабочих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плохом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состоянии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магазинов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представляют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6"/>
          <w:sz w:val="24"/>
          <w:szCs w:val="24"/>
        </w:rPr>
        <w:t>собой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ларёк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фургон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занимается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коммерцией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позволить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нанять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помощников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охрану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поэтому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уличные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кражи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новинку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3"/>
          <w:sz w:val="24"/>
          <w:szCs w:val="24"/>
        </w:rPr>
        <w:t>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волн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портовых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рабочих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грохот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разгружаемой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рыбы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смешиваются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криками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чаек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прочих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мусорщиков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6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20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СОБЫТИЙ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docGrid w:linePitch="360"/>
        </w:sectPr>
        <w:spacing w:before="0" w:after="0" w:line="276" w:lineRule="exact"/>
        <w:ind w:left="329" w:right="624" w:firstLine="0"/>
        <w:jc w:val="both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Следующие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примеры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обеспечивают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разнообразие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описаний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играют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никакой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роли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1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истории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отражают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жизнь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стесняйтесь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создавать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отступления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подобные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украсить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собственный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2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</w:p>
    <w:tbl>
      <w:tblPr>
        <w:tblStyle w:val="TableGrid"/>
        <w:tblLayout w:type="fixed"/>
        <w:tblpPr w:leftFromText="0" w:rightFromText="0" w:vertAnchor="text" w:tblpX="234" w:tblpY="-10"/>
        <w:tblOverlap w:val="never"/>
        "
        <w:tblW w:w="5000" w:type="dxa"/>
        <w:tblLook w:val="04A0" w:firstRow="1" w:lastRow="0" w:firstColumn="1" w:lastColumn="0" w:noHBand="0" w:noVBand="1"/>
      </w:tblPr>
      <w:tblGrid>
        <w:gridCol w:w="427"/>
        <w:gridCol w:w="4593"/>
      </w:tblGrid>
      <w:tr>
        <w:trPr>
          <w:trHeight w:hRule="exact" w:val="671"/>
        </w:trPr>
        <w:tc>
          <w:tcPr>
            <w:tcW w:w="42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23" w:lineRule="exact"/>
              <w:ind w:left="85" w:right="-18" w:firstLine="0"/>
            </w:pPr>
            <w:r>
              <w:drawing>
                <wp:anchor simplePos="0" relativeHeight="251659167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-4809</wp:posOffset>
                  </wp:positionV>
                  <wp:extent cx="6096" cy="6096"/>
                  <wp:effectExtent l="0" t="0" r="0" b="0"/>
                  <wp:wrapNone/>
                  <wp:docPr id="331" name="Freeform 33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169" behindDoc="0" locked="0" layoutInCell="1" allowOverlap="1">
                  <wp:simplePos x="0" y="0"/>
                  <wp:positionH relativeFrom="page">
                    <wp:posOffset>271272</wp:posOffset>
                  </wp:positionH>
                  <wp:positionV relativeFrom="line">
                    <wp:posOffset>-4809</wp:posOffset>
                  </wp:positionV>
                  <wp:extent cx="6096" cy="6096"/>
                  <wp:effectExtent l="0" t="0" r="0" b="0"/>
                  <wp:wrapNone/>
                  <wp:docPr id="332" name="Freeform 33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1  </w:t>
            </w:r>
            <w:r/>
          </w:p>
        </w:tc>
        <w:tc>
          <w:tcPr>
            <w:tcW w:w="459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23" w:lineRule="exact"/>
              <w:ind w:left="115" w:right="0" w:firstLine="0"/>
            </w:pPr>
            <w:r>
              <w:drawing>
                <wp:anchor simplePos="0" relativeHeight="251659171" behindDoc="0" locked="0" layoutInCell="1" allowOverlap="1">
                  <wp:simplePos x="0" y="0"/>
                  <wp:positionH relativeFrom="page">
                    <wp:posOffset>2916935</wp:posOffset>
                  </wp:positionH>
                  <wp:positionV relativeFrom="line">
                    <wp:posOffset>-4809</wp:posOffset>
                  </wp:positionV>
                  <wp:extent cx="6096" cy="6096"/>
                  <wp:effectExtent l="0" t="0" r="0" b="0"/>
                  <wp:wrapNone/>
                  <wp:docPr id="333" name="Freeform 33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Акробат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жонглер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музыкант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глотатель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огня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или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30" w:lineRule="exact"/>
              <w:ind w:left="115" w:right="772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другой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уличный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исполнитель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развлекают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маленькую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толпу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простолюдинов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 </w:t>
            </w:r>
            <w:r/>
            <w:r/>
          </w:p>
        </w:tc>
      </w:tr>
      <w:tr>
        <w:trPr>
          <w:trHeight w:hRule="exact" w:val="680"/>
        </w:trPr>
        <w:tc>
          <w:tcPr>
            <w:tcW w:w="42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" w:after="0" w:line="230" w:lineRule="exact"/>
              <w:ind w:left="85" w:right="-98" w:firstLine="0"/>
            </w:pPr>
            <w:r>
              <w:drawing>
                <wp:anchor simplePos="0" relativeHeight="251659237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270</wp:posOffset>
                  </wp:positionV>
                  <wp:extent cx="6096" cy="6096"/>
                  <wp:effectExtent l="0" t="0" r="0" b="0"/>
                  <wp:wrapNone/>
                  <wp:docPr id="334" name="Freeform 33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239" behindDoc="0" locked="0" layoutInCell="1" allowOverlap="1">
                  <wp:simplePos x="0" y="0"/>
                  <wp:positionH relativeFrom="page">
                    <wp:posOffset>271272</wp:posOffset>
                  </wp:positionH>
                  <wp:positionV relativeFrom="line">
                    <wp:posOffset>270</wp:posOffset>
                  </wp:positionV>
                  <wp:extent cx="6096" cy="6096"/>
                  <wp:effectExtent l="0" t="0" r="0" b="0"/>
                  <wp:wrapNone/>
                  <wp:docPr id="335" name="Freeform 33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2  </w:t>
            </w:r>
            <w:r>
              <w:br w:type="textWrapping" w:clear="all"/>
            </w:r>
            <w:r/>
          </w:p>
        </w:tc>
        <w:tc>
          <w:tcPr>
            <w:tcW w:w="459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" w:after="0" w:line="230" w:lineRule="exact"/>
              <w:ind w:left="110" w:right="33" w:firstLine="0"/>
            </w:pPr>
            <w:r>
              <w:drawing>
                <wp:anchor simplePos="0" relativeHeight="251659241" behindDoc="0" locked="0" layoutInCell="1" allowOverlap="1">
                  <wp:simplePos x="0" y="0"/>
                  <wp:positionH relativeFrom="page">
                    <wp:posOffset>2916935</wp:posOffset>
                  </wp:positionH>
                  <wp:positionV relativeFrom="line">
                    <wp:posOffset>270</wp:posOffset>
                  </wp:positionV>
                  <wp:extent cx="6096" cy="6096"/>
                  <wp:effectExtent l="0" t="0" r="0" b="0"/>
                  <wp:wrapNone/>
                  <wp:docPr id="336" name="Freeform 33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Маленькое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животное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-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собака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кошка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или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-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лежит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мёртвая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стороны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улицы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очевидно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попав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6" w:line="223" w:lineRule="exact"/>
              <w:ind w:left="115" w:right="0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под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телегу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 </w:t>
            </w:r>
            <w:r/>
            <w:r/>
          </w:p>
        </w:tc>
      </w:tr>
      <w:tr>
        <w:trPr>
          <w:trHeight w:hRule="exact" w:val="450"/>
        </w:trPr>
        <w:tc>
          <w:tcPr>
            <w:tcW w:w="42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" w:after="0" w:line="223" w:lineRule="exact"/>
              <w:ind w:left="85" w:right="-18" w:firstLine="0"/>
            </w:pPr>
            <w:r>
              <w:drawing>
                <wp:anchor simplePos="0" relativeHeight="251659281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270</wp:posOffset>
                  </wp:positionV>
                  <wp:extent cx="6096" cy="6096"/>
                  <wp:effectExtent l="0" t="0" r="0" b="0"/>
                  <wp:wrapNone/>
                  <wp:docPr id="337" name="Freeform 33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283" behindDoc="0" locked="0" layoutInCell="1" allowOverlap="1">
                  <wp:simplePos x="0" y="0"/>
                  <wp:positionH relativeFrom="page">
                    <wp:posOffset>271272</wp:posOffset>
                  </wp:positionH>
                  <wp:positionV relativeFrom="line">
                    <wp:posOffset>270</wp:posOffset>
                  </wp:positionV>
                  <wp:extent cx="6096" cy="6096"/>
                  <wp:effectExtent l="0" t="0" r="0" b="0"/>
                  <wp:wrapNone/>
                  <wp:docPr id="338" name="Freeform 33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3  </w:t>
            </w:r>
            <w:r/>
          </w:p>
        </w:tc>
        <w:tc>
          <w:tcPr>
            <w:tcW w:w="459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" w:after="0" w:line="223" w:lineRule="exact"/>
              <w:ind w:left="115" w:right="0" w:firstLine="0"/>
            </w:pPr>
            <w:r>
              <w:drawing>
                <wp:anchor simplePos="0" relativeHeight="251659285" behindDoc="0" locked="0" layoutInCell="1" allowOverlap="1">
                  <wp:simplePos x="0" y="0"/>
                  <wp:positionH relativeFrom="page">
                    <wp:posOffset>2916935</wp:posOffset>
                  </wp:positionH>
                  <wp:positionV relativeFrom="line">
                    <wp:posOffset>270</wp:posOffset>
                  </wp:positionV>
                  <wp:extent cx="6096" cy="6096"/>
                  <wp:effectExtent l="0" t="0" r="0" b="0"/>
                  <wp:wrapNone/>
                  <wp:docPr id="339" name="Freeform 33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Фонарный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столб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стоит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пустой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его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лампа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или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10" w:line="223" w:lineRule="exact"/>
              <w:ind w:left="115" w:right="0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украдена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или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изъята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для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ремонта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 </w:t>
            </w:r>
            <w:r/>
            <w:r/>
          </w:p>
        </w:tc>
      </w:tr>
      <w:tr>
        <w:trPr>
          <w:trHeight w:hRule="exact" w:val="906"/>
        </w:trPr>
        <w:tc>
          <w:tcPr>
            <w:tcW w:w="42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" w:after="0" w:line="223" w:lineRule="exact"/>
              <w:ind w:left="85" w:right="-18" w:firstLine="0"/>
            </w:pPr>
            <w:r>
              <w:drawing>
                <wp:anchor simplePos="0" relativeHeight="251659377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-365</wp:posOffset>
                  </wp:positionV>
                  <wp:extent cx="6096" cy="6096"/>
                  <wp:effectExtent l="0" t="0" r="0" b="0"/>
                  <wp:wrapNone/>
                  <wp:docPr id="340" name="Freeform 34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379" behindDoc="0" locked="0" layoutInCell="1" allowOverlap="1">
                  <wp:simplePos x="0" y="0"/>
                  <wp:positionH relativeFrom="page">
                    <wp:posOffset>271272</wp:posOffset>
                  </wp:positionH>
                  <wp:positionV relativeFrom="line">
                    <wp:posOffset>-365</wp:posOffset>
                  </wp:positionV>
                  <wp:extent cx="6096" cy="6096"/>
                  <wp:effectExtent l="0" t="0" r="0" b="0"/>
                  <wp:wrapNone/>
                  <wp:docPr id="341" name="Freeform 34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4  </w:t>
            </w:r>
            <w:r/>
          </w:p>
        </w:tc>
        <w:tc>
          <w:tcPr>
            <w:tcW w:w="459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" w:after="0" w:line="223" w:lineRule="exact"/>
              <w:ind w:left="115" w:right="0" w:firstLine="0"/>
            </w:pPr>
            <w:r>
              <w:drawing>
                <wp:anchor simplePos="0" relativeHeight="251659381" behindDoc="0" locked="0" layoutInCell="1" allowOverlap="1">
                  <wp:simplePos x="0" y="0"/>
                  <wp:positionH relativeFrom="page">
                    <wp:posOffset>2916935</wp:posOffset>
                  </wp:positionH>
                  <wp:positionV relativeFrom="line">
                    <wp:posOffset>-365</wp:posOffset>
                  </wp:positionV>
                  <wp:extent cx="6096" cy="6096"/>
                  <wp:effectExtent l="0" t="0" r="0" b="0"/>
                  <wp:wrapNone/>
                  <wp:docPr id="342" name="Freeform 34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Неопрятный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человек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лежит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храпя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дверном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9" w:line="227" w:lineRule="exact"/>
              <w:ind w:left="115" w:right="498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проеме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или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дорожке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запах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алкоголя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его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дыхании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чувствуется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даже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расстоянии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нескольких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метров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него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 </w:t>
            </w:r>
            <w:r/>
            <w:r/>
          </w:p>
        </w:tc>
      </w:tr>
      <w:tr>
        <w:trPr>
          <w:trHeight w:hRule="exact" w:val="680"/>
        </w:trPr>
        <w:tc>
          <w:tcPr>
            <w:tcW w:w="42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" w:after="10" w:line="230" w:lineRule="exact"/>
              <w:ind w:left="85" w:right="-98" w:firstLine="0"/>
              <w:jc w:val="both"/>
            </w:pPr>
            <w:r>
              <w:drawing>
                <wp:anchor simplePos="0" relativeHeight="251659447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-365</wp:posOffset>
                  </wp:positionV>
                  <wp:extent cx="6096" cy="6096"/>
                  <wp:effectExtent l="0" t="0" r="0" b="0"/>
                  <wp:wrapNone/>
                  <wp:docPr id="343" name="Freeform 34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449" behindDoc="0" locked="0" layoutInCell="1" allowOverlap="1">
                  <wp:simplePos x="0" y="0"/>
                  <wp:positionH relativeFrom="page">
                    <wp:posOffset>271272</wp:posOffset>
                  </wp:positionH>
                  <wp:positionV relativeFrom="line">
                    <wp:posOffset>-365</wp:posOffset>
                  </wp:positionV>
                  <wp:extent cx="6096" cy="6096"/>
                  <wp:effectExtent l="0" t="0" r="0" b="0"/>
                  <wp:wrapNone/>
                  <wp:docPr id="344" name="Freeform 34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5  </w:t>
            </w:r>
            <w:r>
              <w:br w:type="textWrapping" w:clear="all"/>
            </w:r>
            <w:r>
              <w:br w:type="textWrapping" w:clear="all"/>
            </w:r>
            <w:r/>
            <w:r/>
          </w:p>
        </w:tc>
        <w:tc>
          <w:tcPr>
            <w:tcW w:w="459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" w:after="10" w:line="230" w:lineRule="exact"/>
              <w:ind w:left="115" w:right="493" w:firstLine="0"/>
              <w:jc w:val="both"/>
            </w:pPr>
            <w:r>
              <w:drawing>
                <wp:anchor simplePos="0" relativeHeight="251659451" behindDoc="0" locked="0" layoutInCell="1" allowOverlap="1">
                  <wp:simplePos x="0" y="0"/>
                  <wp:positionH relativeFrom="page">
                    <wp:posOffset>2916935</wp:posOffset>
                  </wp:positionH>
                  <wp:positionV relativeFrom="line">
                    <wp:posOffset>-365</wp:posOffset>
                  </wp:positionV>
                  <wp:extent cx="6096" cy="6096"/>
                  <wp:effectExtent l="0" t="0" r="0" b="0"/>
                  <wp:wrapNone/>
                  <wp:docPr id="345" name="Freeform 34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брызгами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ужасающим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зловонием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кто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опорожняет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ночной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горшок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или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выкидывает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мусор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из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верхнего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окна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переулке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 </w:t>
            </w:r>
            <w:r/>
            <w:r/>
          </w:p>
        </w:tc>
      </w:tr>
      <w:tr>
        <w:trPr>
          <w:trHeight w:hRule="exact" w:val="911"/>
        </w:trPr>
        <w:tc>
          <w:tcPr>
            <w:tcW w:w="42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" w:after="0" w:line="230" w:lineRule="exact"/>
              <w:ind w:left="85" w:right="-98" w:firstLine="0"/>
            </w:pPr>
            <w:r>
              <w:drawing>
                <wp:anchor simplePos="0" relativeHeight="251659546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-364</wp:posOffset>
                  </wp:positionV>
                  <wp:extent cx="6096" cy="6096"/>
                  <wp:effectExtent l="0" t="0" r="0" b="0"/>
                  <wp:wrapNone/>
                  <wp:docPr id="346" name="Freeform 34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548" behindDoc="0" locked="0" layoutInCell="1" allowOverlap="1">
                  <wp:simplePos x="0" y="0"/>
                  <wp:positionH relativeFrom="page">
                    <wp:posOffset>271272</wp:posOffset>
                  </wp:positionH>
                  <wp:positionV relativeFrom="line">
                    <wp:posOffset>-364</wp:posOffset>
                  </wp:positionV>
                  <wp:extent cx="6096" cy="6096"/>
                  <wp:effectExtent l="0" t="0" r="0" b="0"/>
                  <wp:wrapNone/>
                  <wp:docPr id="347" name="Freeform 34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6  </w:t>
            </w:r>
            <w:r>
              <w:br w:type="textWrapping" w:clear="all"/>
            </w:r>
            <w:r/>
          </w:p>
        </w:tc>
        <w:tc>
          <w:tcPr>
            <w:tcW w:w="459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" w:after="0" w:line="230" w:lineRule="exact"/>
              <w:ind w:left="115" w:right="153" w:firstLine="0"/>
            </w:pPr>
            <w:r>
              <w:drawing>
                <wp:anchor simplePos="0" relativeHeight="251659550" behindDoc="0" locked="0" layoutInCell="1" allowOverlap="1">
                  <wp:simplePos x="0" y="0"/>
                  <wp:positionH relativeFrom="page">
                    <wp:posOffset>2916935</wp:posOffset>
                  </wp:positionH>
                  <wp:positionV relativeFrom="line">
                    <wp:posOffset>-364</wp:posOffset>
                  </wp:positionV>
                  <wp:extent cx="6096" cy="6096"/>
                  <wp:effectExtent l="0" t="0" r="0" b="0"/>
                  <wp:wrapNone/>
                  <wp:docPr id="348" name="Freeform 34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вытянутыми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руками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несколькими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перьями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зацепившимися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за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его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рукава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улицу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выбегает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9" w:line="230" w:lineRule="exact"/>
              <w:ind w:left="115" w:right="467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торговец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Он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преследует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цыпленка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который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кажется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успешно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сбежал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повара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 </w:t>
            </w:r>
            <w:r/>
            <w:r/>
          </w:p>
        </w:tc>
      </w:tr>
      <w:tr>
        <w:trPr>
          <w:trHeight w:hRule="exact" w:val="450"/>
        </w:trPr>
        <w:tc>
          <w:tcPr>
            <w:tcW w:w="42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" w:after="0" w:line="223" w:lineRule="exact"/>
              <w:ind w:left="85" w:right="-18" w:firstLine="0"/>
            </w:pPr>
            <w:r>
              <w:drawing>
                <wp:anchor simplePos="0" relativeHeight="251659599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-364</wp:posOffset>
                  </wp:positionV>
                  <wp:extent cx="6096" cy="6095"/>
                  <wp:effectExtent l="0" t="0" r="0" b="0"/>
                  <wp:wrapNone/>
                  <wp:docPr id="349" name="Freeform 34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601" behindDoc="0" locked="0" layoutInCell="1" allowOverlap="1">
                  <wp:simplePos x="0" y="0"/>
                  <wp:positionH relativeFrom="page">
                    <wp:posOffset>271272</wp:posOffset>
                  </wp:positionH>
                  <wp:positionV relativeFrom="line">
                    <wp:posOffset>-364</wp:posOffset>
                  </wp:positionV>
                  <wp:extent cx="6096" cy="6095"/>
                  <wp:effectExtent l="0" t="0" r="0" b="0"/>
                  <wp:wrapNone/>
                  <wp:docPr id="350" name="Freeform 35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7  </w:t>
            </w:r>
            <w:r/>
          </w:p>
        </w:tc>
        <w:tc>
          <w:tcPr>
            <w:tcW w:w="459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" w:after="0" w:line="223" w:lineRule="exact"/>
              <w:ind w:left="115" w:right="-18" w:firstLine="0"/>
            </w:pPr>
            <w:r>
              <w:drawing>
                <wp:anchor simplePos="0" relativeHeight="251659603" behindDoc="0" locked="0" layoutInCell="1" allowOverlap="1">
                  <wp:simplePos x="0" y="0"/>
                  <wp:positionH relativeFrom="page">
                    <wp:posOffset>2916935</wp:posOffset>
                  </wp:positionH>
                  <wp:positionV relativeFrom="line">
                    <wp:posOffset>-364</wp:posOffset>
                  </wp:positionV>
                  <wp:extent cx="6096" cy="6095"/>
                  <wp:effectExtent l="0" t="0" r="0" b="0"/>
                  <wp:wrapNone/>
                  <wp:docPr id="351" name="Freeform 35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Молодой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нищий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блуждает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обочине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протягивая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9" w:line="240" w:lineRule="exact"/>
              <w:ind w:left="115" w:right="0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свою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чашку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любому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кто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может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иметь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деньги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 </w:t>
            </w:r>
            <w:r/>
          </w:p>
        </w:tc>
      </w:tr>
      <w:tr>
        <w:trPr>
          <w:trHeight w:hRule="exact" w:val="911"/>
        </w:trPr>
        <w:tc>
          <w:tcPr>
            <w:tcW w:w="42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exact"/>
              <w:ind w:left="85" w:right="-18" w:firstLine="0"/>
            </w:pPr>
            <w:r>
              <w:drawing>
                <wp:anchor simplePos="0" relativeHeight="251659700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3446</wp:posOffset>
                  </wp:positionV>
                  <wp:extent cx="6096" cy="6096"/>
                  <wp:effectExtent l="0" t="0" r="0" b="0"/>
                  <wp:wrapNone/>
                  <wp:docPr id="352" name="Freeform 35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702" behindDoc="0" locked="0" layoutInCell="1" allowOverlap="1">
                  <wp:simplePos x="0" y="0"/>
                  <wp:positionH relativeFrom="page">
                    <wp:posOffset>271272</wp:posOffset>
                  </wp:positionH>
                  <wp:positionV relativeFrom="line">
                    <wp:posOffset>3446</wp:posOffset>
                  </wp:positionV>
                  <wp:extent cx="6096" cy="6096"/>
                  <wp:effectExtent l="0" t="0" r="0" b="0"/>
                  <wp:wrapNone/>
                  <wp:docPr id="353" name="Freeform 35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8  </w:t>
            </w:r>
            <w:r/>
          </w:p>
        </w:tc>
        <w:tc>
          <w:tcPr>
            <w:tcW w:w="459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exact"/>
              <w:ind w:left="115" w:right="0" w:firstLine="0"/>
            </w:pPr>
            <w:r>
              <w:drawing>
                <wp:anchor simplePos="0" relativeHeight="251659704" behindDoc="0" locked="0" layoutInCell="1" allowOverlap="1">
                  <wp:simplePos x="0" y="0"/>
                  <wp:positionH relativeFrom="page">
                    <wp:posOffset>2916935</wp:posOffset>
                  </wp:positionH>
                  <wp:positionV relativeFrom="line">
                    <wp:posOffset>3446</wp:posOffset>
                  </wp:positionV>
                  <wp:extent cx="6096" cy="6096"/>
                  <wp:effectExtent l="0" t="0" r="0" b="0"/>
                  <wp:wrapNone/>
                  <wp:docPr id="354" name="Freeform 35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Куски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сломанного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дерева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порванный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холст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10" w:line="230" w:lineRule="exact"/>
              <w:ind w:left="115" w:right="364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сломанное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колесо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фургона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лежат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куче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около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дороги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сваленной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туда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проезжей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части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очевидно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после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несчастного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случая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 </w:t>
            </w:r>
            <w:r/>
            <w:r/>
          </w:p>
        </w:tc>
      </w:tr>
      <w:tr>
        <w:trPr>
          <w:trHeight w:hRule="exact" w:val="1136"/>
        </w:trPr>
        <w:tc>
          <w:tcPr>
            <w:tcW w:w="42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" w:after="0" w:line="230" w:lineRule="exact"/>
              <w:ind w:left="85" w:right="-98" w:firstLine="0"/>
            </w:pPr>
            <w:r>
              <w:drawing>
                <wp:anchor simplePos="0" relativeHeight="251659805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-364</wp:posOffset>
                  </wp:positionV>
                  <wp:extent cx="6096" cy="6096"/>
                  <wp:effectExtent l="0" t="0" r="0" b="0"/>
                  <wp:wrapNone/>
                  <wp:docPr id="355" name="Freeform 35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807" behindDoc="0" locked="0" layoutInCell="1" allowOverlap="1">
                  <wp:simplePos x="0" y="0"/>
                  <wp:positionH relativeFrom="page">
                    <wp:posOffset>271272</wp:posOffset>
                  </wp:positionH>
                  <wp:positionV relativeFrom="line">
                    <wp:posOffset>-364</wp:posOffset>
                  </wp:positionV>
                  <wp:extent cx="6096" cy="6096"/>
                  <wp:effectExtent l="0" t="0" r="0" b="0"/>
                  <wp:wrapNone/>
                  <wp:docPr id="356" name="Freeform 35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9  </w:t>
            </w:r>
            <w:r>
              <w:br w:type="textWrapping" w:clear="all"/>
            </w:r>
            <w:r/>
          </w:p>
        </w:tc>
        <w:tc>
          <w:tcPr>
            <w:tcW w:w="459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" w:after="0" w:line="230" w:lineRule="exact"/>
              <w:ind w:left="105" w:right="33" w:firstLine="0"/>
            </w:pPr>
            <w:r>
              <w:drawing>
                <wp:anchor simplePos="0" relativeHeight="251659809" behindDoc="0" locked="0" layoutInCell="1" allowOverlap="1">
                  <wp:simplePos x="0" y="0"/>
                  <wp:positionH relativeFrom="page">
                    <wp:posOffset>2916935</wp:posOffset>
                  </wp:positionH>
                  <wp:positionV relativeFrom="line">
                    <wp:posOffset>-364</wp:posOffset>
                  </wp:positionV>
                  <wp:extent cx="6096" cy="6096"/>
                  <wp:effectExtent l="0" t="0" r="0" b="0"/>
                  <wp:wrapNone/>
                  <wp:docPr id="357" name="Freeform 35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Патруль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городских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часовых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проходит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мимо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идя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быстром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темпе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этом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без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конца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матерясь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9" w:line="228" w:lineRule="exact"/>
              <w:ind w:left="115" w:right="618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Солдаты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которых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направлены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эти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ругательства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мало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обращаю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pacing w:val="18"/>
                <w:sz w:val="20"/>
                <w:szCs w:val="20"/>
              </w:rPr>
              <w:t>т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внимания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происходящее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вокруг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 </w:t>
            </w:r>
            <w:r/>
            <w:r/>
          </w:p>
        </w:tc>
      </w:tr>
      <w:tr>
        <w:trPr>
          <w:trHeight w:hRule="exact" w:val="1141"/>
        </w:trPr>
        <w:tc>
          <w:tcPr>
            <w:tcW w:w="42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" w:after="0" w:line="223" w:lineRule="exact"/>
              <w:ind w:left="85" w:right="-18" w:firstLine="0"/>
            </w:pPr>
            <w:r>
              <w:drawing>
                <wp:anchor simplePos="0" relativeHeight="251659937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270</wp:posOffset>
                  </wp:positionV>
                  <wp:extent cx="6096" cy="6096"/>
                  <wp:effectExtent l="0" t="0" r="0" b="0"/>
                  <wp:wrapNone/>
                  <wp:docPr id="358" name="Freeform 35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939" behindDoc="0" locked="0" layoutInCell="1" allowOverlap="1">
                  <wp:simplePos x="0" y="0"/>
                  <wp:positionH relativeFrom="page">
                    <wp:posOffset>271272</wp:posOffset>
                  </wp:positionH>
                  <wp:positionV relativeFrom="line">
                    <wp:posOffset>270</wp:posOffset>
                  </wp:positionV>
                  <wp:extent cx="6096" cy="6096"/>
                  <wp:effectExtent l="0" t="0" r="0" b="0"/>
                  <wp:wrapNone/>
                  <wp:docPr id="359" name="Freeform 35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10  </w:t>
            </w:r>
            <w:r/>
          </w:p>
        </w:tc>
        <w:tc>
          <w:tcPr>
            <w:tcW w:w="459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" w:after="0" w:line="223" w:lineRule="exact"/>
              <w:ind w:left="115" w:right="0" w:firstLine="0"/>
            </w:pPr>
            <w:r>
              <w:drawing>
                <wp:anchor simplePos="0" relativeHeight="251659941" behindDoc="0" locked="0" layoutInCell="1" allowOverlap="1">
                  <wp:simplePos x="0" y="0"/>
                  <wp:positionH relativeFrom="page">
                    <wp:posOffset>2916935</wp:posOffset>
                  </wp:positionH>
                  <wp:positionV relativeFrom="line">
                    <wp:posOffset>270</wp:posOffset>
                  </wp:positionV>
                  <wp:extent cx="6096" cy="6096"/>
                  <wp:effectExtent l="0" t="0" r="0" b="0"/>
                  <wp:wrapNone/>
                  <wp:docPr id="360" name="Freeform 36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Человек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переходит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улицу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нём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декоративная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9" w:line="230" w:lineRule="exact"/>
              <w:ind w:left="97" w:right="33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одежда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волшебника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мешочками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поясе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наполненными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странными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компонентами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Его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борода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подпалена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его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одежда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иногда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выпирает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шелестит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как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если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бы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что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шевелилось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под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ней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</w:p>
    <w:tbl>
      <w:tblPr>
        <w:tblStyle w:val="TableGrid"/>
        <w:tblLayout w:type="fixed"/>
        <w:tblpPr w:leftFromText="0" w:rightFromText="0" w:vertAnchor="text" w:tblpX="66" w:tblpY="22"/>
        <w:tblOverlap w:val="never"/>
        "
        <w:tblW w:w="4944" w:type="dxa"/>
        <w:tblLook w:val="04A0" w:firstRow="1" w:lastRow="0" w:firstColumn="1" w:lastColumn="0" w:noHBand="0" w:noVBand="1"/>
      </w:tblPr>
      <w:tblGrid>
        <w:gridCol w:w="436"/>
        <w:gridCol w:w="4593"/>
      </w:tblGrid>
      <w:tr>
        <w:trPr>
          <w:trHeight w:hRule="exact" w:val="671"/>
        </w:trPr>
        <w:tc>
          <w:tcPr>
            <w:tcW w:w="43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30" w:lineRule="exact"/>
              <w:ind w:left="95" w:right="-98" w:firstLine="0"/>
            </w:pPr>
            <w:r>
              <w:drawing>
                <wp:anchor simplePos="0" relativeHeight="251660022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-1635</wp:posOffset>
                  </wp:positionV>
                  <wp:extent cx="6096" cy="6096"/>
                  <wp:effectExtent l="0" t="0" r="0" b="0"/>
                  <wp:wrapNone/>
                  <wp:docPr id="361" name="Freeform 36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11  </w:t>
            </w:r>
            <w:r>
              <w:br w:type="textWrapping" w:clear="all"/>
            </w:r>
            <w:r/>
          </w:p>
        </w:tc>
        <w:tc>
          <w:tcPr>
            <w:tcW w:w="459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30" w:lineRule="exact"/>
              <w:ind w:left="97" w:right="33" w:firstLine="0"/>
            </w:pPr>
            <w:r>
              <w:drawing>
                <wp:anchor simplePos="0" relativeHeight="251660024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-1635</wp:posOffset>
                  </wp:positionV>
                  <wp:extent cx="6096" cy="6096"/>
                  <wp:effectExtent l="0" t="0" r="0" b="0"/>
                  <wp:wrapNone/>
                  <wp:docPr id="362" name="Freeform 36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26" behindDoc="0" locked="0" layoutInCell="1" allowOverlap="1">
                  <wp:simplePos x="0" y="0"/>
                  <wp:positionH relativeFrom="page">
                    <wp:posOffset>2916936</wp:posOffset>
                  </wp:positionH>
                  <wp:positionV relativeFrom="line">
                    <wp:posOffset>-1635</wp:posOffset>
                  </wp:positionV>
                  <wp:extent cx="6096" cy="6096"/>
                  <wp:effectExtent l="0" t="0" r="0" b="0"/>
                  <wp:wrapNone/>
                  <wp:docPr id="363" name="Freeform 36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Привлекательная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женщина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сногсшибательном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платье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подходит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хорошо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одетому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джентльмену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23" w:lineRule="exact"/>
              <w:ind w:left="115" w:right="0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начинает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откровенно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флиртовать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  </w:t>
            </w:r>
            <w:r/>
            <w:r/>
          </w:p>
        </w:tc>
      </w:tr>
      <w:tr>
        <w:trPr>
          <w:trHeight w:hRule="exact" w:val="906"/>
        </w:trPr>
        <w:tc>
          <w:tcPr>
            <w:tcW w:w="43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" w:after="0" w:line="223" w:lineRule="exact"/>
              <w:ind w:left="95" w:right="-18" w:firstLine="0"/>
            </w:pPr>
            <w:r>
              <w:drawing>
                <wp:anchor simplePos="0" relativeHeight="251660115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-365</wp:posOffset>
                  </wp:positionV>
                  <wp:extent cx="6096" cy="6096"/>
                  <wp:effectExtent l="0" t="0" r="0" b="0"/>
                  <wp:wrapNone/>
                  <wp:docPr id="364" name="Freeform 36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12  </w:t>
            </w:r>
            <w:r/>
          </w:p>
        </w:tc>
        <w:tc>
          <w:tcPr>
            <w:tcW w:w="459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" w:after="0" w:line="223" w:lineRule="exact"/>
              <w:ind w:left="115" w:right="0" w:firstLine="0"/>
            </w:pPr>
            <w:r>
              <w:drawing>
                <wp:anchor simplePos="0" relativeHeight="251660117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-365</wp:posOffset>
                  </wp:positionV>
                  <wp:extent cx="6096" cy="6096"/>
                  <wp:effectExtent l="0" t="0" r="0" b="0"/>
                  <wp:wrapNone/>
                  <wp:docPr id="365" name="Freeform 36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119" behindDoc="0" locked="0" layoutInCell="1" allowOverlap="1">
                  <wp:simplePos x="0" y="0"/>
                  <wp:positionH relativeFrom="page">
                    <wp:posOffset>2916936</wp:posOffset>
                  </wp:positionH>
                  <wp:positionV relativeFrom="line">
                    <wp:posOffset>-365</wp:posOffset>
                  </wp:positionV>
                  <wp:extent cx="6096" cy="6096"/>
                  <wp:effectExtent l="0" t="0" r="0" b="0"/>
                  <wp:wrapNone/>
                  <wp:docPr id="366" name="Freeform 36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Два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бегающих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туда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сюда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ребенка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проносятся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2" w:line="230" w:lineRule="exact"/>
              <w:ind w:left="115" w:right="359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мимо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проворно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пробираясь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сквозь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толпу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время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как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сердитый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тучный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человек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бежит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за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ними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что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крича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вслед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 </w:t>
            </w:r>
            <w:r/>
            <w:r/>
          </w:p>
        </w:tc>
      </w:tr>
      <w:tr>
        <w:trPr>
          <w:trHeight w:hRule="exact" w:val="680"/>
        </w:trPr>
        <w:tc>
          <w:tcPr>
            <w:tcW w:w="43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" w:after="9" w:line="230" w:lineRule="exact"/>
              <w:ind w:left="95" w:right="-98" w:firstLine="0"/>
              <w:jc w:val="both"/>
            </w:pPr>
            <w:r>
              <w:drawing>
                <wp:anchor simplePos="0" relativeHeight="251660197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271</wp:posOffset>
                  </wp:positionV>
                  <wp:extent cx="6096" cy="6096"/>
                  <wp:effectExtent l="0" t="0" r="0" b="0"/>
                  <wp:wrapNone/>
                  <wp:docPr id="367" name="Freeform 36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13  </w:t>
            </w:r>
            <w:r>
              <w:br w:type="textWrapping" w:clear="all"/>
            </w:r>
            <w:r>
              <w:br w:type="textWrapping" w:clear="all"/>
            </w:r>
            <w:r/>
            <w:r/>
          </w:p>
        </w:tc>
        <w:tc>
          <w:tcPr>
            <w:tcW w:w="459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" w:after="9" w:line="230" w:lineRule="exact"/>
              <w:ind w:left="115" w:right="475" w:firstLine="0"/>
              <w:jc w:val="both"/>
            </w:pPr>
            <w:r>
              <w:drawing>
                <wp:anchor simplePos="0" relativeHeight="251660199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271</wp:posOffset>
                  </wp:positionV>
                  <wp:extent cx="6096" cy="6096"/>
                  <wp:effectExtent l="0" t="0" r="0" b="0"/>
                  <wp:wrapNone/>
                  <wp:docPr id="368" name="Freeform 36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201" behindDoc="0" locked="0" layoutInCell="1" allowOverlap="1">
                  <wp:simplePos x="0" y="0"/>
                  <wp:positionH relativeFrom="page">
                    <wp:posOffset>2916936</wp:posOffset>
                  </wp:positionH>
                  <wp:positionV relativeFrom="line">
                    <wp:posOffset>271</wp:posOffset>
                  </wp:positionV>
                  <wp:extent cx="6096" cy="6096"/>
                  <wp:effectExtent l="0" t="0" r="0" b="0"/>
                  <wp:wrapNone/>
                  <wp:docPr id="369" name="Freeform 36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Человек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пошатывается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выходя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из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соседнего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переулка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Он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держится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рукой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за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затылок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его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одежда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растрёпана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карманы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вывернуты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 </w:t>
            </w:r>
            <w:r/>
            <w:r/>
          </w:p>
        </w:tc>
      </w:tr>
      <w:tr>
        <w:trPr>
          <w:trHeight w:hRule="exact" w:val="680"/>
        </w:trPr>
        <w:tc>
          <w:tcPr>
            <w:tcW w:w="43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" w:after="0" w:line="230" w:lineRule="exact"/>
              <w:ind w:left="95" w:right="-98" w:firstLine="0"/>
            </w:pPr>
            <w:r>
              <w:drawing>
                <wp:anchor simplePos="0" relativeHeight="251660286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-364</wp:posOffset>
                  </wp:positionV>
                  <wp:extent cx="6096" cy="6096"/>
                  <wp:effectExtent l="0" t="0" r="0" b="0"/>
                  <wp:wrapNone/>
                  <wp:docPr id="370" name="Freeform 37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14  </w:t>
            </w:r>
            <w:r>
              <w:br w:type="textWrapping" w:clear="all"/>
            </w:r>
            <w:r/>
          </w:p>
        </w:tc>
        <w:tc>
          <w:tcPr>
            <w:tcW w:w="459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" w:after="0" w:line="230" w:lineRule="exact"/>
              <w:ind w:left="115" w:right="57" w:firstLine="0"/>
            </w:pPr>
            <w:r>
              <w:drawing>
                <wp:anchor simplePos="0" relativeHeight="251660288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-364</wp:posOffset>
                  </wp:positionV>
                  <wp:extent cx="6096" cy="6096"/>
                  <wp:effectExtent l="0" t="0" r="0" b="0"/>
                  <wp:wrapNone/>
                  <wp:docPr id="371" name="Freeform 37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290" behindDoc="0" locked="0" layoutInCell="1" allowOverlap="1">
                  <wp:simplePos x="0" y="0"/>
                  <wp:positionH relativeFrom="page">
                    <wp:posOffset>2916936</wp:posOffset>
                  </wp:positionH>
                  <wp:positionV relativeFrom="line">
                    <wp:posOffset>-364</wp:posOffset>
                  </wp:positionV>
                  <wp:extent cx="6096" cy="6096"/>
                  <wp:effectExtent l="0" t="0" r="0" b="0"/>
                  <wp:wrapNone/>
                  <wp:docPr id="372" name="Freeform 37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Несколько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молодых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людей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стоят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вокруг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кое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чего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вне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поля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зрения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указывая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что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смеясь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или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10" w:line="223" w:lineRule="exact"/>
              <w:ind w:left="115" w:right="0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просто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пристально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присматриваясь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 </w:t>
            </w:r>
            <w:r/>
            <w:r/>
          </w:p>
        </w:tc>
      </w:tr>
      <w:tr>
        <w:trPr>
          <w:trHeight w:hRule="exact" w:val="450"/>
        </w:trPr>
        <w:tc>
          <w:tcPr>
            <w:tcW w:w="43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" w:after="0" w:line="223" w:lineRule="exact"/>
              <w:ind w:left="95" w:right="-18" w:firstLine="0"/>
            </w:pPr>
            <w:r>
              <w:drawing>
                <wp:anchor simplePos="0" relativeHeight="251660333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-365</wp:posOffset>
                  </wp:positionV>
                  <wp:extent cx="6096" cy="6096"/>
                  <wp:effectExtent l="0" t="0" r="0" b="0"/>
                  <wp:wrapNone/>
                  <wp:docPr id="373" name="Freeform 37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15  </w:t>
            </w:r>
            <w:r/>
          </w:p>
        </w:tc>
        <w:tc>
          <w:tcPr>
            <w:tcW w:w="459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" w:after="0" w:line="223" w:lineRule="exact"/>
              <w:ind w:left="115" w:right="-14" w:firstLine="0"/>
            </w:pPr>
            <w:r>
              <w:drawing>
                <wp:anchor simplePos="0" relativeHeight="251660335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-365</wp:posOffset>
                  </wp:positionV>
                  <wp:extent cx="6096" cy="6096"/>
                  <wp:effectExtent l="0" t="0" r="0" b="0"/>
                  <wp:wrapNone/>
                  <wp:docPr id="374" name="Freeform 37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337" behindDoc="0" locked="0" layoutInCell="1" allowOverlap="1">
                  <wp:simplePos x="0" y="0"/>
                  <wp:positionH relativeFrom="page">
                    <wp:posOffset>2916936</wp:posOffset>
                  </wp:positionH>
                  <wp:positionV relativeFrom="line">
                    <wp:posOffset>-365</wp:posOffset>
                  </wp:positionV>
                  <wp:extent cx="6096" cy="6096"/>
                  <wp:effectExtent l="0" t="0" r="0" b="0"/>
                  <wp:wrapNone/>
                  <wp:docPr id="375" name="Freeform 37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Особь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экзотической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гуманоидной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расы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идет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таща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9" w:line="223" w:lineRule="exact"/>
              <w:ind w:left="115" w:right="0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спине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огромный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баул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 </w:t>
            </w:r>
            <w:r/>
            <w:r/>
          </w:p>
        </w:tc>
      </w:tr>
      <w:tr>
        <w:trPr>
          <w:trHeight w:hRule="exact" w:val="680"/>
        </w:trPr>
        <w:tc>
          <w:tcPr>
            <w:tcW w:w="43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" w:after="0" w:line="223" w:lineRule="exact"/>
              <w:ind w:left="95" w:right="-18" w:firstLine="0"/>
            </w:pPr>
            <w:r>
              <w:drawing>
                <wp:anchor simplePos="0" relativeHeight="251660395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271</wp:posOffset>
                  </wp:positionV>
                  <wp:extent cx="6096" cy="6096"/>
                  <wp:effectExtent l="0" t="0" r="0" b="0"/>
                  <wp:wrapNone/>
                  <wp:docPr id="376" name="Freeform 37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16  </w:t>
            </w:r>
            <w:r/>
          </w:p>
        </w:tc>
        <w:tc>
          <w:tcPr>
            <w:tcW w:w="459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" w:after="0" w:line="223" w:lineRule="exact"/>
              <w:ind w:left="115" w:right="0" w:firstLine="0"/>
            </w:pPr>
            <w:r>
              <w:drawing>
                <wp:anchor simplePos="0" relativeHeight="251660397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271</wp:posOffset>
                  </wp:positionV>
                  <wp:extent cx="6096" cy="6096"/>
                  <wp:effectExtent l="0" t="0" r="0" b="0"/>
                  <wp:wrapNone/>
                  <wp:docPr id="377" name="Freeform 37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399" behindDoc="0" locked="0" layoutInCell="1" allowOverlap="1">
                  <wp:simplePos x="0" y="0"/>
                  <wp:positionH relativeFrom="page">
                    <wp:posOffset>2916936</wp:posOffset>
                  </wp:positionH>
                  <wp:positionV relativeFrom="line">
                    <wp:posOffset>271</wp:posOffset>
                  </wp:positionV>
                  <wp:extent cx="6096" cy="6096"/>
                  <wp:effectExtent l="0" t="0" r="0" b="0"/>
                  <wp:wrapNone/>
                  <wp:docPr id="378" name="Freeform 37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Повозки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двух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незнакомцев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сцепились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9" w:line="230" w:lineRule="exact"/>
              <w:ind w:left="115" w:right="369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креплениями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улице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их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хозяева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пытаются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навести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порядок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 </w:t>
            </w:r>
            <w:r/>
            <w:r/>
          </w:p>
        </w:tc>
      </w:tr>
      <w:tr>
        <w:trPr>
          <w:trHeight w:hRule="exact" w:val="675"/>
        </w:trPr>
        <w:tc>
          <w:tcPr>
            <w:tcW w:w="43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" w:after="0" w:line="223" w:lineRule="exact"/>
              <w:ind w:left="95" w:right="-18" w:firstLine="0"/>
            </w:pPr>
            <w:r>
              <w:drawing>
                <wp:anchor simplePos="0" relativeHeight="251660474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-364</wp:posOffset>
                  </wp:positionV>
                  <wp:extent cx="6096" cy="6096"/>
                  <wp:effectExtent l="0" t="0" r="0" b="0"/>
                  <wp:wrapNone/>
                  <wp:docPr id="379" name="Freeform 37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17  </w:t>
            </w:r>
            <w:r/>
          </w:p>
        </w:tc>
        <w:tc>
          <w:tcPr>
            <w:tcW w:w="459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" w:after="0" w:line="223" w:lineRule="exact"/>
              <w:ind w:left="115" w:right="-18" w:firstLine="0"/>
            </w:pPr>
            <w:r>
              <w:drawing>
                <wp:anchor simplePos="0" relativeHeight="251660476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-364</wp:posOffset>
                  </wp:positionV>
                  <wp:extent cx="6096" cy="6096"/>
                  <wp:effectExtent l="0" t="0" r="0" b="0"/>
                  <wp:wrapNone/>
                  <wp:docPr id="380" name="Freeform 38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478" behindDoc="0" locked="0" layoutInCell="1" allowOverlap="1">
                  <wp:simplePos x="0" y="0"/>
                  <wp:positionH relativeFrom="page">
                    <wp:posOffset>2916936</wp:posOffset>
                  </wp:positionH>
                  <wp:positionV relativeFrom="line">
                    <wp:posOffset>-364</wp:posOffset>
                  </wp:positionV>
                  <wp:extent cx="6096" cy="6096"/>
                  <wp:effectExtent l="0" t="0" r="0" b="0"/>
                  <wp:wrapNone/>
                  <wp:docPr id="381" name="Freeform 38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Монументальная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скульптура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служит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насестом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для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9" w:line="225" w:lineRule="exact"/>
              <w:ind w:left="115" w:right="158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птиц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вроде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голубей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или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ворон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которые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смотрят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прохожих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негодованием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 </w:t>
            </w:r>
            <w:r/>
            <w:r/>
          </w:p>
        </w:tc>
      </w:tr>
      <w:tr>
        <w:trPr>
          <w:trHeight w:hRule="exact" w:val="680"/>
        </w:trPr>
        <w:tc>
          <w:tcPr>
            <w:tcW w:w="43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" w:after="0" w:line="223" w:lineRule="exact"/>
              <w:ind w:left="95" w:right="-18" w:firstLine="0"/>
            </w:pPr>
            <w:r>
              <w:drawing>
                <wp:anchor simplePos="0" relativeHeight="251660540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-364</wp:posOffset>
                  </wp:positionV>
                  <wp:extent cx="6096" cy="6096"/>
                  <wp:effectExtent l="0" t="0" r="0" b="0"/>
                  <wp:wrapNone/>
                  <wp:docPr id="382" name="Freeform 38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18  </w:t>
            </w:r>
            <w:r/>
          </w:p>
        </w:tc>
        <w:tc>
          <w:tcPr>
            <w:tcW w:w="459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" w:after="0" w:line="223" w:lineRule="exact"/>
              <w:ind w:left="115" w:right="0" w:firstLine="0"/>
            </w:pPr>
            <w:r>
              <w:drawing>
                <wp:anchor simplePos="0" relativeHeight="251660542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-364</wp:posOffset>
                  </wp:positionV>
                  <wp:extent cx="6096" cy="6096"/>
                  <wp:effectExtent l="0" t="0" r="0" b="0"/>
                  <wp:wrapNone/>
                  <wp:docPr id="383" name="Freeform 38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544" behindDoc="0" locked="0" layoutInCell="1" allowOverlap="1">
                  <wp:simplePos x="0" y="0"/>
                  <wp:positionH relativeFrom="page">
                    <wp:posOffset>2916936</wp:posOffset>
                  </wp:positionH>
                  <wp:positionV relativeFrom="line">
                    <wp:posOffset>-364</wp:posOffset>
                  </wp:positionV>
                  <wp:extent cx="6096" cy="6096"/>
                  <wp:effectExtent l="0" t="0" r="0" b="0"/>
                  <wp:wrapNone/>
                  <wp:docPr id="384" name="Freeform 38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Декоративные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носилки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которые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несут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четверо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10" w:line="230" w:lineRule="exact"/>
              <w:ind w:left="115" w:right="921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медведеподобных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гуманоида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медленно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продвигаются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разрезая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толпу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/>
          </w:p>
        </w:tc>
      </w:tr>
      <w:tr>
        <w:trPr>
          <w:trHeight w:hRule="exact" w:val="680"/>
        </w:trPr>
        <w:tc>
          <w:tcPr>
            <w:tcW w:w="43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" w:after="0" w:line="230" w:lineRule="exact"/>
              <w:ind w:left="95" w:right="-98" w:firstLine="0"/>
            </w:pPr>
            <w:r>
              <w:drawing>
                <wp:anchor simplePos="0" relativeHeight="251660614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-365</wp:posOffset>
                  </wp:positionV>
                  <wp:extent cx="6096" cy="6096"/>
                  <wp:effectExtent l="0" t="0" r="0" b="0"/>
                  <wp:wrapNone/>
                  <wp:docPr id="385" name="Freeform 38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19  </w:t>
            </w:r>
            <w:r>
              <w:br w:type="textWrapping" w:clear="all"/>
            </w:r>
            <w:r/>
          </w:p>
        </w:tc>
        <w:tc>
          <w:tcPr>
            <w:tcW w:w="459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" w:after="0" w:line="230" w:lineRule="exact"/>
              <w:ind w:left="115" w:right="196" w:firstLine="0"/>
            </w:pPr>
            <w:r>
              <w:drawing>
                <wp:anchor simplePos="0" relativeHeight="251660616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-365</wp:posOffset>
                  </wp:positionV>
                  <wp:extent cx="6096" cy="6096"/>
                  <wp:effectExtent l="0" t="0" r="0" b="0"/>
                  <wp:wrapNone/>
                  <wp:docPr id="386" name="Freeform 38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618" behindDoc="0" locked="0" layoutInCell="1" allowOverlap="1">
                  <wp:simplePos x="0" y="0"/>
                  <wp:positionH relativeFrom="page">
                    <wp:posOffset>2916936</wp:posOffset>
                  </wp:positionH>
                  <wp:positionV relativeFrom="line">
                    <wp:posOffset>-365</wp:posOffset>
                  </wp:positionV>
                  <wp:extent cx="6096" cy="6096"/>
                  <wp:effectExtent l="0" t="0" r="0" b="0"/>
                  <wp:wrapNone/>
                  <wp:docPr id="387" name="Freeform 38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Дети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уличного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торговца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выкрикивают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предложения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семейной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торговли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время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как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9" w:line="223" w:lineRule="exact"/>
              <w:ind w:left="115" w:right="0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их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мать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общается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покупателем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 </w:t>
            </w:r>
            <w:r/>
            <w:r/>
          </w:p>
        </w:tc>
      </w:tr>
      <w:tr>
        <w:trPr>
          <w:trHeight w:hRule="exact" w:val="680"/>
        </w:trPr>
        <w:tc>
          <w:tcPr>
            <w:tcW w:w="43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" w:after="0" w:line="223" w:lineRule="exact"/>
              <w:ind w:left="95" w:right="-18" w:firstLine="0"/>
            </w:pPr>
            <w:r>
              <w:drawing>
                <wp:anchor simplePos="0" relativeHeight="251660690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270</wp:posOffset>
                  </wp:positionV>
                  <wp:extent cx="6096" cy="6096"/>
                  <wp:effectExtent l="0" t="0" r="0" b="0"/>
                  <wp:wrapNone/>
                  <wp:docPr id="388" name="Freeform 38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20  </w:t>
            </w:r>
            <w:r/>
          </w:p>
        </w:tc>
        <w:tc>
          <w:tcPr>
            <w:tcW w:w="459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" w:after="0" w:line="223" w:lineRule="exact"/>
              <w:ind w:left="115" w:right="0" w:firstLine="0"/>
            </w:pPr>
            <w:r>
              <w:drawing>
                <wp:anchor simplePos="0" relativeHeight="251660692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270</wp:posOffset>
                  </wp:positionV>
                  <wp:extent cx="6096" cy="6096"/>
                  <wp:effectExtent l="0" t="0" r="0" b="0"/>
                  <wp:wrapNone/>
                  <wp:docPr id="389" name="Freeform 38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694" behindDoc="0" locked="0" layoutInCell="1" allowOverlap="1">
                  <wp:simplePos x="0" y="0"/>
                  <wp:positionH relativeFrom="page">
                    <wp:posOffset>2916936</wp:posOffset>
                  </wp:positionH>
                  <wp:positionV relativeFrom="line">
                    <wp:posOffset>270</wp:posOffset>
                  </wp:positionV>
                  <wp:extent cx="6096" cy="6096"/>
                  <wp:effectExtent l="0" t="0" r="0" b="0"/>
                  <wp:wrapNone/>
                  <wp:docPr id="390" name="Freeform 39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Партия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явных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приключенцев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проходит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мимо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Ее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9" w:line="230" w:lineRule="exact"/>
              <w:ind w:left="115" w:right="249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члены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бросают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ИП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такие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взгляды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что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них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заметно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всё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-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теплой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улыбки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насмешки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  <w:sectPr>
          <w:type w:val="continuous"/>
          <w:pgSz w:w="11910" w:h="16850"/>
          <w:pgMar w:top="343" w:right="500" w:bottom="275" w:left="500" w:header="708" w:footer="708" w:gutter="0"/>
          <w:cols w:num="2" w:space="0" w:equalWidth="0">
            <w:col w:w="5314" w:space="449"/>
            <w:col w:w="5079" w:space="0"/>
          </w:cols>
          <w:docGrid w:linePitch="360"/>
        </w:sectPr>
      </w:pPr>
      <w:r>
        <w:drawing>
          <wp:anchor simplePos="0" relativeHeight="251660696" behindDoc="0" locked="0" layoutInCell="1" allowOverlap="1">
            <wp:simplePos x="0" y="0"/>
            <wp:positionH relativeFrom="page">
              <wp:posOffset>3977640</wp:posOffset>
            </wp:positionH>
            <wp:positionV relativeFrom="page">
              <wp:posOffset>9254999</wp:posOffset>
            </wp:positionV>
            <wp:extent cx="6096" cy="6096"/>
            <wp:effectExtent l="0" t="0" r="0" b="0"/>
            <wp:wrapNone/>
            <wp:docPr id="391" name="Freeform 39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699" behindDoc="0" locked="0" layoutInCell="1" allowOverlap="1">
            <wp:simplePos x="0" y="0"/>
            <wp:positionH relativeFrom="page">
              <wp:posOffset>4255008</wp:posOffset>
            </wp:positionH>
            <wp:positionV relativeFrom="page">
              <wp:posOffset>9254999</wp:posOffset>
            </wp:positionV>
            <wp:extent cx="6096" cy="6096"/>
            <wp:effectExtent l="0" t="0" r="0" b="0"/>
            <wp:wrapNone/>
            <wp:docPr id="392" name="Freeform 39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702" behindDoc="0" locked="0" layoutInCell="1" allowOverlap="1">
            <wp:simplePos x="0" y="0"/>
            <wp:positionH relativeFrom="page">
              <wp:posOffset>7171943</wp:posOffset>
            </wp:positionH>
            <wp:positionV relativeFrom="page">
              <wp:posOffset>9254999</wp:posOffset>
            </wp:positionV>
            <wp:extent cx="6096" cy="6096"/>
            <wp:effectExtent l="0" t="0" r="0" b="0"/>
            <wp:wrapNone/>
            <wp:docPr id="393" name="Freeform 39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43" behindDoc="0" locked="0" layoutInCell="1" allowOverlap="1">
            <wp:simplePos x="0" y="0"/>
            <wp:positionH relativeFrom="page">
              <wp:posOffset>466344</wp:posOffset>
            </wp:positionH>
            <wp:positionV relativeFrom="page">
              <wp:posOffset>10160255</wp:posOffset>
            </wp:positionV>
            <wp:extent cx="6096" cy="6095"/>
            <wp:effectExtent l="0" t="0" r="0" b="0"/>
            <wp:wrapNone/>
            <wp:docPr id="394" name="Freeform 39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46" behindDoc="0" locked="0" layoutInCell="1" allowOverlap="1">
            <wp:simplePos x="0" y="0"/>
            <wp:positionH relativeFrom="page">
              <wp:posOffset>743712</wp:posOffset>
            </wp:positionH>
            <wp:positionV relativeFrom="page">
              <wp:posOffset>10160255</wp:posOffset>
            </wp:positionV>
            <wp:extent cx="6096" cy="6095"/>
            <wp:effectExtent l="0" t="0" r="0" b="0"/>
            <wp:wrapNone/>
            <wp:docPr id="395" name="Freeform 39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49" behindDoc="0" locked="0" layoutInCell="1" allowOverlap="1">
            <wp:simplePos x="0" y="0"/>
            <wp:positionH relativeFrom="page">
              <wp:posOffset>3660647</wp:posOffset>
            </wp:positionH>
            <wp:positionV relativeFrom="page">
              <wp:posOffset>10160255</wp:posOffset>
            </wp:positionV>
            <wp:extent cx="6096" cy="6095"/>
            <wp:effectExtent l="0" t="0" r="0" b="0"/>
            <wp:wrapNone/>
            <wp:docPr id="396" name="Freeform 39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705" behindDoc="0" locked="0" layoutInCell="1" allowOverlap="1">
            <wp:simplePos x="0" y="0"/>
            <wp:positionH relativeFrom="page">
              <wp:posOffset>521208</wp:posOffset>
            </wp:positionH>
            <wp:positionV relativeFrom="page">
              <wp:posOffset>10355326</wp:posOffset>
            </wp:positionV>
            <wp:extent cx="6608064" cy="18288"/>
            <wp:effectExtent l="0" t="0" r="0" b="0"/>
            <wp:wrapNone/>
            <wp:docPr id="397" name="Freeform 39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608064" cy="18288"/>
                    </a:xfrm>
                    <a:custGeom>
                      <a:rect l="l" t="t" r="r" b="b"/>
                      <a:pathLst>
                        <a:path w="6608064" h="18288">
                          <a:moveTo>
                            <a:pt x="0" y="18288"/>
                          </a:moveTo>
                          <a:lnTo>
                            <a:pt x="6608064" y="18288"/>
                          </a:lnTo>
                          <a:lnTo>
                            <a:pt x="6608064" y="0"/>
                          </a:lnTo>
                          <a:lnTo>
                            <a:pt x="0" y="0"/>
                          </a:lnTo>
                          <a:lnTo>
                            <a:pt x="0" y="18288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br w:type="page"/>
      </w:r>
    </w:p>
    <w:p>
      <w:pPr>
        <w:spacing w:after="27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19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портовый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бассейн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приспособленный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грузовые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судна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Охранники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редкие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намного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чаще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встретить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мелких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преступников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;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попадается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парочка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относительно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чистых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ухоженных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таверн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общем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напоминает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рыбацкую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деревушку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19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Сюжетная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основа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человеческих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обнаруживаются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количестве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внутри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желудков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выловленных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рыб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поступало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никаких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заявлений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пропаже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видны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ювелирные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украшения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клочья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одежды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19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несколько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поколений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назад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Откуда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8"/>
          <w:sz w:val="24"/>
          <w:szCs w:val="24"/>
        </w:rPr>
        <w:t>же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берутся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?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"/>
          <w:sz w:val="24"/>
          <w:szCs w:val="24"/>
        </w:rPr>
        <w:t>И 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почему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правительство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платит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молчание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рыбаков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вылавливающих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ужасные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находки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?  </w:t>
      </w:r>
      <w:r/>
    </w:p>
    <w:p>
      <w:pPr>
        <w:spacing w:after="2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29" w:right="-40" w:firstLine="0"/>
      </w:pPr>
      <w:r/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ГОБЛИНСКАЯ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ОБЩИНА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Социальный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Класс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Низший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Центр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Власти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—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необычный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вождь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).  </w:t>
      </w: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Строения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Храм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Маглубиет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Груумш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Куртулмак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проживание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(1%),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питание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(8%),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(20%),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услуги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(10%),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жильё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(59%).  </w:t>
      </w: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Описание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6"/>
          <w:sz w:val="24"/>
          <w:szCs w:val="24"/>
        </w:rPr>
        <w:t>таких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населено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гоблинами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прочим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гоблиноидного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типа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Расовые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конфликты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нередко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вырываются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пределы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драки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нестерпимая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улицы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завалены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мусором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видны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решетки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коллекторных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канализация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запущенны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разваливаются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Гортанная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речь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гоблинов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вносит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вклад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атмосферу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патрули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"/>
          <w:sz w:val="24"/>
          <w:szCs w:val="24"/>
        </w:rPr>
        <w:t>е 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появляются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отдавая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предпочтение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благоустроенным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поэтому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уровень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преступности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довольно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высок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Сюжетная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основа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8"/>
          <w:sz w:val="24"/>
          <w:szCs w:val="24"/>
        </w:rPr>
        <w:t>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личная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война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между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орками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гоблинами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разгорелась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стража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полностью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мобилизована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лишь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гарантировать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беспорядки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перекинутся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стороны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предложили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награду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согласятся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воевать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стороне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принять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выбранную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сторону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захотят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сражаться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против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вместо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поднять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восстание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целью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прекращения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войны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причем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центр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мятежа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0" w:right="-30" w:firstLine="0"/>
      </w:pPr>
      <w:r/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pacing w:val="33"/>
          <w:sz w:val="28"/>
          <w:szCs w:val="28"/>
        </w:rPr>
        <w:t>Р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АЙОН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ГОСТИНИЦ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/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ТАВЕРН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Социальный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Класс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Низший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Центр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Власти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Никогда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3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Строения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Храмы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(2%),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проживание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(8%),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проживание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(25%),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питание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(5%),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питание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(20%),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(5%),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(15%),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услуги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(5%),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услуги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(15%).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3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Описание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расположенный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близ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ворот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входов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гостиниц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включает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ряд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учреждений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удовлетворяющих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потребностям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путешественников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чиновники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причины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держать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область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чистой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относительно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свободной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преступников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создать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впечатление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посетителей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останавливающихся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благодаря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покровительству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получить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лучшие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апартаменты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действительно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важные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персоны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останавливаются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высокого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социального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класса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Путешественники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приносят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огромное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разнообразие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диалектов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языков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улицы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чаще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становятся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жертвами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преступников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поскольку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очевидно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собираются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задерживаться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достаточно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долгое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3"/>
          <w:sz w:val="24"/>
          <w:szCs w:val="24"/>
        </w:rPr>
        <w:t>которое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смогли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дождаться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решения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жалобе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Приключенцы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частенько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останавливаются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3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уменьшении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дешевого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жилья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увеличении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дешевых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услуг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выпивка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гостиниц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превращается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таверн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сосредотачиваются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дешевых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развлечениях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проживании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таверн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нибудь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поскольку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обслуживают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приезжих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3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Сюжетная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основа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конкурирующих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партии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приключенцев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останавливаются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гостинице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доставляют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беспокойство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групп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целью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насмешек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саботажа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противном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случае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персонажи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1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возможно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должны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вмешаться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0" w:right="-3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происходящие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события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прежде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пострадают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невинные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7" w:lineRule="exact"/>
        <w:ind w:left="0" w:right="-40" w:firstLine="0"/>
      </w:pPr>
      <w:r/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КЛАДБИЩЕ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/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НЕКРОПОЛИС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"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Пообещайте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мне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только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одно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Когда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я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умру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хороните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меня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вместе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драгоценностями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Алчущие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золота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гробокопатели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самая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лучшая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кампания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."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cols w:num="2" w:space="0" w:equalWidth="0">
            <w:col w:w="5161" w:space="717"/>
            <w:col w:w="4852" w:space="0"/>
          </w:cols>
          <w:docGrid w:linePitch="360"/>
        </w:sectPr>
        <w:spacing w:before="0" w:after="0" w:line="265" w:lineRule="exact"/>
        <w:ind w:left="1801" w:right="40" w:firstLine="0"/>
        <w:jc w:val="right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—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Сиритар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гильдейский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9"/>
          <w:sz w:val="24"/>
          <w:szCs w:val="24"/>
        </w:rPr>
        <w:t>вор</w:t>
      </w:r>
      <w:r>
        <w:rPr>
          <w:rFonts w:ascii="Times New Roman" w:hAnsi="Times New Roman" w:cs="Times New Roman"/>
          <w:sz w:val="24"/>
          <w:szCs w:val="24"/>
        </w:rPr>
        <w:t> </w:t>
      </w:r>
      <w:r/>
      <w:r/>
      <w:r>
        <w:br w:type="page"/>
      </w:r>
    </w:p>
    <w:p>
      <w:pPr>
        <w:spacing w:after="23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Социальный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Класс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Низший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Центр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Власти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Никогда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29" w:right="406" w:firstLine="0"/>
        <w:jc w:val="both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Строения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Морг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(12%),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склепы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/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мавзолеи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(80%),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услуги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(3%),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жильё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(2%),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храм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Векна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Джас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Описание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захоронения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рассеяны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многим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захоронения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позволительны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лишь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кладбище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называемом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Мёртвых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отдельно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огорожен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вообще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обнесён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действительно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выглядит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настоящий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мёртвых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рядами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могил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склепов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вытянутых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подобие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"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улиц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выглядит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подземных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катакомб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холмистое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простыми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каменными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плитами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обозначающими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могилы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бедняков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хоронят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закапывая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грязи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"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отдыхает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1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ухоженных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мавзолеях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возможно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территории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семейного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склепа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могилы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находиться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собственной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территории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знатного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семейства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отводит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специальный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участок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земли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кладбище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Шум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слышен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слегка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приглушенно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воздухе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витает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запах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земли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смешанный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легким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ароматом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разложения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Кареты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повозки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подвозят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усопших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упокоения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28" w:after="0" w:line="276" w:lineRule="exact"/>
        <w:ind w:left="0" w:right="11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Сюжетная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основа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разрыл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могилы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осквернил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возможно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связано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несколькими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убийствами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произошедшими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недавно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предположить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некромант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оживляет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трупы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пользуясь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закапывает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конкурентов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старых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захоронениях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5"/>
          <w:sz w:val="24"/>
          <w:szCs w:val="24"/>
        </w:rPr>
        <w:t>Могилы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раскопаны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случайным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образом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произошедшие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убийства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скорее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сбить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толку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преследователей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8" w:lineRule="exact"/>
        <w:ind w:left="0" w:right="0" w:firstLine="0"/>
      </w:pPr>
      <w:r/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ТЮРЬМА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Социальный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Класс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Низший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Центр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Власти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Никогда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Строения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Тюремный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комплекс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(23%),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бараки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стражников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(10%),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услуги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(45%),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жильё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(20%).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cols w:num="2" w:space="0" w:equalWidth="0">
            <w:col w:w="5173" w:space="705"/>
            <w:col w:w="4861" w:space="0"/>
          </w:cols>
          <w:docGrid w:linePitch="360"/>
        </w:sect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Описание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группируют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тюрьмы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повысить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безопасность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Непреступная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каменная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окружает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заколочены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узкие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напоминающие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щели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позволить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проживание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живёт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Охранников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повозки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видеть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постоянно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угрозы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тюремных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немного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стихают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ночью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довольно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грязный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плохо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обслуживается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тюрьма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отапливается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5"/>
          <w:sz w:val="24"/>
          <w:szCs w:val="24"/>
        </w:rPr>
        <w:t>зимой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плотно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окутан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дымом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Несмотря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довольно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число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стражников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случаются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мелкие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преступления</w:t>
      </w:r>
      <w:r>
        <w:rPr>
          <w:rFonts w:ascii="Times New Roman" w:hAnsi="Times New Roman" w:cs="Times New Roman"/>
          <w:sz w:val="24"/>
          <w:szCs w:val="24"/>
        </w:rPr>
        <w:t> </w:t>
      </w:r>
      <w:r>
        <w:drawing>
          <wp:anchor simplePos="0" relativeHeight="251659507" behindDoc="0" locked="0" layoutInCell="1" allowOverlap="1">
            <wp:simplePos x="0" y="0"/>
            <wp:positionH relativeFrom="page">
              <wp:posOffset>521208</wp:posOffset>
            </wp:positionH>
            <wp:positionV relativeFrom="paragraph">
              <wp:posOffset>2823109</wp:posOffset>
            </wp:positionV>
            <wp:extent cx="6608064" cy="18288"/>
            <wp:effectExtent l="0" t="0" r="0" b="0"/>
            <wp:wrapNone/>
            <wp:docPr id="398" name="Freeform 39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608064" cy="18288"/>
                    </a:xfrm>
                    <a:custGeom>
                      <a:rect l="l" t="t" r="r" b="b"/>
                      <a:pathLst>
                        <a:path w="6608064" h="18288">
                          <a:moveTo>
                            <a:pt x="0" y="18288"/>
                          </a:moveTo>
                          <a:lnTo>
                            <a:pt x="6608064" y="18288"/>
                          </a:lnTo>
                          <a:lnTo>
                            <a:pt x="6608064" y="0"/>
                          </a:lnTo>
                          <a:lnTo>
                            <a:pt x="0" y="0"/>
                          </a:lnTo>
                          <a:lnTo>
                            <a:pt x="0" y="18288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7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8" w:lineRule="exact"/>
        <w:ind w:left="329" w:right="0" w:firstLine="0"/>
      </w:pPr>
      <w:r/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ПЕРЕРЫВ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: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ЗАЙДЁМ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ТАВЕРНУ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21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истории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игры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D&amp;D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устоявшегося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клише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таверна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встречаются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тысячи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авантюристов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начинаются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тысячи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приключений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идут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таверну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расслабиться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между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приключениями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найти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новых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союзников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идеей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ввести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нового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встретиться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игроки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хотят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заняться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отыгрышем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персонажа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вездесущей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опасности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подземелий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Перерыв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таверну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должен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длиться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ровно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игроков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получает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29" w:right="21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удовольствие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игроки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начинают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чересчур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буйно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значит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убраться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подальше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выпивки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карманников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барной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стойки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вернутся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назад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приключению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23" w:lineRule="exact"/>
        <w:ind w:left="329" w:right="0" w:firstLine="0"/>
      </w:pPr>
      <w:r/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НАЗВАНИЕ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ТАВЕРНЫ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599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должен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придумывать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названия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лету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приведённой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таблице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представлены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различные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разбитые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группы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четырём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признакам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;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кинуть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d%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5"/>
          <w:sz w:val="24"/>
          <w:szCs w:val="24"/>
        </w:rPr>
        <w:t>просто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выбрать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таблицы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название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душе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23" w:lineRule="exact"/>
        <w:ind w:left="329" w:right="0" w:firstLine="0"/>
      </w:pPr>
      <w:r/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ЧТО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МОЖНО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ДЕЛАТЬ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29" w:right="482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зависимости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таверны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доступен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набор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развлечений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получают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одобрения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стороны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хозяев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тавернах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высшего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класса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например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столам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вызовет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0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стороннего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наблюдателя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ничего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кроме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презрения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docGrid w:linePitch="360"/>
        </w:sectPr>
        <w:spacing w:before="0" w:after="0" w:line="275" w:lineRule="exact"/>
        <w:ind w:left="329" w:right="482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Выпивка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D&amp;D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выпивка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таверне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несколько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нюансов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Опьянённый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считается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таковым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отыгрышу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вещи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кажутся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легче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деле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становится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добрее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деле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). 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228" w:after="0" w:line="276" w:lineRule="exact"/>
        <w:ind w:left="329" w:right="158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проблем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употреблять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количество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выпивки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("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выпивкой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считается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кружка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пенящегося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бокал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вина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стакан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нибудь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покрепче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равное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половине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Телосложения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Эффект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порции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выпивки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проходит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спустя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персонаж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выпивает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нормы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должен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провести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проверку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Телосложения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Первоначально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15,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увеличивается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дополнительно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выпитую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кружку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имеющие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бонусы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спас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бросках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против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например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дварфы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прибавить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проверке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Телосложения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158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провал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проверки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Телосложения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налагает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совокупный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штраф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-1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Ловкости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Мудрости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уменьшает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фактические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способностей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увеличивает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-1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штраф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проверкам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Телосложения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определения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последующего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опьянения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Ловкость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Мудрость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персонажа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опьянения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опуститься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Телосложение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персонажа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здоровья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неизменными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Персонаж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падает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обморок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штрафы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Телосложение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становятся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равны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очкам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Телосложения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остаётся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бессознательном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состоянии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2d4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остаётся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уставшим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приходит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действие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полученных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штрафов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заканчивается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29" w:right="158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Игры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Помимо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барных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игр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множество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Независимо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игры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использование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изменения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результата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считается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шулерством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158" w:firstLine="0"/>
      </w:pP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Определение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Навыкам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тавернах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популярностью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пользуется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карточная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игра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Ставка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1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Трёх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Драконов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используют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шахматы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подобные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игры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определить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мастерство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игроков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158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определить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победителя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навыку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выберите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навыков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уместный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послужит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основно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3"/>
          <w:sz w:val="24"/>
          <w:szCs w:val="24"/>
        </w:rPr>
        <w:t>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проверкой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игр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Блеф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настольных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игр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шахматы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история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будет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подходящим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Затем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выберите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ещё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второстепенных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навыка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отличных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основног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0"/>
          <w:sz w:val="24"/>
          <w:szCs w:val="24"/>
        </w:rPr>
        <w:t>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Чувство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Блеф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выбор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навыков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Персонаж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хотя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рангами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второстепенном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навыке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получает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+2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бонус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основно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3"/>
          <w:sz w:val="24"/>
          <w:szCs w:val="24"/>
        </w:rPr>
        <w:t>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проверке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+4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рангов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обоих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навыках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Затем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участники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делают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взаимную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проверку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основно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3"/>
          <w:sz w:val="24"/>
          <w:szCs w:val="24"/>
        </w:rPr>
        <w:t>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навык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29" w:right="158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исключение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персонаж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использовать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нетренированный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навык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решит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потратить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объяснения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правил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игры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персонажу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214" w:tblpY="-270"/>
        <w:tblOverlap w:val="never"/>
        "
        <w:tblW w:w="9580" w:type="dxa"/>
        <w:tblLook w:val="04A0" w:firstRow="1" w:lastRow="0" w:firstColumn="1" w:lastColumn="0" w:noHBand="0" w:noVBand="1"/>
      </w:tblPr>
      <w:tblGrid>
        <w:gridCol w:w="873"/>
        <w:gridCol w:w="1953"/>
        <w:gridCol w:w="2145"/>
        <w:gridCol w:w="2145"/>
        <w:gridCol w:w="2481"/>
      </w:tblGrid>
      <w:tr>
        <w:trPr>
          <w:trHeight w:hRule="exact" w:val="210"/>
        </w:trPr>
        <w:tc>
          <w:tcPr>
            <w:tcW w:w="87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80" w:right="-18" w:firstLine="0"/>
            </w:pPr>
            <w:r>
              <w:drawing>
                <wp:anchor simplePos="0" relativeHeight="251659479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-7858</wp:posOffset>
                  </wp:positionV>
                  <wp:extent cx="6096" cy="6096"/>
                  <wp:effectExtent l="0" t="0" r="0" b="0"/>
                  <wp:wrapNone/>
                  <wp:docPr id="399" name="Freeform 39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481" behindDoc="0" locked="0" layoutInCell="1" allowOverlap="1">
                  <wp:simplePos x="0" y="0"/>
                  <wp:positionH relativeFrom="page">
                    <wp:posOffset>554735</wp:posOffset>
                  </wp:positionH>
                  <wp:positionV relativeFrom="line">
                    <wp:posOffset>-7858</wp:posOffset>
                  </wp:positionV>
                  <wp:extent cx="6096" cy="6096"/>
                  <wp:effectExtent l="0" t="0" r="0" b="0"/>
                  <wp:wrapNone/>
                  <wp:docPr id="400" name="Freeform 40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d%  </w:t>
            </w:r>
            <w:r/>
          </w:p>
        </w:tc>
        <w:tc>
          <w:tcPr>
            <w:tcW w:w="195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1" w:right="-18" w:firstLine="0"/>
            </w:pPr>
            <w:r>
              <w:drawing>
                <wp:anchor simplePos="0" relativeHeight="251659483" behindDoc="0" locked="0" layoutInCell="1" allowOverlap="1">
                  <wp:simplePos x="0" y="0"/>
                  <wp:positionH relativeFrom="page">
                    <wp:posOffset>1240535</wp:posOffset>
                  </wp:positionH>
                  <wp:positionV relativeFrom="line">
                    <wp:posOffset>-7858</wp:posOffset>
                  </wp:positionV>
                  <wp:extent cx="6096" cy="6096"/>
                  <wp:effectExtent l="0" t="0" r="0" b="0"/>
                  <wp:wrapNone/>
                  <wp:docPr id="401" name="Freeform 40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u w:val="single"/>
                <w:color w:val="000000"/>
                <w:sz w:val="20"/>
                <w:szCs w:val="20"/>
              </w:rPr>
              <w:t>«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u w:val="single"/>
                <w:color w:val="000000"/>
                <w:sz w:val="20"/>
                <w:szCs w:val="20"/>
              </w:rPr>
              <w:t>Что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u w:val="single"/>
                <w:color w:val="000000"/>
                <w:sz w:val="20"/>
                <w:szCs w:val="20"/>
              </w:rPr>
              <w:t>-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u w:val="single"/>
                <w:color w:val="000000"/>
                <w:sz w:val="20"/>
                <w:szCs w:val="20"/>
              </w:rPr>
              <w:t>то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u w:val="single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u w:val="single"/>
                <w:color w:val="000000"/>
                <w:sz w:val="20"/>
                <w:szCs w:val="20"/>
              </w:rPr>
              <w:t>и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u w:val="single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u w:val="single"/>
                <w:color w:val="000000"/>
                <w:sz w:val="20"/>
                <w:szCs w:val="20"/>
              </w:rPr>
              <w:t>Что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u w:val="single"/>
                <w:color w:val="000000"/>
                <w:sz w:val="20"/>
                <w:szCs w:val="20"/>
              </w:rPr>
              <w:t>-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u w:val="single"/>
                <w:color w:val="000000"/>
                <w:sz w:val="20"/>
                <w:szCs w:val="20"/>
              </w:rPr>
              <w:t>то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u w:val="single"/>
                <w:color w:val="000000"/>
                <w:sz w:val="20"/>
                <w:szCs w:val="20"/>
              </w:rPr>
              <w:t>»  </w:t>
            </w:r>
            <w:r/>
          </w:p>
        </w:tc>
        <w:tc>
          <w:tcPr>
            <w:tcW w:w="214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0" w:right="-18" w:firstLine="0"/>
            </w:pPr>
            <w:r>
              <w:drawing>
                <wp:anchor simplePos="0" relativeHeight="251659485" behindDoc="0" locked="0" layoutInCell="1" allowOverlap="1">
                  <wp:simplePos x="0" y="0"/>
                  <wp:positionH relativeFrom="page">
                    <wp:posOffset>1362456</wp:posOffset>
                  </wp:positionH>
                  <wp:positionV relativeFrom="line">
                    <wp:posOffset>-7858</wp:posOffset>
                  </wp:positionV>
                  <wp:extent cx="6096" cy="6096"/>
                  <wp:effectExtent l="0" t="0" r="0" b="0"/>
                  <wp:wrapNone/>
                  <wp:docPr id="402" name="Freeform 40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u w:val="single"/>
                <w:color w:val="000000"/>
                <w:sz w:val="20"/>
                <w:szCs w:val="20"/>
              </w:rPr>
              <w:t>Существа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u w:val="single"/>
                <w:color w:val="000000"/>
                <w:sz w:val="20"/>
                <w:szCs w:val="20"/>
              </w:rPr>
              <w:t>  </w:t>
            </w:r>
            <w:r/>
          </w:p>
        </w:tc>
        <w:tc>
          <w:tcPr>
            <w:tcW w:w="214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1" w:right="-18" w:firstLine="0"/>
            </w:pPr>
            <w:r>
              <w:drawing>
                <wp:anchor simplePos="0" relativeHeight="251659487" behindDoc="0" locked="0" layoutInCell="1" allowOverlap="1">
                  <wp:simplePos x="0" y="0"/>
                  <wp:positionH relativeFrom="page">
                    <wp:posOffset>1362456</wp:posOffset>
                  </wp:positionH>
                  <wp:positionV relativeFrom="line">
                    <wp:posOffset>-7858</wp:posOffset>
                  </wp:positionV>
                  <wp:extent cx="6096" cy="6096"/>
                  <wp:effectExtent l="0" t="0" r="0" b="0"/>
                  <wp:wrapNone/>
                  <wp:docPr id="403" name="Freeform 40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u w:val="single"/>
                <w:color w:val="000000"/>
                <w:sz w:val="20"/>
                <w:szCs w:val="20"/>
              </w:rPr>
              <w:t>Персонажи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u w:val="single"/>
                <w:color w:val="000000"/>
                <w:sz w:val="20"/>
                <w:szCs w:val="20"/>
              </w:rPr>
              <w:t>  </w:t>
            </w:r>
            <w:r/>
          </w:p>
        </w:tc>
        <w:tc>
          <w:tcPr>
            <w:tcW w:w="248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0" w:right="-18" w:firstLine="0"/>
            </w:pPr>
            <w:r>
              <w:drawing>
                <wp:anchor simplePos="0" relativeHeight="251659489" behindDoc="0" locked="0" layoutInCell="1" allowOverlap="1">
                  <wp:simplePos x="0" y="0"/>
                  <wp:positionH relativeFrom="page">
                    <wp:posOffset>1575817</wp:posOffset>
                  </wp:positionH>
                  <wp:positionV relativeFrom="line">
                    <wp:posOffset>-7858</wp:posOffset>
                  </wp:positionV>
                  <wp:extent cx="6096" cy="6096"/>
                  <wp:effectExtent l="0" t="0" r="0" b="0"/>
                  <wp:wrapNone/>
                  <wp:docPr id="404" name="Freeform 40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Имена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людей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/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мест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/>
          </w:p>
        </w:tc>
      </w:tr>
      <w:tr>
        <w:trPr>
          <w:trHeight w:hRule="exact" w:val="220"/>
        </w:trPr>
        <w:tc>
          <w:tcPr>
            <w:tcW w:w="87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80" w:right="-18" w:firstLine="0"/>
            </w:pPr>
            <w:r>
              <w:drawing>
                <wp:anchor simplePos="0" relativeHeight="251659530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-4810</wp:posOffset>
                  </wp:positionV>
                  <wp:extent cx="6096" cy="6096"/>
                  <wp:effectExtent l="0" t="0" r="0" b="0"/>
                  <wp:wrapNone/>
                  <wp:docPr id="405" name="Freeform 40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532" behindDoc="0" locked="0" layoutInCell="1" allowOverlap="1">
                  <wp:simplePos x="0" y="0"/>
                  <wp:positionH relativeFrom="page">
                    <wp:posOffset>554735</wp:posOffset>
                  </wp:positionH>
                  <wp:positionV relativeFrom="line">
                    <wp:posOffset>-4810</wp:posOffset>
                  </wp:positionV>
                  <wp:extent cx="6096" cy="6096"/>
                  <wp:effectExtent l="0" t="0" r="0" b="0"/>
                  <wp:wrapNone/>
                  <wp:docPr id="406" name="Freeform 40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01-10  </w:t>
            </w:r>
            <w:r/>
            <w:r/>
          </w:p>
        </w:tc>
        <w:tc>
          <w:tcPr>
            <w:tcW w:w="195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1" w:right="-18" w:firstLine="0"/>
            </w:pPr>
            <w:r>
              <w:drawing>
                <wp:anchor simplePos="0" relativeHeight="251659534" behindDoc="0" locked="0" layoutInCell="1" allowOverlap="1">
                  <wp:simplePos x="0" y="0"/>
                  <wp:positionH relativeFrom="page">
                    <wp:posOffset>1240535</wp:posOffset>
                  </wp:positionH>
                  <wp:positionV relativeFrom="line">
                    <wp:posOffset>-4810</wp:posOffset>
                  </wp:positionV>
                  <wp:extent cx="6096" cy="6096"/>
                  <wp:effectExtent l="0" t="0" r="0" b="0"/>
                  <wp:wrapNone/>
                  <wp:docPr id="407" name="Freeform 40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Сова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и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Чертополох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  </w:t>
            </w:r>
            <w:r/>
            <w:r/>
          </w:p>
        </w:tc>
        <w:tc>
          <w:tcPr>
            <w:tcW w:w="214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0" w:right="-18" w:firstLine="0"/>
            </w:pPr>
            <w:r>
              <w:drawing>
                <wp:anchor simplePos="0" relativeHeight="251659536" behindDoc="0" locked="0" layoutInCell="1" allowOverlap="1">
                  <wp:simplePos x="0" y="0"/>
                  <wp:positionH relativeFrom="page">
                    <wp:posOffset>1362456</wp:posOffset>
                  </wp:positionH>
                  <wp:positionV relativeFrom="line">
                    <wp:posOffset>-4810</wp:posOffset>
                  </wp:positionV>
                  <wp:extent cx="6096" cy="6096"/>
                  <wp:effectExtent l="0" t="0" r="0" b="0"/>
                  <wp:wrapNone/>
                  <wp:docPr id="408" name="Freeform 40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Своевольный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Дракон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  </w:t>
            </w:r>
            <w:r/>
            <w:r/>
          </w:p>
        </w:tc>
        <w:tc>
          <w:tcPr>
            <w:tcW w:w="214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1" w:right="-18" w:firstLine="0"/>
            </w:pPr>
            <w:r>
              <w:drawing>
                <wp:anchor simplePos="0" relativeHeight="251659538" behindDoc="0" locked="0" layoutInCell="1" allowOverlap="1">
                  <wp:simplePos x="0" y="0"/>
                  <wp:positionH relativeFrom="page">
                    <wp:posOffset>1362456</wp:posOffset>
                  </wp:positionH>
                  <wp:positionV relativeFrom="line">
                    <wp:posOffset>-4810</wp:posOffset>
                  </wp:positionV>
                  <wp:extent cx="6096" cy="6096"/>
                  <wp:effectExtent l="0" t="0" r="0" b="0"/>
                  <wp:wrapNone/>
                  <wp:docPr id="409" name="Freeform 40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Медный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pacing w:val="24"/>
                <w:sz w:val="20"/>
                <w:szCs w:val="20"/>
              </w:rPr>
              <w:t>Г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орнист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  </w:t>
            </w:r>
            <w:r/>
            <w:r/>
          </w:p>
        </w:tc>
        <w:tc>
          <w:tcPr>
            <w:tcW w:w="248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0" w:right="-18" w:firstLine="0"/>
            </w:pPr>
            <w:r>
              <w:drawing>
                <wp:anchor simplePos="0" relativeHeight="251659540" behindDoc="0" locked="0" layoutInCell="1" allowOverlap="1">
                  <wp:simplePos x="0" y="0"/>
                  <wp:positionH relativeFrom="page">
                    <wp:posOffset>1575817</wp:posOffset>
                  </wp:positionH>
                  <wp:positionV relativeFrom="line">
                    <wp:posOffset>-4810</wp:posOffset>
                  </wp:positionV>
                  <wp:extent cx="6096" cy="6096"/>
                  <wp:effectExtent l="0" t="0" r="0" b="0"/>
                  <wp:wrapNone/>
                  <wp:docPr id="410" name="Freeform 41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Сарлитти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/>
          </w:p>
        </w:tc>
      </w:tr>
      <w:tr>
        <w:trPr>
          <w:trHeight w:hRule="exact" w:val="220"/>
        </w:trPr>
        <w:tc>
          <w:tcPr>
            <w:tcW w:w="87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80" w:right="-18" w:firstLine="0"/>
              <w:jc w:val="both"/>
            </w:pPr>
            <w:r>
              <w:drawing>
                <wp:anchor simplePos="0" relativeHeight="251659580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-4810</wp:posOffset>
                  </wp:positionV>
                  <wp:extent cx="6096" cy="6096"/>
                  <wp:effectExtent l="0" t="0" r="0" b="0"/>
                  <wp:wrapNone/>
                  <wp:docPr id="411" name="Freeform 41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582" behindDoc="0" locked="0" layoutInCell="1" allowOverlap="1">
                  <wp:simplePos x="0" y="0"/>
                  <wp:positionH relativeFrom="page">
                    <wp:posOffset>554735</wp:posOffset>
                  </wp:positionH>
                  <wp:positionV relativeFrom="line">
                    <wp:posOffset>-4810</wp:posOffset>
                  </wp:positionV>
                  <wp:extent cx="6096" cy="6096"/>
                  <wp:effectExtent l="0" t="0" r="0" b="0"/>
                  <wp:wrapNone/>
                  <wp:docPr id="412" name="Freeform 41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11-20  </w:t>
            </w:r>
            <w:r/>
          </w:p>
        </w:tc>
        <w:tc>
          <w:tcPr>
            <w:tcW w:w="195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1" w:right="-18" w:firstLine="0"/>
              <w:jc w:val="both"/>
            </w:pPr>
            <w:r>
              <w:drawing>
                <wp:anchor simplePos="0" relativeHeight="251659584" behindDoc="0" locked="0" layoutInCell="1" allowOverlap="1">
                  <wp:simplePos x="0" y="0"/>
                  <wp:positionH relativeFrom="page">
                    <wp:posOffset>1240535</wp:posOffset>
                  </wp:positionH>
                  <wp:positionV relativeFrom="line">
                    <wp:posOffset>-4810</wp:posOffset>
                  </wp:positionV>
                  <wp:extent cx="6096" cy="6096"/>
                  <wp:effectExtent l="0" t="0" r="0" b="0"/>
                  <wp:wrapNone/>
                  <wp:docPr id="413" name="Freeform 41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Река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и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Бочка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  </w:t>
            </w:r>
            <w:r/>
          </w:p>
        </w:tc>
        <w:tc>
          <w:tcPr>
            <w:tcW w:w="214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0" w:right="-18" w:firstLine="0"/>
              <w:jc w:val="both"/>
            </w:pPr>
            <w:r>
              <w:drawing>
                <wp:anchor simplePos="0" relativeHeight="251659586" behindDoc="0" locked="0" layoutInCell="1" allowOverlap="1">
                  <wp:simplePos x="0" y="0"/>
                  <wp:positionH relativeFrom="page">
                    <wp:posOffset>1362456</wp:posOffset>
                  </wp:positionH>
                  <wp:positionV relativeFrom="line">
                    <wp:posOffset>-4810</wp:posOffset>
                  </wp:positionV>
                  <wp:extent cx="6096" cy="6096"/>
                  <wp:effectExtent l="0" t="0" r="0" b="0"/>
                  <wp:wrapNone/>
                  <wp:docPr id="414" name="Freeform 41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Чёрная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Лошадь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  </w:t>
            </w:r>
            <w:r/>
          </w:p>
        </w:tc>
        <w:tc>
          <w:tcPr>
            <w:tcW w:w="214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1" w:right="-18" w:firstLine="0"/>
              <w:jc w:val="both"/>
            </w:pPr>
            <w:r>
              <w:drawing>
                <wp:anchor simplePos="0" relativeHeight="251659588" behindDoc="0" locked="0" layoutInCell="1" allowOverlap="1">
                  <wp:simplePos x="0" y="0"/>
                  <wp:positionH relativeFrom="page">
                    <wp:posOffset>1362456</wp:posOffset>
                  </wp:positionH>
                  <wp:positionV relativeFrom="line">
                    <wp:posOffset>-4810</wp:posOffset>
                  </wp:positionV>
                  <wp:extent cx="6096" cy="6096"/>
                  <wp:effectExtent l="0" t="0" r="0" b="0"/>
                  <wp:wrapNone/>
                  <wp:docPr id="415" name="Freeform 41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Багровый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Призрак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  </w:t>
            </w:r>
            <w:r/>
          </w:p>
        </w:tc>
        <w:tc>
          <w:tcPr>
            <w:tcW w:w="248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0" w:right="-18" w:firstLine="0"/>
              <w:jc w:val="both"/>
            </w:pPr>
            <w:r>
              <w:drawing>
                <wp:anchor simplePos="0" relativeHeight="251659590" behindDoc="0" locked="0" layoutInCell="1" allowOverlap="1">
                  <wp:simplePos x="0" y="0"/>
                  <wp:positionH relativeFrom="page">
                    <wp:posOffset>1575817</wp:posOffset>
                  </wp:positionH>
                  <wp:positionV relativeFrom="line">
                    <wp:posOffset>-4810</wp:posOffset>
                  </wp:positionV>
                  <wp:extent cx="6096" cy="6096"/>
                  <wp:effectExtent l="0" t="0" r="0" b="0"/>
                  <wp:wrapNone/>
                  <wp:docPr id="416" name="Freeform 41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Спокойный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Уголок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</w:p>
        </w:tc>
      </w:tr>
      <w:tr>
        <w:trPr>
          <w:trHeight w:hRule="exact" w:val="220"/>
        </w:trPr>
        <w:tc>
          <w:tcPr>
            <w:tcW w:w="87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80" w:right="-18" w:firstLine="0"/>
              <w:jc w:val="both"/>
            </w:pPr>
            <w:r>
              <w:drawing>
                <wp:anchor simplePos="0" relativeHeight="251659630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-4810</wp:posOffset>
                  </wp:positionV>
                  <wp:extent cx="6096" cy="6096"/>
                  <wp:effectExtent l="0" t="0" r="0" b="0"/>
                  <wp:wrapNone/>
                  <wp:docPr id="417" name="Freeform 41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632" behindDoc="0" locked="0" layoutInCell="1" allowOverlap="1">
                  <wp:simplePos x="0" y="0"/>
                  <wp:positionH relativeFrom="page">
                    <wp:posOffset>554735</wp:posOffset>
                  </wp:positionH>
                  <wp:positionV relativeFrom="line">
                    <wp:posOffset>-4810</wp:posOffset>
                  </wp:positionV>
                  <wp:extent cx="6096" cy="6096"/>
                  <wp:effectExtent l="0" t="0" r="0" b="0"/>
                  <wp:wrapNone/>
                  <wp:docPr id="418" name="Freeform 41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21-30  </w:t>
            </w:r>
            <w:r/>
          </w:p>
        </w:tc>
        <w:tc>
          <w:tcPr>
            <w:tcW w:w="195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1" w:right="-18" w:firstLine="0"/>
              <w:jc w:val="both"/>
            </w:pPr>
            <w:r>
              <w:drawing>
                <wp:anchor simplePos="0" relativeHeight="251659634" behindDoc="0" locked="0" layoutInCell="1" allowOverlap="1">
                  <wp:simplePos x="0" y="0"/>
                  <wp:positionH relativeFrom="page">
                    <wp:posOffset>1240535</wp:posOffset>
                  </wp:positionH>
                  <wp:positionV relativeFrom="line">
                    <wp:posOffset>-4810</wp:posOffset>
                  </wp:positionV>
                  <wp:extent cx="6096" cy="6096"/>
                  <wp:effectExtent l="0" t="0" r="0" b="0"/>
                  <wp:wrapNone/>
                  <wp:docPr id="419" name="Freeform 41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Дракон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и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Блоха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  </w:t>
            </w:r>
            <w:r/>
          </w:p>
        </w:tc>
        <w:tc>
          <w:tcPr>
            <w:tcW w:w="214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0" w:right="-18" w:firstLine="0"/>
              <w:jc w:val="both"/>
            </w:pPr>
            <w:r>
              <w:drawing>
                <wp:anchor simplePos="0" relativeHeight="251659636" behindDoc="0" locked="0" layoutInCell="1" allowOverlap="1">
                  <wp:simplePos x="0" y="0"/>
                  <wp:positionH relativeFrom="page">
                    <wp:posOffset>1362456</wp:posOffset>
                  </wp:positionH>
                  <wp:positionV relativeFrom="line">
                    <wp:posOffset>-4810</wp:posOffset>
                  </wp:positionV>
                  <wp:extent cx="6096" cy="6096"/>
                  <wp:effectExtent l="0" t="0" r="0" b="0"/>
                  <wp:wrapNone/>
                  <wp:docPr id="420" name="Freeform 42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Быстрая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Лиса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  </w:t>
            </w:r>
            <w:r/>
          </w:p>
        </w:tc>
        <w:tc>
          <w:tcPr>
            <w:tcW w:w="214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1" w:right="-18" w:firstLine="0"/>
              <w:jc w:val="both"/>
            </w:pPr>
            <w:r>
              <w:drawing>
                <wp:anchor simplePos="0" relativeHeight="251659638" behindDoc="0" locked="0" layoutInCell="1" allowOverlap="1">
                  <wp:simplePos x="0" y="0"/>
                  <wp:positionH relativeFrom="page">
                    <wp:posOffset>1362456</wp:posOffset>
                  </wp:positionH>
                  <wp:positionV relativeFrom="line">
                    <wp:posOffset>-4810</wp:posOffset>
                  </wp:positionV>
                  <wp:extent cx="6096" cy="6096"/>
                  <wp:effectExtent l="0" t="0" r="0" b="0"/>
                  <wp:wrapNone/>
                  <wp:docPr id="421" name="Freeform 42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Приют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моряка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  </w:t>
            </w:r>
            <w:r/>
          </w:p>
        </w:tc>
        <w:tc>
          <w:tcPr>
            <w:tcW w:w="248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0" w:right="-18" w:firstLine="0"/>
              <w:jc w:val="both"/>
            </w:pPr>
            <w:r>
              <w:drawing>
                <wp:anchor simplePos="0" relativeHeight="251659640" behindDoc="0" locked="0" layoutInCell="1" allowOverlap="1">
                  <wp:simplePos x="0" y="0"/>
                  <wp:positionH relativeFrom="page">
                    <wp:posOffset>1575817</wp:posOffset>
                  </wp:positionH>
                  <wp:positionV relativeFrom="line">
                    <wp:posOffset>-4810</wp:posOffset>
                  </wp:positionV>
                  <wp:extent cx="6096" cy="6096"/>
                  <wp:effectExtent l="0" t="0" r="0" b="0"/>
                  <wp:wrapNone/>
                  <wp:docPr id="422" name="Freeform 42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Кофевар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Сыновья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/>
          </w:p>
        </w:tc>
      </w:tr>
      <w:tr>
        <w:trPr>
          <w:trHeight w:hRule="exact" w:val="450"/>
        </w:trPr>
        <w:tc>
          <w:tcPr>
            <w:tcW w:w="87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exact"/>
              <w:ind w:left="80" w:right="-18" w:firstLine="0"/>
              <w:jc w:val="both"/>
            </w:pPr>
            <w:r>
              <w:drawing>
                <wp:anchor simplePos="0" relativeHeight="251659683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3445</wp:posOffset>
                  </wp:positionV>
                  <wp:extent cx="6096" cy="6096"/>
                  <wp:effectExtent l="0" t="0" r="0" b="0"/>
                  <wp:wrapNone/>
                  <wp:docPr id="423" name="Freeform 42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685" behindDoc="0" locked="0" layoutInCell="1" allowOverlap="1">
                  <wp:simplePos x="0" y="0"/>
                  <wp:positionH relativeFrom="page">
                    <wp:posOffset>554735</wp:posOffset>
                  </wp:positionH>
                  <wp:positionV relativeFrom="line">
                    <wp:posOffset>3445</wp:posOffset>
                  </wp:positionV>
                  <wp:extent cx="6096" cy="6096"/>
                  <wp:effectExtent l="0" t="0" r="0" b="0"/>
                  <wp:wrapNone/>
                  <wp:docPr id="424" name="Freeform 42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31-40  </w:t>
            </w:r>
            <w:r/>
          </w:p>
        </w:tc>
        <w:tc>
          <w:tcPr>
            <w:tcW w:w="195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exact"/>
              <w:ind w:left="111" w:right="-18" w:firstLine="0"/>
              <w:jc w:val="both"/>
            </w:pPr>
            <w:r>
              <w:drawing>
                <wp:anchor simplePos="0" relativeHeight="251659687" behindDoc="0" locked="0" layoutInCell="1" allowOverlap="1">
                  <wp:simplePos x="0" y="0"/>
                  <wp:positionH relativeFrom="page">
                    <wp:posOffset>1240535</wp:posOffset>
                  </wp:positionH>
                  <wp:positionV relativeFrom="line">
                    <wp:posOffset>3445</wp:posOffset>
                  </wp:positionV>
                  <wp:extent cx="6096" cy="6096"/>
                  <wp:effectExtent l="0" t="0" r="0" b="0"/>
                  <wp:wrapNone/>
                  <wp:docPr id="425" name="Freeform 42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pacing w:val="24"/>
                <w:sz w:val="20"/>
                <w:szCs w:val="20"/>
              </w:rPr>
              <w:t>У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лыбка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Взгляд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</w:p>
        </w:tc>
        <w:tc>
          <w:tcPr>
            <w:tcW w:w="214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exact"/>
              <w:ind w:left="110" w:right="-18" w:firstLine="0"/>
              <w:jc w:val="both"/>
            </w:pPr>
            <w:r>
              <w:drawing>
                <wp:anchor simplePos="0" relativeHeight="251659689" behindDoc="0" locked="0" layoutInCell="1" allowOverlap="1">
                  <wp:simplePos x="0" y="0"/>
                  <wp:positionH relativeFrom="page">
                    <wp:posOffset>1362456</wp:posOffset>
                  </wp:positionH>
                  <wp:positionV relativeFrom="line">
                    <wp:posOffset>3445</wp:posOffset>
                  </wp:positionV>
                  <wp:extent cx="6096" cy="6096"/>
                  <wp:effectExtent l="0" t="0" r="0" b="0"/>
                  <wp:wrapNone/>
                  <wp:docPr id="426" name="Freeform 42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Голодный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Медведь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</w:p>
        </w:tc>
        <w:tc>
          <w:tcPr>
            <w:tcW w:w="214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exact"/>
              <w:ind w:left="111" w:right="-18" w:firstLine="0"/>
              <w:jc w:val="both"/>
            </w:pPr>
            <w:r>
              <w:drawing>
                <wp:anchor simplePos="0" relativeHeight="251659691" behindDoc="0" locked="0" layoutInCell="1" allowOverlap="1">
                  <wp:simplePos x="0" y="0"/>
                  <wp:positionH relativeFrom="page">
                    <wp:posOffset>1362456</wp:posOffset>
                  </wp:positionH>
                  <wp:positionV relativeFrom="line">
                    <wp:posOffset>3445</wp:posOffset>
                  </wp:positionV>
                  <wp:extent cx="6096" cy="6096"/>
                  <wp:effectExtent l="0" t="0" r="0" b="0"/>
                  <wp:wrapNone/>
                  <wp:docPr id="427" name="Freeform 42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Чёрный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Владыка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</w:p>
        </w:tc>
        <w:tc>
          <w:tcPr>
            <w:tcW w:w="248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exact"/>
              <w:ind w:left="110" w:right="-18" w:firstLine="0"/>
              <w:jc w:val="both"/>
            </w:pPr>
            <w:r>
              <w:drawing>
                <wp:anchor simplePos="0" relativeHeight="251659693" behindDoc="0" locked="0" layoutInCell="1" allowOverlap="1">
                  <wp:simplePos x="0" y="0"/>
                  <wp:positionH relativeFrom="page">
                    <wp:posOffset>1575817</wp:posOffset>
                  </wp:positionH>
                  <wp:positionV relativeFrom="line">
                    <wp:posOffset>3445</wp:posOffset>
                  </wp:positionV>
                  <wp:extent cx="6096" cy="6096"/>
                  <wp:effectExtent l="0" t="0" r="0" b="0"/>
                  <wp:wrapNone/>
                  <wp:docPr id="428" name="Freeform 42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Таверна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pacing w:val="24"/>
                <w:sz w:val="20"/>
                <w:szCs w:val="20"/>
              </w:rPr>
              <w:t>У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лице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9" w:line="240" w:lineRule="exact"/>
              <w:ind w:left="110" w:right="0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Танцоров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</w:p>
        </w:tc>
      </w:tr>
      <w:tr>
        <w:trPr>
          <w:trHeight w:hRule="exact" w:val="220"/>
        </w:trPr>
        <w:tc>
          <w:tcPr>
            <w:tcW w:w="87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80" w:right="-18" w:firstLine="0"/>
            </w:pPr>
            <w:r>
              <w:drawing>
                <wp:anchor simplePos="0" relativeHeight="251659734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-4810</wp:posOffset>
                  </wp:positionV>
                  <wp:extent cx="6096" cy="6096"/>
                  <wp:effectExtent l="0" t="0" r="0" b="0"/>
                  <wp:wrapNone/>
                  <wp:docPr id="429" name="Freeform 42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736" behindDoc="0" locked="0" layoutInCell="1" allowOverlap="1">
                  <wp:simplePos x="0" y="0"/>
                  <wp:positionH relativeFrom="page">
                    <wp:posOffset>554735</wp:posOffset>
                  </wp:positionH>
                  <wp:positionV relativeFrom="line">
                    <wp:posOffset>-4810</wp:posOffset>
                  </wp:positionV>
                  <wp:extent cx="6096" cy="6096"/>
                  <wp:effectExtent l="0" t="0" r="0" b="0"/>
                  <wp:wrapNone/>
                  <wp:docPr id="430" name="Freeform 43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41-50  </w:t>
            </w:r>
            <w:r/>
            <w:r/>
          </w:p>
        </w:tc>
        <w:tc>
          <w:tcPr>
            <w:tcW w:w="195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1" w:right="-18" w:firstLine="0"/>
            </w:pPr>
            <w:r>
              <w:drawing>
                <wp:anchor simplePos="0" relativeHeight="251659738" behindDoc="0" locked="0" layoutInCell="1" allowOverlap="1">
                  <wp:simplePos x="0" y="0"/>
                  <wp:positionH relativeFrom="page">
                    <wp:posOffset>1240535</wp:posOffset>
                  </wp:positionH>
                  <wp:positionV relativeFrom="line">
                    <wp:posOffset>-4810</wp:posOffset>
                  </wp:positionV>
                  <wp:extent cx="6096" cy="6096"/>
                  <wp:effectExtent l="0" t="0" r="0" b="0"/>
                  <wp:wrapNone/>
                  <wp:docPr id="431" name="Freeform 43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Топор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и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Наручень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  </w:t>
            </w:r>
            <w:r/>
            <w:r/>
          </w:p>
        </w:tc>
        <w:tc>
          <w:tcPr>
            <w:tcW w:w="214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0" w:right="-18" w:firstLine="0"/>
            </w:pPr>
            <w:r>
              <w:drawing>
                <wp:anchor simplePos="0" relativeHeight="251659740" behindDoc="0" locked="0" layoutInCell="1" allowOverlap="1">
                  <wp:simplePos x="0" y="0"/>
                  <wp:positionH relativeFrom="page">
                    <wp:posOffset>1362456</wp:posOffset>
                  </wp:positionH>
                  <wp:positionV relativeFrom="line">
                    <wp:posOffset>-4810</wp:posOffset>
                  </wp:positionV>
                  <wp:extent cx="6096" cy="6096"/>
                  <wp:effectExtent l="0" t="0" r="0" b="0"/>
                  <wp:wrapNone/>
                  <wp:docPr id="432" name="Freeform 43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Взгляд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Виверна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  </w:t>
            </w:r>
            <w:r/>
            <w:r/>
          </w:p>
        </w:tc>
        <w:tc>
          <w:tcPr>
            <w:tcW w:w="214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1" w:right="-18" w:firstLine="0"/>
            </w:pPr>
            <w:r>
              <w:drawing>
                <wp:anchor simplePos="0" relativeHeight="251659742" behindDoc="0" locked="0" layoutInCell="1" allowOverlap="1">
                  <wp:simplePos x="0" y="0"/>
                  <wp:positionH relativeFrom="page">
                    <wp:posOffset>1362456</wp:posOffset>
                  </wp:positionH>
                  <wp:positionV relativeFrom="line">
                    <wp:posOffset>-4810</wp:posOffset>
                  </wp:positionV>
                  <wp:extent cx="6096" cy="6096"/>
                  <wp:effectExtent l="0" t="0" r="0" b="0"/>
                  <wp:wrapNone/>
                  <wp:docPr id="433" name="Freeform 43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Старый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Сапожник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  </w:t>
            </w:r>
            <w:r/>
            <w:r/>
          </w:p>
        </w:tc>
        <w:tc>
          <w:tcPr>
            <w:tcW w:w="248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0" w:right="0" w:firstLine="0"/>
            </w:pPr>
            <w:r>
              <w:drawing>
                <wp:anchor simplePos="0" relativeHeight="251659744" behindDoc="0" locked="0" layoutInCell="1" allowOverlap="1">
                  <wp:simplePos x="0" y="0"/>
                  <wp:positionH relativeFrom="page">
                    <wp:posOffset>1575817</wp:posOffset>
                  </wp:positionH>
                  <wp:positionV relativeFrom="line">
                    <wp:posOffset>-4810</wp:posOffset>
                  </wp:positionV>
                  <wp:extent cx="6096" cy="6096"/>
                  <wp:effectExtent l="0" t="0" r="0" b="0"/>
                  <wp:wrapNone/>
                  <wp:docPr id="434" name="Freeform 43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Эли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Энн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/>
          </w:p>
        </w:tc>
      </w:tr>
      <w:tr>
        <w:trPr>
          <w:trHeight w:hRule="exact" w:val="450"/>
        </w:trPr>
        <w:tc>
          <w:tcPr>
            <w:tcW w:w="87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" w:after="0" w:line="223" w:lineRule="exact"/>
              <w:ind w:left="80" w:right="-18" w:firstLine="0"/>
            </w:pPr>
            <w:r>
              <w:drawing>
                <wp:anchor simplePos="0" relativeHeight="251659789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-365</wp:posOffset>
                  </wp:positionV>
                  <wp:extent cx="6096" cy="6096"/>
                  <wp:effectExtent l="0" t="0" r="0" b="0"/>
                  <wp:wrapNone/>
                  <wp:docPr id="435" name="Freeform 43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791" behindDoc="0" locked="0" layoutInCell="1" allowOverlap="1">
                  <wp:simplePos x="0" y="0"/>
                  <wp:positionH relativeFrom="page">
                    <wp:posOffset>554735</wp:posOffset>
                  </wp:positionH>
                  <wp:positionV relativeFrom="line">
                    <wp:posOffset>-365</wp:posOffset>
                  </wp:positionV>
                  <wp:extent cx="6096" cy="6096"/>
                  <wp:effectExtent l="0" t="0" r="0" b="0"/>
                  <wp:wrapNone/>
                  <wp:docPr id="436" name="Freeform 43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51-60  </w:t>
            </w:r>
            <w:r/>
          </w:p>
        </w:tc>
        <w:tc>
          <w:tcPr>
            <w:tcW w:w="195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" w:after="0" w:line="223" w:lineRule="exact"/>
              <w:ind w:left="111" w:right="-18" w:firstLine="0"/>
            </w:pPr>
            <w:r>
              <w:drawing>
                <wp:anchor simplePos="0" relativeHeight="251659793" behindDoc="0" locked="0" layoutInCell="1" allowOverlap="1">
                  <wp:simplePos x="0" y="0"/>
                  <wp:positionH relativeFrom="page">
                    <wp:posOffset>1240535</wp:posOffset>
                  </wp:positionH>
                  <wp:positionV relativeFrom="line">
                    <wp:posOffset>-365</wp:posOffset>
                  </wp:positionV>
                  <wp:extent cx="6096" cy="6096"/>
                  <wp:effectExtent l="0" t="0" r="0" b="0"/>
                  <wp:wrapNone/>
                  <wp:docPr id="437" name="Freeform 43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Пони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Седло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</w:p>
        </w:tc>
        <w:tc>
          <w:tcPr>
            <w:tcW w:w="214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" w:after="0" w:line="223" w:lineRule="exact"/>
              <w:ind w:left="110" w:right="-18" w:firstLine="0"/>
            </w:pPr>
            <w:r>
              <w:drawing>
                <wp:anchor simplePos="0" relativeHeight="251659795" behindDoc="0" locked="0" layoutInCell="1" allowOverlap="1">
                  <wp:simplePos x="0" y="0"/>
                  <wp:positionH relativeFrom="page">
                    <wp:posOffset>1362456</wp:posOffset>
                  </wp:positionH>
                  <wp:positionV relativeFrom="line">
                    <wp:posOffset>-365</wp:posOffset>
                  </wp:positionV>
                  <wp:extent cx="6096" cy="6096"/>
                  <wp:effectExtent l="0" t="0" r="0" b="0"/>
                  <wp:wrapNone/>
                  <wp:docPr id="438" name="Freeform 43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Серебряный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Лев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</w:p>
        </w:tc>
        <w:tc>
          <w:tcPr>
            <w:tcW w:w="2145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" w:after="0" w:line="223" w:lineRule="exact"/>
              <w:ind w:left="111" w:right="0" w:firstLine="0"/>
            </w:pPr>
            <w:r>
              <w:drawing>
                <wp:anchor simplePos="0" relativeHeight="251659797" behindDoc="0" locked="0" layoutInCell="1" allowOverlap="1">
                  <wp:simplePos x="0" y="0"/>
                  <wp:positionH relativeFrom="page">
                    <wp:posOffset>1362456</wp:posOffset>
                  </wp:positionH>
                  <wp:positionV relativeFrom="line">
                    <wp:posOffset>-365</wp:posOffset>
                  </wp:positionV>
                  <wp:extent cx="6096" cy="6096"/>
                  <wp:effectExtent l="0" t="0" r="0" b="0"/>
                  <wp:wrapNone/>
                  <wp:docPr id="439" name="Freeform 43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Последний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Приют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9" w:line="223" w:lineRule="exact"/>
              <w:ind w:left="31" w:right="1323" w:firstLine="0"/>
              <w:jc w:val="right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Дварфа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/>
          </w:p>
        </w:tc>
        <w:tc>
          <w:tcPr>
            <w:tcW w:w="2481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9799" behindDoc="0" locked="0" layoutInCell="1" allowOverlap="1">
                  <wp:simplePos x="0" y="0"/>
                  <wp:positionH relativeFrom="page">
                    <wp:posOffset>1575817</wp:posOffset>
                  </wp:positionH>
                  <wp:positionV relativeFrom="paragraph">
                    <wp:posOffset>-1</wp:posOffset>
                  </wp:positionV>
                  <wp:extent cx="6096" cy="6096"/>
                  <wp:effectExtent l="0" t="0" r="0" b="0"/>
                  <wp:wrapNone/>
                  <wp:docPr id="440" name="Freeform 44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20"/>
        </w:trPr>
        <w:tc>
          <w:tcPr>
            <w:tcW w:w="873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64007</wp:posOffset>
                  </wp:positionH>
                  <wp:positionV relativeFrom="paragraph">
                    <wp:posOffset>-293894</wp:posOffset>
                  </wp:positionV>
                  <wp:extent cx="5891783" cy="1011917"/>
                  <wp:effectExtent l="0" t="0" r="0" b="0"/>
                  <wp:wrapNone/>
                  <wp:docPr id="441" name="Freeform 441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841247" y="-293894"/>
                            <a:ext cx="5777483" cy="8976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23" w:lineRule="exact"/>
                                <w:ind w:left="7128" w:right="643" w:firstLine="0"/>
                                <w:jc w:val="right"/>
                              </w:pP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Ночлег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Докера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 </w:t>
                              </w: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tabs>
                                  <w:tab w:val="left" w:pos="883"/>
                                  <w:tab w:val="left" w:pos="2836"/>
                                  <w:tab w:val="left" w:pos="4982"/>
                                  <w:tab w:val="left" w:pos="7128"/>
                                </w:tabs>
                                <w:spacing w:before="227" w:after="0" w:line="240" w:lineRule="exact"/>
                                <w:ind w:left="0" w:right="0" w:firstLine="0"/>
                              </w:pP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61-70 	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0"/>
                                  <w:szCs w:val="20"/>
                                </w:rPr>
                                <w:t>Свисток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0"/>
                                  <w:szCs w:val="20"/>
                                </w:rPr>
                                <w:t>и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0"/>
                                  <w:szCs w:val="20"/>
                                </w:rPr>
                                <w:t>Барабан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0"/>
                                  <w:szCs w:val="20"/>
                                </w:rPr>
                                <w:t> 	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0"/>
                                  <w:szCs w:val="20"/>
                                </w:rPr>
                                <w:t>Жирная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0"/>
                                  <w:szCs w:val="20"/>
                                </w:rPr>
                                <w:t>Лягушка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0"/>
                                  <w:szCs w:val="20"/>
                                </w:rPr>
                                <w:t> 	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pacing w:val="24"/>
                                  <w:sz w:val="20"/>
                                  <w:szCs w:val="20"/>
                                </w:rPr>
                                <w:t>У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0"/>
                                  <w:szCs w:val="20"/>
                                </w:rPr>
                                <w:t>ставший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0"/>
                                  <w:szCs w:val="20"/>
                                </w:rPr>
                                <w:t>Извозчик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0"/>
                                  <w:szCs w:val="20"/>
                                </w:rPr>
                                <w:t> 	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Сломанный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Мост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71-80 	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0"/>
                                  <w:szCs w:val="20"/>
                                </w:rPr>
                                <w:t>Лодка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0"/>
                                  <w:szCs w:val="20"/>
                                </w:rPr>
                                <w:t>и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0"/>
                                  <w:szCs w:val="20"/>
                                </w:rPr>
                                <w:t>Обломки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0"/>
                                  <w:szCs w:val="20"/>
                                </w:rPr>
                                <w:t> 	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0"/>
                                  <w:szCs w:val="20"/>
                                </w:rPr>
                                <w:t>Пьяный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0"/>
                                  <w:szCs w:val="20"/>
                                </w:rPr>
                                <w:t>Дьявол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0"/>
                                  <w:szCs w:val="20"/>
                                </w:rPr>
                                <w:t> 	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0"/>
                                  <w:szCs w:val="20"/>
                                </w:rPr>
                                <w:t>Хитрый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0"/>
                                  <w:szCs w:val="20"/>
                                </w:rPr>
                                <w:t>Менестрель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0"/>
                                  <w:szCs w:val="20"/>
                                </w:rPr>
                                <w:t> 	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Пивная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Гаррока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 </w:t>
                              </w: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tabs>
                                  <w:tab w:val="left" w:pos="883"/>
                                  <w:tab w:val="left" w:pos="2836"/>
                                  <w:tab w:val="left" w:pos="4982"/>
                                  <w:tab w:val="left" w:pos="7128"/>
                                </w:tabs>
                                <w:spacing w:before="0" w:after="0" w:line="223" w:lineRule="exact"/>
                                <w:ind w:left="0" w:right="0" w:firstLine="0"/>
                              </w:pP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81-90 	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0"/>
                                  <w:szCs w:val="20"/>
                                </w:rPr>
                                <w:t>Хлеб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0"/>
                                  <w:szCs w:val="20"/>
                                </w:rPr>
                                <w:t>и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0"/>
                                  <w:szCs w:val="20"/>
                                </w:rPr>
                                <w:t>Сметана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0"/>
                                  <w:szCs w:val="20"/>
                                </w:rPr>
                                <w:t> 	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0"/>
                                  <w:szCs w:val="20"/>
                                </w:rPr>
                                <w:t>Пугливый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0"/>
                                  <w:szCs w:val="20"/>
                                </w:rPr>
                                <w:t>Единорог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0"/>
                                  <w:szCs w:val="20"/>
                                </w:rPr>
                                <w:t> 	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0"/>
                                  <w:szCs w:val="20"/>
                                </w:rPr>
                                <w:t>Печальная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0"/>
                                  <w:szCs w:val="20"/>
                                </w:rPr>
                                <w:t>Портниха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0"/>
                                  <w:szCs w:val="20"/>
                                </w:rPr>
                                <w:t> 	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Санджертаал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 </w:t>
                              </w: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tabs>
                                  <w:tab w:val="left" w:pos="883"/>
                                  <w:tab w:val="left" w:pos="2836"/>
                                  <w:tab w:val="left" w:pos="4982"/>
                                  <w:tab w:val="left" w:pos="7128"/>
                                </w:tabs>
                                <w:spacing w:before="0" w:after="0" w:line="223" w:lineRule="exact"/>
                                <w:ind w:left="0" w:right="0" w:firstLine="0"/>
                              </w:pP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91-100 	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0"/>
                                  <w:szCs w:val="20"/>
                                </w:rPr>
                                <w:t>Ворота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0"/>
                                  <w:szCs w:val="20"/>
                                </w:rPr>
                                <w:t>и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0"/>
                                  <w:szCs w:val="20"/>
                                </w:rPr>
                                <w:t>Ограда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0"/>
                                  <w:szCs w:val="20"/>
                                </w:rPr>
                                <w:t> 	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0"/>
                                  <w:szCs w:val="20"/>
                                </w:rPr>
                                <w:t>Синий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0"/>
                                  <w:szCs w:val="20"/>
                                </w:rPr>
                                <w:t>Ламмасу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0"/>
                                  <w:szCs w:val="20"/>
                                </w:rPr>
                                <w:t> 	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0"/>
                                  <w:szCs w:val="20"/>
                                </w:rPr>
                                <w:t>Слепой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0"/>
                                  <w:szCs w:val="20"/>
                                </w:rPr>
                                <w:t>Судья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0"/>
                                  <w:szCs w:val="20"/>
                                </w:rPr>
                                <w:t> 	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Паб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в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Переулке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Цепей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9838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442" name="Freeform 44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840" behindDoc="0" locked="0" layoutInCell="1" allowOverlap="1">
                  <wp:simplePos x="0" y="0"/>
                  <wp:positionH relativeFrom="page">
                    <wp:posOffset>554735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443" name="Freeform 44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953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9842" behindDoc="0" locked="0" layoutInCell="1" allowOverlap="1">
                  <wp:simplePos x="0" y="0"/>
                  <wp:positionH relativeFrom="page">
                    <wp:posOffset>1240535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444" name="Freeform 44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2145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9844" behindDoc="0" locked="0" layoutInCell="1" allowOverlap="1">
                  <wp:simplePos x="0" y="0"/>
                  <wp:positionH relativeFrom="page">
                    <wp:posOffset>1362456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445" name="Freeform 44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2145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9846" behindDoc="0" locked="0" layoutInCell="1" allowOverlap="1">
                  <wp:simplePos x="0" y="0"/>
                  <wp:positionH relativeFrom="page">
                    <wp:posOffset>1362456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446" name="Freeform 44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2481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9848" behindDoc="0" locked="0" layoutInCell="1" allowOverlap="1">
                  <wp:simplePos x="0" y="0"/>
                  <wp:positionH relativeFrom="page">
                    <wp:posOffset>1575817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447" name="Freeform 44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20"/>
        </w:trPr>
        <w:tc>
          <w:tcPr>
            <w:tcW w:w="873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9886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448" name="Freeform 44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888" behindDoc="0" locked="0" layoutInCell="1" allowOverlap="1">
                  <wp:simplePos x="0" y="0"/>
                  <wp:positionH relativeFrom="page">
                    <wp:posOffset>554735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449" name="Freeform 44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953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9890" behindDoc="0" locked="0" layoutInCell="1" allowOverlap="1">
                  <wp:simplePos x="0" y="0"/>
                  <wp:positionH relativeFrom="page">
                    <wp:posOffset>1240535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450" name="Freeform 45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2145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9892" behindDoc="0" locked="0" layoutInCell="1" allowOverlap="1">
                  <wp:simplePos x="0" y="0"/>
                  <wp:positionH relativeFrom="page">
                    <wp:posOffset>1362456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451" name="Freeform 45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2145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9894" behindDoc="0" locked="0" layoutInCell="1" allowOverlap="1">
                  <wp:simplePos x="0" y="0"/>
                  <wp:positionH relativeFrom="page">
                    <wp:posOffset>1362456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452" name="Freeform 45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2481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9896" behindDoc="0" locked="0" layoutInCell="1" allowOverlap="1">
                  <wp:simplePos x="0" y="0"/>
                  <wp:positionH relativeFrom="page">
                    <wp:posOffset>1575817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453" name="Freeform 45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20"/>
        </w:trPr>
        <w:tc>
          <w:tcPr>
            <w:tcW w:w="873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9937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454" name="Freeform 45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939" behindDoc="0" locked="0" layoutInCell="1" allowOverlap="1">
                  <wp:simplePos x="0" y="0"/>
                  <wp:positionH relativeFrom="page">
                    <wp:posOffset>554735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455" name="Freeform 45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953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9941" behindDoc="0" locked="0" layoutInCell="1" allowOverlap="1">
                  <wp:simplePos x="0" y="0"/>
                  <wp:positionH relativeFrom="page">
                    <wp:posOffset>1240535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456" name="Freeform 45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2145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9943" behindDoc="0" locked="0" layoutInCell="1" allowOverlap="1">
                  <wp:simplePos x="0" y="0"/>
                  <wp:positionH relativeFrom="page">
                    <wp:posOffset>1362456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457" name="Freeform 45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2145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9945" behindDoc="0" locked="0" layoutInCell="1" allowOverlap="1">
                  <wp:simplePos x="0" y="0"/>
                  <wp:positionH relativeFrom="page">
                    <wp:posOffset>1362456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458" name="Freeform 45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2481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9947" behindDoc="0" locked="0" layoutInCell="1" allowOverlap="1">
                  <wp:simplePos x="0" y="0"/>
                  <wp:positionH relativeFrom="page">
                    <wp:posOffset>1575817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459" name="Freeform 45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20"/>
        </w:trPr>
        <w:tc>
          <w:tcPr>
            <w:tcW w:w="873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9989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460" name="Freeform 46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991" behindDoc="0" locked="0" layoutInCell="1" allowOverlap="1">
                  <wp:simplePos x="0" y="0"/>
                  <wp:positionH relativeFrom="page">
                    <wp:posOffset>554735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461" name="Freeform 46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953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9993" behindDoc="0" locked="0" layoutInCell="1" allowOverlap="1">
                  <wp:simplePos x="0" y="0"/>
                  <wp:positionH relativeFrom="page">
                    <wp:posOffset>1240535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462" name="Freeform 46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2145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9995" behindDoc="0" locked="0" layoutInCell="1" allowOverlap="1">
                  <wp:simplePos x="0" y="0"/>
                  <wp:positionH relativeFrom="page">
                    <wp:posOffset>1362456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463" name="Freeform 46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2145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9997" behindDoc="0" locked="0" layoutInCell="1" allowOverlap="1">
                  <wp:simplePos x="0" y="0"/>
                  <wp:positionH relativeFrom="page">
                    <wp:posOffset>1362456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464" name="Freeform 46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2481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9999" behindDoc="0" locked="0" layoutInCell="1" allowOverlap="1">
                  <wp:simplePos x="0" y="0"/>
                  <wp:positionH relativeFrom="page">
                    <wp:posOffset>1575817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465" name="Freeform 46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7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271" w:after="0" w:line="276" w:lineRule="exact"/>
        <w:ind w:left="329" w:right="189" w:firstLine="0"/>
      </w:pPr>
      <w:r>
        <w:drawing>
          <wp:anchor simplePos="0" relativeHeight="251660001" behindDoc="0" locked="0" layoutInCell="1" allowOverlap="1">
            <wp:simplePos x="0" y="0"/>
            <wp:positionH relativeFrom="page">
              <wp:posOffset>771144</wp:posOffset>
            </wp:positionH>
            <wp:positionV relativeFrom="line">
              <wp:posOffset>-6451</wp:posOffset>
            </wp:positionV>
            <wp:extent cx="6096" cy="6096"/>
            <wp:effectExtent l="0" t="0" r="0" b="0"/>
            <wp:wrapNone/>
            <wp:docPr id="466" name="Freeform 46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004" behindDoc="0" locked="0" layoutInCell="1" allowOverlap="1">
            <wp:simplePos x="0" y="0"/>
            <wp:positionH relativeFrom="page">
              <wp:posOffset>1331975</wp:posOffset>
            </wp:positionH>
            <wp:positionV relativeFrom="line">
              <wp:posOffset>-6451</wp:posOffset>
            </wp:positionV>
            <wp:extent cx="6096" cy="6096"/>
            <wp:effectExtent l="0" t="0" r="0" b="0"/>
            <wp:wrapNone/>
            <wp:docPr id="467" name="Freeform 46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007" behindDoc="0" locked="0" layoutInCell="1" allowOverlap="1">
            <wp:simplePos x="0" y="0"/>
            <wp:positionH relativeFrom="page">
              <wp:posOffset>2572511</wp:posOffset>
            </wp:positionH>
            <wp:positionV relativeFrom="line">
              <wp:posOffset>-6451</wp:posOffset>
            </wp:positionV>
            <wp:extent cx="6096" cy="6096"/>
            <wp:effectExtent l="0" t="0" r="0" b="0"/>
            <wp:wrapNone/>
            <wp:docPr id="468" name="Freeform 46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010" behindDoc="0" locked="0" layoutInCell="1" allowOverlap="1">
            <wp:simplePos x="0" y="0"/>
            <wp:positionH relativeFrom="page">
              <wp:posOffset>3934967</wp:posOffset>
            </wp:positionH>
            <wp:positionV relativeFrom="line">
              <wp:posOffset>-6451</wp:posOffset>
            </wp:positionV>
            <wp:extent cx="6096" cy="6096"/>
            <wp:effectExtent l="0" t="0" r="0" b="0"/>
            <wp:wrapNone/>
            <wp:docPr id="469" name="Freeform 46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013" behindDoc="0" locked="0" layoutInCell="1" allowOverlap="1">
            <wp:simplePos x="0" y="0"/>
            <wp:positionH relativeFrom="page">
              <wp:posOffset>5297423</wp:posOffset>
            </wp:positionH>
            <wp:positionV relativeFrom="line">
              <wp:posOffset>-6451</wp:posOffset>
            </wp:positionV>
            <wp:extent cx="6096" cy="6096"/>
            <wp:effectExtent l="0" t="0" r="0" b="0"/>
            <wp:wrapNone/>
            <wp:docPr id="470" name="Freeform 47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016" behindDoc="0" locked="0" layoutInCell="1" allowOverlap="1">
            <wp:simplePos x="0" y="0"/>
            <wp:positionH relativeFrom="page">
              <wp:posOffset>6873240</wp:posOffset>
            </wp:positionH>
            <wp:positionV relativeFrom="line">
              <wp:posOffset>-6451</wp:posOffset>
            </wp:positionV>
            <wp:extent cx="6096" cy="6096"/>
            <wp:effectExtent l="0" t="0" r="0" b="0"/>
            <wp:wrapNone/>
            <wp:docPr id="471" name="Freeform 47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Умения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Точность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Метательные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дротики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дартс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архетип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игры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точность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тавернах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Участники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используют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касательную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атаку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расстоянии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поразить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цель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;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дротики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таверне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похожи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оружие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поэтому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Фокус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Оружии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дротик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прочие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подобные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навыки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189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применяются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Поскольку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мишень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разработана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видеть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малейшие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различия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точности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игра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проходит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следующим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образом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после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участники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касательную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атаку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расстоянии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награда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достаётся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персонажу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наибольшим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результатом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Первый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4"/>
          <w:sz w:val="24"/>
          <w:szCs w:val="24"/>
        </w:rPr>
        <w:t>выигравший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пять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раундов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выигрывает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матч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189" w:firstLine="0"/>
      </w:pP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Умения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Силу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распространённый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состязаний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силу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тавернах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армрестлинг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Участники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делают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взаимные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проверки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силы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один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выиграет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подряд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участник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оппонента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один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размер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получает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+4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бонус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проверке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силы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Игры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Удачу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игры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карты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зависят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удачи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подобно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играм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29" w:right="189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казино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рулетки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бросаете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«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открытую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»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экраном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вашего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определение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победителя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считается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сложной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задачей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docGrid w:linePitch="360"/>
        </w:sectPr>
        <w:spacing w:before="0" w:after="0" w:line="275" w:lineRule="exact"/>
        <w:ind w:left="329" w:right="189" w:firstLine="0"/>
      </w:pP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Игры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"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Трезвость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":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игр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выпивкой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сводится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определить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участников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пьющих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через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одинаковое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количество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интервалов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дольше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будет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оставаться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ногах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Используйте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игр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правила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раздела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Выпивка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игры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включают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227" w:after="0" w:line="278" w:lineRule="exact"/>
        <w:ind w:left="329" w:right="132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элемент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алкоголя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например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игра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дартс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участники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выпивают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кружку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после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раунда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29" w:right="132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Исполнение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вечерам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направлена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заплатить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ночлег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еду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РИ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79),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позволить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132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занят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исполнением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таверне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должен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убедить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руководителя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оркестра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3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сольного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исполнителя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начальном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безразличном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отношении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позволить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исполнителю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гостю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спеть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песни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исполняющий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соглашается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персонажу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необходимо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провести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132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проверку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Исполнение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получает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никаких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денег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представление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получает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+2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бонус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навыкам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общения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основанных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Харизме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Исполнение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20;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РИ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79) 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132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Карманное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Воровство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3"/>
          <w:sz w:val="24"/>
          <w:szCs w:val="24"/>
        </w:rPr>
        <w:t>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дачная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проверка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Ловкости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Рук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позволит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украсть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посетителя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таверны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кошелёк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монетами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удачная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проверка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25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позволит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разжиться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украшениями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Типичный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посетитель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таверны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бонус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Отслеживания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+1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против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скрытности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подразумевается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пьян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Выберите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монеты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вещи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колонки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уровня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сокровищ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Таблице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3-5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РМП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52);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умножьте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результат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монет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хотите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132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показать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посетители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таверны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изрядную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сумму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денег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попавшегося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попыткой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кражи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ждут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неприятности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виде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стражи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возможно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посетителей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захочет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ввязаться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драку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Жертва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карманника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замечает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пропавшие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монеты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драгоценности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спуст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2"/>
          <w:sz w:val="24"/>
          <w:szCs w:val="24"/>
        </w:rPr>
        <w:t>я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1d4x10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минут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29" w:right="132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Жажда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Боя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Драка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таверне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неотъемлемая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D&amp;D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приключений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шанс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подраться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смертельным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способом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нежели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132" w:firstLine="0"/>
      </w:pP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Запугивание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начинается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чьего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удара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брошенного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адрес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оскорбления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успешного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оскорбления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посетителя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таверны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проведите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проверку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Запугивания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основанную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уровне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(1d20 +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уровень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персонажа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4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убик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Хитов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+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бонус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Мудрости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[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] +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модификаторы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спас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бросок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против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страха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проверка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удачной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цель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растерянности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отвечает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проверка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удалась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цель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посылает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оскорбление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вашу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сторону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потерпели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неудачу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цель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наносит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удар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29" w:right="1190" w:firstLine="0"/>
        <w:jc w:val="both"/>
      </w:pP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Барная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Ссора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ссор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барных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стоек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простые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драки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негласным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правилом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безоружной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борьбы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несмертельных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повреждений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посетителей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29" w:right="132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применяют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захват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хотите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использовать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правила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захвату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вынудить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сделать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29" w:right="132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барные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ссоры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используют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подручное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оружие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простоты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рассматривайте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стулья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прочую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похожую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мебель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эквивалентной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дубине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Бутылку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считайте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эквивалентной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29" w:right="132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дубинке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повреждена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разбита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;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случае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эквивалентна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кинжалу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Глиняная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кружка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либо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подобное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расценивается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маленькая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метательная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29" w:right="132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лёгкая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дубинка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(1d4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повреждений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использующие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подобное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оружие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получают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пенальти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6"/>
          <w:sz w:val="24"/>
          <w:szCs w:val="24"/>
        </w:rPr>
        <w:t> -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4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броски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атаки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132" w:firstLine="0"/>
      </w:pP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Выход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под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контроля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трактирщики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своём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жизнерадостные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любящие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помахаться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кулаках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становятся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серьёзными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лишь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нибудь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вытащить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меч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Использование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оружия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отличного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импровизированног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0"/>
          <w:sz w:val="24"/>
          <w:szCs w:val="24"/>
        </w:rPr>
        <w:t>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вредоносной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любого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вида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влечёт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вызов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стражи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любой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участвующий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сражении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убегает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прочь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опасаясь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смерти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Стража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появляется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спустя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1d4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раундов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хотя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появления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разному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варьироваться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зависимости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132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Вообще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минимизировать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смертность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барных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ссорах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ваши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НИПы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будут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падать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11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выходить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драки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жизни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опустились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пунктов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нападать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беззащитных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врагов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желает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участвовать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драке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132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Новые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Друзья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Небольшой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причиненный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дружественном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столкновении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нормально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посетителей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таверны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настроены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безразлично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отношению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окружающим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недружелюбно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относятся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практически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формам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социальных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объединений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использовать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навык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Дипломатии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очарования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написано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странице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329" w:right="132" w:firstLine="0"/>
      </w:pP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РИ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72,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улучшить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отношения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Романтические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отношения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требуют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дружелюбного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расположения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помощью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танца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случайной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беседы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благодарности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события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выходить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пределы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таверны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29" w:right="132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виды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дополнительных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модификаторов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применяться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социальному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классу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принадлежат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примеру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относится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число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качество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купленных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напитков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docGrid w:linePitch="360"/>
        </w:sectPr>
        <w:spacing w:before="0" w:after="0" w:line="265" w:lineRule="exact"/>
        <w:ind w:left="329" w:right="0" w:firstLine="0"/>
      </w:pPr>
      <w:r>
        <w:drawing>
          <wp:anchor simplePos="0" relativeHeight="251660636" behindDoc="0" locked="0" layoutInCell="1" allowOverlap="1">
            <wp:simplePos x="0" y="0"/>
            <wp:positionH relativeFrom="page">
              <wp:posOffset>521208</wp:posOffset>
            </wp:positionH>
            <wp:positionV relativeFrom="line">
              <wp:posOffset>187605</wp:posOffset>
            </wp:positionV>
            <wp:extent cx="6608064" cy="18288"/>
            <wp:effectExtent l="0" t="0" r="0" b="0"/>
            <wp:wrapNone/>
            <wp:docPr id="472" name="Freeform 47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608064" cy="18288"/>
                    </a:xfrm>
                    <a:custGeom>
                      <a:rect l="l" t="t" r="r" b="b"/>
                      <a:pathLst>
                        <a:path w="6608064" h="18288">
                          <a:moveTo>
                            <a:pt x="0" y="18288"/>
                          </a:moveTo>
                          <a:lnTo>
                            <a:pt x="6608064" y="18288"/>
                          </a:lnTo>
                          <a:lnTo>
                            <a:pt x="6608064" y="0"/>
                          </a:lnTo>
                          <a:lnTo>
                            <a:pt x="0" y="0"/>
                          </a:lnTo>
                          <a:lnTo>
                            <a:pt x="0" y="18288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умение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танцевать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/>
      <w:r>
        <w:br w:type="page"/>
      </w:r>
    </w:p>
    <w:p>
      <w:pPr>
        <w:spacing w:after="23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61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Сюжетная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основа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Несколько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1"/>
          <w:sz w:val="24"/>
          <w:szCs w:val="24"/>
        </w:rPr>
        <w:t>преступников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опознаны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участники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недавних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высококлассных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грабежей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тяжких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преступлений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Проблема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преступники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долгое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находятся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тюремных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камерах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освобождает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совершения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преступлений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принимает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форму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Очевидно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разгадать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тайну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придётся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проникнуть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прикрытием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тюрьму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способом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29" w:right="-40" w:firstLine="0"/>
      </w:pPr>
      <w:r/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pacing w:val="33"/>
          <w:sz w:val="28"/>
          <w:szCs w:val="28"/>
        </w:rPr>
        <w:t>Р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АЙОН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К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pacing w:val="33"/>
          <w:sz w:val="28"/>
          <w:szCs w:val="28"/>
        </w:rPr>
        <w:t>Р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АСНЫХ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ФОНАРЕЙ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Социальный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Класс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Низший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Центр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Власти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—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нестандартный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гильдия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Строения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Храм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Олидаммара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проживание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(2%),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проживание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(17%),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питание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(5%),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питание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(20%),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(19%),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услуги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(35%;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игорные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залы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развлечений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ломбарды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бордели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Описание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Хотя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красных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фонарей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назван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фонарей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отмечающих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бордели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ещё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притон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6"/>
          <w:sz w:val="24"/>
          <w:szCs w:val="24"/>
        </w:rPr>
        <w:t>кто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ищет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чёрный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рынок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полулегальные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вовсе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нелегальные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услуги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Проституция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наркотические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вещества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азартные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игры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скупщики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краденного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головорезы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готовые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—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легко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отыскать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область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высоким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уровнем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преступности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торговец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стремиться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незаметнее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покупают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продают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5"/>
          <w:sz w:val="24"/>
          <w:szCs w:val="24"/>
        </w:rPr>
        <w:t>стража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патрулирует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взятки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гарантируют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стражники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будут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закрывать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сомнительные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действия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причиняет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высокопоставленным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лицам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4"/>
          <w:sz w:val="24"/>
          <w:szCs w:val="24"/>
        </w:rPr>
        <w:t>Несмотря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охрана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досматривает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подозрительных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прохожих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заставляя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посетителей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бояться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меньше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9"/>
          <w:sz w:val="24"/>
          <w:szCs w:val="24"/>
        </w:rPr>
        <w:t>чем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преступников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Сюжетная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основа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Суккуб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присоединился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проституткам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теперь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медленно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создаёт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значительную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силу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опьяненных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очарованных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прислужников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Мотивы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злодея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ясны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разыскать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будет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непросто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способности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изменения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помогает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смешиваться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населением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308" w:lineRule="exact"/>
        <w:ind w:left="329" w:right="0" w:firstLine="0"/>
      </w:pPr>
      <w:r/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ТРУЩОБЫ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Социальный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Класс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Низший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Центр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Власти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Никогда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жильё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(98%).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23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64" w:firstLine="0"/>
        <w:jc w:val="both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Описание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живущих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позволить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скромную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17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комнату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ночлежке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сидят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около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разрушенных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старых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зданий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пищи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денег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пытаются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выжить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дня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никаких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магазинов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случайный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торговец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заходит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сюда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одеты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тряпьё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смогли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найти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8"/>
          <w:sz w:val="24"/>
          <w:szCs w:val="24"/>
        </w:rPr>
        <w:t>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лицы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плачевном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состоянии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чистятся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редко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насыщен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вонью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мусора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немытых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разлагающейся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плоти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17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Сюжетная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основа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трущоб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4"/>
          <w:sz w:val="24"/>
          <w:szCs w:val="24"/>
        </w:rPr>
        <w:t>становятся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идеальной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пищей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вампира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способны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защитить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чиновники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редко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выслушивают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жалобы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никому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трупов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лежащих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дорогах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сточных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канавах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вовлеченными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события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последней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жертвой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становится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нибудь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родственник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живущий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прибыл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гонец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трущоб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подобной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просьбой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pacing w:val="28"/>
          <w:sz w:val="24"/>
          <w:szCs w:val="24"/>
        </w:rPr>
        <w:t>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3"/>
          <w:sz w:val="24"/>
          <w:szCs w:val="24"/>
        </w:rPr>
        <w:t>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АБОВ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Социальный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Класс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Низший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Центр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Власти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Никогда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надсмотрщика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3"/>
          <w:sz w:val="24"/>
          <w:szCs w:val="24"/>
        </w:rPr>
        <w:t>услуги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(5%),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жильё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(93%).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Описание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Никакая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никакого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отвратительна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человеку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Окруженный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арендуемыми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квартирами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дешевым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жильём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центр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представляет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клетки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платформы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рабовладельцы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демонстрируют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покупателям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работорговля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запрещена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располагаться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землёй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закрытой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структурой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трущоб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красных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фонарей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вполне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показаться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нищенских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детальном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изучении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заметить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разгуливающего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дворянина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дворянский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экипаж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клетки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заключенными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военными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пленниками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подготовленными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продажи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Звуки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ничем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отличаются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звуков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нищенского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лишь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изредка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прерываемые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криками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отчаяния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cols w:num="2" w:space="0" w:equalWidth="0">
            <w:col w:w="5156" w:space="722"/>
            <w:col w:w="4837" w:space="0"/>
          </w:cols>
          <w:docGrid w:linePitch="360"/>
        </w:sect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Сюжетная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основа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доппельгангеров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принял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человеческую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форму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договорился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торговцами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проданными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После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роли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227" w:after="0" w:line="278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планируют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захватить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облик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дворян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продали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целью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укрепить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7"/>
          <w:sz w:val="24"/>
          <w:szCs w:val="24"/>
        </w:rPr>
        <w:t>своё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cols w:num="2" w:space="0" w:equalWidth="0">
            <w:col w:w="4925" w:space="953"/>
            <w:col w:w="3042" w:space="0"/>
          </w:cols>
          <w:docGrid w:linePitch="360"/>
        </w:sectPr>
        <w:spacing w:before="237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влияние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власть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обществе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6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>
        <w:drawing>
          <wp:anchor simplePos="0" relativeHeight="251658297" behindDoc="0" locked="0" layoutInCell="1" allowOverlap="1">
            <wp:simplePos x="0" y="0"/>
            <wp:positionH relativeFrom="page">
              <wp:posOffset>521208</wp:posOffset>
            </wp:positionH>
            <wp:positionV relativeFrom="line">
              <wp:posOffset>-22708</wp:posOffset>
            </wp:positionV>
            <wp:extent cx="6608064" cy="18288"/>
            <wp:effectExtent l="0" t="0" r="0" b="0"/>
            <wp:wrapNone/>
            <wp:docPr id="473" name="Freeform 47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608064" cy="18288"/>
                    </a:xfrm>
                    <a:custGeom>
                      <a:rect l="l" t="t" r="r" b="b"/>
                      <a:pathLst>
                        <a:path w="6608064" h="18288">
                          <a:moveTo>
                            <a:pt x="0" y="18288"/>
                          </a:moveTo>
                          <a:lnTo>
                            <a:pt x="6608064" y="18288"/>
                          </a:lnTo>
                          <a:lnTo>
                            <a:pt x="6608064" y="0"/>
                          </a:lnTo>
                          <a:lnTo>
                            <a:pt x="0" y="0"/>
                          </a:lnTo>
                          <a:lnTo>
                            <a:pt x="0" y="18288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ОБЩЕСТВЕННОЕ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БЛАГОСОСТОЯНИЕ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128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Хотя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Руководство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Мастера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Подземелий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даёт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возможность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определить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максимальный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денежный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оборот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максимальную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цену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либо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вещи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равно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вещи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доступны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дорогие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вещи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невозможно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найти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кроме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128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богатых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найдёте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никакой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наличности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нескольких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медяков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3"/>
          <w:sz w:val="24"/>
          <w:szCs w:val="24"/>
        </w:rPr>
        <w:t>Таблица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представленная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показывает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лимит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продаваемые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основываясь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социальном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классе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23" w:lineRule="exact"/>
        <w:ind w:left="329" w:right="0" w:firstLine="0"/>
      </w:pPr>
      <w:r/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ЛИМИТ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ЗОЛОТ</w:t>
      </w:r>
      <w:r>
        <w:rPr lang="en-US" sz="20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0"/>
          <w:szCs w:val="20"/>
        </w:rPr>
        <w:t>ЫХ</w:t>
      </w:r>
      <w:r>
        <w:rPr lang="en-US" sz="20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0"/>
          <w:szCs w:val="20"/>
        </w:rPr>
        <w:t>МОНЕТ</w:t>
      </w:r>
      <w:r>
        <w:rPr lang="en-US" sz="20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0"/>
          <w:szCs w:val="20"/>
        </w:rPr>
        <w:t>В</w:t>
      </w:r>
      <w:r>
        <w:rPr lang="en-US" sz="20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0"/>
          <w:szCs w:val="20"/>
        </w:rPr>
        <w:t>ЗАВИСИМОСТИ</w:t>
      </w:r>
      <w:r>
        <w:rPr lang="en-US" sz="20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0"/>
          <w:szCs w:val="20"/>
        </w:rPr>
        <w:t>ОТ</w:t>
      </w:r>
      <w:r>
        <w:rPr lang="en-US" sz="20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0"/>
          <w:szCs w:val="20"/>
        </w:rPr>
        <w:t>СОЦ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ИАЛЬНОГО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КЛАССА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734" w:tblpY="-270"/>
        <w:tblOverlap w:val="never"/>
        "
        <w:tblW w:w="5495" w:type="dxa"/>
        <w:tblLook w:val="04A0" w:firstRow="1" w:lastRow="0" w:firstColumn="1" w:lastColumn="0" w:noHBand="0" w:noVBand="1"/>
      </w:tblPr>
      <w:tblGrid>
        <w:gridCol w:w="1636"/>
        <w:gridCol w:w="1487"/>
        <w:gridCol w:w="1243"/>
        <w:gridCol w:w="1147"/>
      </w:tblGrid>
      <w:tr>
        <w:trPr>
          <w:trHeight w:hRule="exact" w:val="253"/>
        </w:trPr>
        <w:tc>
          <w:tcPr>
            <w:tcW w:w="1636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620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-6096</wp:posOffset>
                  </wp:positionV>
                  <wp:extent cx="6096" cy="6096"/>
                  <wp:effectExtent l="0" t="0" r="0" b="0"/>
                  <wp:wrapNone/>
                  <wp:docPr id="474" name="Freeform 47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22" behindDoc="0" locked="0" layoutInCell="1" allowOverlap="1">
                  <wp:simplePos x="0" y="0"/>
                  <wp:positionH relativeFrom="page">
                    <wp:posOffset>1039367</wp:posOffset>
                  </wp:positionH>
                  <wp:positionV relativeFrom="paragraph">
                    <wp:posOffset>-6096</wp:posOffset>
                  </wp:positionV>
                  <wp:extent cx="6096" cy="6096"/>
                  <wp:effectExtent l="0" t="0" r="0" b="0"/>
                  <wp:wrapNone/>
                  <wp:docPr id="475" name="Freeform 47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3878" w:type="dxa"/>
            <w:gridSpan w:val="3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094" w:right="0" w:firstLine="0"/>
            </w:pPr>
            <w:r>
              <w:drawing>
                <wp:anchor simplePos="0" relativeHeight="251658624" behindDoc="0" locked="0" layoutInCell="1" allowOverlap="1">
                  <wp:simplePos x="0" y="0"/>
                  <wp:positionH relativeFrom="page">
                    <wp:posOffset>2462785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476" name="Freeform 47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u w:val="single"/>
                <w:color w:val="000000"/>
                <w:sz w:val="24"/>
                <w:szCs w:val="24"/>
              </w:rPr>
              <w:t>-- </w:t>
            </w:r>
            <w:r>
              <w:rPr lang="en-US" sz="24" baseline="0" dirty="0">
                <w:jc w:val="left"/>
                <w:rFonts w:ascii="Times New Roman" w:hAnsi="Times New Roman" w:cs="Times New Roman"/>
                <w:u w:val="single"/>
                <w:color w:val="000000"/>
                <w:sz w:val="24"/>
                <w:szCs w:val="24"/>
              </w:rPr>
              <w:t>Лимит</w:t>
            </w:r>
            <w:r>
              <w:rPr lang="en-US" sz="24" baseline="0" dirty="0">
                <w:jc w:val="left"/>
                <w:rFonts w:ascii="Times New Roman" w:hAnsi="Times New Roman" w:cs="Times New Roman"/>
                <w:u w:val="single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u w:val="single"/>
                <w:color w:val="000000"/>
                <w:sz w:val="24"/>
                <w:szCs w:val="24"/>
              </w:rPr>
              <w:t>ЗМ</w:t>
            </w:r>
            <w:r>
              <w:rPr lang="en-US" sz="24" baseline="0" dirty="0">
                <w:jc w:val="left"/>
                <w:rFonts w:ascii="Times New Roman" w:hAnsi="Times New Roman" w:cs="Times New Roman"/>
                <w:u w:val="single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u w:val="single"/>
                <w:color w:val="000000"/>
                <w:sz w:val="24"/>
                <w:szCs w:val="24"/>
              </w:rPr>
              <w:t>в</w:t>
            </w:r>
            <w:r>
              <w:rPr lang="en-US" sz="24" baseline="0" dirty="0">
                <w:jc w:val="left"/>
                <w:rFonts w:ascii="Times New Roman" w:hAnsi="Times New Roman" w:cs="Times New Roman"/>
                <w:u w:val="single"/>
                <w:color w:val="000000"/>
                <w:sz w:val="24"/>
                <w:szCs w:val="24"/>
              </w:rPr>
              <w:t> -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-  </w:t>
            </w:r>
            <w:r/>
            <w:r/>
          </w:p>
        </w:tc>
      </w:tr>
      <w:tr>
        <w:trPr>
          <w:trHeight w:hRule="exact" w:val="541"/>
        </w:trPr>
        <w:tc>
          <w:tcPr>
            <w:tcW w:w="163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" w:after="1" w:line="278" w:lineRule="exact"/>
              <w:ind w:left="498" w:right="-53" w:hanging="403"/>
            </w:pPr>
            <w:r>
              <w:drawing>
                <wp:anchor simplePos="0" relativeHeight="251658654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-356</wp:posOffset>
                  </wp:positionV>
                  <wp:extent cx="6096" cy="6096"/>
                  <wp:effectExtent l="0" t="0" r="0" b="0"/>
                  <wp:wrapNone/>
                  <wp:docPr id="477" name="Freeform 47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56" behindDoc="0" locked="0" layoutInCell="1" allowOverlap="1">
                  <wp:simplePos x="0" y="0"/>
                  <wp:positionH relativeFrom="page">
                    <wp:posOffset>1039367</wp:posOffset>
                  </wp:positionH>
                  <wp:positionV relativeFrom="line">
                    <wp:posOffset>-356</wp:posOffset>
                  </wp:positionV>
                  <wp:extent cx="6096" cy="6096"/>
                  <wp:effectExtent l="0" t="0" r="0" b="0"/>
                  <wp:wrapNone/>
                  <wp:docPr id="478" name="Freeform 47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Социальный</w:t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  </w:t>
            </w:r>
            <w:r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237744</wp:posOffset>
                  </wp:positionH>
                  <wp:positionV relativeFrom="line">
                    <wp:posOffset>-170434</wp:posOffset>
                  </wp:positionV>
                  <wp:extent cx="3352799" cy="999285"/>
                  <wp:effectExtent l="0" t="0" r="0" b="0"/>
                  <wp:wrapNone/>
                  <wp:docPr id="479" name="Freeform 479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704088" y="-170434"/>
                            <a:ext cx="3238499" cy="88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65" w:lineRule="exact"/>
                                <w:ind w:left="4108" w:right="0" w:firstLine="0"/>
                                <w:jc w:val="right"/>
                              </w:pP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Столице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  </w:t>
                              </w: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tabs>
                                  <w:tab w:val="left" w:pos="1679"/>
                                  <w:tab w:val="left" w:pos="1737"/>
                                  <w:tab w:val="left" w:pos="3047"/>
                                  <w:tab w:val="left" w:pos="4180"/>
                                  <w:tab w:val="left" w:pos="4243"/>
                                </w:tabs>
                                <w:spacing w:before="263" w:after="0" w:line="285" w:lineRule="exact"/>
                                <w:ind w:left="0" w:right="0" w:firstLine="9"/>
                              </w:pP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Высший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 	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4"/>
                                  <w:szCs w:val="24"/>
                                </w:rPr>
                                <w:t>15,000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u w:val="single"/>
                                  <w:color w:val="000000"/>
                                  <w:sz w:val="24"/>
                                  <w:szCs w:val="24"/>
                                </w:rPr>
                                <w:t> 	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4"/>
                                  <w:szCs w:val="24"/>
                                </w:rPr>
                                <w:t>40,000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u w:val="single"/>
                                  <w:color w:val="000000"/>
                                  <w:sz w:val="24"/>
                                  <w:szCs w:val="24"/>
                                </w:rPr>
                                <w:t> 	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100,000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Средний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 		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4"/>
                                  <w:szCs w:val="24"/>
                                </w:rPr>
                                <w:t>6,000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u w:val="single"/>
                                  <w:color w:val="000000"/>
                                  <w:sz w:val="24"/>
                                  <w:szCs w:val="24"/>
                                </w:rPr>
                                <w:t> 	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4"/>
                                  <w:szCs w:val="24"/>
                                </w:rPr>
                                <w:t>16,000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u w:val="single"/>
                                  <w:color w:val="000000"/>
                                  <w:sz w:val="24"/>
                                  <w:szCs w:val="24"/>
                                </w:rPr>
                                <w:t> 		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40,000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Низший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 	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4"/>
                                  <w:szCs w:val="24"/>
                                </w:rPr>
                                <w:t>1,500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u w:val="single"/>
                                  <w:color w:val="000000"/>
                                  <w:sz w:val="24"/>
                                  <w:szCs w:val="24"/>
                                </w:rPr>
                                <w:t> 	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4"/>
                                  <w:szCs w:val="24"/>
                                </w:rPr>
                                <w:t>4,000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u w:val="single"/>
                                  <w:color w:val="000000"/>
                                  <w:sz w:val="24"/>
                                  <w:szCs w:val="24"/>
                                </w:rPr>
                                <w:t> 	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10,000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класс</w:t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1487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70105</wp:posOffset>
                  </wp:positionH>
                  <wp:positionV relativeFrom="paragraph">
                    <wp:posOffset>10515</wp:posOffset>
                  </wp:positionV>
                  <wp:extent cx="963167" cy="459790"/>
                  <wp:effectExtent l="0" t="0" r="0" b="0"/>
                  <wp:wrapNone/>
                  <wp:docPr id="480" name="Freeform 480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1575816" y="10515"/>
                            <a:ext cx="848867" cy="345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78" w:lineRule="exact"/>
                                <w:ind w:left="283" w:right="0" w:hanging="283"/>
                              </w:pP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Маленьком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городе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  <w:tc>
          <w:tcPr>
            <w:tcW w:w="1243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658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paragraph">
                    <wp:posOffset>-1</wp:posOffset>
                  </wp:positionV>
                  <wp:extent cx="6096" cy="6096"/>
                  <wp:effectExtent l="0" t="0" r="0" b="0"/>
                  <wp:wrapNone/>
                  <wp:docPr id="481" name="Freeform 48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60" behindDoc="0" locked="0" layoutInCell="1" allowOverlap="1">
                  <wp:simplePos x="0" y="0"/>
                  <wp:positionH relativeFrom="page">
                    <wp:posOffset>789432</wp:posOffset>
                  </wp:positionH>
                  <wp:positionV relativeFrom="paragraph">
                    <wp:posOffset>-1</wp:posOffset>
                  </wp:positionV>
                  <wp:extent cx="6096" cy="6096"/>
                  <wp:effectExtent l="0" t="0" r="0" b="0"/>
                  <wp:wrapNone/>
                  <wp:docPr id="482" name="Freeform 48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73153</wp:posOffset>
                  </wp:positionH>
                  <wp:positionV relativeFrom="paragraph">
                    <wp:posOffset>10515</wp:posOffset>
                  </wp:positionV>
                  <wp:extent cx="804672" cy="459790"/>
                  <wp:effectExtent l="0" t="0" r="0" b="0"/>
                  <wp:wrapNone/>
                  <wp:docPr id="483" name="Freeform 483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2523744" y="10515"/>
                            <a:ext cx="690372" cy="345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78" w:lineRule="exact"/>
                                <w:ind w:left="158" w:right="0" w:hanging="158"/>
                              </w:pP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Большом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городе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  <w:tc>
          <w:tcPr>
            <w:tcW w:w="1147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662" behindDoc="0" locked="0" layoutInCell="1" allowOverlap="1">
                  <wp:simplePos x="0" y="0"/>
                  <wp:positionH relativeFrom="page">
                    <wp:posOffset>728473</wp:posOffset>
                  </wp:positionH>
                  <wp:positionV relativeFrom="paragraph">
                    <wp:posOffset>-1</wp:posOffset>
                  </wp:positionV>
                  <wp:extent cx="6096" cy="6096"/>
                  <wp:effectExtent l="0" t="0" r="0" b="0"/>
                  <wp:wrapNone/>
                  <wp:docPr id="484" name="Freeform 48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67"/>
        </w:trPr>
        <w:tc>
          <w:tcPr>
            <w:tcW w:w="1636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676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0</wp:posOffset>
                  </wp:positionV>
                  <wp:extent cx="6096" cy="6096"/>
                  <wp:effectExtent l="0" t="0" r="0" b="0"/>
                  <wp:wrapNone/>
                  <wp:docPr id="485" name="Freeform 48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78" behindDoc="0" locked="0" layoutInCell="1" allowOverlap="1">
                  <wp:simplePos x="0" y="0"/>
                  <wp:positionH relativeFrom="page">
                    <wp:posOffset>1039367</wp:posOffset>
                  </wp:positionH>
                  <wp:positionV relativeFrom="paragraph">
                    <wp:posOffset>0</wp:posOffset>
                  </wp:positionV>
                  <wp:extent cx="6096" cy="6096"/>
                  <wp:effectExtent l="0" t="0" r="0" b="0"/>
                  <wp:wrapNone/>
                  <wp:docPr id="486" name="Freeform 48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487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243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680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paragraph">
                    <wp:posOffset>0</wp:posOffset>
                  </wp:positionV>
                  <wp:extent cx="6096" cy="6096"/>
                  <wp:effectExtent l="0" t="0" r="0" b="0"/>
                  <wp:wrapNone/>
                  <wp:docPr id="487" name="Freeform 48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82" behindDoc="0" locked="0" layoutInCell="1" allowOverlap="1">
                  <wp:simplePos x="0" y="0"/>
                  <wp:positionH relativeFrom="page">
                    <wp:posOffset>789432</wp:posOffset>
                  </wp:positionH>
                  <wp:positionV relativeFrom="paragraph">
                    <wp:posOffset>0</wp:posOffset>
                  </wp:positionV>
                  <wp:extent cx="6096" cy="6096"/>
                  <wp:effectExtent l="0" t="0" r="0" b="0"/>
                  <wp:wrapNone/>
                  <wp:docPr id="488" name="Freeform 48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147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684" behindDoc="0" locked="0" layoutInCell="1" allowOverlap="1">
                  <wp:simplePos x="0" y="0"/>
                  <wp:positionH relativeFrom="page">
                    <wp:posOffset>728473</wp:posOffset>
                  </wp:positionH>
                  <wp:positionV relativeFrom="paragraph">
                    <wp:posOffset>0</wp:posOffset>
                  </wp:positionV>
                  <wp:extent cx="6096" cy="6096"/>
                  <wp:effectExtent l="0" t="0" r="0" b="0"/>
                  <wp:wrapNone/>
                  <wp:docPr id="489" name="Freeform 48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63"/>
        </w:trPr>
        <w:tc>
          <w:tcPr>
            <w:tcW w:w="1636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700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490" name="Freeform 49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02" behindDoc="0" locked="0" layoutInCell="1" allowOverlap="1">
                  <wp:simplePos x="0" y="0"/>
                  <wp:positionH relativeFrom="page">
                    <wp:posOffset>1039367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491" name="Freeform 49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487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243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704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492" name="Freeform 49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06" behindDoc="0" locked="0" layoutInCell="1" allowOverlap="1">
                  <wp:simplePos x="0" y="0"/>
                  <wp:positionH relativeFrom="page">
                    <wp:posOffset>789432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493" name="Freeform 49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147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708" behindDoc="0" locked="0" layoutInCell="1" allowOverlap="1">
                  <wp:simplePos x="0" y="0"/>
                  <wp:positionH relativeFrom="page">
                    <wp:posOffset>728473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494" name="Freeform 49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67"/>
        </w:trPr>
        <w:tc>
          <w:tcPr>
            <w:tcW w:w="1636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722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0</wp:posOffset>
                  </wp:positionV>
                  <wp:extent cx="6096" cy="6096"/>
                  <wp:effectExtent l="0" t="0" r="0" b="0"/>
                  <wp:wrapNone/>
                  <wp:docPr id="495" name="Freeform 49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24" behindDoc="0" locked="0" layoutInCell="1" allowOverlap="1">
                  <wp:simplePos x="0" y="0"/>
                  <wp:positionH relativeFrom="page">
                    <wp:posOffset>1039367</wp:posOffset>
                  </wp:positionH>
                  <wp:positionV relativeFrom="paragraph">
                    <wp:posOffset>0</wp:posOffset>
                  </wp:positionV>
                  <wp:extent cx="6096" cy="6096"/>
                  <wp:effectExtent l="0" t="0" r="0" b="0"/>
                  <wp:wrapNone/>
                  <wp:docPr id="496" name="Freeform 49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487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243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726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paragraph">
                    <wp:posOffset>0</wp:posOffset>
                  </wp:positionV>
                  <wp:extent cx="6096" cy="6096"/>
                  <wp:effectExtent l="0" t="0" r="0" b="0"/>
                  <wp:wrapNone/>
                  <wp:docPr id="497" name="Freeform 49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28" behindDoc="0" locked="0" layoutInCell="1" allowOverlap="1">
                  <wp:simplePos x="0" y="0"/>
                  <wp:positionH relativeFrom="page">
                    <wp:posOffset>789432</wp:posOffset>
                  </wp:positionH>
                  <wp:positionV relativeFrom="paragraph">
                    <wp:posOffset>0</wp:posOffset>
                  </wp:positionV>
                  <wp:extent cx="6096" cy="6096"/>
                  <wp:effectExtent l="0" t="0" r="0" b="0"/>
                  <wp:wrapNone/>
                  <wp:docPr id="498" name="Freeform 49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147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730" behindDoc="0" locked="0" layoutInCell="1" allowOverlap="1">
                  <wp:simplePos x="0" y="0"/>
                  <wp:positionH relativeFrom="page">
                    <wp:posOffset>728473</wp:posOffset>
                  </wp:positionH>
                  <wp:positionV relativeFrom="paragraph">
                    <wp:posOffset>0</wp:posOffset>
                  </wp:positionV>
                  <wp:extent cx="6096" cy="6096"/>
                  <wp:effectExtent l="0" t="0" r="0" b="0"/>
                  <wp:wrapNone/>
                  <wp:docPr id="499" name="Freeform 49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272" w:after="0" w:line="276" w:lineRule="exact"/>
        <w:ind w:left="329" w:right="395" w:firstLine="0"/>
      </w:pPr>
      <w:r>
        <w:drawing>
          <wp:anchor simplePos="0" relativeHeight="251658732" behindDoc="0" locked="0" layoutInCell="1" allowOverlap="1">
            <wp:simplePos x="0" y="0"/>
            <wp:positionH relativeFrom="page">
              <wp:posOffset>466344</wp:posOffset>
            </wp:positionH>
            <wp:positionV relativeFrom="line">
              <wp:posOffset>-5816</wp:posOffset>
            </wp:positionV>
            <wp:extent cx="6096" cy="6096"/>
            <wp:effectExtent l="0" t="0" r="0" b="0"/>
            <wp:wrapNone/>
            <wp:docPr id="500" name="Freeform 50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35" behindDoc="0" locked="0" layoutInCell="1" allowOverlap="1">
            <wp:simplePos x="0" y="0"/>
            <wp:positionH relativeFrom="page">
              <wp:posOffset>1505711</wp:posOffset>
            </wp:positionH>
            <wp:positionV relativeFrom="line">
              <wp:posOffset>-5816</wp:posOffset>
            </wp:positionV>
            <wp:extent cx="6096" cy="6096"/>
            <wp:effectExtent l="0" t="0" r="0" b="0"/>
            <wp:wrapNone/>
            <wp:docPr id="501" name="Freeform 50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38" behindDoc="0" locked="0" layoutInCell="1" allowOverlap="1">
            <wp:simplePos x="0" y="0"/>
            <wp:positionH relativeFrom="page">
              <wp:posOffset>2450592</wp:posOffset>
            </wp:positionH>
            <wp:positionV relativeFrom="line">
              <wp:posOffset>-5816</wp:posOffset>
            </wp:positionV>
            <wp:extent cx="6096" cy="6096"/>
            <wp:effectExtent l="0" t="0" r="0" b="0"/>
            <wp:wrapNone/>
            <wp:docPr id="502" name="Freeform 50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41" behindDoc="0" locked="0" layoutInCell="1" allowOverlap="1">
            <wp:simplePos x="0" y="0"/>
            <wp:positionH relativeFrom="page">
              <wp:posOffset>3240023</wp:posOffset>
            </wp:positionH>
            <wp:positionV relativeFrom="line">
              <wp:posOffset>-5816</wp:posOffset>
            </wp:positionV>
            <wp:extent cx="6096" cy="6096"/>
            <wp:effectExtent l="0" t="0" r="0" b="0"/>
            <wp:wrapNone/>
            <wp:docPr id="503" name="Freeform 50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44" behindDoc="0" locked="0" layoutInCell="1" allowOverlap="1">
            <wp:simplePos x="0" y="0"/>
            <wp:positionH relativeFrom="page">
              <wp:posOffset>3968496</wp:posOffset>
            </wp:positionH>
            <wp:positionV relativeFrom="line">
              <wp:posOffset>-5816</wp:posOffset>
            </wp:positionV>
            <wp:extent cx="6096" cy="6096"/>
            <wp:effectExtent l="0" t="0" r="0" b="0"/>
            <wp:wrapNone/>
            <wp:docPr id="504" name="Freeform 50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определить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число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свободных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наличных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денег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умножьте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количество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соответствующие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цифры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таблице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внизу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цифры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будут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подразумевать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40%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наличности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сконцентрированы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богатых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занимают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10-18%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общей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площади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Ещё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50%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сосредоточено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класса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оставшиеся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7"/>
          <w:sz w:val="24"/>
          <w:szCs w:val="24"/>
        </w:rPr>
        <w:t> 10%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приходятся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низшего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класса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23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844" w:tblpY="-270"/>
        <w:tblOverlap w:val="never"/>
        "
        <w:tblW w:w="5490" w:type="dxa"/>
        <w:tblLook w:val="04A0" w:firstRow="1" w:lastRow="0" w:firstColumn="1" w:lastColumn="0" w:noHBand="0" w:noVBand="1"/>
      </w:tblPr>
      <w:tblGrid>
        <w:gridCol w:w="1632"/>
        <w:gridCol w:w="1492"/>
        <w:gridCol w:w="1243"/>
        <w:gridCol w:w="1142"/>
      </w:tblGrid>
      <w:tr>
        <w:trPr>
          <w:trHeight w:hRule="exact" w:val="258"/>
        </w:trPr>
        <w:tc>
          <w:tcPr>
            <w:tcW w:w="1632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3047</wp:posOffset>
                  </wp:positionH>
                  <wp:positionV relativeFrom="paragraph">
                    <wp:posOffset>-147590</wp:posOffset>
                  </wp:positionV>
                  <wp:extent cx="3180435" cy="794680"/>
                  <wp:effectExtent l="0" t="0" r="0" b="0"/>
                  <wp:wrapNone/>
                  <wp:docPr id="505" name="Freeform 505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539495" y="-147590"/>
                            <a:ext cx="3066135" cy="68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tabs>
                                  <w:tab w:val="left" w:pos="2365"/>
                                </w:tabs>
                                <w:spacing w:before="0" w:after="0" w:line="273" w:lineRule="exact"/>
                                <w:ind w:left="815" w:right="0" w:hanging="815"/>
                              </w:pP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u w:val="single"/>
                                  <w:color w:val="000000"/>
                                  <w:sz w:val="20"/>
                                  <w:szCs w:val="20"/>
                                </w:rPr>
                                <w:t>СУММА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u w:val="single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u w:val="single"/>
                                  <w:color w:val="000000"/>
                                  <w:sz w:val="20"/>
                                  <w:szCs w:val="20"/>
                                </w:rPr>
                                <w:t>АКТИВ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ОВ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СОЦИАЛЬНОГО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КЛАССА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 	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u w:val="single"/>
                                  <w:color w:val="000000"/>
                                  <w:sz w:val="24"/>
                                  <w:szCs w:val="24"/>
                                </w:rPr>
                                <w:t>--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u w:val="single"/>
                                  <w:color w:val="000000"/>
                                  <w:sz w:val="24"/>
                                  <w:szCs w:val="24"/>
                                </w:rPr>
                                <w:t>Сум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м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u w:val="single"/>
                                  <w:color w:val="000000"/>
                                  <w:sz w:val="24"/>
                                  <w:szCs w:val="24"/>
                                </w:rPr>
                                <w:t>а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u w:val="single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u w:val="single"/>
                                  <w:color w:val="000000"/>
                                  <w:sz w:val="24"/>
                                  <w:szCs w:val="24"/>
                                </w:rPr>
                                <w:t>активов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u w:val="single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в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: --  </w:t>
                              </w: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10" w:after="0" w:line="278" w:lineRule="exact"/>
                                <w:ind w:left="513" w:right="0" w:hanging="403"/>
                              </w:pP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Социальный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класс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994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-6095</wp:posOffset>
                  </wp:positionV>
                  <wp:extent cx="6096" cy="6096"/>
                  <wp:effectExtent l="0" t="0" r="0" b="0"/>
                  <wp:wrapNone/>
                  <wp:docPr id="506" name="Freeform 50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96" behindDoc="0" locked="0" layoutInCell="1" allowOverlap="1">
                  <wp:simplePos x="0" y="0"/>
                  <wp:positionH relativeFrom="page">
                    <wp:posOffset>1036319</wp:posOffset>
                  </wp:positionH>
                  <wp:positionV relativeFrom="paragraph">
                    <wp:posOffset>-6095</wp:posOffset>
                  </wp:positionV>
                  <wp:extent cx="6096" cy="6096"/>
                  <wp:effectExtent l="0" t="0" r="0" b="0"/>
                  <wp:wrapNone/>
                  <wp:docPr id="507" name="Freeform 50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492" w:type="dxa"/>
            <w:tcBorders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243" w:type="dxa"/>
            <w:tcBorders>
              <w:left w:val="nil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1142" w:type="dxa"/>
            <w:tcBorders>
              <w:lef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998" behindDoc="0" locked="0" layoutInCell="1" allowOverlap="1">
                  <wp:simplePos x="0" y="0"/>
                  <wp:positionH relativeFrom="page">
                    <wp:posOffset>725424</wp:posOffset>
                  </wp:positionH>
                  <wp:positionV relativeFrom="paragraph">
                    <wp:posOffset>-6095</wp:posOffset>
                  </wp:positionV>
                  <wp:extent cx="6096" cy="6096"/>
                  <wp:effectExtent l="0" t="0" r="0" b="0"/>
                  <wp:wrapNone/>
                  <wp:docPr id="508" name="Freeform 50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541"/>
        </w:trPr>
        <w:tc>
          <w:tcPr>
            <w:tcW w:w="1632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9028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509" name="Freeform 50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30" behindDoc="0" locked="0" layoutInCell="1" allowOverlap="1">
                  <wp:simplePos x="0" y="0"/>
                  <wp:positionH relativeFrom="page">
                    <wp:posOffset>1036319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510" name="Freeform 51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492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9032" behindDoc="0" locked="0" layoutInCell="1" allowOverlap="1">
                  <wp:simplePos x="0" y="0"/>
                  <wp:positionH relativeFrom="page">
                    <wp:posOffset>947927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511" name="Freeform 51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73152</wp:posOffset>
                  </wp:positionH>
                  <wp:positionV relativeFrom="paragraph">
                    <wp:posOffset>10516</wp:posOffset>
                  </wp:positionV>
                  <wp:extent cx="963167" cy="459790"/>
                  <wp:effectExtent l="0" t="0" r="0" b="0"/>
                  <wp:wrapNone/>
                  <wp:docPr id="512" name="Freeform 512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1645920" y="10516"/>
                            <a:ext cx="848867" cy="345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78" w:lineRule="exact"/>
                                <w:ind w:left="283" w:right="0" w:hanging="283"/>
                              </w:pP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Маленьком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городе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  <w:tc>
          <w:tcPr>
            <w:tcW w:w="1243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9034" behindDoc="0" locked="0" layoutInCell="1" allowOverlap="1">
                  <wp:simplePos x="0" y="0"/>
                  <wp:positionH relativeFrom="page">
                    <wp:posOffset>789432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513" name="Freeform 51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70104</wp:posOffset>
                  </wp:positionH>
                  <wp:positionV relativeFrom="paragraph">
                    <wp:posOffset>10516</wp:posOffset>
                  </wp:positionV>
                  <wp:extent cx="804672" cy="459790"/>
                  <wp:effectExtent l="0" t="0" r="0" b="0"/>
                  <wp:wrapNone/>
                  <wp:docPr id="514" name="Freeform 514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2590800" y="10516"/>
                            <a:ext cx="690372" cy="345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78" w:lineRule="exact"/>
                                <w:ind w:left="158" w:right="0" w:hanging="158"/>
                              </w:pP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Большом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городе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  <w:tc>
          <w:tcPr>
            <w:tcW w:w="114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7" w:after="279" w:line="240" w:lineRule="auto"/>
              <w:ind w:left="111" w:right="0" w:firstLine="0"/>
            </w:pPr>
            <w:r>
              <w:drawing>
                <wp:anchor simplePos="0" relativeHeight="251659036" behindDoc="0" locked="0" layoutInCell="1" allowOverlap="1">
                  <wp:simplePos x="0" y="0"/>
                  <wp:positionH relativeFrom="page">
                    <wp:posOffset>725424</wp:posOffset>
                  </wp:positionH>
                  <wp:positionV relativeFrom="line">
                    <wp:posOffset>280</wp:posOffset>
                  </wp:positionV>
                  <wp:extent cx="6096" cy="6096"/>
                  <wp:effectExtent l="0" t="0" r="0" b="0"/>
                  <wp:wrapNone/>
                  <wp:docPr id="515" name="Freeform 51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Столице</w:t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  </w:t>
            </w:r>
            <w:r/>
            <w:r/>
          </w:p>
        </w:tc>
      </w:tr>
      <w:tr>
        <w:trPr>
          <w:trHeight w:hRule="exact" w:val="267"/>
        </w:trPr>
        <w:tc>
          <w:tcPr>
            <w:tcW w:w="163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379" w:right="-18" w:firstLine="0"/>
            </w:pPr>
            <w:r>
              <w:drawing>
                <wp:anchor simplePos="0" relativeHeight="251659050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516" name="Freeform 51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52" behindDoc="0" locked="0" layoutInCell="1" allowOverlap="1">
                  <wp:simplePos x="0" y="0"/>
                  <wp:positionH relativeFrom="page">
                    <wp:posOffset>1036319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517" name="Freeform 51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Высший</w:t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  </w:t>
            </w:r>
            <w:r/>
          </w:p>
        </w:tc>
        <w:tc>
          <w:tcPr>
            <w:tcW w:w="149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80" w:right="-18" w:firstLine="0"/>
            </w:pPr>
            <w:r>
              <w:drawing>
                <wp:anchor simplePos="0" relativeHeight="251659054" behindDoc="0" locked="0" layoutInCell="1" allowOverlap="1">
                  <wp:simplePos x="0" y="0"/>
                  <wp:positionH relativeFrom="page">
                    <wp:posOffset>947927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518" name="Freeform 51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u w:val="single"/>
                <w:color w:val="000000"/>
                <w:sz w:val="24"/>
                <w:szCs w:val="24"/>
              </w:rPr>
              <w:t>4,000</w:t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u w:val="single"/>
                <w:color w:val="000000"/>
                <w:sz w:val="24"/>
                <w:szCs w:val="24"/>
              </w:rPr>
              <w:t>  </w:t>
            </w:r>
            <w:r/>
          </w:p>
        </w:tc>
        <w:tc>
          <w:tcPr>
            <w:tcW w:w="124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351" w:right="-18" w:firstLine="0"/>
            </w:pPr>
            <w:r>
              <w:drawing>
                <wp:anchor simplePos="0" relativeHeight="251659056" behindDoc="0" locked="0" layoutInCell="1" allowOverlap="1">
                  <wp:simplePos x="0" y="0"/>
                  <wp:positionH relativeFrom="page">
                    <wp:posOffset>789432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519" name="Freeform 51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u w:val="single"/>
                <w:color w:val="000000"/>
                <w:sz w:val="24"/>
                <w:szCs w:val="24"/>
              </w:rPr>
              <w:t>7,500</w:t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u w:val="single"/>
                <w:color w:val="000000"/>
                <w:sz w:val="24"/>
                <w:szCs w:val="24"/>
              </w:rPr>
              <w:t>  </w:t>
            </w:r>
            <w:r/>
          </w:p>
        </w:tc>
        <w:tc>
          <w:tcPr>
            <w:tcW w:w="114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245" w:right="0" w:firstLine="0"/>
            </w:pPr>
            <w:r>
              <w:drawing>
                <wp:anchor simplePos="0" relativeHeight="251659058" behindDoc="0" locked="0" layoutInCell="1" allowOverlap="1">
                  <wp:simplePos x="0" y="0"/>
                  <wp:positionH relativeFrom="page">
                    <wp:posOffset>725424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520" name="Freeform 52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16,000</w:t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  </w:t>
            </w:r>
            <w:r/>
          </w:p>
        </w:tc>
      </w:tr>
      <w:tr>
        <w:trPr>
          <w:trHeight w:hRule="exact" w:val="263"/>
        </w:trPr>
        <w:tc>
          <w:tcPr>
            <w:tcW w:w="163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369" w:right="-18" w:firstLine="0"/>
            </w:pPr>
            <w:r>
              <w:drawing>
                <wp:anchor simplePos="0" relativeHeight="251659074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521" name="Freeform 52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76" behindDoc="0" locked="0" layoutInCell="1" allowOverlap="1">
                  <wp:simplePos x="0" y="0"/>
                  <wp:positionH relativeFrom="page">
                    <wp:posOffset>1036319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522" name="Freeform 52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Средний</w:t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  </w:t>
            </w:r>
            <w:r/>
          </w:p>
        </w:tc>
        <w:tc>
          <w:tcPr>
            <w:tcW w:w="149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80" w:right="-18" w:firstLine="0"/>
            </w:pPr>
            <w:r>
              <w:drawing>
                <wp:anchor simplePos="0" relativeHeight="251659078" behindDoc="0" locked="0" layoutInCell="1" allowOverlap="1">
                  <wp:simplePos x="0" y="0"/>
                  <wp:positionH relativeFrom="page">
                    <wp:posOffset>947927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523" name="Freeform 52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u w:val="single"/>
                <w:color w:val="000000"/>
                <w:sz w:val="24"/>
                <w:szCs w:val="24"/>
              </w:rPr>
              <w:t>1,500</w:t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u w:val="single"/>
                <w:color w:val="000000"/>
                <w:sz w:val="24"/>
                <w:szCs w:val="24"/>
              </w:rPr>
              <w:t>  </w:t>
            </w:r>
            <w:r/>
          </w:p>
        </w:tc>
        <w:tc>
          <w:tcPr>
            <w:tcW w:w="124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351" w:right="-18" w:firstLine="0"/>
            </w:pPr>
            <w:r>
              <w:drawing>
                <wp:anchor simplePos="0" relativeHeight="251659080" behindDoc="0" locked="0" layoutInCell="1" allowOverlap="1">
                  <wp:simplePos x="0" y="0"/>
                  <wp:positionH relativeFrom="page">
                    <wp:posOffset>789432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524" name="Freeform 52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u w:val="single"/>
                <w:color w:val="000000"/>
                <w:sz w:val="24"/>
                <w:szCs w:val="24"/>
              </w:rPr>
              <w:t>3,500</w:t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u w:val="single"/>
                <w:color w:val="000000"/>
                <w:sz w:val="24"/>
                <w:szCs w:val="24"/>
              </w:rPr>
              <w:t>  </w:t>
            </w:r>
            <w:r/>
          </w:p>
        </w:tc>
        <w:tc>
          <w:tcPr>
            <w:tcW w:w="114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303" w:right="0" w:firstLine="0"/>
            </w:pPr>
            <w:r>
              <w:drawing>
                <wp:anchor simplePos="0" relativeHeight="251659082" behindDoc="0" locked="0" layoutInCell="1" allowOverlap="1">
                  <wp:simplePos x="0" y="0"/>
                  <wp:positionH relativeFrom="page">
                    <wp:posOffset>725424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525" name="Freeform 52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9,000</w:t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  </w:t>
            </w:r>
            <w:r/>
          </w:p>
        </w:tc>
      </w:tr>
      <w:tr>
        <w:trPr>
          <w:trHeight w:hRule="exact" w:val="267"/>
        </w:trPr>
        <w:tc>
          <w:tcPr>
            <w:tcW w:w="163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393" w:right="-18" w:firstLine="0"/>
            </w:pPr>
            <w:r>
              <w:drawing>
                <wp:anchor simplePos="0" relativeHeight="251659096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526" name="Freeform 52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98" behindDoc="0" locked="0" layoutInCell="1" allowOverlap="1">
                  <wp:simplePos x="0" y="0"/>
                  <wp:positionH relativeFrom="page">
                    <wp:posOffset>1036319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527" name="Freeform 52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Низший</w:t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149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571" w:right="-18" w:firstLine="0"/>
            </w:pPr>
            <w:r>
              <w:drawing>
                <wp:anchor simplePos="0" relativeHeight="251659100" behindDoc="0" locked="0" layoutInCell="1" allowOverlap="1">
                  <wp:simplePos x="0" y="0"/>
                  <wp:positionH relativeFrom="page">
                    <wp:posOffset>947927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528" name="Freeform 52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u w:val="single"/>
                <w:color w:val="000000"/>
                <w:sz w:val="24"/>
                <w:szCs w:val="24"/>
              </w:rPr>
              <w:t>150</w:t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u w:val="single"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124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42" w:right="-18" w:firstLine="0"/>
            </w:pPr>
            <w:r>
              <w:drawing>
                <wp:anchor simplePos="0" relativeHeight="251659102" behindDoc="0" locked="0" layoutInCell="1" allowOverlap="1">
                  <wp:simplePos x="0" y="0"/>
                  <wp:positionH relativeFrom="page">
                    <wp:posOffset>789432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529" name="Freeform 52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u w:val="single"/>
                <w:color w:val="000000"/>
                <w:sz w:val="24"/>
                <w:szCs w:val="24"/>
              </w:rPr>
              <w:t>350</w:t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u w:val="single"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114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394" w:right="0" w:firstLine="0"/>
            </w:pPr>
            <w:r>
              <w:drawing>
                <wp:anchor simplePos="0" relativeHeight="251659104" behindDoc="0" locked="0" layoutInCell="1" allowOverlap="1">
                  <wp:simplePos x="0" y="0"/>
                  <wp:positionH relativeFrom="page">
                    <wp:posOffset>725424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530" name="Freeform 53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800</w:t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6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034"/>
          <w:tab w:val="left" w:pos="1745"/>
        </w:tabs>
        <w:spacing w:before="20" w:after="0" w:line="265" w:lineRule="exact"/>
        <w:ind w:left="329" w:right="0" w:firstLine="0"/>
      </w:pPr>
      <w:r>
        <w:drawing>
          <wp:anchor simplePos="0" relativeHeight="251659106" behindDoc="0" locked="0" layoutInCell="1" allowOverlap="1">
            <wp:simplePos x="0" y="0"/>
            <wp:positionH relativeFrom="page">
              <wp:posOffset>536448</wp:posOffset>
            </wp:positionH>
            <wp:positionV relativeFrom="line">
              <wp:posOffset>5233</wp:posOffset>
            </wp:positionV>
            <wp:extent cx="6096" cy="6096"/>
            <wp:effectExtent l="0" t="0" r="0" b="0"/>
            <wp:wrapNone/>
            <wp:docPr id="531" name="Freeform 53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109" behindDoc="0" locked="0" layoutInCell="1" allowOverlap="1">
            <wp:simplePos x="0" y="0"/>
            <wp:positionH relativeFrom="page">
              <wp:posOffset>1572767</wp:posOffset>
            </wp:positionH>
            <wp:positionV relativeFrom="line">
              <wp:posOffset>5233</wp:posOffset>
            </wp:positionV>
            <wp:extent cx="6096" cy="6096"/>
            <wp:effectExtent l="0" t="0" r="0" b="0"/>
            <wp:wrapNone/>
            <wp:docPr id="532" name="Freeform 53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112" behindDoc="0" locked="0" layoutInCell="1" allowOverlap="1">
            <wp:simplePos x="0" y="0"/>
            <wp:positionH relativeFrom="page">
              <wp:posOffset>2520695</wp:posOffset>
            </wp:positionH>
            <wp:positionV relativeFrom="line">
              <wp:posOffset>5233</wp:posOffset>
            </wp:positionV>
            <wp:extent cx="6096" cy="6096"/>
            <wp:effectExtent l="0" t="0" r="0" b="0"/>
            <wp:wrapNone/>
            <wp:docPr id="533" name="Freeform 53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115" behindDoc="0" locked="0" layoutInCell="1" allowOverlap="1">
            <wp:simplePos x="0" y="0"/>
            <wp:positionH relativeFrom="page">
              <wp:posOffset>3310128</wp:posOffset>
            </wp:positionH>
            <wp:positionV relativeFrom="line">
              <wp:posOffset>5233</wp:posOffset>
            </wp:positionV>
            <wp:extent cx="6096" cy="6096"/>
            <wp:effectExtent l="0" t="0" r="0" b="0"/>
            <wp:wrapNone/>
            <wp:docPr id="534" name="Freeform 53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118" behindDoc="0" locked="0" layoutInCell="1" allowOverlap="1">
            <wp:simplePos x="0" y="0"/>
            <wp:positionH relativeFrom="page">
              <wp:posOffset>4035552</wp:posOffset>
            </wp:positionH>
            <wp:positionV relativeFrom="line">
              <wp:posOffset>5233</wp:posOffset>
            </wp:positionV>
            <wp:extent cx="6096" cy="6096"/>
            <wp:effectExtent l="0" t="0" r="0" b="0"/>
            <wp:wrapNone/>
            <wp:docPr id="535" name="Freeform 53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309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основная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масса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населения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принадлежит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низшему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сословию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хотя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остальных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доминирует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высший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класс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сокращая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численность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низшего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представлено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4"/>
          <w:sz w:val="24"/>
          <w:szCs w:val="24"/>
        </w:rPr>
        <w:t>таблице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богатые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намного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плотно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заселены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нежели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23" w:lineRule="exact"/>
        <w:ind w:left="329" w:right="0" w:firstLine="0"/>
      </w:pPr>
      <w:r/>
      <w:r>
        <w:rPr lang="en-US" sz="20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0"/>
          <w:szCs w:val="20"/>
        </w:rPr>
        <w:t>ЧИСЛЕННОСТЬ</w:t>
      </w:r>
      <w:r>
        <w:rPr lang="en-US" sz="20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0"/>
          <w:szCs w:val="20"/>
        </w:rPr>
        <w:t>НАСЕЛЕНИЯ</w:t>
      </w:r>
      <w:r>
        <w:rPr lang="en-US" sz="20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0"/>
          <w:szCs w:val="20"/>
        </w:rPr>
        <w:t>СОЦИ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А</w:t>
      </w:r>
      <w:r>
        <w:rPr lang="en-US" sz="20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0"/>
          <w:szCs w:val="20"/>
        </w:rPr>
        <w:t>ЛЬНОГО</w:t>
      </w:r>
      <w:r>
        <w:rPr lang="en-US" sz="20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КЛАССА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В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0"/>
          <w:szCs w:val="20"/>
        </w:rPr>
        <w:t>ГОРОДЕ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844" w:tblpY="-270"/>
        <w:tblOverlap w:val="never"/>
        "
        <w:tblW w:w="4775" w:type="dxa"/>
        <w:tblLook w:val="04A0" w:firstRow="1" w:lastRow="0" w:firstColumn="1" w:lastColumn="0" w:noHBand="0" w:noVBand="1"/>
      </w:tblPr>
      <w:tblGrid>
        <w:gridCol w:w="1363"/>
        <w:gridCol w:w="1151"/>
        <w:gridCol w:w="1166"/>
        <w:gridCol w:w="1113"/>
      </w:tblGrid>
      <w:tr>
        <w:trPr>
          <w:trHeight w:hRule="exact" w:val="531"/>
        </w:trPr>
        <w:tc>
          <w:tcPr>
            <w:tcW w:w="136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1" w:line="278" w:lineRule="exact"/>
              <w:ind w:left="105" w:right="335" w:firstLine="0"/>
              <w:jc w:val="both"/>
            </w:pPr>
            <w:r>
              <w:drawing>
                <wp:anchor simplePos="0" relativeHeight="251659316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-4165</wp:posOffset>
                  </wp:positionV>
                  <wp:extent cx="6096" cy="6096"/>
                  <wp:effectExtent l="0" t="0" r="0" b="0"/>
                  <wp:wrapNone/>
                  <wp:docPr id="536" name="Freeform 53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318" behindDoc="0" locked="0" layoutInCell="1" allowOverlap="1">
                  <wp:simplePos x="0" y="0"/>
                  <wp:positionH relativeFrom="page">
                    <wp:posOffset>865631</wp:posOffset>
                  </wp:positionH>
                  <wp:positionV relativeFrom="line">
                    <wp:posOffset>-4165</wp:posOffset>
                  </wp:positionV>
                  <wp:extent cx="6096" cy="6096"/>
                  <wp:effectExtent l="0" t="0" r="0" b="0"/>
                  <wp:wrapNone/>
                  <wp:docPr id="537" name="Freeform 53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Размер</w:t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  </w:t>
            </w:r>
            <w:r/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города</w:t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1151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73151</wp:posOffset>
                  </wp:positionH>
                  <wp:positionV relativeFrom="paragraph">
                    <wp:posOffset>4419</wp:posOffset>
                  </wp:positionV>
                  <wp:extent cx="743711" cy="459790"/>
                  <wp:effectExtent l="0" t="0" r="0" b="0"/>
                  <wp:wrapNone/>
                  <wp:docPr id="538" name="Freeform 538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1481327" y="4419"/>
                            <a:ext cx="629411" cy="345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78" w:lineRule="exact"/>
                                <w:ind w:left="163" w:right="0" w:hanging="163"/>
                              </w:pP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Высший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класс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9320" behindDoc="0" locked="0" layoutInCell="1" allowOverlap="1">
                  <wp:simplePos x="0" y="0"/>
                  <wp:positionH relativeFrom="page">
                    <wp:posOffset>731519</wp:posOffset>
                  </wp:positionH>
                  <wp:positionV relativeFrom="paragraph">
                    <wp:posOffset>-6096</wp:posOffset>
                  </wp:positionV>
                  <wp:extent cx="6096" cy="6096"/>
                  <wp:effectExtent l="0" t="0" r="0" b="0"/>
                  <wp:wrapNone/>
                  <wp:docPr id="539" name="Freeform 53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166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70105</wp:posOffset>
                  </wp:positionH>
                  <wp:positionV relativeFrom="paragraph">
                    <wp:posOffset>4419</wp:posOffset>
                  </wp:positionV>
                  <wp:extent cx="755904" cy="459790"/>
                  <wp:effectExtent l="0" t="0" r="0" b="0"/>
                  <wp:wrapNone/>
                  <wp:docPr id="540" name="Freeform 540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2209800" y="4419"/>
                            <a:ext cx="641604" cy="345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78" w:lineRule="exact"/>
                                <w:ind w:left="172" w:right="0" w:hanging="172"/>
                              </w:pP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Средний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класс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9322" behindDoc="0" locked="0" layoutInCell="1" allowOverlap="1">
                  <wp:simplePos x="0" y="0"/>
                  <wp:positionH relativeFrom="page">
                    <wp:posOffset>740665</wp:posOffset>
                  </wp:positionH>
                  <wp:positionV relativeFrom="paragraph">
                    <wp:posOffset>-6096</wp:posOffset>
                  </wp:positionV>
                  <wp:extent cx="6096" cy="6096"/>
                  <wp:effectExtent l="0" t="0" r="0" b="0"/>
                  <wp:wrapNone/>
                  <wp:docPr id="541" name="Freeform 54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113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70104</wp:posOffset>
                  </wp:positionH>
                  <wp:positionV relativeFrom="paragraph">
                    <wp:posOffset>4419</wp:posOffset>
                  </wp:positionV>
                  <wp:extent cx="722376" cy="459790"/>
                  <wp:effectExtent l="0" t="0" r="0" b="0"/>
                  <wp:wrapNone/>
                  <wp:docPr id="542" name="Freeform 542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2950464" y="4419"/>
                            <a:ext cx="608076" cy="345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78" w:lineRule="exact"/>
                                <w:ind w:left="148" w:right="0" w:hanging="148"/>
                              </w:pP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Низший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класс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9324" behindDoc="0" locked="0" layoutInCell="1" allowOverlap="1">
                  <wp:simplePos x="0" y="0"/>
                  <wp:positionH relativeFrom="page">
                    <wp:posOffset>707136</wp:posOffset>
                  </wp:positionH>
                  <wp:positionV relativeFrom="paragraph">
                    <wp:posOffset>-6096</wp:posOffset>
                  </wp:positionV>
                  <wp:extent cx="6096" cy="6096"/>
                  <wp:effectExtent l="0" t="0" r="0" b="0"/>
                  <wp:wrapNone/>
                  <wp:docPr id="543" name="Freeform 54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541"/>
        </w:trPr>
        <w:tc>
          <w:tcPr>
            <w:tcW w:w="136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" w:after="6" w:line="278" w:lineRule="exact"/>
              <w:ind w:left="356" w:right="20" w:hanging="288"/>
            </w:pPr>
            <w:r>
              <w:drawing>
                <wp:anchor simplePos="0" relativeHeight="251659342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2058</wp:posOffset>
                  </wp:positionV>
                  <wp:extent cx="6096" cy="6096"/>
                  <wp:effectExtent l="0" t="0" r="0" b="0"/>
                  <wp:wrapNone/>
                  <wp:docPr id="544" name="Freeform 54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344" behindDoc="0" locked="0" layoutInCell="1" allowOverlap="1">
                  <wp:simplePos x="0" y="0"/>
                  <wp:positionH relativeFrom="page">
                    <wp:posOffset>865631</wp:posOffset>
                  </wp:positionH>
                  <wp:positionV relativeFrom="line">
                    <wp:posOffset>2058</wp:posOffset>
                  </wp:positionV>
                  <wp:extent cx="6096" cy="6096"/>
                  <wp:effectExtent l="0" t="0" r="0" b="0"/>
                  <wp:wrapNone/>
                  <wp:docPr id="545" name="Freeform 54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Маленький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 </w:t>
            </w:r>
            <w:r/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город</w:t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115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" w:after="284" w:line="240" w:lineRule="auto"/>
              <w:ind w:left="340" w:right="-18" w:firstLine="0"/>
            </w:pPr>
            <w:r>
              <w:drawing>
                <wp:anchor simplePos="0" relativeHeight="251659346" behindDoc="0" locked="0" layoutInCell="1" allowOverlap="1">
                  <wp:simplePos x="0" y="0"/>
                  <wp:positionH relativeFrom="page">
                    <wp:posOffset>731519</wp:posOffset>
                  </wp:positionH>
                  <wp:positionV relativeFrom="line">
                    <wp:posOffset>153</wp:posOffset>
                  </wp:positionV>
                  <wp:extent cx="6096" cy="6096"/>
                  <wp:effectExtent l="0" t="0" r="0" b="0"/>
                  <wp:wrapNone/>
                  <wp:docPr id="546" name="Freeform 54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10%</w:t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" w:after="284" w:line="240" w:lineRule="auto"/>
              <w:ind w:left="365" w:right="-18" w:firstLine="0"/>
            </w:pPr>
            <w:r>
              <w:drawing>
                <wp:anchor simplePos="0" relativeHeight="251659348" behindDoc="0" locked="0" layoutInCell="1" allowOverlap="1">
                  <wp:simplePos x="0" y="0"/>
                  <wp:positionH relativeFrom="page">
                    <wp:posOffset>740665</wp:posOffset>
                  </wp:positionH>
                  <wp:positionV relativeFrom="line">
                    <wp:posOffset>153</wp:posOffset>
                  </wp:positionV>
                  <wp:extent cx="6096" cy="6096"/>
                  <wp:effectExtent l="0" t="0" r="0" b="0"/>
                  <wp:wrapNone/>
                  <wp:docPr id="547" name="Freeform 54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30%</w:t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111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" w:after="284" w:line="240" w:lineRule="auto"/>
              <w:ind w:left="340" w:right="-18" w:firstLine="0"/>
            </w:pPr>
            <w:r>
              <w:drawing>
                <wp:anchor simplePos="0" relativeHeight="251659350" behindDoc="0" locked="0" layoutInCell="1" allowOverlap="1">
                  <wp:simplePos x="0" y="0"/>
                  <wp:positionH relativeFrom="page">
                    <wp:posOffset>707136</wp:posOffset>
                  </wp:positionH>
                  <wp:positionV relativeFrom="line">
                    <wp:posOffset>153</wp:posOffset>
                  </wp:positionV>
                  <wp:extent cx="6096" cy="6096"/>
                  <wp:effectExtent l="0" t="0" r="0" b="0"/>
                  <wp:wrapNone/>
                  <wp:docPr id="548" name="Freeform 54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60%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 </w:t>
            </w:r>
            <w:r/>
            <w:r/>
          </w:p>
        </w:tc>
      </w:tr>
      <w:tr>
        <w:trPr>
          <w:trHeight w:hRule="exact" w:val="546"/>
        </w:trPr>
        <w:tc>
          <w:tcPr>
            <w:tcW w:w="1363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9373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paragraph">
                    <wp:posOffset>0</wp:posOffset>
                  </wp:positionV>
                  <wp:extent cx="6096" cy="6096"/>
                  <wp:effectExtent l="0" t="0" r="0" b="0"/>
                  <wp:wrapNone/>
                  <wp:docPr id="549" name="Freeform 54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375" behindDoc="0" locked="0" layoutInCell="1" allowOverlap="1">
                  <wp:simplePos x="0" y="0"/>
                  <wp:positionH relativeFrom="page">
                    <wp:posOffset>865631</wp:posOffset>
                  </wp:positionH>
                  <wp:positionV relativeFrom="paragraph">
                    <wp:posOffset>0</wp:posOffset>
                  </wp:positionV>
                  <wp:extent cx="6096" cy="6096"/>
                  <wp:effectExtent l="0" t="0" r="0" b="0"/>
                  <wp:wrapNone/>
                  <wp:docPr id="550" name="Freeform 55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140207</wp:posOffset>
                  </wp:positionH>
                  <wp:positionV relativeFrom="paragraph">
                    <wp:posOffset>7467</wp:posOffset>
                  </wp:positionV>
                  <wp:extent cx="737615" cy="459790"/>
                  <wp:effectExtent l="0" t="0" r="0" b="0"/>
                  <wp:wrapNone/>
                  <wp:docPr id="551" name="Freeform 551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682751" y="7467"/>
                            <a:ext cx="623315" cy="345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78" w:lineRule="exact"/>
                                <w:ind w:left="172" w:right="0" w:hanging="172"/>
                              </w:pP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Большой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город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  <w:tc>
          <w:tcPr>
            <w:tcW w:w="115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" w:after="289" w:line="240" w:lineRule="auto"/>
              <w:ind w:left="360" w:right="-18" w:firstLine="0"/>
            </w:pPr>
            <w:r>
              <w:drawing>
                <wp:anchor simplePos="0" relativeHeight="251659377" behindDoc="0" locked="0" layoutInCell="1" allowOverlap="1">
                  <wp:simplePos x="0" y="0"/>
                  <wp:positionH relativeFrom="page">
                    <wp:posOffset>731519</wp:posOffset>
                  </wp:positionH>
                  <wp:positionV relativeFrom="line">
                    <wp:posOffset>153</wp:posOffset>
                  </wp:positionV>
                  <wp:extent cx="6096" cy="6096"/>
                  <wp:effectExtent l="0" t="0" r="0" b="0"/>
                  <wp:wrapNone/>
                  <wp:docPr id="552" name="Freeform 55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15%</w:t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" w:after="289" w:line="240" w:lineRule="auto"/>
              <w:ind w:left="365" w:right="-18" w:firstLine="0"/>
            </w:pPr>
            <w:r>
              <w:drawing>
                <wp:anchor simplePos="0" relativeHeight="251659379" behindDoc="0" locked="0" layoutInCell="1" allowOverlap="1">
                  <wp:simplePos x="0" y="0"/>
                  <wp:positionH relativeFrom="page">
                    <wp:posOffset>740665</wp:posOffset>
                  </wp:positionH>
                  <wp:positionV relativeFrom="line">
                    <wp:posOffset>153</wp:posOffset>
                  </wp:positionV>
                  <wp:extent cx="6096" cy="6096"/>
                  <wp:effectExtent l="0" t="0" r="0" b="0"/>
                  <wp:wrapNone/>
                  <wp:docPr id="553" name="Freeform 55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30%</w:t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111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" w:after="289" w:line="240" w:lineRule="auto"/>
              <w:ind w:left="340" w:right="0" w:firstLine="0"/>
            </w:pPr>
            <w:r>
              <w:drawing>
                <wp:anchor simplePos="0" relativeHeight="251659381" behindDoc="0" locked="0" layoutInCell="1" allowOverlap="1">
                  <wp:simplePos x="0" y="0"/>
                  <wp:positionH relativeFrom="page">
                    <wp:posOffset>707136</wp:posOffset>
                  </wp:positionH>
                  <wp:positionV relativeFrom="line">
                    <wp:posOffset>153</wp:posOffset>
                  </wp:positionV>
                  <wp:extent cx="6096" cy="6096"/>
                  <wp:effectExtent l="0" t="0" r="0" b="0"/>
                  <wp:wrapNone/>
                  <wp:docPr id="554" name="Freeform 55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55%</w:t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  </w:t>
            </w:r>
            <w:r/>
            <w:r/>
          </w:p>
        </w:tc>
      </w:tr>
      <w:tr>
        <w:trPr>
          <w:trHeight w:hRule="exact" w:val="263"/>
        </w:trPr>
        <w:tc>
          <w:tcPr>
            <w:tcW w:w="136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245" w:right="-18" w:firstLine="0"/>
            </w:pPr>
            <w:r>
              <w:drawing>
                <wp:anchor simplePos="0" relativeHeight="251659396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555" name="Freeform 55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398" behindDoc="0" locked="0" layoutInCell="1" allowOverlap="1">
                  <wp:simplePos x="0" y="0"/>
                  <wp:positionH relativeFrom="page">
                    <wp:posOffset>865631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556" name="Freeform 55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Столица</w:t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115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360" w:right="-18" w:firstLine="0"/>
            </w:pPr>
            <w:r>
              <w:drawing>
                <wp:anchor simplePos="0" relativeHeight="251659400" behindDoc="0" locked="0" layoutInCell="1" allowOverlap="1">
                  <wp:simplePos x="0" y="0"/>
                  <wp:positionH relativeFrom="page">
                    <wp:posOffset>731519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557" name="Freeform 55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u w:val="single"/>
                <w:color w:val="000000"/>
                <w:sz w:val="24"/>
                <w:szCs w:val="24"/>
              </w:rPr>
              <w:t>18%</w:t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u w:val="single"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365" w:right="-18" w:firstLine="0"/>
            </w:pPr>
            <w:r>
              <w:drawing>
                <wp:anchor simplePos="0" relativeHeight="251659402" behindDoc="0" locked="0" layoutInCell="1" allowOverlap="1">
                  <wp:simplePos x="0" y="0"/>
                  <wp:positionH relativeFrom="page">
                    <wp:posOffset>740665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558" name="Freeform 55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u w:val="single"/>
                <w:color w:val="000000"/>
                <w:sz w:val="24"/>
                <w:szCs w:val="24"/>
              </w:rPr>
              <w:t>30%</w:t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u w:val="single"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111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340" w:right="0" w:firstLine="0"/>
            </w:pPr>
            <w:r>
              <w:drawing>
                <wp:anchor simplePos="0" relativeHeight="251659404" behindDoc="0" locked="0" layoutInCell="1" allowOverlap="1">
                  <wp:simplePos x="0" y="0"/>
                  <wp:positionH relativeFrom="page">
                    <wp:posOffset>707136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559" name="Freeform 55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52%</w:t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255"/>
        </w:tabs>
        <w:spacing w:before="0" w:after="0" w:line="265" w:lineRule="exact"/>
        <w:ind w:left="329" w:right="0" w:firstLine="0"/>
      </w:pPr>
      <w:r>
        <w:drawing>
          <wp:anchor simplePos="0" relativeHeight="251659406" behindDoc="0" locked="0" layoutInCell="1" allowOverlap="1">
            <wp:simplePos x="0" y="0"/>
            <wp:positionH relativeFrom="page">
              <wp:posOffset>536448</wp:posOffset>
            </wp:positionH>
            <wp:positionV relativeFrom="line">
              <wp:posOffset>-7468</wp:posOffset>
            </wp:positionV>
            <wp:extent cx="6096" cy="6096"/>
            <wp:effectExtent l="0" t="0" r="0" b="0"/>
            <wp:wrapNone/>
            <wp:docPr id="560" name="Freeform 56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409" behindDoc="0" locked="0" layoutInCell="1" allowOverlap="1">
            <wp:simplePos x="0" y="0"/>
            <wp:positionH relativeFrom="page">
              <wp:posOffset>1408175</wp:posOffset>
            </wp:positionH>
            <wp:positionV relativeFrom="line">
              <wp:posOffset>-7468</wp:posOffset>
            </wp:positionV>
            <wp:extent cx="6096" cy="6096"/>
            <wp:effectExtent l="0" t="0" r="0" b="0"/>
            <wp:wrapNone/>
            <wp:docPr id="561" name="Freeform 56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412" behindDoc="0" locked="0" layoutInCell="1" allowOverlap="1">
            <wp:simplePos x="0" y="0"/>
            <wp:positionH relativeFrom="page">
              <wp:posOffset>2139695</wp:posOffset>
            </wp:positionH>
            <wp:positionV relativeFrom="line">
              <wp:posOffset>-7468</wp:posOffset>
            </wp:positionV>
            <wp:extent cx="6096" cy="6096"/>
            <wp:effectExtent l="0" t="0" r="0" b="0"/>
            <wp:wrapNone/>
            <wp:docPr id="562" name="Freeform 56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415" behindDoc="0" locked="0" layoutInCell="1" allowOverlap="1">
            <wp:simplePos x="0" y="0"/>
            <wp:positionH relativeFrom="page">
              <wp:posOffset>2880360</wp:posOffset>
            </wp:positionH>
            <wp:positionV relativeFrom="line">
              <wp:posOffset>-7468</wp:posOffset>
            </wp:positionV>
            <wp:extent cx="6096" cy="6096"/>
            <wp:effectExtent l="0" t="0" r="0" b="0"/>
            <wp:wrapNone/>
            <wp:docPr id="563" name="Freeform 56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418" behindDoc="0" locked="0" layoutInCell="1" allowOverlap="1">
            <wp:simplePos x="0" y="0"/>
            <wp:positionH relativeFrom="page">
              <wp:posOffset>3587496</wp:posOffset>
            </wp:positionH>
            <wp:positionV relativeFrom="line">
              <wp:posOffset>-7468</wp:posOffset>
            </wp:positionV>
            <wp:extent cx="6096" cy="6096"/>
            <wp:effectExtent l="0" t="0" r="0" b="0"/>
            <wp:wrapNone/>
            <wp:docPr id="564" name="Freeform 56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docGrid w:linePitch="360"/>
        </w:sectPr>
        <w:spacing w:before="0" w:after="0" w:line="276" w:lineRule="exact"/>
        <w:ind w:left="329" w:right="28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богатый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число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богатых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будет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полностью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противоположным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активно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торгующий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соседями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численность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класса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самостоятельный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изолированный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социального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класса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примыкают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Правд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8"/>
          <w:sz w:val="24"/>
          <w:szCs w:val="24"/>
        </w:rPr>
        <w:t>а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объединениях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один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классом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редко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богатые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расположены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рядом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случается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разделены</w:t>
      </w:r>
      <w:r>
        <w:rPr>
          <w:rFonts w:ascii="Times New Roman" w:hAnsi="Times New Roman" w:cs="Times New Roman"/>
          <w:sz w:val="24"/>
          <w:szCs w:val="24"/>
        </w:rPr>
        <w:t> </w:t>
      </w:r>
      <w:r>
        <w:drawing>
          <wp:anchor simplePos="0" relativeHeight="251659777" behindDoc="0" locked="0" layoutInCell="1" allowOverlap="1">
            <wp:simplePos x="0" y="0"/>
            <wp:positionH relativeFrom="page">
              <wp:posOffset>521208</wp:posOffset>
            </wp:positionH>
            <wp:positionV relativeFrom="line">
              <wp:posOffset>193319</wp:posOffset>
            </wp:positionV>
            <wp:extent cx="6608064" cy="18288"/>
            <wp:effectExtent l="0" t="0" r="0" b="0"/>
            <wp:wrapNone/>
            <wp:docPr id="565" name="Freeform 56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608064" cy="18288"/>
                    </a:xfrm>
                    <a:custGeom>
                      <a:rect l="l" t="t" r="r" b="b"/>
                      <a:pathLst>
                        <a:path w="6608064" h="18288">
                          <a:moveTo>
                            <a:pt x="0" y="18288"/>
                          </a:moveTo>
                          <a:lnTo>
                            <a:pt x="6608064" y="18288"/>
                          </a:lnTo>
                          <a:lnTo>
                            <a:pt x="6608064" y="0"/>
                          </a:lnTo>
                          <a:lnTo>
                            <a:pt x="0" y="0"/>
                          </a:lnTo>
                          <a:lnTo>
                            <a:pt x="0" y="18288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нибудь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искусственным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препятствием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небольшой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утёс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246" w:after="0" w:line="300" w:lineRule="exact"/>
        <w:ind w:left="329" w:right="-7" w:firstLine="0"/>
      </w:pPr>
      <w:r/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СЪЁМНЫЕ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  </w:t>
      </w:r>
      <w:r>
        <w:br w:type="textWrapping" w:clear="all"/>
      </w:r>
      <w:r/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КВАРТИРЫ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/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НОЧЛЕЖКИ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Социальный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Класс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Низший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Центр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Власти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Никогда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7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Строения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Храм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Олидаммара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проживание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(1%),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питание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(3%),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(11%),</w:t>
      </w:r>
      <w:r>
        <w:rPr lang="en-US" sz="24" baseline="0" dirty="0">
          <w:jc w:val="left"/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услуги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(6%),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жильё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(77%).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7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Описание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захудалых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квартирах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покосившихся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разваливающихся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комнатах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живёт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населения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поскольку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лучшего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жилья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позволить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маленьких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ветхих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комнатах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3"/>
          <w:sz w:val="24"/>
          <w:szCs w:val="24"/>
        </w:rPr>
        <w:t>тем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относительно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чистых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живут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гнилых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трущобных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готовых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свалиться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голову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жильцам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заполненных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крысами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тараканами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Богатые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никогда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заезжают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разве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ищут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дешевую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рабочую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силу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приходится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проезжать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попасть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8"/>
          <w:sz w:val="24"/>
          <w:szCs w:val="24"/>
        </w:rPr>
        <w:t>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лицы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заполнены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попрошайками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нищими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рабочими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еле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сводят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концы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концами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7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Сюжетная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основа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либо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стихийных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бедствий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—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огонь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наводнение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чума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1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подобное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—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опустошает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Богатое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население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эвакуировано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лучшей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защитой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бедняки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должны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позаботиться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7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захотят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помочь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организовать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эвакуацию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наладить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провизионную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помощь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защитить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раненых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грабителей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хищников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8" w:lineRule="exact"/>
        <w:ind w:left="329" w:right="0" w:firstLine="0"/>
      </w:pPr>
      <w:r/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pacing w:val="33"/>
          <w:sz w:val="28"/>
          <w:szCs w:val="28"/>
        </w:rPr>
        <w:t>Р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АЙОН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КОЖЕВНИКОВ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"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Я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ненавижу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патрулировать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кожевников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Я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готов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отрезать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себе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нос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лишь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бы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чувствовать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этот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ужасный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запах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."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988" w:right="40" w:firstLine="0"/>
        <w:jc w:val="right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—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Чолак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новобранец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6"/>
          <w:sz w:val="24"/>
          <w:szCs w:val="24"/>
        </w:rPr>
        <w:t>стражи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Социальный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Класс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Низший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Центр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Власти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Никогда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228" w:firstLine="0"/>
        <w:jc w:val="both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Строения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Храм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проживание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(2%),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питание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(7%),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(60%;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кожевники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красильщики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прочие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торговцы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ассоциирующиеся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неприятным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запахом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услуги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(30%).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165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Описание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выглядит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1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любой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хотя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нём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плотность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мастерских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невыносимый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запах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заставляет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строиться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немного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стороне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собрано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"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пахучих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предприятий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выделка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кожи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окрашивание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алхимические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28" w:after="0" w:line="276" w:lineRule="exact"/>
        <w:ind w:left="0" w:right="-4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лаборатории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перенесённые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сюда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престижных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Никто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заходит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особого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заходит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привыкли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смраду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стараются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4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покинуть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быстрее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Персонаж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впервые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входящий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должен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пройти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проверку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Стойкости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2d20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0" w:right="-4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минут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будет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ощущать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приступы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головокружения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тошноты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4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Сюжетная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основа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Отвратительно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пахнущие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чудовища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упырей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троглодитов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перебрались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замаскировать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собственный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запах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Скрываясь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6"/>
          <w:sz w:val="24"/>
          <w:szCs w:val="24"/>
        </w:rPr>
        <w:t>они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охотятся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нападают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9"/>
          <w:sz w:val="24"/>
          <w:szCs w:val="24"/>
        </w:rPr>
        <w:t>так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соседних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2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8" w:lineRule="exact"/>
        <w:ind w:left="0" w:right="0" w:firstLine="0"/>
      </w:pPr>
      <w:r/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ТЕ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pacing w:val="24"/>
          <w:sz w:val="28"/>
          <w:szCs w:val="28"/>
        </w:rPr>
        <w:t>А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ТР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Социальный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Класс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Низший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Центр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Власти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Никогда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Строения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Театры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(4%),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храм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Боккоб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проживание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(10%),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питание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(20%),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(20%),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услуги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(29%),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жильё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(15%).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Описание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зависимости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богатства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культуры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начиная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открытой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оркестровой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площадки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окруженной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полукругом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сидений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заканчивая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грандиозным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оперным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театром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Богатые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любят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подобных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развлечениях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смотря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пользуется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репутацией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Актёрское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искусство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считается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профессией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низшего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класса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уровень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жизни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актёров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оказывается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соответствующим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утверждению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представлений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дозорные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стражники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патрулируют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уровень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преступности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довольно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высок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воздухе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ощущается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тяжеловатый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аромат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ароматов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косметики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запах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готовящейся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Сюжетная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основа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Недавний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ряд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ужасных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убийств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подражает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сценам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известного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представления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Подозрение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исполнителей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ролей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доказательства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найдены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Родственник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жертв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разъярённый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бездействием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властей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нанял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разобраться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вопросе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8" w:lineRule="exact"/>
        <w:ind w:left="0" w:right="0" w:firstLine="0"/>
      </w:pPr>
      <w:r/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ПОДЗЕМНЫЙ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ГОРОД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Социальный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Класс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Низший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cols w:num="2" w:space="0" w:equalWidth="0">
            <w:col w:w="5201" w:space="677"/>
            <w:col w:w="4873" w:space="0"/>
          </w:cols>
          <w:docGrid w:linePitch="360"/>
        </w:sectPr>
        <w:spacing w:before="0" w:after="0" w:line="275" w:lineRule="exact"/>
        <w:ind w:left="0" w:right="158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Центр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Власти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—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монструоидный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Строения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Храмы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(2%;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монструоидные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божества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проживание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(6%),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питание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(13%),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(5%),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бедные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(17%),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услуги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(5%),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услуги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(20%),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жильё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(30%).  </w:t>
      </w:r>
      <w:r/>
      <w:r/>
      <w:r>
        <w:br w:type="page"/>
      </w:r>
    </w:p>
    <w:p>
      <w:pPr>
        <w:rPr>
          <w:rFonts w:ascii="Times New Roman" w:hAnsi="Times New Roman" w:cs="Times New Roman"/>
          <w:color w:val="010302"/>
        </w:rPr>
        <w:spacing w:before="227" w:after="0" w:line="278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Описание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подполье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зона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активности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преступной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торговцев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чёрного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рынка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сообществах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подобные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вещи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вполне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обыденны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Подземный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располагается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улицами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процветающее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теневое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сообщество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преступники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монстры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заключают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сделки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торгуют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убивают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состоять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сточных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тоннелей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старых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шахт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естественных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пещер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забытых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катакомб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руин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давно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покинутых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зданий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комбинаций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элементов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Внешний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вид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качество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зависит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обитателей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структуры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15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329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заплесневелые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спёртым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воздухом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полностью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отсутствующей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санитарией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Сюжетная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основа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Хотя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существования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подземного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хватает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идеи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приключения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странные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следы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привели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входу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коллектор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смотря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найти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конец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приключенцы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спускаются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отвратительную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дыру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рискуют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навлечь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гнев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числа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преступников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ужасных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чудовищ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будут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передвигаться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территории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2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329" w:right="476" w:firstLine="0"/>
      </w:pPr>
      <w:r/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СКЛАДСКОЙ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pacing w:val="33"/>
          <w:sz w:val="28"/>
          <w:szCs w:val="28"/>
        </w:rPr>
        <w:t>Р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АЙОН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Социальный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Класс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Низший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329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Центр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Власти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Никогда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329" w:right="476" w:firstLine="0"/>
        <w:jc w:val="both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Строения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Склады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(30%),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4"/>
          <w:sz w:val="24"/>
          <w:szCs w:val="24"/>
        </w:rPr>
        <w:t>товары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(5%),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услуги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(10%),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жильё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(53%).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29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Описание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громоздкие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доминируют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заполненным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различными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готовыми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погрузке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Хотя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зданий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обслуживание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складов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1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грязные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—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ещё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защитить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хранятся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внешний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вид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оставляет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желать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лучшего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число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работают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складах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перенося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складывая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корзины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торговцы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—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чаще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помощники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—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сопровождают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склад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изредка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приезжают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сюда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проверить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сохранность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Склады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охраняются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наёмными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охранниками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поскольку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городская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стража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редко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патрулирует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Сюжетная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основа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Один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жадных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cols w:num="2" w:space="0" w:equalWidth="0">
            <w:col w:w="5207" w:space="671"/>
            <w:col w:w="4805" w:space="0"/>
          </w:cols>
          <w:docGrid w:linePitch="360"/>
        </w:sect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торговцев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занимается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продажей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транспортировкой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экзотических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животных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богатым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покупателям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подготовил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животных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отправке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усыпив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проснулось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вырвалось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сломав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клетку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теперь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терроризирует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близлежащие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разыщут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существо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торговец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подключит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политические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связи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узнали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откуда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сбежало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животное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Внимание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уделённое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делу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увеличивает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риск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ещё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нибудь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животные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проснутся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вырвутся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свободу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r/>
    </w:p>
    <w:sectPr>
      <w:type w:val="continuous"/>
      <w:pgSz w:w="11910" w:h="16850"/>
      <w:pgMar w:top="343" w:right="500" w:bottom="275" w:left="5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9"/>
      <w:ind w:left="511"/>
    </w:pPr>
    <w:rPr>
      <w:rFonts w:ascii="Algerian" w:hAnsi="Algerian" w:eastAsia="Algeri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  <w:style w:type="table" w:styleId="TableGrid">
    <w:name w:val="Table Grid"/>
    <w:basedOn w:val="TableNormal"/>
    <w:uiPriority w:val="59"/>
    <w:rsid w:val="00D9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2023-09-12T05:00:53Z</dcterms:created>
  <dcterms:modified xsi:type="dcterms:W3CDTF">2023-09-12T05:00:53Z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