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AC503" w14:textId="77777777" w:rsidR="008C5989" w:rsidRDefault="001A60A1" w:rsidP="008C5989">
      <w:pPr>
        <w:pStyle w:val="Heading1"/>
      </w:pPr>
      <w:commentRangeStart w:id="0"/>
      <w:r>
        <w:t>Using the 5E Template</w:t>
      </w:r>
      <w:commentRangeEnd w:id="0"/>
      <w:r w:rsidR="00161185">
        <w:rPr>
          <w:rStyle w:val="CommentReference"/>
          <w:rFonts w:eastAsiaTheme="minorEastAsia" w:cstheme="minorBidi"/>
          <w:bCs w:val="0"/>
          <w:lang w:eastAsia="en-US"/>
        </w:rPr>
        <w:commentReference w:id="0"/>
      </w:r>
    </w:p>
    <w:p w14:paraId="6E9F153B" w14:textId="42372838" w:rsidR="001A60A1" w:rsidRDefault="001A60A1" w:rsidP="008C5989">
      <w:pPr>
        <w:pStyle w:val="CoreBody"/>
      </w:pPr>
      <w:r>
        <w:t xml:space="preserve">This series of instructions explains how to use the template in a </w:t>
      </w:r>
      <w:r w:rsidR="002529C4">
        <w:t xml:space="preserve">Microsoft </w:t>
      </w:r>
      <w:r>
        <w:t>Word</w:t>
      </w:r>
      <w:bookmarkStart w:id="1" w:name="_GoBack"/>
      <w:bookmarkEnd w:id="1"/>
      <w:r>
        <w:t xml:space="preserve"> environment.</w:t>
      </w:r>
    </w:p>
    <w:p w14:paraId="67FE5FAF" w14:textId="04D32CE3" w:rsidR="001A60A1" w:rsidRDefault="001A60A1" w:rsidP="001A60A1">
      <w:pPr>
        <w:pStyle w:val="Heading2"/>
      </w:pPr>
      <w:r>
        <w:t xml:space="preserve">Where Do I Put the </w:t>
      </w:r>
      <w:r w:rsidR="00A76E84" w:rsidRPr="00A76E84">
        <w:t>D&amp;D AL Template.dotx</w:t>
      </w:r>
      <w:r>
        <w:t xml:space="preserve"> File?</w:t>
      </w:r>
    </w:p>
    <w:p w14:paraId="24A9A21B" w14:textId="77777777" w:rsidR="001A60A1" w:rsidRDefault="001A60A1" w:rsidP="001A60A1">
      <w:pPr>
        <w:pStyle w:val="CoreBody"/>
      </w:pPr>
      <w:r>
        <w:t>You need to navigate to this folder by using this path:</w:t>
      </w:r>
    </w:p>
    <w:p w14:paraId="1ABC9E02" w14:textId="77777777" w:rsidR="001A60A1" w:rsidRDefault="001A60A1" w:rsidP="001A60A1">
      <w:pPr>
        <w:pStyle w:val="CoreBody"/>
      </w:pPr>
    </w:p>
    <w:p w14:paraId="51066F0B" w14:textId="66950C33" w:rsidR="001A60A1" w:rsidRDefault="001A60A1" w:rsidP="001A60A1">
      <w:pPr>
        <w:pStyle w:val="CoreBody"/>
      </w:pPr>
      <w:r>
        <w:t>Library/Application</w:t>
      </w:r>
      <w:r w:rsidR="00A76E84">
        <w:t xml:space="preserve"> S</w:t>
      </w:r>
      <w:r>
        <w:t>upport/Microsoft/Office/User Templates/My Templates</w:t>
      </w:r>
    </w:p>
    <w:p w14:paraId="7EDEDB4C" w14:textId="77777777" w:rsidR="001A60A1" w:rsidRDefault="001A60A1" w:rsidP="001A60A1">
      <w:pPr>
        <w:pStyle w:val="CoreBody"/>
      </w:pPr>
    </w:p>
    <w:p w14:paraId="468FFECD" w14:textId="77777777" w:rsidR="001A60A1" w:rsidRDefault="001A60A1" w:rsidP="001A60A1">
      <w:pPr>
        <w:pStyle w:val="CoreBody"/>
      </w:pPr>
      <w:r>
        <w:t xml:space="preserve">Place it in the </w:t>
      </w:r>
      <w:r w:rsidRPr="00CD28BC">
        <w:rPr>
          <w:b/>
        </w:rPr>
        <w:t>My Templates</w:t>
      </w:r>
      <w:r>
        <w:t xml:space="preserve"> folder.</w:t>
      </w:r>
    </w:p>
    <w:p w14:paraId="1D2ED29F" w14:textId="77777777" w:rsidR="001A60A1" w:rsidRDefault="001A60A1" w:rsidP="001A60A1">
      <w:pPr>
        <w:pStyle w:val="Heading2"/>
      </w:pPr>
      <w:r>
        <w:t>Applying the Template to a New Document</w:t>
      </w:r>
    </w:p>
    <w:p w14:paraId="2852D091" w14:textId="77777777" w:rsidR="001A60A1" w:rsidRDefault="001A60A1" w:rsidP="001A60A1">
      <w:pPr>
        <w:pStyle w:val="CoreBody"/>
      </w:pPr>
      <w:r>
        <w:t>If you’re creating a new document for D&amp;D Next, you can do so in three different ways:</w:t>
      </w:r>
    </w:p>
    <w:p w14:paraId="0C180400" w14:textId="77777777" w:rsidR="001A60A1" w:rsidRDefault="001A60A1" w:rsidP="001A60A1">
      <w:pPr>
        <w:pStyle w:val="Heading3"/>
      </w:pPr>
      <w:r>
        <w:t>The Shortest Way</w:t>
      </w:r>
    </w:p>
    <w:p w14:paraId="105E25C1" w14:textId="59B07E36" w:rsidR="001A60A1" w:rsidRPr="00426E74" w:rsidRDefault="001A60A1" w:rsidP="001A60A1">
      <w:pPr>
        <w:pStyle w:val="CoreBody"/>
      </w:pPr>
      <w:r>
        <w:t xml:space="preserve">When you open Word, and if you placed the </w:t>
      </w:r>
      <w:r w:rsidR="00A76E84">
        <w:t>D&amp;D AL Template</w:t>
      </w:r>
      <w:r>
        <w:t xml:space="preserve">.dotx in your </w:t>
      </w:r>
      <w:r w:rsidRPr="00CD28BC">
        <w:rPr>
          <w:b/>
        </w:rPr>
        <w:t>My Templates</w:t>
      </w:r>
      <w:r>
        <w:t xml:space="preserve"> folder, it should show up as an option. Choose it! You can also click on </w:t>
      </w:r>
      <w:r w:rsidRPr="00671A34">
        <w:rPr>
          <w:b/>
        </w:rPr>
        <w:t>File</w:t>
      </w:r>
      <w:r>
        <w:t xml:space="preserve"> in the Menu Bar and choose </w:t>
      </w:r>
      <w:r w:rsidRPr="00671A34">
        <w:rPr>
          <w:b/>
        </w:rPr>
        <w:t>New from Template</w:t>
      </w:r>
      <w:r>
        <w:t>.</w:t>
      </w:r>
    </w:p>
    <w:p w14:paraId="06DB27F8" w14:textId="77777777" w:rsidR="001A60A1" w:rsidRDefault="001A60A1" w:rsidP="001A60A1">
      <w:pPr>
        <w:pStyle w:val="Heading3"/>
      </w:pPr>
      <w:r>
        <w:t>The Other Way</w:t>
      </w:r>
    </w:p>
    <w:p w14:paraId="20991A2E" w14:textId="77777777" w:rsidR="001A60A1" w:rsidRDefault="001A60A1" w:rsidP="001A60A1">
      <w:pPr>
        <w:pStyle w:val="CoreBody"/>
      </w:pPr>
      <w:r w:rsidRPr="00900D09">
        <w:t>Alternatively, you could save the template as a .docx file and use that as your starting point.</w:t>
      </w:r>
    </w:p>
    <w:p w14:paraId="2C8E1C52" w14:textId="77777777" w:rsidR="001A60A1" w:rsidRDefault="001A60A1" w:rsidP="001A60A1">
      <w:pPr>
        <w:pStyle w:val="Heading2"/>
      </w:pPr>
      <w:r>
        <w:t>Applying the Template to an Existing Document</w:t>
      </w:r>
    </w:p>
    <w:p w14:paraId="62E145D0" w14:textId="77777777" w:rsidR="001A60A1" w:rsidRDefault="001A60A1" w:rsidP="001A60A1">
      <w:pPr>
        <w:pStyle w:val="CoreBody"/>
      </w:pPr>
      <w:r>
        <w:t>If you need to apply the template to an existing document for D&amp;D Next, you can do the following:</w:t>
      </w:r>
    </w:p>
    <w:p w14:paraId="77401619" w14:textId="77777777" w:rsidR="001A60A1" w:rsidRDefault="001A60A1" w:rsidP="001A60A1">
      <w:pPr>
        <w:pStyle w:val="CoreBody"/>
      </w:pPr>
    </w:p>
    <w:p w14:paraId="709CBF9B"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Open the document.</w:t>
      </w:r>
    </w:p>
    <w:p w14:paraId="486F8755"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Tools</w:t>
      </w:r>
      <w:r>
        <w:t xml:space="preserve"> in the Menu Bar.</w:t>
      </w:r>
    </w:p>
    <w:p w14:paraId="79A7A29D"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Templates and Add-Ins</w:t>
      </w:r>
      <w:r>
        <w:t xml:space="preserve"> in the pull-down menu.</w:t>
      </w:r>
    </w:p>
    <w:p w14:paraId="2F165FF7"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Attach</w:t>
      </w:r>
      <w:r>
        <w:t xml:space="preserve"> in the Templates and Add-</w:t>
      </w:r>
      <w:r>
        <w:t>ins window that pops up.</w:t>
      </w:r>
    </w:p>
    <w:p w14:paraId="086C552F"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Browse to where you placed the template file. </w:t>
      </w:r>
      <w:r w:rsidRPr="00CD28BC">
        <w:rPr>
          <w:b/>
        </w:rPr>
        <w:t>My Templates</w:t>
      </w:r>
      <w:r>
        <w:t xml:space="preserve"> is the default location.</w:t>
      </w:r>
    </w:p>
    <w:p w14:paraId="3F0CA65E" w14:textId="6372630F"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00A76E84" w:rsidRPr="00A76E84">
        <w:rPr>
          <w:b/>
        </w:rPr>
        <w:t xml:space="preserve">D&amp;D AL Template.dotx </w:t>
      </w:r>
      <w:r>
        <w:t xml:space="preserve">and </w:t>
      </w:r>
      <w:r w:rsidRPr="00CD28BC">
        <w:rPr>
          <w:b/>
        </w:rPr>
        <w:t>Open</w:t>
      </w:r>
      <w:r>
        <w:t xml:space="preserve"> it.</w:t>
      </w:r>
    </w:p>
    <w:p w14:paraId="63574A20"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Check the box next to </w:t>
      </w:r>
      <w:r w:rsidRPr="00CD28BC">
        <w:rPr>
          <w:b/>
        </w:rPr>
        <w:t>Automatically update document styles</w:t>
      </w:r>
      <w:r>
        <w:t>.</w:t>
      </w:r>
    </w:p>
    <w:p w14:paraId="26C38FA2"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w:t>
      </w:r>
      <w:r w:rsidRPr="00CD28BC">
        <w:rPr>
          <w:b/>
        </w:rPr>
        <w:t>OK</w:t>
      </w:r>
      <w:r>
        <w:t>.</w:t>
      </w:r>
    </w:p>
    <w:p w14:paraId="376A03CE" w14:textId="77777777" w:rsidR="001A60A1" w:rsidRDefault="001A60A1" w:rsidP="001A60A1">
      <w:pPr>
        <w:pStyle w:val="CoreBody"/>
      </w:pPr>
    </w:p>
    <w:p w14:paraId="7920DA63" w14:textId="77777777" w:rsidR="001A60A1" w:rsidRDefault="001A60A1" w:rsidP="001A60A1">
      <w:pPr>
        <w:pStyle w:val="CoreBody"/>
      </w:pPr>
      <w:r>
        <w:t>After you do this, you need to check the file for the following things, and you might need to adjust them manually:</w:t>
      </w:r>
    </w:p>
    <w:p w14:paraId="7C66FF0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Add in the header and footer. Ensure that the styles are followed. You can do this by copying and pasting the header and footer from a properly styled existing document or by making a .docx file from the .</w:t>
      </w:r>
      <w:proofErr w:type="spellStart"/>
      <w:r>
        <w:t>dotx</w:t>
      </w:r>
      <w:proofErr w:type="spellEnd"/>
      <w:r>
        <w:t xml:space="preserve"> template file.</w:t>
      </w:r>
    </w:p>
    <w:p w14:paraId="16527B2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Check the page margins. They should be as follows: left, 0.8"; right, 0.8"; top, 1"; and bottom, 1". The header and footer should be set to 0.4" from the edge.</w:t>
      </w:r>
    </w:p>
    <w:p w14:paraId="754B1EEB"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 xml:space="preserve">You should be aware of the styles that are in place in the document as you go. To see what should be available, in the </w:t>
      </w:r>
      <w:r w:rsidRPr="00CD28BC">
        <w:rPr>
          <w:b/>
        </w:rPr>
        <w:t>Styles</w:t>
      </w:r>
      <w:r>
        <w:t xml:space="preserve"> toolbox, you can use the </w:t>
      </w:r>
      <w:r w:rsidRPr="00CD28BC">
        <w:rPr>
          <w:b/>
        </w:rPr>
        <w:t>List</w:t>
      </w:r>
      <w:r>
        <w:t xml:space="preserve"> functionality to point the list to styles </w:t>
      </w:r>
      <w:r w:rsidRPr="00CD28BC">
        <w:rPr>
          <w:b/>
        </w:rPr>
        <w:t>In Current Document</w:t>
      </w:r>
      <w:r>
        <w:t xml:space="preserve"> to make it easier to see what you need to see. Please delete any styles that are no longer needed in the document; if you try to delete a style that is in use, look for the </w:t>
      </w:r>
      <w:r w:rsidRPr="00CD28BC">
        <w:rPr>
          <w:b/>
        </w:rPr>
        <w:t>Select All</w:t>
      </w:r>
      <w:r>
        <w:t xml:space="preserve"> option </w:t>
      </w:r>
      <w:r w:rsidRPr="00CD28BC">
        <w:rPr>
          <w:i/>
        </w:rPr>
        <w:t>before</w:t>
      </w:r>
      <w:r>
        <w:t xml:space="preserve"> you delete that style. (This option won’t be available if that style isn’t used in the document. Yes, this sounds strange. Welcome to templates.) You can select all instances of that style and change it to the preferred style before you delete the one that is not valid. Be aware that Word 2011 has some quirks still when it comes to deleting styles—sometimes you have to </w:t>
      </w:r>
      <w:r w:rsidRPr="00CD28BC">
        <w:rPr>
          <w:b/>
        </w:rPr>
        <w:t>Clear Formatting</w:t>
      </w:r>
      <w:r>
        <w:t xml:space="preserve"> to truly restyle text. Be mindful of styles as you go.</w:t>
      </w:r>
    </w:p>
    <w:p w14:paraId="5DEE0D7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 xml:space="preserve">Columns: Go to </w:t>
      </w:r>
      <w:r w:rsidRPr="00671A34">
        <w:rPr>
          <w:b/>
        </w:rPr>
        <w:t>Format</w:t>
      </w:r>
      <w:r>
        <w:t xml:space="preserve"> in the Menu Bar. Choose </w:t>
      </w:r>
      <w:r w:rsidRPr="00671A34">
        <w:rPr>
          <w:b/>
        </w:rPr>
        <w:t>Columns</w:t>
      </w:r>
      <w:r>
        <w:t>. Set them to two, and give them 0.5" spacing. The Title style should remain as one column; tables might need to flow to one column.</w:t>
      </w:r>
    </w:p>
    <w:p w14:paraId="34295DCD" w14:textId="77777777" w:rsidR="001A60A1" w:rsidRDefault="001A60A1" w:rsidP="001A60A1">
      <w:pPr>
        <w:pStyle w:val="Heading3"/>
      </w:pPr>
      <w:r>
        <w:lastRenderedPageBreak/>
        <w:t>Unformatted Text</w:t>
      </w:r>
    </w:p>
    <w:p w14:paraId="32004BE1" w14:textId="77777777" w:rsidR="001A60A1" w:rsidRDefault="001A60A1" w:rsidP="001A60A1">
      <w:pPr>
        <w:pStyle w:val="CoreBody"/>
      </w:pPr>
      <w:r>
        <w:t>The absolute best way to ensure that you have no lingering styles from older documents tainting your new document is to use this process. WARNING: You will lose italics, bold, and other things that you want to keep, so use this only if you have the time (and preferably dual monitors) to go through and reformat characters as needed. This guarantees that you don’t have to contend with older styles, however, which is also a benefit.</w:t>
      </w:r>
    </w:p>
    <w:p w14:paraId="506BB860" w14:textId="77777777" w:rsidR="001A60A1" w:rsidRDefault="001A60A1" w:rsidP="001A60A1">
      <w:pPr>
        <w:pStyle w:val="CoreBody"/>
      </w:pPr>
    </w:p>
    <w:p w14:paraId="4F8D1936"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Copy the text you wish to paste.</w:t>
      </w:r>
    </w:p>
    <w:p w14:paraId="730CFA64"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In the destination document, choose </w:t>
      </w:r>
      <w:r w:rsidRPr="00CD28BC">
        <w:rPr>
          <w:b/>
        </w:rPr>
        <w:t>Edit</w:t>
      </w:r>
      <w:r>
        <w:t xml:space="preserve"> in the menu bar and pick </w:t>
      </w:r>
      <w:r w:rsidRPr="00C307EF">
        <w:rPr>
          <w:b/>
        </w:rPr>
        <w:t>Paste Special</w:t>
      </w:r>
      <w:r w:rsidRPr="00DF61C0">
        <w:t>.</w:t>
      </w:r>
      <w:r>
        <w:t xml:space="preserve"> (Shortcut: Use Control-Command-V.)</w:t>
      </w:r>
    </w:p>
    <w:p w14:paraId="53EEBCFF"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Choose </w:t>
      </w:r>
      <w:r w:rsidRPr="00CD28BC">
        <w:rPr>
          <w:b/>
        </w:rPr>
        <w:t>Unformatted Text</w:t>
      </w:r>
      <w:r>
        <w:t xml:space="preserve"> when given the option.</w:t>
      </w:r>
    </w:p>
    <w:p w14:paraId="08D5676B"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w:t>
      </w:r>
      <w:r w:rsidRPr="00CD28BC">
        <w:rPr>
          <w:b/>
        </w:rPr>
        <w:t>OK</w:t>
      </w:r>
      <w:r>
        <w:t>.</w:t>
      </w:r>
    </w:p>
    <w:p w14:paraId="7DED331B"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Compare your original document to the new document and make changes as needed.</w:t>
      </w:r>
    </w:p>
    <w:p w14:paraId="0FCE9EB4" w14:textId="77777777" w:rsidR="001A60A1" w:rsidRDefault="001A60A1" w:rsidP="001A60A1">
      <w:pPr>
        <w:pStyle w:val="CoreBody"/>
      </w:pPr>
    </w:p>
    <w:p w14:paraId="04AB17AA" w14:textId="7E391724" w:rsidR="001A60A1" w:rsidRPr="00900D09" w:rsidRDefault="001A60A1" w:rsidP="001A60A1">
      <w:pPr>
        <w:pStyle w:val="CoreBody"/>
      </w:pPr>
      <w:r>
        <w:t>Congratulations! Hopefully you now have a</w:t>
      </w:r>
      <w:r w:rsidR="00A76E84">
        <w:t>n</w:t>
      </w:r>
      <w:r>
        <w:t xml:space="preserve"> </w:t>
      </w:r>
      <w:r w:rsidR="00A76E84">
        <w:t>AL</w:t>
      </w:r>
      <w:r>
        <w:t xml:space="preserve"> templated and styled document! If you do this correctly, when you apply an updated template to a document that uses the </w:t>
      </w:r>
      <w:r w:rsidR="00A76E84">
        <w:t xml:space="preserve">AL </w:t>
      </w:r>
      <w:r>
        <w:t>Template, it will make changes in styles quick and easy to implement.</w:t>
      </w:r>
    </w:p>
    <w:p w14:paraId="72C25C59" w14:textId="640CAE7D" w:rsidR="00A27F90" w:rsidRPr="001A60A1" w:rsidRDefault="00A27F90" w:rsidP="001A60A1"/>
    <w:sectPr w:rsidR="00A27F90" w:rsidRPr="001A60A1" w:rsidSect="00AE34E5">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152" w:bottom="1800" w:left="1152" w:header="576" w:footer="576" w:gutter="0"/>
      <w:cols w:num="2" w:space="90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an Patrick" w:date="2019-07-02T21:57:00Z" w:initials="AP">
    <w:p w14:paraId="17D6587B" w14:textId="6CE30A39" w:rsidR="00161185" w:rsidRDefault="00161185">
      <w:pPr>
        <w:pStyle w:val="CommentText"/>
      </w:pPr>
      <w:r>
        <w:rPr>
          <w:rStyle w:val="CommentReference"/>
        </w:rPr>
        <w:annotationRef/>
      </w:r>
      <w:r>
        <w:t>Th</w:t>
      </w:r>
      <w:r w:rsidR="002529C4">
        <w:t>e relevant file for this is the “D&amp;D AL Template.dotx”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658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6587B" w16cid:durableId="20C651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F9F33" w14:textId="77777777" w:rsidR="00F64E75" w:rsidRDefault="00F64E75">
      <w:r>
        <w:separator/>
      </w:r>
    </w:p>
    <w:p w14:paraId="532B4A95" w14:textId="77777777" w:rsidR="00F64E75" w:rsidRDefault="00F64E75"/>
  </w:endnote>
  <w:endnote w:type="continuationSeparator" w:id="0">
    <w:p w14:paraId="2904263B" w14:textId="77777777" w:rsidR="00F64E75" w:rsidRDefault="00F64E75">
      <w:r>
        <w:continuationSeparator/>
      </w:r>
    </w:p>
    <w:p w14:paraId="1F3B7B61" w14:textId="77777777" w:rsidR="00F64E75" w:rsidRDefault="00F64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ヒラギノ角ゴ Pro W3">
    <w:altName w:val="Calibri"/>
    <w:charset w:val="4E"/>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inionPro-Regular">
    <w:altName w:val="Mangal"/>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modern"/>
    <w:notTrueType/>
    <w:pitch w:val="variable"/>
    <w:sig w:usb0="80000003" w:usb1="4000004A" w:usb2="00000000" w:usb3="00000000" w:csb0="00000001" w:csb1="00000000"/>
  </w:font>
  <w:font w:name="Tiamat Condensed SC Regular">
    <w:panose1 w:val="00000000000000000000"/>
    <w:charset w:val="00"/>
    <w:family w:val="modern"/>
    <w:notTrueType/>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Scala Sans Offc">
    <w:altName w:val="Segoe Script"/>
    <w:panose1 w:val="00000000000000000000"/>
    <w:charset w:val="00"/>
    <w:family w:val="swiss"/>
    <w:notTrueType/>
    <w:pitch w:val="default"/>
    <w:sig w:usb0="00000003" w:usb1="00000000" w:usb2="00000000" w:usb3="00000000" w:csb0="00000001" w:csb1="00000000"/>
  </w:font>
  <w:font w:name="MrsEavesSmallCap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52E5F" w14:textId="77777777" w:rsidR="00244FEE" w:rsidRDefault="00244FEE"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30E1A2" w14:textId="77777777" w:rsidR="00244FEE" w:rsidRDefault="00244FEE" w:rsidP="00AE34E5">
    <w:pPr>
      <w:pStyle w:val="Footer"/>
      <w:ind w:right="360"/>
      <w:rPr>
        <w:rStyle w:val="PageNumber"/>
      </w:rPr>
    </w:pPr>
  </w:p>
  <w:p w14:paraId="234CC5B7" w14:textId="77777777" w:rsidR="00244FEE" w:rsidRDefault="00244FEE" w:rsidP="00AE34E5">
    <w:pPr>
      <w:pStyle w:val="Footer"/>
    </w:pPr>
  </w:p>
  <w:p w14:paraId="5349CA5B" w14:textId="77777777" w:rsidR="00244FEE" w:rsidRDefault="00244F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E972B" w14:textId="5FD01A26" w:rsidR="00244FEE" w:rsidRPr="00B63026" w:rsidRDefault="00244FEE" w:rsidP="00B63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72F7E" w14:textId="77777777" w:rsidR="00B63026" w:rsidRDefault="00B63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8FE39" w14:textId="77777777" w:rsidR="00F64E75" w:rsidRDefault="00F64E75">
      <w:r>
        <w:separator/>
      </w:r>
    </w:p>
    <w:p w14:paraId="6E9D9CAF" w14:textId="77777777" w:rsidR="00F64E75" w:rsidRDefault="00F64E75"/>
  </w:footnote>
  <w:footnote w:type="continuationSeparator" w:id="0">
    <w:p w14:paraId="601A4B19" w14:textId="77777777" w:rsidR="00F64E75" w:rsidRDefault="00F64E75">
      <w:r>
        <w:continuationSeparator/>
      </w:r>
    </w:p>
    <w:p w14:paraId="6BBFDAB1" w14:textId="77777777" w:rsidR="00F64E75" w:rsidRDefault="00F64E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D7E8B" w14:textId="77777777" w:rsidR="00B63026" w:rsidRDefault="00B63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2FD2" w14:textId="77777777" w:rsidR="00B63026" w:rsidRDefault="00B63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2905" w14:textId="77777777" w:rsidR="00B63026" w:rsidRDefault="00B63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4CC249E"/>
    <w:multiLevelType w:val="hybridMultilevel"/>
    <w:tmpl w:val="E4F41C52"/>
    <w:lvl w:ilvl="0" w:tplc="860C14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4"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0F73AF2"/>
    <w:multiLevelType w:val="hybridMultilevel"/>
    <w:tmpl w:val="9E2A62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1"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0484B23"/>
    <w:multiLevelType w:val="hybridMultilevel"/>
    <w:tmpl w:val="1F369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5"/>
  </w:num>
  <w:num w:numId="4">
    <w:abstractNumId w:val="28"/>
  </w:num>
  <w:num w:numId="5">
    <w:abstractNumId w:val="2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33"/>
  </w:num>
  <w:num w:numId="18">
    <w:abstractNumId w:val="20"/>
  </w:num>
  <w:num w:numId="19">
    <w:abstractNumId w:val="21"/>
  </w:num>
  <w:num w:numId="20">
    <w:abstractNumId w:val="24"/>
  </w:num>
  <w:num w:numId="21">
    <w:abstractNumId w:val="14"/>
  </w:num>
  <w:num w:numId="22">
    <w:abstractNumId w:val="30"/>
  </w:num>
  <w:num w:numId="23">
    <w:abstractNumId w:val="23"/>
  </w:num>
  <w:num w:numId="24">
    <w:abstractNumId w:val="16"/>
  </w:num>
  <w:num w:numId="25">
    <w:abstractNumId w:val="19"/>
  </w:num>
  <w:num w:numId="26">
    <w:abstractNumId w:val="17"/>
  </w:num>
  <w:num w:numId="27">
    <w:abstractNumId w:val="25"/>
    <w:lvlOverride w:ilvl="0">
      <w:startOverride w:val="1"/>
    </w:lvlOverride>
  </w:num>
  <w:num w:numId="28">
    <w:abstractNumId w:val="26"/>
  </w:num>
  <w:num w:numId="29">
    <w:abstractNumId w:val="25"/>
    <w:lvlOverride w:ilvl="0">
      <w:startOverride w:val="1"/>
    </w:lvlOverride>
  </w:num>
  <w:num w:numId="30">
    <w:abstractNumId w:val="12"/>
  </w:num>
  <w:num w:numId="31">
    <w:abstractNumId w:val="15"/>
  </w:num>
  <w:num w:numId="32">
    <w:abstractNumId w:val="16"/>
    <w:lvlOverride w:ilvl="0">
      <w:startOverride w:val="1"/>
    </w:lvlOverride>
  </w:num>
  <w:num w:numId="33">
    <w:abstractNumId w:val="34"/>
  </w:num>
  <w:num w:numId="34">
    <w:abstractNumId w:val="31"/>
  </w:num>
  <w:num w:numId="35">
    <w:abstractNumId w:val="32"/>
  </w:num>
  <w:num w:numId="36">
    <w:abstractNumId w:val="18"/>
  </w:num>
  <w:num w:numId="37">
    <w:abstractNumId w:val="29"/>
  </w:num>
  <w:num w:numId="3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Patrick">
    <w15:presenceInfo w15:providerId="Windows Live" w15:userId="55f9329f04ebab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30"/>
    <w:rsid w:val="000601A1"/>
    <w:rsid w:val="00064653"/>
    <w:rsid w:val="000B46F3"/>
    <w:rsid w:val="000F0B10"/>
    <w:rsid w:val="00161185"/>
    <w:rsid w:val="001A60A1"/>
    <w:rsid w:val="001C162C"/>
    <w:rsid w:val="001E6AE9"/>
    <w:rsid w:val="001F05C9"/>
    <w:rsid w:val="001F11D0"/>
    <w:rsid w:val="00203A5C"/>
    <w:rsid w:val="00241B93"/>
    <w:rsid w:val="00244FEE"/>
    <w:rsid w:val="002529C4"/>
    <w:rsid w:val="002E14AD"/>
    <w:rsid w:val="00327B72"/>
    <w:rsid w:val="00344FC1"/>
    <w:rsid w:val="0036119B"/>
    <w:rsid w:val="00371598"/>
    <w:rsid w:val="003B2638"/>
    <w:rsid w:val="00434E12"/>
    <w:rsid w:val="00487B59"/>
    <w:rsid w:val="004F16BA"/>
    <w:rsid w:val="00524C82"/>
    <w:rsid w:val="00574B8A"/>
    <w:rsid w:val="005B5D93"/>
    <w:rsid w:val="005D0730"/>
    <w:rsid w:val="005E1FA4"/>
    <w:rsid w:val="00685F81"/>
    <w:rsid w:val="00697FA5"/>
    <w:rsid w:val="006F5E83"/>
    <w:rsid w:val="007A067B"/>
    <w:rsid w:val="007E53A5"/>
    <w:rsid w:val="00835F26"/>
    <w:rsid w:val="0088164F"/>
    <w:rsid w:val="008A6725"/>
    <w:rsid w:val="008C5989"/>
    <w:rsid w:val="00906A19"/>
    <w:rsid w:val="00906D21"/>
    <w:rsid w:val="0095420C"/>
    <w:rsid w:val="00970729"/>
    <w:rsid w:val="00986E5A"/>
    <w:rsid w:val="009E628D"/>
    <w:rsid w:val="00A13A11"/>
    <w:rsid w:val="00A27F90"/>
    <w:rsid w:val="00A76E84"/>
    <w:rsid w:val="00AB0C42"/>
    <w:rsid w:val="00AC2439"/>
    <w:rsid w:val="00AE34E5"/>
    <w:rsid w:val="00B56364"/>
    <w:rsid w:val="00B63026"/>
    <w:rsid w:val="00B93205"/>
    <w:rsid w:val="00BA34AF"/>
    <w:rsid w:val="00BD6B40"/>
    <w:rsid w:val="00C01716"/>
    <w:rsid w:val="00C80605"/>
    <w:rsid w:val="00CA30A2"/>
    <w:rsid w:val="00CD0287"/>
    <w:rsid w:val="00D258E8"/>
    <w:rsid w:val="00D66CED"/>
    <w:rsid w:val="00DC1766"/>
    <w:rsid w:val="00DC2A09"/>
    <w:rsid w:val="00E04769"/>
    <w:rsid w:val="00E2143C"/>
    <w:rsid w:val="00E457C4"/>
    <w:rsid w:val="00E73FA2"/>
    <w:rsid w:val="00ED633C"/>
    <w:rsid w:val="00F2484E"/>
    <w:rsid w:val="00F64E75"/>
    <w:rsid w:val="00FB31EE"/>
    <w:rsid w:val="00FD28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D63E6C"/>
  <w15:docId w15:val="{A7774F96-C890-45C9-B5E5-E67515F1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76E84"/>
    <w:pPr>
      <w:spacing w:after="0"/>
    </w:pPr>
    <w:rPr>
      <w:sz w:val="22"/>
      <w:szCs w:val="24"/>
      <w:lang w:eastAsia="en-US"/>
    </w:rPr>
  </w:style>
  <w:style w:type="paragraph" w:styleId="Heading1">
    <w:name w:val="heading 1"/>
    <w:next w:val="CoreBody"/>
    <w:link w:val="Heading1Char"/>
    <w:uiPriority w:val="9"/>
    <w:qFormat/>
    <w:rsid w:val="00A76E84"/>
    <w:pPr>
      <w:keepNext/>
      <w:keepLines/>
      <w:suppressAutoHyphens/>
      <w:spacing w:after="0"/>
      <w:outlineLvl w:val="0"/>
    </w:pPr>
    <w:rPr>
      <w:rFonts w:eastAsiaTheme="majorEastAsia" w:cstheme="majorBidi"/>
      <w:bCs/>
      <w:sz w:val="44"/>
      <w:szCs w:val="40"/>
    </w:rPr>
  </w:style>
  <w:style w:type="paragraph" w:styleId="Heading2">
    <w:name w:val="heading 2"/>
    <w:basedOn w:val="Heading1"/>
    <w:next w:val="CoreBody"/>
    <w:link w:val="Heading2Char"/>
    <w:uiPriority w:val="9"/>
    <w:unhideWhenUsed/>
    <w:qFormat/>
    <w:rsid w:val="00A76E84"/>
    <w:pPr>
      <w:pBdr>
        <w:bottom w:val="single" w:sz="8" w:space="1" w:color="auto"/>
      </w:pBdr>
      <w:spacing w:after="120"/>
      <w:outlineLvl w:val="1"/>
    </w:pPr>
    <w:rPr>
      <w:bCs w:val="0"/>
      <w:sz w:val="36"/>
      <w:szCs w:val="26"/>
    </w:rPr>
  </w:style>
  <w:style w:type="paragraph" w:styleId="Heading3">
    <w:name w:val="heading 3"/>
    <w:basedOn w:val="Heading1"/>
    <w:next w:val="CoreBody"/>
    <w:link w:val="Heading3Char"/>
    <w:uiPriority w:val="9"/>
    <w:unhideWhenUsed/>
    <w:qFormat/>
    <w:rsid w:val="00A76E84"/>
    <w:pPr>
      <w:outlineLvl w:val="2"/>
    </w:pPr>
    <w:rPr>
      <w:bCs w:val="0"/>
      <w:sz w:val="30"/>
    </w:rPr>
  </w:style>
  <w:style w:type="paragraph" w:styleId="Heading4">
    <w:name w:val="heading 4"/>
    <w:basedOn w:val="Normal"/>
    <w:next w:val="Normal"/>
    <w:link w:val="Heading4Char"/>
    <w:uiPriority w:val="9"/>
    <w:semiHidden/>
    <w:unhideWhenUsed/>
    <w:rsid w:val="00A76E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link w:val="CoreBodyChar"/>
    <w:qFormat/>
    <w:rsid w:val="00A76E84"/>
    <w:pPr>
      <w:tabs>
        <w:tab w:val="left" w:pos="187"/>
      </w:tabs>
      <w:contextualSpacing/>
    </w:pPr>
    <w:rPr>
      <w:rFonts w:eastAsia="ヒラギノ角ゴ Pro W3"/>
      <w:color w:val="000000"/>
      <w:sz w:val="22"/>
    </w:rPr>
  </w:style>
  <w:style w:type="character" w:customStyle="1" w:styleId="Heading1Char">
    <w:name w:val="Heading 1 Char"/>
    <w:basedOn w:val="DefaultParagraphFont"/>
    <w:link w:val="Heading1"/>
    <w:uiPriority w:val="9"/>
    <w:rsid w:val="00A76E84"/>
    <w:rPr>
      <w:rFonts w:eastAsiaTheme="majorEastAsia" w:cstheme="majorBidi"/>
      <w:bCs/>
      <w:sz w:val="44"/>
      <w:szCs w:val="40"/>
    </w:rPr>
  </w:style>
  <w:style w:type="character" w:customStyle="1" w:styleId="Heading2Char">
    <w:name w:val="Heading 2 Char"/>
    <w:basedOn w:val="DefaultParagraphFont"/>
    <w:link w:val="Heading2"/>
    <w:uiPriority w:val="9"/>
    <w:rsid w:val="00A76E84"/>
    <w:rPr>
      <w:rFonts w:eastAsiaTheme="majorEastAsia" w:cstheme="majorBidi"/>
      <w:sz w:val="36"/>
      <w:szCs w:val="26"/>
    </w:rPr>
  </w:style>
  <w:style w:type="character" w:customStyle="1" w:styleId="Heading3Char">
    <w:name w:val="Heading 3 Char"/>
    <w:basedOn w:val="DefaultParagraphFont"/>
    <w:link w:val="Heading3"/>
    <w:uiPriority w:val="9"/>
    <w:rsid w:val="00A76E84"/>
    <w:rPr>
      <w:rFonts w:eastAsiaTheme="majorEastAsia" w:cstheme="majorBidi"/>
      <w:sz w:val="30"/>
      <w:szCs w:val="40"/>
    </w:rPr>
  </w:style>
  <w:style w:type="paragraph" w:styleId="BalloonText">
    <w:name w:val="Balloon Text"/>
    <w:basedOn w:val="Normal"/>
    <w:link w:val="BalloonTextChar"/>
    <w:uiPriority w:val="99"/>
    <w:semiHidden/>
    <w:unhideWhenUsed/>
    <w:rsid w:val="00A76E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E84"/>
    <w:rPr>
      <w:rFonts w:ascii="Lucida Grande" w:hAnsi="Lucida Grande" w:cs="Lucida Grande"/>
      <w:sz w:val="18"/>
      <w:szCs w:val="18"/>
      <w:lang w:eastAsia="en-US"/>
    </w:rPr>
  </w:style>
  <w:style w:type="paragraph" w:customStyle="1" w:styleId="TableHeader">
    <w:name w:val="Table Header"/>
    <w:basedOn w:val="TableBody"/>
    <w:next w:val="TableBody"/>
    <w:qFormat/>
    <w:rsid w:val="00A76E84"/>
    <w:pPr>
      <w:keepNext/>
    </w:pPr>
  </w:style>
  <w:style w:type="paragraph" w:customStyle="1" w:styleId="TableBody">
    <w:name w:val="Table Body"/>
    <w:qFormat/>
    <w:rsid w:val="00A76E84"/>
    <w:pPr>
      <w:keepLines/>
      <w:spacing w:after="0"/>
      <w:contextualSpacing/>
    </w:pPr>
    <w:rPr>
      <w:rFonts w:asciiTheme="majorHAnsi" w:eastAsia="ヒラギノ角ゴ Pro W3" w:hAnsiTheme="majorHAnsi"/>
      <w:color w:val="000000"/>
    </w:rPr>
  </w:style>
  <w:style w:type="paragraph" w:styleId="Footer">
    <w:name w:val="footer"/>
    <w:link w:val="FooterChar"/>
    <w:uiPriority w:val="99"/>
    <w:unhideWhenUsed/>
    <w:rsid w:val="00A76E84"/>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A76E84"/>
    <w:rPr>
      <w:rFonts w:asciiTheme="majorHAnsi" w:hAnsiTheme="majorHAnsi"/>
      <w:lang w:eastAsia="en-US"/>
    </w:rPr>
  </w:style>
  <w:style w:type="character" w:styleId="PageNumber">
    <w:name w:val="page number"/>
    <w:basedOn w:val="DefaultParagraphFont"/>
    <w:uiPriority w:val="99"/>
    <w:semiHidden/>
    <w:unhideWhenUsed/>
    <w:rsid w:val="00A76E84"/>
  </w:style>
  <w:style w:type="paragraph" w:customStyle="1" w:styleId="SidebarHeading">
    <w:name w:val="Sidebar Heading"/>
    <w:next w:val="SidebarBody"/>
    <w:qFormat/>
    <w:rsid w:val="00A76E84"/>
    <w:pPr>
      <w:keepNext/>
      <w:keepLines/>
      <w:shd w:val="clear" w:color="auto" w:fill="E6E6E6"/>
      <w:spacing w:after="0"/>
      <w:outlineLvl w:val="2"/>
    </w:pPr>
    <w:rPr>
      <w:rFonts w:asciiTheme="majorHAnsi" w:eastAsia="ヒラギノ角ゴ Pro W3" w:hAnsiTheme="majorHAnsi"/>
      <w:color w:val="000000"/>
      <w:sz w:val="30"/>
      <w:szCs w:val="32"/>
    </w:rPr>
  </w:style>
  <w:style w:type="paragraph" w:customStyle="1" w:styleId="SidebarBody">
    <w:name w:val="Sidebar Body"/>
    <w:link w:val="SidebarBodyChar"/>
    <w:qFormat/>
    <w:rsid w:val="00A76E84"/>
    <w:pPr>
      <w:shd w:val="clear" w:color="auto" w:fill="E6E6E6"/>
      <w:tabs>
        <w:tab w:val="left" w:pos="187"/>
      </w:tabs>
      <w:spacing w:after="120"/>
      <w:contextualSpacing/>
    </w:pPr>
    <w:rPr>
      <w:rFonts w:asciiTheme="majorHAnsi" w:eastAsia="ヒラギノ角ゴ Pro W3" w:hAnsiTheme="majorHAnsi"/>
      <w:color w:val="000000"/>
    </w:rPr>
  </w:style>
  <w:style w:type="paragraph" w:customStyle="1" w:styleId="StatBlockTitle">
    <w:name w:val="Stat Block Title"/>
    <w:next w:val="StatBlockBody"/>
    <w:qFormat/>
    <w:rsid w:val="00A76E84"/>
    <w:pPr>
      <w:keepNext/>
      <w:keepLines/>
      <w:spacing w:after="0"/>
      <w:outlineLvl w:val="1"/>
    </w:pPr>
    <w:rPr>
      <w:rFonts w:asciiTheme="majorHAnsi" w:eastAsia="ヒラギノ角ゴ Pro W3" w:hAnsiTheme="majorHAnsi"/>
      <w:b/>
      <w:color w:val="000000"/>
      <w:sz w:val="28"/>
      <w:szCs w:val="28"/>
    </w:rPr>
  </w:style>
  <w:style w:type="paragraph" w:customStyle="1" w:styleId="StatBlockBody">
    <w:name w:val="Stat Block Body"/>
    <w:qFormat/>
    <w:rsid w:val="00A76E84"/>
    <w:pPr>
      <w:tabs>
        <w:tab w:val="left" w:pos="187"/>
      </w:tabs>
      <w:adjustRightInd w:val="0"/>
      <w:spacing w:after="120"/>
    </w:pPr>
    <w:rPr>
      <w:rFonts w:asciiTheme="majorHAnsi" w:eastAsia="ヒラギノ角ゴ Pro W3" w:hAnsiTheme="majorHAnsi"/>
      <w:color w:val="000000"/>
    </w:rPr>
  </w:style>
  <w:style w:type="paragraph" w:customStyle="1" w:styleId="StatBlockHeading">
    <w:name w:val="Stat Block Heading"/>
    <w:basedOn w:val="StatBlockBody"/>
    <w:next w:val="StatBlockBody"/>
    <w:qFormat/>
    <w:rsid w:val="00A76E84"/>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A76E84"/>
    <w:pPr>
      <w:numPr>
        <w:numId w:val="29"/>
      </w:numPr>
    </w:pPr>
  </w:style>
  <w:style w:type="paragraph" w:customStyle="1" w:styleId="SidebarBulleted">
    <w:name w:val="Sidebar Bulleted"/>
    <w:basedOn w:val="SidebarBody"/>
    <w:qFormat/>
    <w:rsid w:val="00A76E84"/>
    <w:pPr>
      <w:numPr>
        <w:numId w:val="4"/>
      </w:numPr>
    </w:pPr>
  </w:style>
  <w:style w:type="paragraph" w:customStyle="1" w:styleId="StatBlockBulleted">
    <w:name w:val="Stat Block Bulleted"/>
    <w:basedOn w:val="StatBlockBody"/>
    <w:qFormat/>
    <w:rsid w:val="00A76E84"/>
    <w:pPr>
      <w:numPr>
        <w:numId w:val="5"/>
      </w:numPr>
      <w:tabs>
        <w:tab w:val="left" w:pos="216"/>
      </w:tabs>
      <w:spacing w:before="120"/>
      <w:contextualSpacing/>
    </w:pPr>
  </w:style>
  <w:style w:type="paragraph" w:customStyle="1" w:styleId="CoreMetadata">
    <w:name w:val="Core Metadata"/>
    <w:basedOn w:val="CoreBody"/>
    <w:next w:val="CoreBody"/>
    <w:qFormat/>
    <w:rsid w:val="00A76E84"/>
    <w:pPr>
      <w:keepNext/>
      <w:keepLines/>
      <w:spacing w:after="120"/>
    </w:pPr>
    <w:rPr>
      <w:i/>
    </w:rPr>
  </w:style>
  <w:style w:type="paragraph" w:customStyle="1" w:styleId="ListItem">
    <w:name w:val="List Item"/>
    <w:qFormat/>
    <w:rsid w:val="00A76E84"/>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A76E84"/>
    <w:pPr>
      <w:keepNext/>
      <w:keepLines/>
      <w:spacing w:after="0"/>
      <w:outlineLvl w:val="3"/>
    </w:pPr>
    <w:rPr>
      <w:rFonts w:asciiTheme="majorHAnsi" w:eastAsia="ヒラギノ角ゴ Pro W3" w:hAnsiTheme="majorHAnsi"/>
      <w:b/>
      <w:color w:val="000000"/>
      <w:sz w:val="24"/>
    </w:rPr>
  </w:style>
  <w:style w:type="paragraph" w:customStyle="1" w:styleId="BoxedText">
    <w:name w:val="Boxed Text"/>
    <w:basedOn w:val="CoreBody"/>
    <w:qFormat/>
    <w:rsid w:val="00A76E84"/>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link w:val="StatBlockDataChar"/>
    <w:qFormat/>
    <w:rsid w:val="00A76E84"/>
    <w:pPr>
      <w:keepLines/>
      <w:spacing w:after="0"/>
      <w:ind w:left="187" w:hanging="187"/>
    </w:pPr>
    <w:rPr>
      <w:color w:val="auto"/>
    </w:rPr>
  </w:style>
  <w:style w:type="character" w:customStyle="1" w:styleId="InlineSubhead">
    <w:name w:val="Inline Subhead"/>
    <w:uiPriority w:val="1"/>
    <w:qFormat/>
    <w:rsid w:val="00A76E84"/>
    <w:rPr>
      <w:b/>
      <w:bCs/>
      <w:i/>
      <w:iCs/>
    </w:rPr>
  </w:style>
  <w:style w:type="paragraph" w:customStyle="1" w:styleId="StatBlockMetadata">
    <w:name w:val="Stat Block Metadata"/>
    <w:basedOn w:val="StatBlockBody"/>
    <w:next w:val="StatBlockData"/>
    <w:qFormat/>
    <w:rsid w:val="00A76E84"/>
    <w:pPr>
      <w:keepNext/>
      <w:contextualSpacing/>
    </w:pPr>
    <w:rPr>
      <w:i/>
    </w:rPr>
  </w:style>
  <w:style w:type="paragraph" w:customStyle="1" w:styleId="Epigraph">
    <w:name w:val="Epigraph"/>
    <w:basedOn w:val="CoreBody"/>
    <w:qFormat/>
    <w:rsid w:val="00A76E84"/>
    <w:rPr>
      <w:i/>
    </w:rPr>
  </w:style>
  <w:style w:type="paragraph" w:customStyle="1" w:styleId="NoParagraphStyle">
    <w:name w:val="[No Paragraph Style]"/>
    <w:link w:val="NoParagraphStyleChar"/>
    <w:autoRedefine/>
    <w:rsid w:val="00D66CED"/>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D66CED"/>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FB31EE"/>
    <w:pPr>
      <w:spacing w:after="60"/>
    </w:pPr>
    <w:rPr>
      <w:rFonts w:ascii="Tiamat Condensed SC Light" w:eastAsia="ヒラギノ角ゴ Pro W3" w:hAnsi="Tiamat Condensed SC Light"/>
      <w:color w:val="000000"/>
      <w:sz w:val="24"/>
      <w:szCs w:val="24"/>
    </w:rPr>
  </w:style>
  <w:style w:type="paragraph" w:customStyle="1" w:styleId="AdventureLevel">
    <w:name w:val="Adventure Level"/>
    <w:autoRedefine/>
    <w:qFormat/>
    <w:rsid w:val="005D0730"/>
    <w:pPr>
      <w:spacing w:after="0"/>
      <w:ind w:left="540" w:right="630"/>
      <w:jc w:val="center"/>
    </w:pPr>
    <w:rPr>
      <w:rFonts w:eastAsia="Times New Roman" w:cs="Times New Roman"/>
      <w:i/>
      <w:color w:val="000000"/>
      <w:sz w:val="28"/>
      <w:szCs w:val="28"/>
      <w:lang w:eastAsia="en-US"/>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autoRedefine/>
    <w:qFormat/>
    <w:rsid w:val="00C80605"/>
    <w:pPr>
      <w:spacing w:after="0"/>
      <w:jc w:val="center"/>
    </w:pPr>
    <w:rPr>
      <w:rFonts w:ascii="Tiamat Condensed SC Regular" w:eastAsia="Times New Roman" w:hAnsi="Tiamat Condensed SC Regular" w:cs="Gill Sans"/>
      <w:sz w:val="72"/>
      <w:szCs w:val="72"/>
      <w:lang w:eastAsia="en-US"/>
    </w:rPr>
  </w:style>
  <w:style w:type="paragraph" w:customStyle="1" w:styleId="AuthorName">
    <w:name w:val="Author Name"/>
    <w:autoRedefine/>
    <w:qFormat/>
    <w:rsid w:val="00C80605"/>
    <w:pPr>
      <w:spacing w:after="0"/>
      <w:jc w:val="center"/>
    </w:pPr>
    <w:rPr>
      <w:rFonts w:ascii="Tiamat Condensed SC Light" w:eastAsia="Times New Roman" w:hAnsi="Tiamat Condensed SC Light" w:cs="Times New Roman"/>
      <w:color w:val="000000"/>
      <w:sz w:val="28"/>
      <w:szCs w:val="28"/>
      <w:lang w:eastAsia="en-US"/>
    </w:rPr>
  </w:style>
  <w:style w:type="paragraph" w:customStyle="1" w:styleId="AdventureDesigner">
    <w:name w:val="Adventure Designer"/>
    <w:autoRedefine/>
    <w:qFormat/>
    <w:rsid w:val="005D0730"/>
    <w:pPr>
      <w:spacing w:after="0"/>
      <w:jc w:val="center"/>
    </w:pPr>
    <w:rPr>
      <w:rFonts w:eastAsia="Times New Roman" w:cs="Times New Roman"/>
      <w:i/>
      <w:color w:val="000000"/>
      <w:sz w:val="24"/>
      <w:szCs w:val="24"/>
      <w:lang w:eastAsia="en-US"/>
    </w:rPr>
  </w:style>
  <w:style w:type="paragraph" w:customStyle="1" w:styleId="AdventureCode">
    <w:name w:val="Adventure Code"/>
    <w:autoRedefine/>
    <w:qFormat/>
    <w:rsid w:val="005D0730"/>
    <w:pPr>
      <w:spacing w:after="0"/>
      <w:jc w:val="center"/>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A27F90"/>
    <w:pPr>
      <w:spacing w:after="0"/>
      <w:ind w:left="144" w:hanging="144"/>
    </w:pPr>
    <w:rPr>
      <w:rFonts w:eastAsia="Times New Roman" w:cs="Times New Roman"/>
      <w:color w:val="000000"/>
      <w:sz w:val="18"/>
      <w:szCs w:val="18"/>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E04769"/>
    <w:rPr>
      <w:b/>
      <w:i/>
      <w:color w:val="auto"/>
    </w:rPr>
  </w:style>
  <w:style w:type="paragraph" w:customStyle="1" w:styleId="ChapterTitle">
    <w:name w:val="Chapter Title"/>
    <w:basedOn w:val="Normal"/>
    <w:next w:val="CoreBody"/>
    <w:qFormat/>
    <w:rsid w:val="00A76E84"/>
    <w:pPr>
      <w:spacing w:after="240"/>
      <w:contextualSpacing/>
    </w:pPr>
    <w:rPr>
      <w:rFonts w:eastAsiaTheme="majorEastAsia" w:cstheme="majorBidi"/>
      <w:spacing w:val="5"/>
      <w:kern w:val="28"/>
      <w:sz w:val="60"/>
      <w:szCs w:val="52"/>
      <w:lang w:eastAsia="ja-JP"/>
    </w:rPr>
  </w:style>
  <w:style w:type="paragraph" w:styleId="Header">
    <w:name w:val="header"/>
    <w:link w:val="HeaderChar"/>
    <w:uiPriority w:val="99"/>
    <w:unhideWhenUsed/>
    <w:rsid w:val="00A76E84"/>
    <w:pPr>
      <w:tabs>
        <w:tab w:val="center" w:pos="4320"/>
        <w:tab w:val="right" w:pos="8640"/>
      </w:tabs>
      <w:spacing w:after="0"/>
      <w:jc w:val="center"/>
    </w:pPr>
    <w:rPr>
      <w:rFonts w:asciiTheme="majorHAnsi" w:hAnsiTheme="majorHAnsi"/>
      <w:szCs w:val="24"/>
      <w:lang w:eastAsia="en-US"/>
    </w:rPr>
  </w:style>
  <w:style w:type="character" w:customStyle="1" w:styleId="HeaderChar">
    <w:name w:val="Header Char"/>
    <w:basedOn w:val="DefaultParagraphFont"/>
    <w:link w:val="Header"/>
    <w:uiPriority w:val="99"/>
    <w:rsid w:val="00A76E84"/>
    <w:rPr>
      <w:rFonts w:asciiTheme="majorHAnsi" w:hAnsiTheme="majorHAnsi"/>
      <w:szCs w:val="24"/>
      <w:lang w:eastAsia="en-US"/>
    </w:rPr>
  </w:style>
  <w:style w:type="character" w:customStyle="1" w:styleId="StatBlockDataChar">
    <w:name w:val="Stat Block Data Char"/>
    <w:basedOn w:val="DefaultParagraphFont"/>
    <w:link w:val="StatBlockData"/>
    <w:rsid w:val="007A067B"/>
    <w:rPr>
      <w:rFonts w:asciiTheme="majorHAnsi" w:eastAsia="ヒラギノ角ゴ Pro W3" w:hAnsiTheme="majorHAnsi"/>
    </w:rPr>
  </w:style>
  <w:style w:type="paragraph" w:customStyle="1" w:styleId="StatBlockAbilityScore">
    <w:name w:val="Stat Block Ability Score"/>
    <w:basedOn w:val="Normal"/>
    <w:qFormat/>
    <w:rsid w:val="00A76E84"/>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spacing w:before="240" w:after="240"/>
      <w:contextualSpacing/>
    </w:pPr>
    <w:rPr>
      <w:rFonts w:asciiTheme="majorHAnsi" w:eastAsia="ヒラギノ角ゴ Pro W3" w:hAnsiTheme="majorHAnsi"/>
      <w:sz w:val="20"/>
      <w:szCs w:val="20"/>
      <w:lang w:eastAsia="ja-JP"/>
    </w:rPr>
  </w:style>
  <w:style w:type="paragraph" w:customStyle="1" w:styleId="ListHeader">
    <w:name w:val="List Header"/>
    <w:basedOn w:val="ListItem"/>
    <w:rsid w:val="0088164F"/>
    <w:pPr>
      <w:spacing w:after="0"/>
    </w:pPr>
    <w:rPr>
      <w:b/>
      <w:bCs/>
    </w:rPr>
  </w:style>
  <w:style w:type="character" w:customStyle="1" w:styleId="CoreBodyChar">
    <w:name w:val="Core Body Char"/>
    <w:link w:val="CoreBody"/>
    <w:locked/>
    <w:rsid w:val="00A27F90"/>
    <w:rPr>
      <w:rFonts w:eastAsia="ヒラギノ角ゴ Pro W3"/>
      <w:color w:val="000000"/>
      <w:sz w:val="22"/>
    </w:rPr>
  </w:style>
  <w:style w:type="character" w:customStyle="1" w:styleId="CoreBodyChar1">
    <w:name w:val="Core Body Char1"/>
    <w:uiPriority w:val="99"/>
    <w:locked/>
    <w:rsid w:val="000B46F3"/>
    <w:rPr>
      <w:rFonts w:eastAsia="ヒラギノ角ゴ Pro W3"/>
      <w:color w:val="000000"/>
    </w:rPr>
  </w:style>
  <w:style w:type="character" w:customStyle="1" w:styleId="SidebarBodyChar">
    <w:name w:val="Sidebar Body Char"/>
    <w:basedOn w:val="DefaultParagraphFont"/>
    <w:link w:val="SidebarBody"/>
    <w:rsid w:val="000B46F3"/>
    <w:rPr>
      <w:rFonts w:asciiTheme="majorHAnsi" w:eastAsia="ヒラギノ角ゴ Pro W3" w:hAnsiTheme="majorHAnsi"/>
      <w:color w:val="000000"/>
      <w:shd w:val="clear" w:color="auto" w:fill="E6E6E6"/>
    </w:rPr>
  </w:style>
  <w:style w:type="character" w:styleId="Hyperlink">
    <w:name w:val="Hyperlink"/>
    <w:basedOn w:val="DefaultParagraphFont"/>
    <w:uiPriority w:val="99"/>
    <w:unhideWhenUsed/>
    <w:rsid w:val="000B46F3"/>
    <w:rPr>
      <w:color w:val="0000FF" w:themeColor="hyperlink"/>
      <w:u w:val="single"/>
    </w:rPr>
  </w:style>
  <w:style w:type="character" w:styleId="CommentReference">
    <w:name w:val="annotation reference"/>
    <w:basedOn w:val="DefaultParagraphFont"/>
    <w:uiPriority w:val="99"/>
    <w:semiHidden/>
    <w:unhideWhenUsed/>
    <w:rsid w:val="00203A5C"/>
    <w:rPr>
      <w:sz w:val="16"/>
      <w:szCs w:val="16"/>
    </w:rPr>
  </w:style>
  <w:style w:type="paragraph" w:styleId="CommentText">
    <w:name w:val="annotation text"/>
    <w:basedOn w:val="Normal"/>
    <w:link w:val="CommentTextChar"/>
    <w:uiPriority w:val="99"/>
    <w:semiHidden/>
    <w:unhideWhenUsed/>
    <w:rsid w:val="00203A5C"/>
    <w:rPr>
      <w:szCs w:val="20"/>
    </w:rPr>
  </w:style>
  <w:style w:type="character" w:customStyle="1" w:styleId="CommentTextChar">
    <w:name w:val="Comment Text Char"/>
    <w:basedOn w:val="DefaultParagraphFont"/>
    <w:link w:val="CommentText"/>
    <w:uiPriority w:val="99"/>
    <w:semiHidden/>
    <w:rsid w:val="00203A5C"/>
    <w:rPr>
      <w:lang w:eastAsia="en-US"/>
    </w:rPr>
  </w:style>
  <w:style w:type="paragraph" w:styleId="CommentSubject">
    <w:name w:val="annotation subject"/>
    <w:basedOn w:val="CommentText"/>
    <w:next w:val="CommentText"/>
    <w:link w:val="CommentSubjectChar"/>
    <w:uiPriority w:val="99"/>
    <w:semiHidden/>
    <w:unhideWhenUsed/>
    <w:rsid w:val="00203A5C"/>
    <w:rPr>
      <w:b/>
      <w:bCs/>
    </w:rPr>
  </w:style>
  <w:style w:type="character" w:customStyle="1" w:styleId="CommentSubjectChar">
    <w:name w:val="Comment Subject Char"/>
    <w:basedOn w:val="CommentTextChar"/>
    <w:link w:val="CommentSubject"/>
    <w:uiPriority w:val="99"/>
    <w:semiHidden/>
    <w:rsid w:val="00203A5C"/>
    <w:rPr>
      <w:b/>
      <w:bCs/>
      <w:lang w:eastAsia="en-US"/>
    </w:rPr>
  </w:style>
  <w:style w:type="paragraph" w:customStyle="1" w:styleId="TricksoftheTradeBody">
    <w:name w:val="Tricks of the Trade Body"/>
    <w:basedOn w:val="ListItem"/>
    <w:qFormat/>
    <w:rsid w:val="00D258E8"/>
    <w:rPr>
      <w:rFonts w:ascii="Scala Sans Offc" w:hAnsi="Scala Sans Offc"/>
      <w:sz w:val="18"/>
      <w:szCs w:val="18"/>
    </w:rPr>
  </w:style>
  <w:style w:type="paragraph" w:styleId="Title">
    <w:name w:val="Title"/>
    <w:basedOn w:val="Normal"/>
    <w:link w:val="TitleChar"/>
    <w:uiPriority w:val="99"/>
    <w:qFormat/>
    <w:rsid w:val="001A60A1"/>
    <w:pPr>
      <w:keepNext/>
      <w:widowControl w:val="0"/>
      <w:autoSpaceDE w:val="0"/>
      <w:autoSpaceDN w:val="0"/>
      <w:adjustRightInd w:val="0"/>
      <w:spacing w:after="180" w:line="288" w:lineRule="auto"/>
      <w:textAlignment w:val="center"/>
    </w:pPr>
    <w:rPr>
      <w:rFonts w:ascii="MrsEavesSmallCaps" w:eastAsia="Times New Roman" w:hAnsi="MrsEavesSmallCaps" w:cs="MrsEavesSmallCaps"/>
      <w:color w:val="000000" w:themeColor="text1"/>
      <w:sz w:val="48"/>
      <w:szCs w:val="48"/>
    </w:rPr>
  </w:style>
  <w:style w:type="character" w:customStyle="1" w:styleId="TitleChar">
    <w:name w:val="Title Char"/>
    <w:basedOn w:val="DefaultParagraphFont"/>
    <w:link w:val="Title"/>
    <w:uiPriority w:val="99"/>
    <w:rsid w:val="001A60A1"/>
    <w:rPr>
      <w:rFonts w:ascii="MrsEavesSmallCaps" w:eastAsia="Times New Roman" w:hAnsi="MrsEavesSmallCaps" w:cs="MrsEavesSmallCaps"/>
      <w:color w:val="000000" w:themeColor="text1"/>
      <w:sz w:val="48"/>
      <w:szCs w:val="48"/>
      <w:lang w:eastAsia="en-US"/>
    </w:rPr>
  </w:style>
  <w:style w:type="character" w:customStyle="1" w:styleId="Heading4Char">
    <w:name w:val="Heading 4 Char"/>
    <w:basedOn w:val="DefaultParagraphFont"/>
    <w:link w:val="Heading4"/>
    <w:uiPriority w:val="9"/>
    <w:semiHidden/>
    <w:rsid w:val="00A76E84"/>
    <w:rPr>
      <w:rFonts w:asciiTheme="majorHAnsi" w:eastAsiaTheme="majorEastAsia" w:hAnsiTheme="majorHAnsi" w:cstheme="majorBidi"/>
      <w:b/>
      <w:bCs/>
      <w:i/>
      <w:iCs/>
      <w:color w:val="4F81BD" w:themeColor="accent1"/>
      <w:sz w:val="22"/>
      <w:szCs w:val="24"/>
      <w:lang w:eastAsia="en-US"/>
    </w:rPr>
  </w:style>
  <w:style w:type="table" w:styleId="TableGrid">
    <w:name w:val="Table Grid"/>
    <w:basedOn w:val="TableNormal"/>
    <w:uiPriority w:val="59"/>
    <w:rsid w:val="00A76E84"/>
    <w:pPr>
      <w:spacing w:after="0"/>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6E84"/>
    <w:pPr>
      <w:spacing w:after="0"/>
    </w:pPr>
    <w:rPr>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itle">
    <w:name w:val="Table Title"/>
    <w:next w:val="TableHeader"/>
    <w:qFormat/>
    <w:rsid w:val="00A76E84"/>
    <w:pPr>
      <w:keepNext/>
      <w:keepLines/>
      <w:tabs>
        <w:tab w:val="left" w:pos="216"/>
        <w:tab w:val="left" w:pos="900"/>
      </w:tabs>
      <w:spacing w:after="0"/>
      <w:outlineLvl w:val="3"/>
    </w:pPr>
    <w:rPr>
      <w:rFonts w:asciiTheme="majorHAnsi" w:eastAsia="ヒラギノ角ゴ Pro W3" w:hAnsiTheme="majorHAnsi"/>
      <w:b/>
      <w:bCs/>
      <w:color w:val="000000"/>
      <w:sz w:val="24"/>
      <w:szCs w:val="22"/>
    </w:rPr>
  </w:style>
  <w:style w:type="numbering" w:customStyle="1" w:styleId="BulletedList">
    <w:name w:val="Bulleted List"/>
    <w:basedOn w:val="NoList"/>
    <w:uiPriority w:val="99"/>
    <w:rsid w:val="00A76E84"/>
    <w:pPr>
      <w:numPr>
        <w:numId w:val="34"/>
      </w:numPr>
    </w:pPr>
  </w:style>
  <w:style w:type="paragraph" w:customStyle="1" w:styleId="CoreHanging">
    <w:name w:val="Core Hanging"/>
    <w:basedOn w:val="CoreBody"/>
    <w:qFormat/>
    <w:rsid w:val="00A76E84"/>
    <w:pPr>
      <w:keepLines/>
      <w:spacing w:after="120"/>
      <w:ind w:left="187" w:hanging="187"/>
    </w:pPr>
  </w:style>
  <w:style w:type="paragraph" w:customStyle="1" w:styleId="StatBlockHanging">
    <w:name w:val="Stat Block Hanging"/>
    <w:basedOn w:val="StatBlockBody"/>
    <w:qFormat/>
    <w:rsid w:val="00A76E84"/>
    <w:pPr>
      <w:ind w:left="187" w:hanging="187"/>
      <w:contextualSpacing/>
    </w:pPr>
  </w:style>
  <w:style w:type="table" w:styleId="ListTable1Light">
    <w:name w:val="List Table 1 Light"/>
    <w:basedOn w:val="TableNormal"/>
    <w:uiPriority w:val="46"/>
    <w:rsid w:val="00A76E84"/>
    <w:pPr>
      <w:spacing w:after="0"/>
    </w:pPr>
    <w:rPr>
      <w:sz w:val="24"/>
      <w:szCs w:val="24"/>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A76E84"/>
    <w:pPr>
      <w:spacing w:after="0"/>
    </w:pPr>
    <w:rPr>
      <w:color w:val="000000" w:themeColor="text1"/>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A76E84"/>
    <w:pPr>
      <w:spacing w:after="0"/>
    </w:pPr>
    <w:rPr>
      <w:color w:val="000000" w:themeColor="text1"/>
      <w:sz w:val="24"/>
      <w:szCs w:val="24"/>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76E84"/>
    <w:pPr>
      <w:spacing w:after="0"/>
    </w:pPr>
    <w:rPr>
      <w:color w:val="365F91" w:themeColor="accent1" w:themeShade="BF"/>
      <w:sz w:val="24"/>
      <w:szCs w:val="24"/>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A76E84"/>
    <w:pPr>
      <w:spacing w:after="0"/>
    </w:pPr>
    <w:rPr>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76E84"/>
    <w:pPr>
      <w:spacing w:after="0"/>
    </w:pPr>
    <w:rPr>
      <w:sz w:val="24"/>
      <w:szCs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6E84"/>
    <w:pPr>
      <w:spacing w:after="0"/>
    </w:pPr>
    <w:rPr>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76E84"/>
    <w:pPr>
      <w:spacing w:after="0"/>
    </w:pPr>
    <w:rPr>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A76E84"/>
    <w:pPr>
      <w:spacing w:after="0"/>
    </w:pPr>
    <w:rPr>
      <w:color w:val="000000" w:themeColor="text1"/>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A76E84"/>
    <w:pPr>
      <w:spacing w:after="0"/>
    </w:pPr>
    <w:rPr>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A76E84"/>
    <w:pPr>
      <w:spacing w:after="0"/>
    </w:pPr>
    <w:rPr>
      <w:sz w:val="24"/>
      <w:szCs w:val="24"/>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oldSerif">
    <w:name w:val="Bold Serif"/>
    <w:basedOn w:val="DefaultParagraphFont"/>
    <w:uiPriority w:val="1"/>
    <w:qFormat/>
    <w:rsid w:val="00A76E84"/>
    <w:rPr>
      <w:b/>
    </w:rPr>
  </w:style>
  <w:style w:type="character" w:customStyle="1" w:styleId="ItalicSerif">
    <w:name w:val="Italic Serif"/>
    <w:basedOn w:val="DefaultParagraphFont"/>
    <w:uiPriority w:val="1"/>
    <w:qFormat/>
    <w:rsid w:val="00A76E84"/>
    <w:rPr>
      <w:i/>
    </w:rPr>
  </w:style>
  <w:style w:type="character" w:customStyle="1" w:styleId="BoldSansSerif">
    <w:name w:val="Bold Sans Serif"/>
    <w:uiPriority w:val="1"/>
    <w:qFormat/>
    <w:rsid w:val="00A76E84"/>
    <w:rPr>
      <w:b/>
    </w:rPr>
  </w:style>
  <w:style w:type="character" w:customStyle="1" w:styleId="ItalicSansSerif">
    <w:name w:val="Italic Sans Serif"/>
    <w:uiPriority w:val="1"/>
    <w:qFormat/>
    <w:rsid w:val="00A76E84"/>
    <w:rPr>
      <w:i/>
    </w:rPr>
  </w:style>
  <w:style w:type="paragraph" w:customStyle="1" w:styleId="SubchapterTitle">
    <w:name w:val="Subchapter Title"/>
    <w:basedOn w:val="Heading1"/>
    <w:next w:val="CoreBody"/>
    <w:rsid w:val="00A76E84"/>
    <w:rPr>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nk\AppData\Roaming\Microsoft\Templates\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472D4-694B-4021-A1AD-7A8904B9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D&amp;D AL Template</Template>
  <TotalTime>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Alan Patrick</cp:lastModifiedBy>
  <cp:revision>2</cp:revision>
  <dcterms:created xsi:type="dcterms:W3CDTF">2019-07-03T01:58:00Z</dcterms:created>
  <dcterms:modified xsi:type="dcterms:W3CDTF">2019-07-03T01:58:00Z</dcterms:modified>
</cp:coreProperties>
</file>